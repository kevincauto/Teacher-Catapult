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EA179C3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E4A050E9837648BE81A08440F957C50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36BDC">
                  <w:t>ag</w:t>
                </w:r>
              </w:sdtContent>
            </w:sdt>
          </w:p>
          <w:p w:rsidR="00A50939" w:rsidRPr="00333CD3" w:rsidRDefault="005941B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E73E724CCAD54814B79D50577D81BB62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7D4A72" w:rsidP="007569C1">
            <w:r>
              <w:t>To serve and provide skills that will enable individuals to become productive citizens</w:t>
            </w:r>
          </w:p>
          <w:p w:rsidR="002C2CDD" w:rsidRPr="00333CD3" w:rsidRDefault="005941BC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04E3B5C6BA349A290164C7342FC935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741125" w:rsidRPr="00333CD3" w:rsidRDefault="00C36BDC" w:rsidP="000F0932">
            <w:r>
              <w:t xml:space="preserve">My professional skill </w:t>
            </w:r>
            <w:r w:rsidR="000F0932">
              <w:t>providing optimal educational experiences, intervention, differentiated instruction, and accommodating specific needs of children.</w:t>
            </w:r>
            <w:bookmarkStart w:id="0" w:name="_GoBack"/>
            <w:bookmarkEnd w:id="0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5941BC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55062B8CAEE948018FB09A80C1DC7D5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4A72">
                        <w:t xml:space="preserve">aLFRED </w:t>
                      </w:r>
                      <w:r w:rsidR="00C36BDC">
                        <w:t>GBARGAYE</w:t>
                      </w:r>
                    </w:sdtContent>
                  </w:sdt>
                </w:p>
                <w:p w:rsidR="00C612DA" w:rsidRPr="00333CD3" w:rsidRDefault="005941BC" w:rsidP="007632A7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2B60E2170340471A98FF01BBD41F8EB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4A72">
                        <w:t>Educator</w:t>
                      </w:r>
                    </w:sdtContent>
                  </w:sdt>
                </w:p>
              </w:tc>
            </w:tr>
          </w:tbl>
          <w:p w:rsidR="002C2CDD" w:rsidRPr="00333CD3" w:rsidRDefault="005941B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4B96890AEC24C449C85E4BEBB4D473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333CD3" w:rsidRDefault="00116BAB" w:rsidP="007569C1">
            <w:pPr>
              <w:pStyle w:val="Heading4"/>
            </w:pPr>
            <w:r>
              <w:t>Educator</w:t>
            </w:r>
            <w:r w:rsidR="002C2CDD" w:rsidRPr="00333CD3">
              <w:t xml:space="preserve"> • </w:t>
            </w:r>
            <w:r>
              <w:t>Birmingham City Schools</w:t>
            </w:r>
            <w:r w:rsidR="002C2CDD" w:rsidRPr="00333CD3">
              <w:t xml:space="preserve"> • </w:t>
            </w:r>
            <w:r w:rsidR="007D4A72">
              <w:t>August 2005</w:t>
            </w:r>
            <w:r>
              <w:t xml:space="preserve"> to Presennt</w:t>
            </w:r>
          </w:p>
          <w:p w:rsidR="002C2CDD" w:rsidRPr="00333CD3" w:rsidRDefault="00116BAB" w:rsidP="007569C1">
            <w:r>
              <w:t>Serve as lead teache</w:t>
            </w:r>
            <w:r w:rsidR="007632A7">
              <w:t>r, educate self-contained students</w:t>
            </w:r>
            <w:r>
              <w:t>, facilitate research driven educational practices, accommodate a variety of needs and service as deemed appropriate for individual students and consult with parents as it relates to their child.</w:t>
            </w:r>
            <w:r w:rsidR="00F84539">
              <w:t xml:space="preserve"> </w:t>
            </w:r>
          </w:p>
          <w:p w:rsidR="006C3084" w:rsidRDefault="007D4A72" w:rsidP="007D4A72">
            <w:pPr>
              <w:pStyle w:val="Heading4"/>
            </w:pPr>
            <w:r>
              <w:t>Item Processor</w:t>
            </w:r>
            <w:r w:rsidR="000F0932">
              <w:t>* AmSouth Bank * 1996 to 2005</w:t>
            </w:r>
          </w:p>
          <w:p w:rsidR="000F0932" w:rsidRDefault="000F0932" w:rsidP="007D4A72">
            <w:pPr>
              <w:pStyle w:val="Heading4"/>
            </w:pPr>
          </w:p>
          <w:p w:rsidR="000F0932" w:rsidRPr="000F0932" w:rsidRDefault="000F0932" w:rsidP="007D4A72">
            <w:pPr>
              <w:pStyle w:val="Heading4"/>
              <w:rPr>
                <w:sz w:val="18"/>
              </w:rPr>
            </w:pPr>
            <w:r w:rsidRPr="000F0932">
              <w:rPr>
                <w:sz w:val="18"/>
              </w:rPr>
              <w:t>Balanced Large corporate accounts, Credited and debited customers accounts.</w:t>
            </w:r>
          </w:p>
          <w:p w:rsidR="002C2CDD" w:rsidRPr="00333CD3" w:rsidRDefault="005941B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173494A7F275488CAE54B87EC001294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Pr="00333CD3" w:rsidRDefault="009441F5" w:rsidP="007569C1">
            <w:pPr>
              <w:pStyle w:val="Heading4"/>
            </w:pPr>
            <w:r>
              <w:t>Elementary Education</w:t>
            </w:r>
            <w:r w:rsidR="002C2CDD" w:rsidRPr="00333CD3">
              <w:t xml:space="preserve"> • </w:t>
            </w:r>
            <w:r w:rsidR="007D4A72">
              <w:t>June 2005</w:t>
            </w:r>
            <w:r w:rsidR="002C2CDD" w:rsidRPr="00333CD3">
              <w:t xml:space="preserve"> </w:t>
            </w:r>
            <w:r w:rsidR="007D4A72">
              <w:t>Miles College</w:t>
            </w:r>
          </w:p>
          <w:p w:rsidR="002C2CDD" w:rsidRDefault="009441F5" w:rsidP="007569C1">
            <w:r>
              <w:t xml:space="preserve">Acquired a Bachelor’s of Science degree with </w:t>
            </w:r>
            <w:r w:rsidR="007D4A72">
              <w:t>a GPA of 4.0</w:t>
            </w:r>
          </w:p>
          <w:p w:rsidR="007D4A72" w:rsidRDefault="007D4A72" w:rsidP="007569C1"/>
          <w:p w:rsidR="007D4A72" w:rsidRPr="00333CD3" w:rsidRDefault="007D4A72" w:rsidP="007569C1"/>
          <w:p w:rsidR="002C2CDD" w:rsidRPr="00333CD3" w:rsidRDefault="005941BC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4B3D653ADB0424B96C580D6E1A5878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:rsidR="00741125" w:rsidRPr="00333CD3" w:rsidRDefault="00955AD0" w:rsidP="000F0932">
            <w:r>
              <w:t xml:space="preserve">Currently serves as lead teacher </w:t>
            </w:r>
            <w:r w:rsidR="000F0932">
              <w:t>for Barrett Elementary School.</w:t>
            </w:r>
          </w:p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1BC" w:rsidRDefault="005941BC" w:rsidP="00713050">
      <w:pPr>
        <w:spacing w:line="240" w:lineRule="auto"/>
      </w:pPr>
      <w:r>
        <w:separator/>
      </w:r>
    </w:p>
  </w:endnote>
  <w:endnote w:type="continuationSeparator" w:id="0">
    <w:p w:rsidR="005941BC" w:rsidRDefault="005941B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altName w:val="Nyala"/>
    <w:charset w:val="00"/>
    <w:family w:val="roman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93E6E9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2058DD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pB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C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ISfN+WkEgAAFWUAAA4AAAAAAAAAAAAAAAAALgIAAGRycy9lMm9Eb2Mu&#10;eG1sUEsBAi0AFAAGAAgAAAAhAGhHG9DYAAAAAwEAAA8AAAAAAAAAAAAAAAAA/hQAAGRycy9kb3du&#10;cmV2LnhtbFBLBQYAAAAABAAEAPMAAAAD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EB1CF2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A282DD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3D2CE381B47F43458E95CE3D6E372E0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C36BDC" w:rsidP="00811117">
              <w:pPr>
                <w:pStyle w:val="Footer"/>
              </w:pPr>
              <w:r>
                <w:t>angelia.gbargaye@</w:t>
              </w:r>
              <w:r>
                <w:br/>
                <w:t>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4B3D653ADB0424B96C580D6E1A5878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C36BDC" w:rsidP="00811117">
              <w:pPr>
                <w:pStyle w:val="Footer"/>
              </w:pPr>
              <w:r>
                <w:t>agbargaye@twitter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7632A7" w:rsidP="00811117">
              <w:pPr>
                <w:pStyle w:val="Footer"/>
              </w:pPr>
              <w:r>
                <w:t xml:space="preserve">    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C36BDC" w:rsidP="00811117">
              <w:pPr>
                <w:pStyle w:val="Footer"/>
              </w:pPr>
              <w:r>
                <w:t>205.427.8820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5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E0083A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C36BDC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5AAD37" wp14:editId="71B3F4DD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E3341B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MB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B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Fj1SA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36BDC" w:rsidRDefault="005941BC" w:rsidP="00C36BDC">
          <w:pPr>
            <w:pStyle w:val="Footer"/>
            <w:rPr>
              <w:sz w:val="18"/>
            </w:rPr>
          </w:pPr>
          <w:sdt>
            <w:sdtPr>
              <w:rPr>
                <w:sz w:val="18"/>
              </w:rPr>
              <w:alias w:val="Email:"/>
              <w:tag w:val="Email:"/>
              <w:id w:val="-1689822732"/>
              <w:placeholder>
                <w:docPart w:val="D2B465D7944C408FA860C240DDDAC2B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C36BDC" w:rsidRPr="00C36BDC">
                <w:rPr>
                  <w:sz w:val="18"/>
                </w:rPr>
                <w:t>angelia.gbargaye@</w:t>
              </w:r>
              <w:r w:rsidR="00C36BDC">
                <w:rPr>
                  <w:sz w:val="18"/>
                </w:rPr>
                <w:br/>
              </w:r>
              <w:r w:rsidR="00C36BDC" w:rsidRPr="00C36BDC">
                <w:rPr>
                  <w:sz w:val="18"/>
                </w:rPr>
                <w:t>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C36BDC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C36BDC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C36BDC" w:rsidP="00C36BDC">
              <w:pPr>
                <w:pStyle w:val="Footer"/>
              </w:pPr>
              <w:r>
                <w:t>205.427.8820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1BC" w:rsidRDefault="005941BC" w:rsidP="00713050">
      <w:pPr>
        <w:spacing w:line="240" w:lineRule="auto"/>
      </w:pPr>
      <w:r>
        <w:separator/>
      </w:r>
    </w:p>
  </w:footnote>
  <w:footnote w:type="continuationSeparator" w:id="0">
    <w:p w:rsidR="005941BC" w:rsidRDefault="005941B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EB0F5A9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36BDC">
                <w:t>ag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5941BC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D4A72">
                      <w:t>aLFRED GBARGAYE</w:t>
                    </w:r>
                  </w:sdtContent>
                </w:sdt>
              </w:p>
              <w:p w:rsidR="001A5CA9" w:rsidRDefault="005941BC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D4A72">
                      <w:t>Educator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DC"/>
    <w:rsid w:val="00091382"/>
    <w:rsid w:val="000B0619"/>
    <w:rsid w:val="000B61CA"/>
    <w:rsid w:val="000F0932"/>
    <w:rsid w:val="000F7610"/>
    <w:rsid w:val="00114ED7"/>
    <w:rsid w:val="00116BAB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16348"/>
    <w:rsid w:val="00424DD9"/>
    <w:rsid w:val="0046104A"/>
    <w:rsid w:val="004717C5"/>
    <w:rsid w:val="00523479"/>
    <w:rsid w:val="00543DB7"/>
    <w:rsid w:val="005729B0"/>
    <w:rsid w:val="005941BC"/>
    <w:rsid w:val="00641630"/>
    <w:rsid w:val="00684488"/>
    <w:rsid w:val="006A3CE7"/>
    <w:rsid w:val="006C3084"/>
    <w:rsid w:val="006C4C50"/>
    <w:rsid w:val="006D76B1"/>
    <w:rsid w:val="00713050"/>
    <w:rsid w:val="00741125"/>
    <w:rsid w:val="00746F7F"/>
    <w:rsid w:val="007569C1"/>
    <w:rsid w:val="007632A7"/>
    <w:rsid w:val="00763832"/>
    <w:rsid w:val="007D2696"/>
    <w:rsid w:val="007D4A72"/>
    <w:rsid w:val="00811117"/>
    <w:rsid w:val="00841146"/>
    <w:rsid w:val="0088504C"/>
    <w:rsid w:val="0089382B"/>
    <w:rsid w:val="008A1907"/>
    <w:rsid w:val="008C6BCA"/>
    <w:rsid w:val="008C7B50"/>
    <w:rsid w:val="009441F5"/>
    <w:rsid w:val="00955AD0"/>
    <w:rsid w:val="009B3C40"/>
    <w:rsid w:val="00A42540"/>
    <w:rsid w:val="00A50939"/>
    <w:rsid w:val="00AA6A40"/>
    <w:rsid w:val="00B5664D"/>
    <w:rsid w:val="00BA5B40"/>
    <w:rsid w:val="00BD0206"/>
    <w:rsid w:val="00C2098A"/>
    <w:rsid w:val="00C36BDC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8453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BBCFB3-B821-4237-8175-B07D381B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A050E9837648BE81A08440F957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ADAE9-67B0-47C0-BABA-1D5114A1D909}"/>
      </w:docPartPr>
      <w:docPartBody>
        <w:p w:rsidR="00CE74CB" w:rsidRDefault="00DE0A27">
          <w:pPr>
            <w:pStyle w:val="E4A050E9837648BE81A08440F957C508"/>
          </w:pPr>
          <w:r w:rsidRPr="00333CD3">
            <w:t>YN</w:t>
          </w:r>
        </w:p>
      </w:docPartBody>
    </w:docPart>
    <w:docPart>
      <w:docPartPr>
        <w:name w:val="E73E724CCAD54814B79D50577D81B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0E8DC-2357-4A63-B98F-EFEBB534490B}"/>
      </w:docPartPr>
      <w:docPartBody>
        <w:p w:rsidR="00CE74CB" w:rsidRDefault="00DE0A27">
          <w:pPr>
            <w:pStyle w:val="E73E724CCAD54814B79D50577D81BB62"/>
          </w:pPr>
          <w:r>
            <w:t>Objective</w:t>
          </w:r>
        </w:p>
      </w:docPartBody>
    </w:docPart>
    <w:docPart>
      <w:docPartPr>
        <w:name w:val="804E3B5C6BA349A290164C7342FC9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DCA1D-C0FA-4830-B0F2-68F784D74CE3}"/>
      </w:docPartPr>
      <w:docPartBody>
        <w:p w:rsidR="00CE74CB" w:rsidRDefault="00DE0A27">
          <w:pPr>
            <w:pStyle w:val="804E3B5C6BA349A290164C7342FC935B"/>
          </w:pPr>
          <w:r w:rsidRPr="00333CD3">
            <w:t>Skills</w:t>
          </w:r>
        </w:p>
      </w:docPartBody>
    </w:docPart>
    <w:docPart>
      <w:docPartPr>
        <w:name w:val="55062B8CAEE948018FB09A80C1DC7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00C80-FBCD-4034-B127-0BD570653019}"/>
      </w:docPartPr>
      <w:docPartBody>
        <w:p w:rsidR="00CE74CB" w:rsidRDefault="00DE0A27">
          <w:pPr>
            <w:pStyle w:val="55062B8CAEE948018FB09A80C1DC7D51"/>
          </w:pPr>
          <w:r>
            <w:t>Your Name</w:t>
          </w:r>
        </w:p>
      </w:docPartBody>
    </w:docPart>
    <w:docPart>
      <w:docPartPr>
        <w:name w:val="2B60E2170340471A98FF01BBD41F8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14188-C5CF-43CE-A873-9312AAC7262F}"/>
      </w:docPartPr>
      <w:docPartBody>
        <w:p w:rsidR="00CE74CB" w:rsidRDefault="00DE0A27">
          <w:pPr>
            <w:pStyle w:val="2B60E2170340471A98FF01BBD41F8EB2"/>
          </w:pPr>
          <w:r>
            <w:t>Profession or Industry</w:t>
          </w:r>
        </w:p>
      </w:docPartBody>
    </w:docPart>
    <w:docPart>
      <w:docPartPr>
        <w:name w:val="24B96890AEC24C449C85E4BEBB4D4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33A9A-06BF-41BB-AF0F-64A0FFADB4AF}"/>
      </w:docPartPr>
      <w:docPartBody>
        <w:p w:rsidR="00CE74CB" w:rsidRDefault="00DE0A27">
          <w:pPr>
            <w:pStyle w:val="24B96890AEC24C449C85E4BEBB4D4731"/>
          </w:pPr>
          <w:r w:rsidRPr="00333CD3">
            <w:t>Experience</w:t>
          </w:r>
        </w:p>
      </w:docPartBody>
    </w:docPart>
    <w:docPart>
      <w:docPartPr>
        <w:name w:val="173494A7F275488CAE54B87EC0012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3999A-604C-43F5-B7ED-F6F1C4870893}"/>
      </w:docPartPr>
      <w:docPartBody>
        <w:p w:rsidR="00CE74CB" w:rsidRDefault="00DE0A27">
          <w:pPr>
            <w:pStyle w:val="173494A7F275488CAE54B87EC0012946"/>
          </w:pPr>
          <w:r w:rsidRPr="00333CD3">
            <w:t>Education</w:t>
          </w:r>
        </w:p>
      </w:docPartBody>
    </w:docPart>
    <w:docPart>
      <w:docPartPr>
        <w:name w:val="D2B465D7944C408FA860C240DDDAC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D45F0-B57E-430A-AFC7-5E53F2E042C9}"/>
      </w:docPartPr>
      <w:docPartBody>
        <w:p w:rsidR="00CE74CB" w:rsidRDefault="00DE0A27">
          <w:pPr>
            <w:pStyle w:val="D2B465D7944C408FA860C240DDDAC2BE"/>
          </w:pPr>
          <w:r w:rsidRPr="00333CD3">
            <w:t>Date Earned</w:t>
          </w:r>
        </w:p>
      </w:docPartBody>
    </w:docPart>
    <w:docPart>
      <w:docPartPr>
        <w:name w:val="3D2CE381B47F43458E95CE3D6E372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8C644-65A7-4A8B-B92E-51BADF672603}"/>
      </w:docPartPr>
      <w:docPartBody>
        <w:p w:rsidR="00CE74CB" w:rsidRDefault="00DE0A27">
          <w:pPr>
            <w:pStyle w:val="3D2CE381B47F43458E95CE3D6E372E00"/>
          </w:pPr>
          <w:r w:rsidRPr="00333CD3">
            <w:t>School</w:t>
          </w:r>
        </w:p>
      </w:docPartBody>
    </w:docPart>
    <w:docPart>
      <w:docPartPr>
        <w:name w:val="74B3D653ADB0424B96C580D6E1A58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6F62B-CAB2-417F-8A3C-4374A6D6A065}"/>
      </w:docPartPr>
      <w:docPartBody>
        <w:p w:rsidR="00CE74CB" w:rsidRDefault="00DE0A27">
          <w:pPr>
            <w:pStyle w:val="74B3D653ADB0424B96C580D6E1A58786"/>
          </w:pPr>
          <w:r w:rsidRPr="00333CD3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altName w:val="Nyala"/>
    <w:charset w:val="00"/>
    <w:family w:val="roman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27"/>
    <w:rsid w:val="00411FD7"/>
    <w:rsid w:val="00CE74CB"/>
    <w:rsid w:val="00DE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050E9837648BE81A08440F957C508">
    <w:name w:val="E4A050E9837648BE81A08440F957C508"/>
  </w:style>
  <w:style w:type="paragraph" w:customStyle="1" w:styleId="E73E724CCAD54814B79D50577D81BB62">
    <w:name w:val="E73E724CCAD54814B79D50577D81BB62"/>
  </w:style>
  <w:style w:type="paragraph" w:customStyle="1" w:styleId="256BA19B835849A38D41FB4D39FAF7EE">
    <w:name w:val="256BA19B835849A38D41FB4D39FAF7EE"/>
  </w:style>
  <w:style w:type="paragraph" w:customStyle="1" w:styleId="804E3B5C6BA349A290164C7342FC935B">
    <w:name w:val="804E3B5C6BA349A290164C7342FC935B"/>
  </w:style>
  <w:style w:type="paragraph" w:customStyle="1" w:styleId="EF5A8B19CAD14BEFAB63E4708F339EBD">
    <w:name w:val="EF5A8B19CAD14BEFAB63E4708F339EBD"/>
  </w:style>
  <w:style w:type="paragraph" w:customStyle="1" w:styleId="55062B8CAEE948018FB09A80C1DC7D51">
    <w:name w:val="55062B8CAEE948018FB09A80C1DC7D51"/>
  </w:style>
  <w:style w:type="paragraph" w:customStyle="1" w:styleId="2B60E2170340471A98FF01BBD41F8EB2">
    <w:name w:val="2B60E2170340471A98FF01BBD41F8EB2"/>
  </w:style>
  <w:style w:type="paragraph" w:customStyle="1" w:styleId="C1EE4A4BEF6F4DACA487EFE4DEB1375E">
    <w:name w:val="C1EE4A4BEF6F4DACA487EFE4DEB1375E"/>
  </w:style>
  <w:style w:type="paragraph" w:customStyle="1" w:styleId="24B96890AEC24C449C85E4BEBB4D4731">
    <w:name w:val="24B96890AEC24C449C85E4BEBB4D4731"/>
  </w:style>
  <w:style w:type="paragraph" w:customStyle="1" w:styleId="837FF7192054414E925862D66FB63EB8">
    <w:name w:val="837FF7192054414E925862D66FB63EB8"/>
  </w:style>
  <w:style w:type="paragraph" w:customStyle="1" w:styleId="D58CE8EEE6A54670A422BA0D4454FFC3">
    <w:name w:val="D58CE8EEE6A54670A422BA0D4454FFC3"/>
  </w:style>
  <w:style w:type="paragraph" w:customStyle="1" w:styleId="501E64BB720B4903BA26A62F35CE30FF">
    <w:name w:val="501E64BB720B4903BA26A62F35CE30FF"/>
  </w:style>
  <w:style w:type="paragraph" w:customStyle="1" w:styleId="30D005D1A48A4C40A51A7484B44DD77D">
    <w:name w:val="30D005D1A48A4C40A51A7484B44DD77D"/>
  </w:style>
  <w:style w:type="paragraph" w:customStyle="1" w:styleId="034A4C9FA5FA4CC6961C300898B22BBC">
    <w:name w:val="034A4C9FA5FA4CC6961C300898B22BBC"/>
  </w:style>
  <w:style w:type="paragraph" w:customStyle="1" w:styleId="0AD2068B6E4F47F2940AC12D18E6A793">
    <w:name w:val="0AD2068B6E4F47F2940AC12D18E6A793"/>
  </w:style>
  <w:style w:type="paragraph" w:customStyle="1" w:styleId="5209E74C8D374D6187E788F7DDCE426A">
    <w:name w:val="5209E74C8D374D6187E788F7DDCE426A"/>
  </w:style>
  <w:style w:type="paragraph" w:customStyle="1" w:styleId="4D0E7A726A634F3A883E9C72E84B9030">
    <w:name w:val="4D0E7A726A634F3A883E9C72E84B9030"/>
  </w:style>
  <w:style w:type="paragraph" w:customStyle="1" w:styleId="173494A7F275488CAE54B87EC0012946">
    <w:name w:val="173494A7F275488CAE54B87EC0012946"/>
  </w:style>
  <w:style w:type="paragraph" w:customStyle="1" w:styleId="6A32C6D805CB41E58972C1F320EBA94E">
    <w:name w:val="6A32C6D805CB41E58972C1F320EBA94E"/>
  </w:style>
  <w:style w:type="paragraph" w:customStyle="1" w:styleId="64A71F03F5144D448D004EA6D19E4051">
    <w:name w:val="64A71F03F5144D448D004EA6D19E4051"/>
  </w:style>
  <w:style w:type="paragraph" w:customStyle="1" w:styleId="8B77563313D74D42892235B11B0C9BF3">
    <w:name w:val="8B77563313D74D42892235B11B0C9BF3"/>
  </w:style>
  <w:style w:type="paragraph" w:customStyle="1" w:styleId="96FB9BFB6D3C493F8A5FCF3F75BF1BB5">
    <w:name w:val="96FB9BFB6D3C493F8A5FCF3F75BF1BB5"/>
  </w:style>
  <w:style w:type="paragraph" w:customStyle="1" w:styleId="17029828A2AC481F878CAE77698CF4B2">
    <w:name w:val="17029828A2AC481F878CAE77698CF4B2"/>
  </w:style>
  <w:style w:type="paragraph" w:customStyle="1" w:styleId="D2B465D7944C408FA860C240DDDAC2BE">
    <w:name w:val="D2B465D7944C408FA860C240DDDAC2BE"/>
  </w:style>
  <w:style w:type="paragraph" w:customStyle="1" w:styleId="3D2CE381B47F43458E95CE3D6E372E00">
    <w:name w:val="3D2CE381B47F43458E95CE3D6E372E00"/>
  </w:style>
  <w:style w:type="paragraph" w:customStyle="1" w:styleId="C858E55C17E640DCBB4DB5B0C73BCBA3">
    <w:name w:val="C858E55C17E640DCBB4DB5B0C73BCBA3"/>
  </w:style>
  <w:style w:type="paragraph" w:customStyle="1" w:styleId="74B3D653ADB0424B96C580D6E1A58786">
    <w:name w:val="74B3D653ADB0424B96C580D6E1A58786"/>
  </w:style>
  <w:style w:type="paragraph" w:customStyle="1" w:styleId="0B07B5A05EF047A8B08F3C5039929507">
    <w:name w:val="0B07B5A05EF047A8B08F3C5039929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agbargaye@twitter</CompanyAddress>
  <CompanyPhone/>
  <CompanyFax>205.427.8820</CompanyFax>
  <CompanyEmail>angelia.gbargaye@
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Educator</dc:subject>
  <dc:creator>aLFRED GBARGAYE</dc:creator>
  <cp:keywords/>
  <dc:description/>
  <cp:lastModifiedBy>Angelia Gbargaye</cp:lastModifiedBy>
  <cp:revision>2</cp:revision>
  <dcterms:created xsi:type="dcterms:W3CDTF">2017-09-25T04:02:00Z</dcterms:created>
  <dcterms:modified xsi:type="dcterms:W3CDTF">2017-09-25T04:02:00Z</dcterms:modified>
</cp:coreProperties>
</file>