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59" w:rsidRDefault="007F0D96">
      <w:pPr>
        <w:pStyle w:val="Name"/>
      </w:pPr>
      <w:bookmarkStart w:id="0" w:name="_GoBack"/>
      <w:r>
        <w:t>Jill Oliver</w:t>
      </w:r>
    </w:p>
    <w:bookmarkEnd w:id="0"/>
    <w:p w:rsidR="007F0D96" w:rsidRDefault="007F0D96" w:rsidP="007F0D96">
      <w:r>
        <w:t>901 Monroe Avenue</w:t>
      </w:r>
    </w:p>
    <w:p w:rsidR="007F0D96" w:rsidRDefault="007F0D96" w:rsidP="007F0D96">
      <w:r>
        <w:t>Scranton, PA 18510</w:t>
      </w:r>
    </w:p>
    <w:p w:rsidR="007F0D96" w:rsidRDefault="007F0D96" w:rsidP="007F0D96">
      <w:r>
        <w:t>(570)510-2478</w:t>
      </w:r>
    </w:p>
    <w:p w:rsidR="002E30AD" w:rsidRPr="007F0D96" w:rsidRDefault="002E30AD" w:rsidP="007F0D96">
      <w:r>
        <w:t>jmo7172@live.esu.edu</w:t>
      </w:r>
    </w:p>
    <w:tbl>
      <w:tblPr>
        <w:tblW w:w="5031" w:type="pct"/>
        <w:tblLook w:val="0000" w:firstRow="0" w:lastRow="0" w:firstColumn="0" w:lastColumn="0" w:noHBand="0" w:noVBand="0"/>
      </w:tblPr>
      <w:tblGrid>
        <w:gridCol w:w="2355"/>
        <w:gridCol w:w="7280"/>
      </w:tblGrid>
      <w:tr w:rsidR="00CA7C59" w:rsidTr="0080638C">
        <w:trPr>
          <w:trHeight w:val="481"/>
        </w:trPr>
        <w:tc>
          <w:tcPr>
            <w:tcW w:w="5000" w:type="pct"/>
            <w:gridSpan w:val="2"/>
          </w:tcPr>
          <w:p w:rsidR="00CA7C59" w:rsidRDefault="00CA7C59" w:rsidP="003E2285">
            <w:pPr>
              <w:pStyle w:val="SectionTitle"/>
              <w:spacing w:before="100" w:beforeAutospacing="1"/>
              <w:contextualSpacing/>
            </w:pPr>
            <w:r>
              <w:t>objective</w:t>
            </w:r>
          </w:p>
        </w:tc>
      </w:tr>
      <w:tr w:rsidR="00CA7C59" w:rsidTr="007B4414">
        <w:trPr>
          <w:trHeight w:val="767"/>
        </w:trPr>
        <w:tc>
          <w:tcPr>
            <w:tcW w:w="1222" w:type="pct"/>
          </w:tcPr>
          <w:p w:rsidR="00CA7C59" w:rsidRDefault="00CA7C59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CA7C59" w:rsidRDefault="0015396D" w:rsidP="0015396D">
            <w:pPr>
              <w:spacing w:before="100" w:beforeAutospacing="1" w:after="0"/>
              <w:contextualSpacing/>
            </w:pPr>
            <w:r>
              <w:t>To utilize my experience in</w:t>
            </w:r>
            <w:r w:rsidR="009E1F86">
              <w:t xml:space="preserve"> working with children with exceptionalities as</w:t>
            </w:r>
            <w:r>
              <w:t xml:space="preserve"> a special</w:t>
            </w:r>
            <w:r w:rsidR="00F004BB">
              <w:t xml:space="preserve"> education teacher </w:t>
            </w:r>
            <w:r>
              <w:t>as well as</w:t>
            </w:r>
            <w:r w:rsidR="009E1F86">
              <w:t xml:space="preserve"> to</w:t>
            </w:r>
            <w:r>
              <w:t xml:space="preserve"> continue to grow professionally as a special educator</w:t>
            </w:r>
            <w:r w:rsidR="000E3B6B">
              <w:t xml:space="preserve"> </w:t>
            </w:r>
          </w:p>
        </w:tc>
      </w:tr>
      <w:tr w:rsidR="00CA7C59" w:rsidTr="003E2285">
        <w:trPr>
          <w:trHeight w:val="80"/>
        </w:trPr>
        <w:tc>
          <w:tcPr>
            <w:tcW w:w="5000" w:type="pct"/>
            <w:gridSpan w:val="2"/>
          </w:tcPr>
          <w:p w:rsidR="003E2285" w:rsidRDefault="003E2285" w:rsidP="003E2285">
            <w:pPr>
              <w:pStyle w:val="SectionTitle"/>
              <w:spacing w:before="100" w:beforeAutospacing="1"/>
              <w:contextualSpacing/>
            </w:pPr>
          </w:p>
          <w:p w:rsidR="00CA7C59" w:rsidRDefault="00CA7C59" w:rsidP="003E2285">
            <w:pPr>
              <w:pStyle w:val="SectionTitle"/>
              <w:spacing w:before="100" w:beforeAutospacing="1"/>
              <w:contextualSpacing/>
            </w:pPr>
            <w:r>
              <w:t>E</w:t>
            </w:r>
            <w:r w:rsidR="007F0D96">
              <w:t>Ducation</w:t>
            </w:r>
          </w:p>
        </w:tc>
      </w:tr>
      <w:tr w:rsidR="00CA7C59" w:rsidTr="007B4414">
        <w:trPr>
          <w:trHeight w:val="80"/>
        </w:trPr>
        <w:tc>
          <w:tcPr>
            <w:tcW w:w="1222" w:type="pct"/>
          </w:tcPr>
          <w:p w:rsidR="00CA7C59" w:rsidRDefault="00CA7C59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F6396D" w:rsidRDefault="00F6396D" w:rsidP="00F6396D">
            <w:pPr>
              <w:pStyle w:val="CompanyName"/>
              <w:spacing w:before="100" w:beforeAutospacing="1" w:after="0"/>
              <w:contextualSpacing/>
            </w:pPr>
            <w:r>
              <w:t>August 2009-December 2012  East Stroudsburg University</w:t>
            </w:r>
            <w:r>
              <w:tab/>
              <w:t xml:space="preserve">   East Stroudsburg, PA</w:t>
            </w:r>
          </w:p>
          <w:p w:rsidR="00F6396D" w:rsidRPr="003E2285" w:rsidRDefault="00F6396D" w:rsidP="00F6396D">
            <w:pPr>
              <w:pStyle w:val="CompanyName"/>
              <w:spacing w:before="100" w:beforeAutospacing="1" w:after="0"/>
              <w:contextualSpacing/>
              <w:rPr>
                <w:i/>
                <w:sz w:val="23"/>
                <w:szCs w:val="23"/>
              </w:rPr>
            </w:pPr>
            <w:r w:rsidRPr="003E2285">
              <w:rPr>
                <w:i/>
                <w:sz w:val="23"/>
                <w:szCs w:val="23"/>
              </w:rPr>
              <w:t>Master of Education Degree</w:t>
            </w:r>
          </w:p>
          <w:p w:rsidR="00F6396D" w:rsidRPr="00C42F2A" w:rsidRDefault="00F6396D" w:rsidP="00F6396D">
            <w:pPr>
              <w:pStyle w:val="Achievement"/>
              <w:spacing w:before="100" w:beforeAutospacing="1" w:after="0"/>
              <w:contextualSpacing/>
            </w:pPr>
            <w:r>
              <w:t>Cumulative GPA 4.00</w:t>
            </w:r>
          </w:p>
          <w:p w:rsidR="00F6396D" w:rsidRDefault="00F6396D" w:rsidP="00F6396D">
            <w:pPr>
              <w:pStyle w:val="Achievement"/>
              <w:spacing w:before="100" w:beforeAutospacing="1" w:after="0"/>
              <w:contextualSpacing/>
            </w:pPr>
            <w:r>
              <w:t>Received Instructional I Certificate in Special Education (N-12)</w:t>
            </w:r>
            <w:r w:rsidR="00116511">
              <w:t xml:space="preserve"> and Master of Education Degree</w:t>
            </w:r>
          </w:p>
          <w:p w:rsidR="009A64BC" w:rsidRDefault="00F6396D" w:rsidP="00116511">
            <w:pPr>
              <w:pStyle w:val="Achievement"/>
              <w:spacing w:before="100" w:beforeAutospacing="1" w:after="0"/>
              <w:contextualSpacing/>
            </w:pPr>
            <w:r>
              <w:t xml:space="preserve">Joined Council for Exceptional Children </w:t>
            </w:r>
          </w:p>
        </w:tc>
      </w:tr>
      <w:tr w:rsidR="00CA7C59" w:rsidTr="007B4414">
        <w:trPr>
          <w:trHeight w:val="80"/>
        </w:trPr>
        <w:tc>
          <w:tcPr>
            <w:tcW w:w="1222" w:type="pct"/>
          </w:tcPr>
          <w:p w:rsidR="00CA7C59" w:rsidRDefault="00CA7C59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654865" w:rsidRDefault="00654865" w:rsidP="00F6396D">
            <w:pPr>
              <w:pStyle w:val="CompanyName1"/>
              <w:tabs>
                <w:tab w:val="right" w:pos="-12412"/>
              </w:tabs>
              <w:spacing w:before="100" w:beforeAutospacing="1" w:after="0"/>
              <w:contextualSpacing/>
            </w:pPr>
          </w:p>
          <w:p w:rsidR="00F6396D" w:rsidRDefault="00F6396D" w:rsidP="00F6396D">
            <w:pPr>
              <w:pStyle w:val="CompanyName1"/>
              <w:tabs>
                <w:tab w:val="right" w:pos="-12412"/>
              </w:tabs>
              <w:spacing w:before="100" w:beforeAutospacing="1" w:after="0"/>
              <w:contextualSpacing/>
            </w:pPr>
            <w:r>
              <w:t>August 2001-May 2005            University of Scranton                        Scranton, PA</w:t>
            </w:r>
          </w:p>
          <w:p w:rsidR="00F6396D" w:rsidRPr="003E2285" w:rsidRDefault="00F6396D" w:rsidP="00F6396D">
            <w:pPr>
              <w:pStyle w:val="CompanyName1"/>
              <w:tabs>
                <w:tab w:val="right" w:pos="-12412"/>
              </w:tabs>
              <w:spacing w:before="100" w:beforeAutospacing="1" w:after="0"/>
              <w:contextualSpacing/>
              <w:rPr>
                <w:i/>
                <w:sz w:val="23"/>
                <w:szCs w:val="23"/>
              </w:rPr>
            </w:pPr>
            <w:r w:rsidRPr="003E2285">
              <w:rPr>
                <w:i/>
                <w:sz w:val="23"/>
                <w:szCs w:val="23"/>
              </w:rPr>
              <w:t>Bachelor of Science Degree in Psychology, Minor in Sociology, and Concentration in Human Development</w:t>
            </w:r>
          </w:p>
          <w:p w:rsidR="00F6396D" w:rsidRDefault="00F6396D" w:rsidP="00F6396D">
            <w:pPr>
              <w:pStyle w:val="Achievement"/>
              <w:spacing w:before="100" w:beforeAutospacing="1" w:after="0"/>
              <w:contextualSpacing/>
            </w:pPr>
            <w:r>
              <w:t xml:space="preserve">Cumulative GPA 3.70 </w:t>
            </w:r>
          </w:p>
          <w:p w:rsidR="00F6396D" w:rsidRDefault="00F6396D" w:rsidP="00F6396D">
            <w:pPr>
              <w:pStyle w:val="Achievement"/>
              <w:spacing w:before="100" w:beforeAutospacing="1" w:after="0"/>
              <w:contextualSpacing/>
            </w:pPr>
            <w:r>
              <w:t>Graduated in the Honors Program</w:t>
            </w:r>
          </w:p>
          <w:p w:rsidR="00F6396D" w:rsidRDefault="00F6396D" w:rsidP="003E2285">
            <w:pPr>
              <w:pStyle w:val="Achievement"/>
              <w:spacing w:before="100" w:beforeAutospacing="1" w:after="0"/>
              <w:contextualSpacing/>
            </w:pPr>
            <w:r>
              <w:t>Member of Alpha Kappa Delta, Alpha Lambda Delta, and Psi Chi</w:t>
            </w:r>
          </w:p>
        </w:tc>
      </w:tr>
      <w:tr w:rsidR="00CA7C59" w:rsidTr="007B4414">
        <w:trPr>
          <w:trHeight w:val="80"/>
        </w:trPr>
        <w:tc>
          <w:tcPr>
            <w:tcW w:w="1222" w:type="pct"/>
          </w:tcPr>
          <w:p w:rsidR="00CA7C59" w:rsidRDefault="00CA7C59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CA7C59" w:rsidRDefault="00CA7C59" w:rsidP="003E2285">
            <w:pPr>
              <w:pStyle w:val="CompanyName"/>
              <w:spacing w:before="100" w:beforeAutospacing="1" w:after="0"/>
              <w:contextualSpacing/>
            </w:pPr>
          </w:p>
        </w:tc>
      </w:tr>
      <w:tr w:rsidR="00CA7C59" w:rsidTr="0080638C">
        <w:trPr>
          <w:trHeight w:val="481"/>
        </w:trPr>
        <w:tc>
          <w:tcPr>
            <w:tcW w:w="5000" w:type="pct"/>
            <w:gridSpan w:val="2"/>
          </w:tcPr>
          <w:p w:rsidR="00802A60" w:rsidRPr="00802A60" w:rsidRDefault="0080638C" w:rsidP="00802A60">
            <w:pPr>
              <w:pStyle w:val="SectionTitle"/>
              <w:spacing w:before="100" w:beforeAutospacing="1"/>
              <w:contextualSpacing/>
            </w:pPr>
            <w:r>
              <w:t>Work Experience</w:t>
            </w:r>
          </w:p>
        </w:tc>
      </w:tr>
      <w:tr w:rsidR="00CA7C59" w:rsidTr="007B4414">
        <w:trPr>
          <w:trHeight w:val="153"/>
        </w:trPr>
        <w:tc>
          <w:tcPr>
            <w:tcW w:w="1222" w:type="pct"/>
          </w:tcPr>
          <w:p w:rsidR="00CA7C59" w:rsidRDefault="00CA7C59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7B4414" w:rsidRDefault="007B4414" w:rsidP="007B4414">
            <w:pPr>
              <w:spacing w:before="100" w:beforeAutospacing="1" w:after="0"/>
              <w:contextualSpacing/>
            </w:pPr>
            <w:r>
              <w:t>June 2014-Present              Northwestern Human Services                 Scranton, PA</w:t>
            </w:r>
          </w:p>
          <w:p w:rsidR="007B4414" w:rsidRDefault="007B4414" w:rsidP="007B4414">
            <w:pPr>
              <w:pStyle w:val="Achievement"/>
              <w:spacing w:before="100" w:beforeAutospacing="1" w:after="0"/>
            </w:pPr>
            <w:r>
              <w:t>Special Education Teacher for Autistic Support Classroom</w:t>
            </w:r>
          </w:p>
          <w:p w:rsidR="007B4414" w:rsidRDefault="007B4414" w:rsidP="007B4414">
            <w:pPr>
              <w:pStyle w:val="Achievement"/>
              <w:spacing w:before="100" w:beforeAutospacing="1" w:after="0"/>
            </w:pPr>
            <w:r>
              <w:t>Develop and implement lesson plans for extended school year</w:t>
            </w:r>
          </w:p>
          <w:p w:rsidR="007B4414" w:rsidRDefault="007B4414" w:rsidP="007B4414">
            <w:pPr>
              <w:pStyle w:val="Achievement"/>
              <w:spacing w:before="100" w:beforeAutospacing="1" w:after="0"/>
            </w:pPr>
            <w:r>
              <w:t xml:space="preserve">Follow IEPs and PBSPs and </w:t>
            </w:r>
            <w:r w:rsidR="00B50D0D">
              <w:t>work on individual student goals</w:t>
            </w:r>
          </w:p>
          <w:p w:rsidR="00F6396D" w:rsidRDefault="00CB12DD" w:rsidP="00F6396D">
            <w:pPr>
              <w:spacing w:before="100" w:beforeAutospacing="1" w:after="0"/>
              <w:contextualSpacing/>
            </w:pPr>
            <w:r>
              <w:t xml:space="preserve">April </w:t>
            </w:r>
            <w:r w:rsidR="00B50D0D">
              <w:t>2013-June 2014</w:t>
            </w:r>
            <w:r w:rsidR="00F6396D">
              <w:t xml:space="preserve">        </w:t>
            </w:r>
            <w:r>
              <w:t xml:space="preserve">  Pocono Mountain Charter School        Tobyhanna</w:t>
            </w:r>
            <w:r w:rsidR="00F6396D">
              <w:t>, PA</w:t>
            </w:r>
          </w:p>
          <w:p w:rsidR="00F6396D" w:rsidRDefault="00F6396D" w:rsidP="00116511">
            <w:pPr>
              <w:pStyle w:val="Achievement"/>
              <w:spacing w:before="100" w:beforeAutospacing="1" w:after="0"/>
            </w:pPr>
            <w:r>
              <w:t>Special Education Teacher</w:t>
            </w:r>
            <w:r w:rsidR="00F004BB">
              <w:t xml:space="preserve"> for 7-12 Learning Support</w:t>
            </w:r>
          </w:p>
          <w:p w:rsidR="00F004BB" w:rsidRDefault="00654865" w:rsidP="00116511">
            <w:pPr>
              <w:pStyle w:val="Achievement"/>
              <w:spacing w:before="100" w:beforeAutospacing="1" w:after="0"/>
            </w:pPr>
            <w:r>
              <w:t>Provide</w:t>
            </w:r>
            <w:r w:rsidR="00B50D0D">
              <w:t xml:space="preserve">d itinerant support, co-taught, and developed and implemented lesson plans for </w:t>
            </w:r>
            <w:r w:rsidR="00F004BB">
              <w:t>small group instruction</w:t>
            </w:r>
            <w:r w:rsidR="00B50D0D">
              <w:t xml:space="preserve"> in math and English</w:t>
            </w:r>
          </w:p>
          <w:p w:rsidR="00F004BB" w:rsidRDefault="00F004BB" w:rsidP="00B50D0D">
            <w:pPr>
              <w:pStyle w:val="Achievement"/>
              <w:spacing w:before="100" w:beforeAutospacing="1" w:after="0"/>
            </w:pPr>
            <w:r>
              <w:t>Dev</w:t>
            </w:r>
            <w:r w:rsidR="00B50D0D">
              <w:t>eloped</w:t>
            </w:r>
            <w:r w:rsidR="00F6396D">
              <w:t xml:space="preserve"> </w:t>
            </w:r>
            <w:r w:rsidR="00F645CD">
              <w:t>and implement</w:t>
            </w:r>
            <w:r w:rsidR="00B50D0D">
              <w:t>ed</w:t>
            </w:r>
            <w:r w:rsidR="00F645CD">
              <w:t xml:space="preserve"> individualized education plans, including conducting functio</w:t>
            </w:r>
            <w:r w:rsidR="00B50D0D">
              <w:t>nal behavioral assessments, d</w:t>
            </w:r>
            <w:r w:rsidR="00F645CD">
              <w:t>eveloping positive behavior support plans</w:t>
            </w:r>
            <w:r w:rsidR="00B50D0D">
              <w:t>, and providing transition services</w:t>
            </w:r>
          </w:p>
          <w:p w:rsidR="00F004BB" w:rsidRDefault="00F004BB" w:rsidP="00116511">
            <w:pPr>
              <w:pStyle w:val="Achievement"/>
              <w:spacing w:before="100" w:beforeAutospacing="1" w:after="0"/>
            </w:pPr>
            <w:r>
              <w:t>Provide</w:t>
            </w:r>
            <w:r w:rsidR="006D6EA0">
              <w:t>d</w:t>
            </w:r>
            <w:r>
              <w:t xml:space="preserve"> after-school tutoring as well as homebound instruction</w:t>
            </w:r>
          </w:p>
          <w:p w:rsidR="007B4414" w:rsidRDefault="007B4414" w:rsidP="007B4414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</w:p>
          <w:p w:rsidR="007B4414" w:rsidRDefault="007B4414" w:rsidP="007B4414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  <w:r>
              <w:t>February 2006-August 2013          Youth Advocate Programs             Peckville, PA</w:t>
            </w:r>
          </w:p>
          <w:p w:rsidR="007B4414" w:rsidRDefault="007B4414" w:rsidP="007B4414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</w:p>
          <w:p w:rsidR="007B4414" w:rsidRDefault="007B4414" w:rsidP="007B4414">
            <w:pPr>
              <w:pStyle w:val="Achievement"/>
              <w:spacing w:before="100" w:beforeAutospacing="1" w:after="0"/>
              <w:contextualSpacing/>
            </w:pPr>
            <w:r>
              <w:t>Therapeutic Staff Support</w:t>
            </w:r>
          </w:p>
          <w:p w:rsidR="007B4414" w:rsidRDefault="007B4414" w:rsidP="007B4414">
            <w:pPr>
              <w:pStyle w:val="Achievement"/>
              <w:spacing w:before="100" w:beforeAutospacing="1" w:after="0"/>
              <w:contextualSpacing/>
            </w:pPr>
            <w:r>
              <w:t>Provide</w:t>
            </w:r>
            <w:r w:rsidR="00EC3523">
              <w:t>d</w:t>
            </w:r>
            <w:r>
              <w:t xml:space="preserve"> one-on-one behavioral interventions to students in wraparound services within the school, home, and community</w:t>
            </w:r>
          </w:p>
          <w:p w:rsidR="007B4414" w:rsidRDefault="007B4414" w:rsidP="007B4414">
            <w:pPr>
              <w:pStyle w:val="Achievement"/>
              <w:spacing w:before="100" w:beforeAutospacing="1" w:after="0"/>
              <w:contextualSpacing/>
            </w:pPr>
            <w:r>
              <w:t>Received 20 hours of training each year, including Mandt (crisis prevention and intervention) and Autism Spectrum Disorder trainings</w:t>
            </w:r>
          </w:p>
          <w:p w:rsidR="00CA7C59" w:rsidRDefault="00CB12DD" w:rsidP="00802A60">
            <w:pPr>
              <w:spacing w:before="100" w:beforeAutospacing="1" w:after="0"/>
              <w:contextualSpacing/>
            </w:pPr>
            <w:r>
              <w:t>January 2013-April 2013</w:t>
            </w:r>
            <w:r w:rsidR="00802A60">
              <w:t xml:space="preserve">              Dunmore School District               Dunmore, PA</w:t>
            </w:r>
          </w:p>
          <w:p w:rsidR="00802A60" w:rsidRDefault="00802A60" w:rsidP="00802A60">
            <w:pPr>
              <w:spacing w:before="100" w:beforeAutospacing="1" w:after="0"/>
              <w:contextualSpacing/>
            </w:pPr>
          </w:p>
          <w:p w:rsidR="00802A60" w:rsidRDefault="00802A60" w:rsidP="00802A60">
            <w:pPr>
              <w:pStyle w:val="Achievement"/>
            </w:pPr>
            <w:r>
              <w:t>Homebound Instructor and Substitute Teacher</w:t>
            </w:r>
          </w:p>
          <w:p w:rsidR="00802A60" w:rsidRDefault="00654865" w:rsidP="00802A60">
            <w:pPr>
              <w:pStyle w:val="Achievement"/>
            </w:pPr>
            <w:r>
              <w:t>Provided</w:t>
            </w:r>
            <w:r w:rsidR="00802A60">
              <w:t xml:space="preserve"> one-on-one instruction to s</w:t>
            </w:r>
            <w:r>
              <w:t>tudents in their homes and worked</w:t>
            </w:r>
            <w:r w:rsidR="00802A60">
              <w:t xml:space="preserve"> as a day to day substitute within the district</w:t>
            </w:r>
          </w:p>
        </w:tc>
      </w:tr>
      <w:tr w:rsidR="0080638C" w:rsidTr="007B4414">
        <w:trPr>
          <w:trHeight w:val="918"/>
        </w:trPr>
        <w:tc>
          <w:tcPr>
            <w:tcW w:w="1222" w:type="pct"/>
          </w:tcPr>
          <w:p w:rsidR="0080638C" w:rsidRDefault="0080638C" w:rsidP="003E2285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CB12DD" w:rsidRDefault="00CB12DD" w:rsidP="00802A60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</w:p>
          <w:p w:rsidR="00A8565A" w:rsidRDefault="00A8565A" w:rsidP="003F3245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</w:p>
          <w:p w:rsidR="003F3245" w:rsidRDefault="00FC6C80" w:rsidP="003F3245">
            <w:pPr>
              <w:pStyle w:val="Achievement"/>
              <w:numPr>
                <w:ilvl w:val="0"/>
                <w:numId w:val="0"/>
              </w:numPr>
              <w:spacing w:before="100" w:beforeAutospacing="1" w:after="0"/>
              <w:contextualSpacing/>
            </w:pPr>
            <w:r>
              <w:t xml:space="preserve">November 2005-April 2006      </w:t>
            </w:r>
            <w:r w:rsidR="00A8565A">
              <w:t xml:space="preserve">Keystone Community Resources   </w:t>
            </w:r>
            <w:r>
              <w:t xml:space="preserve"> </w:t>
            </w:r>
            <w:r w:rsidR="00A8565A">
              <w:t>Scranton, PA</w:t>
            </w:r>
          </w:p>
          <w:p w:rsidR="00A8565A" w:rsidRDefault="00A8565A" w:rsidP="00116511">
            <w:pPr>
              <w:pStyle w:val="Achievement"/>
              <w:spacing w:before="100" w:beforeAutospacing="1" w:after="0"/>
            </w:pPr>
            <w:r>
              <w:t>Clinical Care Worker</w:t>
            </w:r>
          </w:p>
          <w:p w:rsidR="00DC56C5" w:rsidRDefault="00A8565A" w:rsidP="00116511">
            <w:pPr>
              <w:pStyle w:val="Achievement"/>
              <w:spacing w:before="100" w:beforeAutospacing="1" w:after="0"/>
            </w:pPr>
            <w:r>
              <w:t xml:space="preserve">Provided care and counseling to </w:t>
            </w:r>
            <w:r w:rsidR="00DC56C5">
              <w:t>adolescents with intellectual disabilities</w:t>
            </w:r>
            <w:r>
              <w:t xml:space="preserve"> a</w:t>
            </w:r>
            <w:r w:rsidR="00DC56C5">
              <w:t>nd juvenile offenders within group homes</w:t>
            </w:r>
          </w:p>
          <w:p w:rsidR="00560902" w:rsidRDefault="00DC56C5" w:rsidP="00116511">
            <w:pPr>
              <w:pStyle w:val="Achievement"/>
              <w:spacing w:before="100" w:beforeAutospacing="1" w:after="0"/>
            </w:pPr>
            <w:r>
              <w:t>T</w:t>
            </w:r>
            <w:r w:rsidR="00A8565A">
              <w:t>aught independent life skills and social skills to the residents</w:t>
            </w:r>
          </w:p>
          <w:p w:rsidR="00802A60" w:rsidRPr="00C42F2A" w:rsidRDefault="00802A60" w:rsidP="00802A60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  <w:tr w:rsidR="007B4414" w:rsidTr="00DC5E8A">
        <w:trPr>
          <w:trHeight w:val="481"/>
        </w:trPr>
        <w:tc>
          <w:tcPr>
            <w:tcW w:w="5000" w:type="pct"/>
            <w:gridSpan w:val="2"/>
          </w:tcPr>
          <w:p w:rsidR="007B4414" w:rsidRDefault="007B4414" w:rsidP="00DC5E8A">
            <w:pPr>
              <w:pStyle w:val="SectionTitle"/>
              <w:spacing w:before="100" w:beforeAutospacing="1"/>
              <w:contextualSpacing/>
            </w:pPr>
            <w:r>
              <w:t>Student Teaching Experience</w:t>
            </w:r>
          </w:p>
        </w:tc>
      </w:tr>
      <w:tr w:rsidR="007B4414" w:rsidRPr="00C42F2A" w:rsidTr="007B4414">
        <w:trPr>
          <w:trHeight w:val="1956"/>
        </w:trPr>
        <w:tc>
          <w:tcPr>
            <w:tcW w:w="1222" w:type="pct"/>
          </w:tcPr>
          <w:p w:rsidR="007B4414" w:rsidRDefault="007B4414" w:rsidP="00DC5E8A">
            <w:pPr>
              <w:spacing w:before="100" w:beforeAutospacing="1" w:after="0"/>
              <w:contextualSpacing/>
            </w:pPr>
          </w:p>
        </w:tc>
        <w:tc>
          <w:tcPr>
            <w:tcW w:w="3778" w:type="pct"/>
          </w:tcPr>
          <w:p w:rsidR="007B4414" w:rsidRDefault="007B4414" w:rsidP="00DC5E8A">
            <w:pPr>
              <w:pStyle w:val="CompanyName1"/>
              <w:spacing w:before="100" w:beforeAutospacing="1" w:after="0"/>
              <w:contextualSpacing/>
            </w:pPr>
            <w:r>
              <w:t>August 2012-December 2012        Dunmore Middle School              Dunmore, PA</w:t>
            </w:r>
          </w:p>
          <w:p w:rsidR="007B4414" w:rsidRDefault="007B4414" w:rsidP="00DC5E8A">
            <w:pPr>
              <w:pStyle w:val="Achievement"/>
              <w:spacing w:before="100" w:beforeAutospacing="1" w:after="0"/>
              <w:contextualSpacing/>
            </w:pPr>
            <w:r>
              <w:t>Seventh and eighth grade learning support classroom</w:t>
            </w:r>
          </w:p>
          <w:p w:rsidR="007B4414" w:rsidRDefault="007B4414" w:rsidP="00DC5E8A">
            <w:pPr>
              <w:pStyle w:val="Achievement"/>
              <w:spacing w:before="100" w:beforeAutospacing="1" w:after="0"/>
              <w:contextualSpacing/>
            </w:pPr>
            <w:r>
              <w:t>Prepared and conducted lesson plans while incorporating differentiated instruction</w:t>
            </w:r>
          </w:p>
          <w:p w:rsidR="007B4414" w:rsidRDefault="007B4414" w:rsidP="00DC5E8A">
            <w:pPr>
              <w:pStyle w:val="Achievement"/>
              <w:spacing w:before="100" w:beforeAutospacing="1" w:after="0"/>
              <w:contextualSpacing/>
            </w:pPr>
            <w:r>
              <w:t>Gained experience with the Promethean Board, IEPWriter and AIMSweb</w:t>
            </w:r>
          </w:p>
          <w:p w:rsidR="007B4414" w:rsidRDefault="007B4414" w:rsidP="00DC5E8A">
            <w:pPr>
              <w:pStyle w:val="Achievement"/>
              <w:spacing w:before="100" w:beforeAutospacing="1" w:after="0"/>
              <w:contextualSpacing/>
            </w:pPr>
            <w:r>
              <w:t>Attended IEP meetings, Parents’ Night, and conferences</w:t>
            </w:r>
          </w:p>
          <w:p w:rsidR="007B4414" w:rsidRPr="00C42F2A" w:rsidRDefault="007B4414" w:rsidP="00DC5E8A">
            <w:pPr>
              <w:pStyle w:val="Achievement"/>
              <w:spacing w:before="100" w:beforeAutospacing="1" w:after="0"/>
              <w:contextualSpacing/>
            </w:pPr>
            <w:r>
              <w:t>Attended a training through NEIU on transition planning for IEPs as well as in-services regarding the Common Core Standards</w:t>
            </w:r>
          </w:p>
        </w:tc>
      </w:tr>
    </w:tbl>
    <w:p w:rsidR="007B4414" w:rsidRDefault="007B4414" w:rsidP="003E2285">
      <w:pPr>
        <w:spacing w:before="100" w:beforeAutospacing="1" w:after="0"/>
        <w:contextualSpacing/>
        <w:rPr>
          <w:sz w:val="20"/>
        </w:rPr>
      </w:pPr>
    </w:p>
    <w:p w:rsidR="00CA7C59" w:rsidRDefault="00632830" w:rsidP="003E2285">
      <w:pPr>
        <w:spacing w:before="100" w:beforeAutospacing="1" w:after="0"/>
        <w:contextualSpacing/>
        <w:rPr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3173730" cy="26670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2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8EE" w:rsidRDefault="007D48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9.9pt;height:2.1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" o:allowincell="f" filled="f" stroked="f">
                <v:textbox>
                  <w:txbxContent>
                    <w:p w:rsidR="007D48EE" w:rsidRDefault="007D48EE"/>
                  </w:txbxContent>
                </v:textbox>
                <w10:wrap anchorx="page" anchory="page"/>
              </v:shape>
            </w:pict>
          </mc:Fallback>
        </mc:AlternateContent>
      </w:r>
      <w:r w:rsidR="007F0D96" w:rsidRPr="007F0D96">
        <w:rPr>
          <w:sz w:val="20"/>
        </w:rPr>
        <w:t>REFERENCES</w:t>
      </w:r>
      <w:r w:rsidR="007F0D96">
        <w:rPr>
          <w:sz w:val="20"/>
        </w:rPr>
        <w:tab/>
      </w:r>
      <w:r w:rsidR="007F0D96">
        <w:rPr>
          <w:sz w:val="20"/>
        </w:rPr>
        <w:tab/>
      </w:r>
      <w:r w:rsidR="007611C7">
        <w:rPr>
          <w:szCs w:val="22"/>
        </w:rPr>
        <w:tab/>
      </w:r>
    </w:p>
    <w:p w:rsidR="007611C7" w:rsidRDefault="007611C7" w:rsidP="003E2285">
      <w:pPr>
        <w:spacing w:before="100" w:beforeAutospacing="1" w:after="0"/>
        <w:contextualSpacing/>
        <w:rPr>
          <w:szCs w:val="22"/>
        </w:rPr>
      </w:pPr>
    </w:p>
    <w:p w:rsidR="00143DA2" w:rsidRPr="00F34E0B" w:rsidRDefault="00143DA2" w:rsidP="00143DA2">
      <w:pPr>
        <w:spacing w:before="100" w:beforeAutospacing="1" w:after="0"/>
        <w:contextualSpacing/>
        <w:jc w:val="left"/>
        <w:rPr>
          <w:sz w:val="20"/>
        </w:rPr>
      </w:pPr>
      <w:r>
        <w:rPr>
          <w:szCs w:val="22"/>
        </w:rPr>
        <w:t>Mrs. Lori Moeck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34E0B">
        <w:rPr>
          <w:i/>
          <w:szCs w:val="22"/>
        </w:rPr>
        <w:t>Director of Special Education, Pocono Mountain Charter School</w:t>
      </w:r>
      <w:r>
        <w:rPr>
          <w:i/>
          <w:szCs w:val="22"/>
        </w:rPr>
        <w:tab/>
      </w:r>
      <w:r>
        <w:rPr>
          <w:szCs w:val="22"/>
        </w:rPr>
        <w:t>(610)462-6780</w:t>
      </w:r>
    </w:p>
    <w:p w:rsidR="007611C7" w:rsidRDefault="00143DA2" w:rsidP="003E1AEF">
      <w:pPr>
        <w:spacing w:before="100" w:beforeAutospacing="1" w:after="0"/>
        <w:contextualSpacing/>
        <w:jc w:val="left"/>
        <w:rPr>
          <w:szCs w:val="22"/>
        </w:rPr>
      </w:pPr>
      <w:r>
        <w:rPr>
          <w:szCs w:val="22"/>
        </w:rPr>
        <w:t>Ms. Cassandra Nazario</w:t>
      </w:r>
      <w:r>
        <w:rPr>
          <w:szCs w:val="22"/>
        </w:rPr>
        <w:tab/>
      </w:r>
      <w:r>
        <w:rPr>
          <w:szCs w:val="22"/>
        </w:rPr>
        <w:tab/>
      </w:r>
      <w:r>
        <w:rPr>
          <w:i/>
          <w:szCs w:val="22"/>
        </w:rPr>
        <w:t>Assistant Principal, Pocono Mountain Charter School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szCs w:val="22"/>
        </w:rPr>
        <w:t>(570)407-8698</w:t>
      </w:r>
    </w:p>
    <w:p w:rsidR="00143DA2" w:rsidRPr="00143DA2" w:rsidRDefault="00143DA2" w:rsidP="003E1AEF">
      <w:pPr>
        <w:spacing w:before="100" w:beforeAutospacing="1" w:after="0"/>
        <w:contextualSpacing/>
        <w:jc w:val="left"/>
        <w:rPr>
          <w:szCs w:val="22"/>
        </w:rPr>
      </w:pPr>
      <w:r>
        <w:rPr>
          <w:szCs w:val="22"/>
        </w:rPr>
        <w:t>Dr. Kenneth Koberlein</w:t>
      </w:r>
      <w:r>
        <w:rPr>
          <w:szCs w:val="22"/>
        </w:rPr>
        <w:tab/>
      </w:r>
      <w:r>
        <w:rPr>
          <w:szCs w:val="22"/>
        </w:rPr>
        <w:tab/>
      </w:r>
      <w:r>
        <w:rPr>
          <w:i/>
          <w:szCs w:val="22"/>
        </w:rPr>
        <w:t>Administrative Consultant, Pocono Mountain Charter School</w:t>
      </w:r>
      <w:r>
        <w:rPr>
          <w:i/>
          <w:szCs w:val="22"/>
        </w:rPr>
        <w:tab/>
      </w:r>
      <w:r>
        <w:rPr>
          <w:i/>
          <w:szCs w:val="22"/>
        </w:rPr>
        <w:tab/>
      </w:r>
      <w:r>
        <w:rPr>
          <w:szCs w:val="22"/>
        </w:rPr>
        <w:t>(570)588-5123</w:t>
      </w:r>
    </w:p>
    <w:p w:rsidR="00CB12DD" w:rsidRDefault="00CB12DD" w:rsidP="00CB12DD">
      <w:pPr>
        <w:spacing w:before="100" w:beforeAutospacing="1" w:after="0"/>
        <w:contextualSpacing/>
        <w:jc w:val="left"/>
        <w:rPr>
          <w:szCs w:val="22"/>
        </w:rPr>
      </w:pPr>
      <w:r>
        <w:rPr>
          <w:szCs w:val="22"/>
        </w:rPr>
        <w:t>Mrs. Frances Loughney</w:t>
      </w:r>
      <w:r>
        <w:rPr>
          <w:szCs w:val="22"/>
        </w:rPr>
        <w:tab/>
      </w:r>
      <w:r>
        <w:rPr>
          <w:szCs w:val="22"/>
        </w:rPr>
        <w:tab/>
      </w:r>
      <w:r w:rsidRPr="00E31866">
        <w:rPr>
          <w:i/>
          <w:szCs w:val="22"/>
        </w:rPr>
        <w:t>Director of Special Education, Dunmore School District</w:t>
      </w:r>
      <w:r>
        <w:rPr>
          <w:szCs w:val="22"/>
        </w:rPr>
        <w:t xml:space="preserve">          </w:t>
      </w:r>
      <w:r w:rsidR="00F34E0B">
        <w:rPr>
          <w:szCs w:val="22"/>
        </w:rPr>
        <w:tab/>
      </w:r>
      <w:r w:rsidR="00F34E0B">
        <w:rPr>
          <w:szCs w:val="22"/>
        </w:rPr>
        <w:tab/>
      </w:r>
      <w:r w:rsidR="00143DA2">
        <w:rPr>
          <w:szCs w:val="22"/>
        </w:rPr>
        <w:t>(570)207-9590</w:t>
      </w:r>
    </w:p>
    <w:p w:rsidR="007611C7" w:rsidRDefault="007611C7" w:rsidP="003E1AEF">
      <w:pPr>
        <w:spacing w:before="100" w:beforeAutospacing="1" w:after="0"/>
        <w:contextualSpacing/>
        <w:jc w:val="left"/>
        <w:rPr>
          <w:szCs w:val="22"/>
        </w:rPr>
      </w:pPr>
      <w:r>
        <w:rPr>
          <w:szCs w:val="22"/>
        </w:rPr>
        <w:t>Mr. Robert Galella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E31866">
        <w:rPr>
          <w:i/>
          <w:szCs w:val="22"/>
        </w:rPr>
        <w:t>Principal, Dunmore Middle/High School</w:t>
      </w:r>
      <w:r w:rsidR="00E31866">
        <w:rPr>
          <w:szCs w:val="22"/>
        </w:rPr>
        <w:t xml:space="preserve"> </w:t>
      </w:r>
      <w:r w:rsidR="003E1AEF">
        <w:rPr>
          <w:szCs w:val="22"/>
        </w:rPr>
        <w:t xml:space="preserve">                            </w:t>
      </w:r>
      <w:r w:rsidR="00F34E0B">
        <w:rPr>
          <w:szCs w:val="22"/>
        </w:rPr>
        <w:tab/>
      </w:r>
      <w:r w:rsidR="00F34E0B">
        <w:rPr>
          <w:szCs w:val="22"/>
        </w:rPr>
        <w:tab/>
      </w:r>
      <w:r>
        <w:rPr>
          <w:szCs w:val="22"/>
        </w:rPr>
        <w:t>(570)207-9590</w:t>
      </w:r>
    </w:p>
    <w:sectPr w:rsidR="007611C7" w:rsidSect="003F3245">
      <w:headerReference w:type="default" r:id="rId9"/>
      <w:footerReference w:type="default" r:id="rId10"/>
      <w:pgSz w:w="12240" w:h="15840"/>
      <w:pgMar w:top="1440" w:right="1440" w:bottom="1440" w:left="144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FC" w:rsidRDefault="00782AFC">
      <w:r>
        <w:separator/>
      </w:r>
    </w:p>
  </w:endnote>
  <w:endnote w:type="continuationSeparator" w:id="0">
    <w:p w:rsidR="00782AFC" w:rsidRDefault="0078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r>
      <w:tab/>
    </w:r>
    <w:r w:rsidR="008314C9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8314C9">
      <w:rPr>
        <w:b/>
        <w:sz w:val="21"/>
      </w:rPr>
      <w:fldChar w:fldCharType="separate"/>
    </w:r>
    <w:r w:rsidR="00632830">
      <w:rPr>
        <w:b/>
        <w:noProof/>
        <w:sz w:val="21"/>
      </w:rPr>
      <w:t>2</w:t>
    </w:r>
    <w:r w:rsidR="008314C9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FC" w:rsidRDefault="00782AFC">
      <w:r>
        <w:separator/>
      </w:r>
    </w:p>
  </w:footnote>
  <w:footnote w:type="continuationSeparator" w:id="0">
    <w:p w:rsidR="00782AFC" w:rsidRDefault="00782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FD65A46"/>
    <w:lvl w:ilvl="0">
      <w:numFmt w:val="decimal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2AE14285"/>
    <w:multiLevelType w:val="hybridMultilevel"/>
    <w:tmpl w:val="71ECF52C"/>
    <w:lvl w:ilvl="0" w:tplc="F7809E3C">
      <w:start w:val="1"/>
      <w:numFmt w:val="bullet"/>
      <w:pStyle w:val="Achievemen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7ABA064C"/>
    <w:multiLevelType w:val="hybridMultilevel"/>
    <w:tmpl w:val="69C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01FA9"/>
    <w:multiLevelType w:val="hybridMultilevel"/>
    <w:tmpl w:val="3392F320"/>
    <w:lvl w:ilvl="0" w:tplc="F7809E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6"/>
  </w:num>
  <w:num w:numId="23">
    <w:abstractNumId w:val="7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0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1">
    <w:abstractNumId w:val="1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revisionView w:inkAnnotation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96"/>
    <w:rsid w:val="00006A3E"/>
    <w:rsid w:val="00094606"/>
    <w:rsid w:val="00095B9A"/>
    <w:rsid w:val="000A3F3C"/>
    <w:rsid w:val="000D705C"/>
    <w:rsid w:val="000E3B6B"/>
    <w:rsid w:val="00116511"/>
    <w:rsid w:val="00143DA2"/>
    <w:rsid w:val="00144399"/>
    <w:rsid w:val="0015396D"/>
    <w:rsid w:val="002E30AD"/>
    <w:rsid w:val="00373A2A"/>
    <w:rsid w:val="003C15DA"/>
    <w:rsid w:val="003D6ABC"/>
    <w:rsid w:val="003E1AEF"/>
    <w:rsid w:val="003E2285"/>
    <w:rsid w:val="003F3245"/>
    <w:rsid w:val="004F2385"/>
    <w:rsid w:val="0051033F"/>
    <w:rsid w:val="005161A0"/>
    <w:rsid w:val="00520181"/>
    <w:rsid w:val="00560902"/>
    <w:rsid w:val="00575A91"/>
    <w:rsid w:val="00632830"/>
    <w:rsid w:val="00654865"/>
    <w:rsid w:val="006572F4"/>
    <w:rsid w:val="00657F54"/>
    <w:rsid w:val="006D6EA0"/>
    <w:rsid w:val="007109CA"/>
    <w:rsid w:val="007611C7"/>
    <w:rsid w:val="00782AFC"/>
    <w:rsid w:val="007B2B63"/>
    <w:rsid w:val="007B4414"/>
    <w:rsid w:val="007D48EE"/>
    <w:rsid w:val="007F0D96"/>
    <w:rsid w:val="007F7C57"/>
    <w:rsid w:val="00802A60"/>
    <w:rsid w:val="0080638C"/>
    <w:rsid w:val="008314C9"/>
    <w:rsid w:val="00934980"/>
    <w:rsid w:val="009966C7"/>
    <w:rsid w:val="009A5EAE"/>
    <w:rsid w:val="009A64BC"/>
    <w:rsid w:val="009E1F86"/>
    <w:rsid w:val="00A023AE"/>
    <w:rsid w:val="00A8565A"/>
    <w:rsid w:val="00B35EBC"/>
    <w:rsid w:val="00B50D0D"/>
    <w:rsid w:val="00BD5CB2"/>
    <w:rsid w:val="00C42F2A"/>
    <w:rsid w:val="00CA7C59"/>
    <w:rsid w:val="00CB12DD"/>
    <w:rsid w:val="00CD6B0A"/>
    <w:rsid w:val="00DC56C5"/>
    <w:rsid w:val="00DF1162"/>
    <w:rsid w:val="00E31866"/>
    <w:rsid w:val="00E60319"/>
    <w:rsid w:val="00EB3D2F"/>
    <w:rsid w:val="00EC3523"/>
    <w:rsid w:val="00F004BB"/>
    <w:rsid w:val="00F34E0B"/>
    <w:rsid w:val="00F47B90"/>
    <w:rsid w:val="00F528F8"/>
    <w:rsid w:val="00F616E5"/>
    <w:rsid w:val="00F6396D"/>
    <w:rsid w:val="00F645CD"/>
    <w:rsid w:val="00F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ADD73D5E-D699-4FB7-8888-562BB97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32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F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82EFE-18D0-4BC2-8CB8-6D60F72C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</Template>
  <TotalTime>0</TotalTime>
  <Pages>3</Pages>
  <Words>530</Words>
  <Characters>3026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Jill</dc:creator>
  <cp:lastModifiedBy>MJ</cp:lastModifiedBy>
  <cp:revision>2</cp:revision>
  <cp:lastPrinted>2013-04-28T22:02:00Z</cp:lastPrinted>
  <dcterms:created xsi:type="dcterms:W3CDTF">2016-03-03T04:30:00Z</dcterms:created>
  <dcterms:modified xsi:type="dcterms:W3CDTF">2016-03-03T04:30:00Z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