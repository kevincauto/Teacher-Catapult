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F13" w:rsidRPr="00B418F2" w:rsidRDefault="0025491B">
      <w:pPr>
        <w:pStyle w:val="ContactInf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Street Address"/>
          <w:tag w:val="Street Address"/>
          <w:id w:val="1415969137"/>
          <w:placeholder>
            <w:docPart w:val="63C1F014084A4BDEA1D53AAF832DB7C5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8A7081">
            <w:rPr>
              <w:rFonts w:ascii="Times New Roman" w:hAnsi="Times New Roman" w:cs="Times New Roman"/>
              <w:sz w:val="24"/>
              <w:szCs w:val="24"/>
            </w:rPr>
            <w:br/>
          </w:r>
          <w:r w:rsidR="00DD4A80" w:rsidRPr="00B418F2">
            <w:rPr>
              <w:rFonts w:ascii="Times New Roman" w:hAnsi="Times New Roman" w:cs="Times New Roman"/>
              <w:sz w:val="24"/>
              <w:szCs w:val="24"/>
            </w:rPr>
            <w:t>1676 Broadway</w:t>
          </w:r>
        </w:sdtContent>
      </w:sdt>
    </w:p>
    <w:sdt>
      <w:sdtPr>
        <w:rPr>
          <w:rFonts w:ascii="Times New Roman" w:hAnsi="Times New Roman" w:cs="Times New Roman"/>
          <w:sz w:val="24"/>
          <w:szCs w:val="24"/>
        </w:rPr>
        <w:alias w:val="Category"/>
        <w:tag w:val=""/>
        <w:id w:val="1543715586"/>
        <w:placeholder>
          <w:docPart w:val="DED8FDA8516A4A39AC5223BD4AB6F838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544F13" w:rsidRPr="00B418F2" w:rsidRDefault="00DD4A80">
          <w:pPr>
            <w:pStyle w:val="ContactInfo"/>
            <w:rPr>
              <w:rFonts w:ascii="Times New Roman" w:hAnsi="Times New Roman" w:cs="Times New Roman"/>
              <w:sz w:val="24"/>
              <w:szCs w:val="24"/>
            </w:rPr>
          </w:pPr>
          <w:r w:rsidRPr="00B418F2">
            <w:rPr>
              <w:rFonts w:ascii="Times New Roman" w:hAnsi="Times New Roman" w:cs="Times New Roman"/>
              <w:sz w:val="24"/>
              <w:szCs w:val="24"/>
            </w:rPr>
            <w:t>Bethlehem, Pa 18105</w:t>
          </w:r>
        </w:p>
      </w:sdtContent>
    </w:sdt>
    <w:p w:rsidR="00544F13" w:rsidRPr="00B418F2" w:rsidRDefault="0025491B" w:rsidP="00DD4A80">
      <w:pPr>
        <w:pStyle w:val="ContactInf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Telephone"/>
          <w:tag w:val="Telephone"/>
          <w:id w:val="599758962"/>
          <w:placeholder>
            <w:docPart w:val="38593254F77C432C9FB04C28120821C0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DD4A80" w:rsidRPr="00B418F2">
            <w:rPr>
              <w:rFonts w:ascii="Times New Roman" w:hAnsi="Times New Roman" w:cs="Times New Roman"/>
              <w:sz w:val="24"/>
              <w:szCs w:val="24"/>
            </w:rPr>
            <w:t>(484)515-0709</w:t>
          </w:r>
        </w:sdtContent>
      </w:sdt>
    </w:p>
    <w:sdt>
      <w:sdtPr>
        <w:rPr>
          <w:rStyle w:val="Emphasis"/>
          <w:rFonts w:ascii="Times New Roman" w:hAnsi="Times New Roman" w:cs="Times New Roman"/>
          <w:sz w:val="24"/>
          <w:szCs w:val="24"/>
        </w:rPr>
        <w:alias w:val="Email"/>
        <w:tag w:val=""/>
        <w:id w:val="1889536063"/>
        <w:placeholder>
          <w:docPart w:val="2FCCB993D61E44BFA8F4C1F118E02194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544F13" w:rsidRPr="00B418F2" w:rsidRDefault="00DD4A80">
          <w:pPr>
            <w:pStyle w:val="ContactInfo"/>
            <w:rPr>
              <w:rStyle w:val="Emphasis"/>
              <w:rFonts w:ascii="Times New Roman" w:hAnsi="Times New Roman" w:cs="Times New Roman"/>
              <w:sz w:val="24"/>
              <w:szCs w:val="24"/>
            </w:rPr>
          </w:pPr>
          <w:r w:rsidRPr="00B418F2">
            <w:rPr>
              <w:rStyle w:val="Emphasis"/>
              <w:rFonts w:ascii="Times New Roman" w:hAnsi="Times New Roman" w:cs="Times New Roman"/>
              <w:sz w:val="24"/>
              <w:szCs w:val="24"/>
            </w:rPr>
            <w:t>LaBieber83@gmail.com</w:t>
          </w:r>
        </w:p>
      </w:sdtContent>
    </w:sdt>
    <w:p w:rsidR="00544F13" w:rsidRPr="00B418F2" w:rsidRDefault="0025491B">
      <w:pPr>
        <w:pStyle w:val="Name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Your Name"/>
          <w:tag w:val=""/>
          <w:id w:val="1197042864"/>
          <w:placeholder>
            <w:docPart w:val="6DDDE4FCC4834A6590AF166210BB6C2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D4A80" w:rsidRPr="00B418F2">
            <w:rPr>
              <w:rFonts w:ascii="Times New Roman" w:hAnsi="Times New Roman" w:cs="Times New Roman"/>
              <w:sz w:val="24"/>
              <w:szCs w:val="24"/>
            </w:rPr>
            <w:t>Lauren BIEBER</w:t>
          </w:r>
        </w:sdtContent>
      </w:sdt>
    </w:p>
    <w:tbl>
      <w:tblPr>
        <w:tblStyle w:val="ResumeTable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  <w:tblDescription w:val="Resume"/>
      </w:tblPr>
      <w:tblGrid>
        <w:gridCol w:w="1935"/>
        <w:gridCol w:w="458"/>
        <w:gridCol w:w="7687"/>
      </w:tblGrid>
      <w:tr w:rsidR="00544F13" w:rsidRPr="00B418F2" w:rsidTr="008A7081">
        <w:tc>
          <w:tcPr>
            <w:tcW w:w="1935" w:type="dxa"/>
          </w:tcPr>
          <w:p w:rsidR="00544F13" w:rsidRPr="00B418F2" w:rsidRDefault="0006666C" w:rsidP="008A7081">
            <w:pPr>
              <w:pStyle w:val="Heading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18F2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  <w:tc>
          <w:tcPr>
            <w:tcW w:w="458" w:type="dxa"/>
          </w:tcPr>
          <w:p w:rsidR="00544F13" w:rsidRPr="00B418F2" w:rsidRDefault="00544F13" w:rsidP="008A7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7" w:type="dxa"/>
          </w:tcPr>
          <w:p w:rsidR="00544F13" w:rsidRDefault="00FA257F" w:rsidP="008A7081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obtain f</w:t>
            </w:r>
            <w:r w:rsidR="004837DA">
              <w:rPr>
                <w:rFonts w:ascii="Times New Roman" w:hAnsi="Times New Roman" w:cs="Times New Roman"/>
                <w:sz w:val="24"/>
                <w:szCs w:val="24"/>
              </w:rPr>
              <w:t>ull-time employment as an early childhood education teacher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</w:t>
            </w:r>
            <w:r w:rsidR="004837DA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CA5C59">
              <w:rPr>
                <w:rFonts w:ascii="Times New Roman" w:hAnsi="Times New Roman" w:cs="Times New Roman"/>
                <w:sz w:val="24"/>
                <w:szCs w:val="24"/>
              </w:rPr>
              <w:t xml:space="preserve"> special education teac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her.</w:t>
            </w:r>
          </w:p>
          <w:p w:rsidR="008A7081" w:rsidRPr="00B418F2" w:rsidRDefault="008A7081" w:rsidP="008A7081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4F13" w:rsidRPr="00B418F2" w:rsidTr="008A7081">
        <w:tc>
          <w:tcPr>
            <w:tcW w:w="1935" w:type="dxa"/>
          </w:tcPr>
          <w:p w:rsidR="00544F13" w:rsidRPr="00B418F2" w:rsidRDefault="00E55C47" w:rsidP="008A7081">
            <w:pPr>
              <w:pStyle w:val="Heading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18F2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458" w:type="dxa"/>
          </w:tcPr>
          <w:p w:rsidR="00544F13" w:rsidRPr="00B418F2" w:rsidRDefault="00544F13" w:rsidP="008A7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7" w:type="dxa"/>
          </w:tcPr>
          <w:p w:rsidR="00544F13" w:rsidRPr="00B418F2" w:rsidRDefault="00951E8A" w:rsidP="008A7081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645F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45F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55C47" w:rsidRPr="00B418F2">
              <w:rPr>
                <w:rFonts w:ascii="Times New Roman" w:hAnsi="Times New Roman" w:cs="Times New Roman"/>
                <w:sz w:val="24"/>
                <w:szCs w:val="24"/>
              </w:rPr>
              <w:t xml:space="preserve"> Cedar Crest College</w:t>
            </w:r>
            <w:r w:rsidR="00645F00">
              <w:rPr>
                <w:rFonts w:ascii="Times New Roman" w:hAnsi="Times New Roman" w:cs="Times New Roman"/>
                <w:sz w:val="24"/>
                <w:szCs w:val="24"/>
              </w:rPr>
              <w:t>; Allentown, Pa</w:t>
            </w:r>
          </w:p>
          <w:p w:rsidR="00E55C47" w:rsidRPr="00B418F2" w:rsidRDefault="00E55C47" w:rsidP="008A7081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345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Major:  Early Childhood Education </w:t>
            </w:r>
            <w:r w:rsidRPr="00B418F2">
              <w:rPr>
                <w:rFonts w:ascii="Times New Roman" w:hAnsi="Times New Roman" w:cs="Times New Roman"/>
                <w:sz w:val="24"/>
                <w:szCs w:val="24"/>
              </w:rPr>
              <w:t>(May, 2016)</w:t>
            </w:r>
          </w:p>
          <w:p w:rsidR="00E55C47" w:rsidRDefault="00E55C47" w:rsidP="008A7081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418F2">
              <w:rPr>
                <w:rFonts w:ascii="Times New Roman" w:hAnsi="Times New Roman" w:cs="Times New Roman"/>
                <w:sz w:val="24"/>
                <w:szCs w:val="24"/>
              </w:rPr>
              <w:t>Cum Laude (GPA 3.61)</w:t>
            </w:r>
          </w:p>
          <w:p w:rsidR="00B118F0" w:rsidRDefault="00B118F0" w:rsidP="008A7081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18F0" w:rsidRDefault="00B118F0" w:rsidP="008A7081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45F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45F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Lehigh Carbon Community College</w:t>
            </w:r>
            <w:r w:rsidR="00645F00">
              <w:rPr>
                <w:rFonts w:ascii="Times New Roman" w:hAnsi="Times New Roman" w:cs="Times New Roman"/>
                <w:sz w:val="24"/>
                <w:szCs w:val="24"/>
              </w:rPr>
              <w:t>, Schnecksville, Pa</w:t>
            </w:r>
          </w:p>
          <w:p w:rsidR="00B118F0" w:rsidRPr="00B118F0" w:rsidRDefault="00B118F0" w:rsidP="008A7081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Major:  Liberal Arts</w:t>
            </w:r>
          </w:p>
        </w:tc>
      </w:tr>
      <w:tr w:rsidR="00544F13" w:rsidRPr="00B418F2" w:rsidTr="008A7081">
        <w:tc>
          <w:tcPr>
            <w:tcW w:w="1935" w:type="dxa"/>
          </w:tcPr>
          <w:p w:rsidR="00544F13" w:rsidRPr="00B418F2" w:rsidRDefault="005A6BF9" w:rsidP="008A7081">
            <w:pPr>
              <w:pStyle w:val="Heading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18F2">
              <w:rPr>
                <w:rFonts w:ascii="Times New Roman" w:hAnsi="Times New Roman" w:cs="Times New Roman"/>
                <w:b/>
                <w:sz w:val="24"/>
                <w:szCs w:val="24"/>
              </w:rPr>
              <w:t>certification</w:t>
            </w:r>
          </w:p>
        </w:tc>
        <w:tc>
          <w:tcPr>
            <w:tcW w:w="458" w:type="dxa"/>
          </w:tcPr>
          <w:p w:rsidR="00544F13" w:rsidRPr="00B418F2" w:rsidRDefault="00544F13" w:rsidP="008A70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87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221802691"/>
                  <w:placeholder>
                    <w:docPart w:val="01DBCA228BC44616A935079304E20AE2"/>
                  </w:placeholder>
                  <w15:color w:val="C0C0C0"/>
                  <w15:repeatingSectionItem/>
                </w:sdtPr>
                <w:sdtEndPr/>
                <w:sdtContent>
                  <w:p w:rsidR="000843D0" w:rsidRPr="00B418F2" w:rsidRDefault="000843D0" w:rsidP="008A7081">
                    <w:pPr>
                      <w:pStyle w:val="Heading2"/>
                      <w:rPr>
                        <w:rFonts w:ascii="Times New Roman" w:eastAsiaTheme="minorEastAsia" w:hAnsi="Times New Roman" w:cs="Times New Roman"/>
                        <w:b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</w:pPr>
                    <w:r w:rsidRPr="002345DE">
                      <w:rPr>
                        <w:rFonts w:ascii="Times New Roman" w:eastAsiaTheme="minorEastAsia" w:hAnsi="Times New Roman" w:cs="Times New Roman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>Early Childhood Education (Pre K-4),</w:t>
                    </w:r>
                    <w:r w:rsidRPr="00B418F2">
                      <w:rPr>
                        <w:rFonts w:ascii="Times New Roman" w:eastAsiaTheme="minorEastAsia" w:hAnsi="Times New Roman" w:cs="Times New Roman"/>
                        <w:b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 xml:space="preserve"> Commonwealth of Pa (May, 2016)</w:t>
                    </w:r>
                  </w:p>
                  <w:p w:rsidR="00544F13" w:rsidRPr="00B418F2" w:rsidRDefault="000843D0" w:rsidP="008A708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2345DE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Special Education (K-8),</w:t>
                    </w:r>
                    <w:r w:rsidRPr="00B418F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Commonwealth of Pa (May, 2016)</w:t>
                    </w:r>
                  </w:p>
                </w:sdtContent>
              </w:sdt>
            </w:sdtContent>
          </w:sdt>
        </w:tc>
      </w:tr>
      <w:tr w:rsidR="00544F13" w:rsidRPr="00B418F2" w:rsidTr="008A7081">
        <w:tc>
          <w:tcPr>
            <w:tcW w:w="1935" w:type="dxa"/>
          </w:tcPr>
          <w:p w:rsidR="00544F13" w:rsidRPr="00B418F2" w:rsidRDefault="009B43D5" w:rsidP="008A7081">
            <w:pPr>
              <w:pStyle w:val="Heading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18F2">
              <w:rPr>
                <w:rFonts w:ascii="Times New Roman" w:hAnsi="Times New Roman" w:cs="Times New Roman"/>
                <w:b/>
                <w:sz w:val="24"/>
                <w:szCs w:val="24"/>
              </w:rPr>
              <w:t>Teaching Experience</w:t>
            </w:r>
          </w:p>
        </w:tc>
        <w:tc>
          <w:tcPr>
            <w:tcW w:w="458" w:type="dxa"/>
          </w:tcPr>
          <w:p w:rsidR="00544F13" w:rsidRPr="00B418F2" w:rsidRDefault="00544F13" w:rsidP="008A7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7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-691765356"/>
              <w15:repeatingSection/>
            </w:sdtPr>
            <w:sdtEndPr>
              <w:rPr>
                <w:rFonts w:asciiTheme="minorHAnsi" w:eastAsiaTheme="minorHAnsi" w:hAnsiTheme="minorHAnsi" w:cstheme="minorBidi"/>
                <w:sz w:val="20"/>
                <w:szCs w:val="20"/>
              </w:rPr>
            </w:sdtEndPr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126388115"/>
                  <w:placeholder>
                    <w:docPart w:val="01DBCA228BC44616A935079304E20AE2"/>
                  </w:placeholder>
                  <w15:repeatingSectionItem/>
                </w:sdtPr>
                <w:sdtEndPr>
                  <w:rPr>
                    <w:rFonts w:asciiTheme="minorHAnsi" w:eastAsiaTheme="minorHAnsi" w:hAnsiTheme="minorHAnsi" w:cstheme="minorBidi"/>
                    <w:b/>
                    <w:sz w:val="20"/>
                    <w:szCs w:val="20"/>
                  </w:rPr>
                </w:sdtEndPr>
                <w:sdtContent>
                  <w:p w:rsidR="00544F13" w:rsidRPr="00B418F2" w:rsidRDefault="009B43D5" w:rsidP="008A7081">
                    <w:pPr>
                      <w:pStyle w:val="Heading2"/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</w:pPr>
                    <w:r w:rsidRPr="00B418F2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>Shoemaker Elementary School, Macungie, pa</w:t>
                    </w:r>
                  </w:p>
                  <w:p w:rsidR="009B43D5" w:rsidRDefault="009B43D5" w:rsidP="008A7081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B418F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Student Teacher </w:t>
                    </w:r>
                    <w:r w:rsidRPr="00C4010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(Spring, 2016)</w:t>
                    </w:r>
                  </w:p>
                  <w:p w:rsidR="00404FE2" w:rsidRDefault="00404FE2" w:rsidP="008A7081">
                    <w:pPr>
                      <w:pStyle w:val="ListParagraph"/>
                      <w:numPr>
                        <w:ilvl w:val="0"/>
                        <w:numId w:val="6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04FE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Provided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1:1 support and instruction for emotional support students in a regular education setting</w:t>
                    </w:r>
                  </w:p>
                  <w:p w:rsidR="00404FE2" w:rsidRDefault="00404FE2" w:rsidP="008A7081">
                    <w:pPr>
                      <w:pStyle w:val="ListParagraph"/>
                      <w:numPr>
                        <w:ilvl w:val="0"/>
                        <w:numId w:val="6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Wrote lessons for and taught Reading Mastery to grades 2-5</w:t>
                    </w:r>
                  </w:p>
                  <w:p w:rsidR="00404FE2" w:rsidRDefault="00404FE2" w:rsidP="008A7081">
                    <w:pPr>
                      <w:pStyle w:val="ListParagraph"/>
                      <w:numPr>
                        <w:ilvl w:val="0"/>
                        <w:numId w:val="6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Tracked and documented students’ behavior utilizing the TALID (Task, Area, Language, Interaction, Direction) system</w:t>
                    </w:r>
                  </w:p>
                  <w:p w:rsidR="008B7F08" w:rsidRDefault="00EB73FC" w:rsidP="008A7081">
                    <w:pPr>
                      <w:pStyle w:val="ListParagraph"/>
                      <w:numPr>
                        <w:ilvl w:val="0"/>
                        <w:numId w:val="6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Productively cooperated</w:t>
                    </w:r>
                    <w:r w:rsidR="008B7F0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with special education and regular education teachers</w:t>
                    </w:r>
                  </w:p>
                  <w:p w:rsidR="00404FE2" w:rsidRDefault="00404FE2" w:rsidP="008A708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8A7081" w:rsidRDefault="008A7081" w:rsidP="008A708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8A7081" w:rsidRDefault="008A7081" w:rsidP="008A708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8A7081" w:rsidRDefault="008A7081" w:rsidP="008A708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404FE2" w:rsidRDefault="00404FE2" w:rsidP="008A708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lastRenderedPageBreak/>
                      <w:t>FARMERSVILLE ELEMENTARY SCHOOL; BETHLEHEM, PA</w:t>
                    </w:r>
                  </w:p>
                  <w:p w:rsidR="00404FE2" w:rsidRDefault="00404FE2" w:rsidP="008A7081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404FE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Student Teacher </w:t>
                    </w:r>
                    <w:r w:rsidRPr="00C4010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(Fall, 2016)</w:t>
                    </w:r>
                  </w:p>
                  <w:p w:rsidR="008B7F08" w:rsidRDefault="008B7F08" w:rsidP="008A7081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Collaborated with the kindergarten team of teachers on lessons and behavior strategies</w:t>
                    </w:r>
                  </w:p>
                  <w:p w:rsidR="008B7F08" w:rsidRDefault="008B7F08" w:rsidP="008A7081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Provided daily instruction in all areas of academics</w:t>
                    </w:r>
                  </w:p>
                  <w:p w:rsidR="008A7081" w:rsidRDefault="009C2D00" w:rsidP="008A7081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Utilized and created many hands on activities and lessons to adapt to all modes of learning </w:t>
                    </w:r>
                  </w:p>
                  <w:p w:rsidR="00EB73FC" w:rsidRDefault="00EB73FC" w:rsidP="008A7081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Implemented a classroom management system which rewarded positive behavior</w:t>
                    </w:r>
                  </w:p>
                  <w:p w:rsidR="00544F13" w:rsidRPr="00404FE2" w:rsidRDefault="0025491B" w:rsidP="008A7081">
                    <w:pPr>
                      <w:pStyle w:val="ListParagrap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sdtContent>
              </w:sdt>
            </w:sdtContent>
          </w:sdt>
        </w:tc>
      </w:tr>
      <w:tr w:rsidR="00E81D99" w:rsidRPr="00B418F2" w:rsidTr="008A7081">
        <w:tc>
          <w:tcPr>
            <w:tcW w:w="1935" w:type="dxa"/>
          </w:tcPr>
          <w:p w:rsidR="00E81D99" w:rsidRPr="00B418F2" w:rsidRDefault="00E81D99" w:rsidP="008A7081">
            <w:pPr>
              <w:pStyle w:val="Heading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ReLATED eXperience</w:t>
            </w:r>
          </w:p>
        </w:tc>
        <w:tc>
          <w:tcPr>
            <w:tcW w:w="458" w:type="dxa"/>
          </w:tcPr>
          <w:p w:rsidR="00E81D99" w:rsidRPr="00B418F2" w:rsidRDefault="00E81D99" w:rsidP="008A7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7" w:type="dxa"/>
          </w:tcPr>
          <w:p w:rsidR="00E81D99" w:rsidRPr="00E81D99" w:rsidRDefault="00E81D99" w:rsidP="008A7081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1D99">
              <w:rPr>
                <w:rFonts w:ascii="Times New Roman" w:hAnsi="Times New Roman" w:cs="Times New Roman"/>
                <w:b w:val="0"/>
                <w:sz w:val="24"/>
                <w:szCs w:val="24"/>
              </w:rPr>
              <w:t>MAD SCIENCE OF THE LEHIGH VALLEY;</w:t>
            </w:r>
            <w:r w:rsidR="007A3C0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EASTON PA</w:t>
            </w:r>
          </w:p>
          <w:p w:rsidR="00E81D99" w:rsidRDefault="00E81D99" w:rsidP="008A70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D99">
              <w:rPr>
                <w:rFonts w:ascii="Times New Roman" w:hAnsi="Times New Roman" w:cs="Times New Roman"/>
                <w:b/>
                <w:sz w:val="24"/>
                <w:szCs w:val="24"/>
              </w:rPr>
              <w:t>Mad Science Instructor</w:t>
            </w:r>
          </w:p>
          <w:p w:rsidR="00E81D99" w:rsidRDefault="00D777D2" w:rsidP="008A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  <w:bookmarkStart w:id="0" w:name="_GoBack"/>
            <w:bookmarkEnd w:id="0"/>
            <w:r w:rsidR="00E81D99" w:rsidRPr="00E81D99">
              <w:rPr>
                <w:rFonts w:ascii="Times New Roman" w:hAnsi="Times New Roman" w:cs="Times New Roman"/>
                <w:sz w:val="24"/>
                <w:szCs w:val="24"/>
              </w:rPr>
              <w:t>-Present</w:t>
            </w:r>
          </w:p>
          <w:p w:rsidR="00E81D99" w:rsidRDefault="00404FE2" w:rsidP="008A70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Instructed</w:t>
            </w:r>
            <w:r w:rsidR="00C758CA">
              <w:rPr>
                <w:rFonts w:ascii="Times New Roman" w:hAnsi="Times New Roman" w:cs="Times New Roman"/>
                <w:sz w:val="24"/>
                <w:szCs w:val="24"/>
              </w:rPr>
              <w:t xml:space="preserve"> the Mad Science curriculum to students grades 1-3</w:t>
            </w:r>
          </w:p>
          <w:p w:rsidR="00C758CA" w:rsidRDefault="00905379" w:rsidP="008A70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Demonstrated hands on science activities and lessons</w:t>
            </w:r>
          </w:p>
          <w:p w:rsidR="00905379" w:rsidRDefault="00905379" w:rsidP="008A70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Covered 3 key objectives per each one hour lesson</w:t>
            </w:r>
          </w:p>
          <w:p w:rsidR="007A3C06" w:rsidRPr="007A3C06" w:rsidRDefault="007A3C06" w:rsidP="008A7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1D99" w:rsidRPr="00E81D99" w:rsidRDefault="00E81D99" w:rsidP="008A7081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1D99">
              <w:rPr>
                <w:rFonts w:ascii="Times New Roman" w:hAnsi="Times New Roman" w:cs="Times New Roman"/>
                <w:b w:val="0"/>
                <w:sz w:val="24"/>
                <w:szCs w:val="24"/>
              </w:rPr>
              <w:t>ALLENTOWN SCHOOL DISTRICT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; </w:t>
            </w:r>
            <w:r w:rsidRPr="00E81D99">
              <w:rPr>
                <w:rFonts w:ascii="Times New Roman" w:hAnsi="Times New Roman" w:cs="Times New Roman"/>
                <w:b w:val="0"/>
                <w:sz w:val="24"/>
                <w:szCs w:val="24"/>
              </w:rPr>
              <w:t>Allentown, pa</w:t>
            </w:r>
          </w:p>
          <w:p w:rsidR="00E81D99" w:rsidRPr="00E81D99" w:rsidRDefault="00E81D99" w:rsidP="008A70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D99">
              <w:rPr>
                <w:rFonts w:ascii="Times New Roman" w:hAnsi="Times New Roman" w:cs="Times New Roman"/>
                <w:b/>
                <w:sz w:val="24"/>
                <w:szCs w:val="24"/>
              </w:rPr>
              <w:t>Paraprofessional in Autistic Support classroom</w:t>
            </w:r>
          </w:p>
          <w:p w:rsidR="00E81D99" w:rsidRPr="00E81D99" w:rsidRDefault="00E81D99" w:rsidP="008A7081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E81D99">
              <w:rPr>
                <w:rFonts w:ascii="Times New Roman" w:hAnsi="Times New Roman" w:cs="Times New Roman"/>
                <w:sz w:val="24"/>
                <w:szCs w:val="24"/>
              </w:rPr>
              <w:t>2009 - 2011</w:t>
            </w:r>
          </w:p>
          <w:p w:rsidR="00E81D99" w:rsidRPr="00E81D99" w:rsidRDefault="00E81D99" w:rsidP="008A708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1D99">
              <w:rPr>
                <w:rFonts w:ascii="Times New Roman" w:hAnsi="Times New Roman" w:cs="Times New Roman"/>
                <w:sz w:val="24"/>
                <w:szCs w:val="24"/>
              </w:rPr>
              <w:t>Assisted special education teacher in most classroom needs</w:t>
            </w:r>
          </w:p>
          <w:p w:rsidR="00E81D99" w:rsidRPr="00E81D99" w:rsidRDefault="00E81D99" w:rsidP="008A708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1D99">
              <w:rPr>
                <w:rFonts w:ascii="Times New Roman" w:hAnsi="Times New Roman" w:cs="Times New Roman"/>
                <w:sz w:val="24"/>
                <w:szCs w:val="24"/>
              </w:rPr>
              <w:t>Planned &amp; taught lessons as needed</w:t>
            </w:r>
          </w:p>
          <w:p w:rsidR="00E81D99" w:rsidRPr="00E81D99" w:rsidRDefault="00E81D99" w:rsidP="008A708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1D99">
              <w:rPr>
                <w:rFonts w:ascii="Times New Roman" w:hAnsi="Times New Roman" w:cs="Times New Roman"/>
                <w:sz w:val="24"/>
                <w:szCs w:val="24"/>
              </w:rPr>
              <w:t>Provided 1:1 instruction with children with behavioral concerns</w:t>
            </w:r>
          </w:p>
          <w:p w:rsidR="00E81D99" w:rsidRPr="00E81D99" w:rsidRDefault="00E81D99" w:rsidP="008A708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1D99">
              <w:rPr>
                <w:rFonts w:ascii="Times New Roman" w:hAnsi="Times New Roman" w:cs="Times New Roman"/>
                <w:sz w:val="24"/>
                <w:szCs w:val="24"/>
              </w:rPr>
              <w:t>CPI restraint certified during employment</w:t>
            </w:r>
          </w:p>
          <w:p w:rsidR="00E81D99" w:rsidRPr="00B418F2" w:rsidRDefault="00E81D99" w:rsidP="008A7081">
            <w:pPr>
              <w:pStyle w:val="Heading2"/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</w:pPr>
          </w:p>
        </w:tc>
      </w:tr>
      <w:tr w:rsidR="00544F13" w:rsidRPr="00B418F2" w:rsidTr="008A7081">
        <w:tc>
          <w:tcPr>
            <w:tcW w:w="1935" w:type="dxa"/>
          </w:tcPr>
          <w:p w:rsidR="00544F13" w:rsidRPr="00B418F2" w:rsidRDefault="009B43D5" w:rsidP="008A7081">
            <w:pPr>
              <w:pStyle w:val="Heading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18F2">
              <w:rPr>
                <w:rFonts w:ascii="Times New Roman" w:hAnsi="Times New Roman" w:cs="Times New Roman"/>
                <w:b/>
                <w:sz w:val="24"/>
                <w:szCs w:val="24"/>
              </w:rPr>
              <w:t>PROFESSIONAL mEMBERSHIPS</w:t>
            </w:r>
          </w:p>
        </w:tc>
        <w:tc>
          <w:tcPr>
            <w:tcW w:w="458" w:type="dxa"/>
          </w:tcPr>
          <w:p w:rsidR="00544F13" w:rsidRPr="00B418F2" w:rsidRDefault="00544F13" w:rsidP="008A7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7" w:type="dxa"/>
          </w:tcPr>
          <w:p w:rsidR="00544F13" w:rsidRPr="00B418F2" w:rsidRDefault="007A6D5D" w:rsidP="008A7081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418F2">
              <w:rPr>
                <w:rFonts w:ascii="Times New Roman" w:hAnsi="Times New Roman" w:cs="Times New Roman"/>
                <w:sz w:val="24"/>
                <w:szCs w:val="24"/>
              </w:rPr>
              <w:t xml:space="preserve">Member, </w:t>
            </w:r>
            <w:r w:rsidRPr="00B418F2">
              <w:rPr>
                <w:rFonts w:ascii="Times New Roman" w:hAnsi="Times New Roman" w:cs="Times New Roman"/>
                <w:b/>
                <w:sz w:val="24"/>
                <w:szCs w:val="24"/>
              </w:rPr>
              <w:t>KAPPA DELTA PI (</w:t>
            </w:r>
            <w:r w:rsidRPr="00B418F2">
              <w:rPr>
                <w:rFonts w:ascii="Times New Roman" w:hAnsi="Times New Roman" w:cs="Times New Roman"/>
                <w:sz w:val="24"/>
                <w:szCs w:val="24"/>
              </w:rPr>
              <w:t>Educational Honor Society)</w:t>
            </w:r>
          </w:p>
          <w:p w:rsidR="007A6D5D" w:rsidRDefault="007A6D5D" w:rsidP="008A7081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18F2">
              <w:rPr>
                <w:rFonts w:ascii="Times New Roman" w:hAnsi="Times New Roman" w:cs="Times New Roman"/>
                <w:sz w:val="24"/>
                <w:szCs w:val="24"/>
              </w:rPr>
              <w:t xml:space="preserve">Member, </w:t>
            </w:r>
            <w:r w:rsidRPr="00B418F2">
              <w:rPr>
                <w:rFonts w:ascii="Times New Roman" w:hAnsi="Times New Roman" w:cs="Times New Roman"/>
                <w:b/>
                <w:sz w:val="24"/>
                <w:szCs w:val="24"/>
              </w:rPr>
              <w:t>Cedar Crest College Dean’s Council</w:t>
            </w:r>
          </w:p>
          <w:p w:rsidR="008A7081" w:rsidRPr="00B418F2" w:rsidRDefault="008A7081" w:rsidP="008A7081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357B" w:rsidRPr="00B418F2" w:rsidTr="008A7081">
        <w:tc>
          <w:tcPr>
            <w:tcW w:w="1935" w:type="dxa"/>
          </w:tcPr>
          <w:p w:rsidR="0026357B" w:rsidRPr="00B418F2" w:rsidRDefault="0026357B" w:rsidP="008A7081">
            <w:pPr>
              <w:pStyle w:val="Heading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AWARDS RECEIVED</w:t>
            </w:r>
          </w:p>
        </w:tc>
        <w:tc>
          <w:tcPr>
            <w:tcW w:w="458" w:type="dxa"/>
          </w:tcPr>
          <w:p w:rsidR="0026357B" w:rsidRPr="00B418F2" w:rsidRDefault="0026357B" w:rsidP="008A7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7" w:type="dxa"/>
          </w:tcPr>
          <w:p w:rsidR="0026357B" w:rsidRPr="0026357B" w:rsidRDefault="0026357B" w:rsidP="008A7081">
            <w:pPr>
              <w:pStyle w:val="Heading2"/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</w:pPr>
            <w:r w:rsidRPr="00C4010A">
              <w:rPr>
                <w:rFonts w:ascii="Times New Roman" w:eastAsiaTheme="minorEastAsia" w:hAnsi="Times New Roman" w:cs="Times New Roman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t>Dean’s List,</w:t>
            </w:r>
            <w: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t xml:space="preserve"> 4 consecutive semesters</w:t>
            </w:r>
          </w:p>
        </w:tc>
      </w:tr>
      <w:tr w:rsidR="00544F13" w:rsidRPr="00B418F2" w:rsidTr="005102F9">
        <w:trPr>
          <w:trHeight w:val="656"/>
        </w:trPr>
        <w:tc>
          <w:tcPr>
            <w:tcW w:w="1935" w:type="dxa"/>
          </w:tcPr>
          <w:p w:rsidR="00544F13" w:rsidRPr="00B418F2" w:rsidRDefault="009B43D5" w:rsidP="008A7081">
            <w:pPr>
              <w:pStyle w:val="Heading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18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additional exPERIENCE</w:t>
            </w:r>
          </w:p>
        </w:tc>
        <w:tc>
          <w:tcPr>
            <w:tcW w:w="458" w:type="dxa"/>
          </w:tcPr>
          <w:p w:rsidR="00544F13" w:rsidRPr="00B418F2" w:rsidRDefault="00544F13" w:rsidP="008A7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7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368215953"/>
                  <w:placeholder>
                    <w:docPart w:val="01DBCA228BC44616A935079304E20AE2"/>
                  </w:placeholder>
                  <w15:color w:val="C0C0C0"/>
                  <w15:repeatingSectionItem/>
                </w:sdtPr>
                <w:sdtEndPr/>
                <w:sdtContent>
                  <w:p w:rsidR="00C53DDF" w:rsidRPr="00C53DDF" w:rsidRDefault="00C53DDF" w:rsidP="00363E0F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7A6D5D" w:rsidRPr="00B418F2" w:rsidRDefault="007A6D5D" w:rsidP="008A7081">
                    <w:pPr>
                      <w:pStyle w:val="Heading2"/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</w:pPr>
                    <w:r w:rsidRPr="00B418F2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>The arc of lehigh &amp; northampton counties</w:t>
                    </w:r>
                    <w:r w:rsidR="00047138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 xml:space="preserve">; </w:t>
                    </w:r>
                    <w:r w:rsidRPr="00B418F2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>bethlehem, pa</w:t>
                    </w:r>
                  </w:p>
                  <w:p w:rsidR="007A6D5D" w:rsidRPr="00B418F2" w:rsidRDefault="007A6D5D" w:rsidP="008A7081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B418F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Habilitation Staff</w:t>
                    </w:r>
                  </w:p>
                  <w:p w:rsidR="007A6D5D" w:rsidRPr="00B418F2" w:rsidRDefault="007A6D5D" w:rsidP="008A7081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418F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2011</w:t>
                    </w:r>
                    <w:r w:rsidR="00C4010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Pr="00B418F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-</w:t>
                    </w:r>
                    <w:r w:rsidR="00C4010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="00363E0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2016</w:t>
                    </w:r>
                  </w:p>
                  <w:p w:rsidR="007A6D5D" w:rsidRPr="00B418F2" w:rsidRDefault="00C4010A" w:rsidP="008A7081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Provided 1:1 and</w:t>
                    </w:r>
                    <w:r w:rsidR="007A6D5D" w:rsidRPr="00B418F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2:1 care for a child </w:t>
                    </w:r>
                    <w:r w:rsidR="00E81D9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who was diagnosed</w:t>
                    </w:r>
                    <w:r w:rsidR="007A6D5D" w:rsidRPr="00B418F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with autism</w:t>
                    </w:r>
                  </w:p>
                  <w:p w:rsidR="007A6D5D" w:rsidRPr="00B418F2" w:rsidRDefault="007A6D5D" w:rsidP="008A7081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418F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Taught &amp; assisted client with basic life skills (i.e.-bathing, toileting, using appropriate behavior)</w:t>
                    </w:r>
                  </w:p>
                  <w:p w:rsidR="007A6D5D" w:rsidRDefault="007A6D5D" w:rsidP="008A7081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418F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Took client into the community to transfer life skills &amp; utilize appropriate behavior</w:t>
                    </w:r>
                  </w:p>
                  <w:p w:rsidR="00363E0F" w:rsidRPr="00B418F2" w:rsidRDefault="00363E0F" w:rsidP="008A7081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Monitored client during overnight hours to ensure safety</w:t>
                    </w:r>
                  </w:p>
                  <w:p w:rsidR="007A6D5D" w:rsidRPr="00B418F2" w:rsidRDefault="007A6D5D" w:rsidP="008A7081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418F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SAFETY CARE certified during employment</w:t>
                    </w:r>
                  </w:p>
                  <w:p w:rsidR="007A6D5D" w:rsidRPr="00B418F2" w:rsidRDefault="007A6D5D" w:rsidP="008A708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7A6D5D" w:rsidRPr="00B418F2" w:rsidRDefault="007A6D5D" w:rsidP="008A7081">
                    <w:pPr>
                      <w:pStyle w:val="Heading2"/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</w:pPr>
                    <w:r w:rsidRPr="00B418F2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>VIA OF THE lEHIGH VALLEY</w:t>
                    </w:r>
                    <w:r w:rsidR="00047138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 xml:space="preserve">; </w:t>
                    </w:r>
                    <w:r w:rsidRPr="00B418F2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>bethlehem, pa</w:t>
                    </w:r>
                  </w:p>
                  <w:p w:rsidR="007A6D5D" w:rsidRPr="00B418F2" w:rsidRDefault="007A6D5D" w:rsidP="008A7081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B418F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Consumer Support Worker</w:t>
                    </w:r>
                  </w:p>
                  <w:p w:rsidR="007A6D5D" w:rsidRPr="00B418F2" w:rsidRDefault="00363E0F" w:rsidP="008A7081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2008</w:t>
                    </w:r>
                    <w:r w:rsidR="007A6D5D" w:rsidRPr="00B418F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- 2010</w:t>
                    </w:r>
                  </w:p>
                  <w:p w:rsidR="007A6D5D" w:rsidRPr="00B418F2" w:rsidRDefault="00C4010A" w:rsidP="008A7081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Provided 1:1 and small </w:t>
                    </w:r>
                    <w:r w:rsidR="007A6D5D" w:rsidRPr="00B418F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group support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while </w:t>
                    </w:r>
                    <w:r w:rsidRPr="00B418F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 the community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to adults and children with disabilities</w:t>
                    </w:r>
                    <w:r w:rsidR="007A6D5D" w:rsidRPr="00B418F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p>
                  <w:p w:rsidR="007A6D5D" w:rsidRPr="00B418F2" w:rsidRDefault="007A6D5D" w:rsidP="008A7081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418F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Transported &amp; assisted consumers on volunteer sites</w:t>
                    </w:r>
                  </w:p>
                  <w:p w:rsidR="007A6D5D" w:rsidRPr="00B418F2" w:rsidRDefault="007A6D5D" w:rsidP="008A7081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418F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MANDT restraint certified during employment</w:t>
                    </w:r>
                  </w:p>
                  <w:p w:rsidR="00544F13" w:rsidRPr="00B418F2" w:rsidRDefault="0025491B" w:rsidP="008A708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sdtContent>
              </w:sdt>
            </w:sdtContent>
          </w:sdt>
        </w:tc>
      </w:tr>
    </w:tbl>
    <w:p w:rsidR="00EB73FC" w:rsidRPr="00B418F2" w:rsidRDefault="00EB73FC">
      <w:pPr>
        <w:rPr>
          <w:rFonts w:ascii="Times New Roman" w:hAnsi="Times New Roman" w:cs="Times New Roman"/>
          <w:sz w:val="24"/>
          <w:szCs w:val="24"/>
        </w:rPr>
      </w:pPr>
    </w:p>
    <w:sectPr w:rsidR="00EB73FC" w:rsidRPr="00B418F2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91B" w:rsidRDefault="0025491B">
      <w:pPr>
        <w:spacing w:before="0" w:after="0" w:line="240" w:lineRule="auto"/>
      </w:pPr>
      <w:r>
        <w:separator/>
      </w:r>
    </w:p>
  </w:endnote>
  <w:endnote w:type="continuationSeparator" w:id="0">
    <w:p w:rsidR="0025491B" w:rsidRDefault="002549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34804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185" w:rsidRDefault="00855185">
        <w:pPr>
          <w:pStyle w:val="Footer"/>
        </w:pPr>
        <w:r>
          <w:t xml:space="preserve">Bieber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77D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44F13" w:rsidRDefault="00544F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91B" w:rsidRDefault="0025491B">
      <w:pPr>
        <w:spacing w:before="0" w:after="0" w:line="240" w:lineRule="auto"/>
      </w:pPr>
      <w:r>
        <w:separator/>
      </w:r>
    </w:p>
  </w:footnote>
  <w:footnote w:type="continuationSeparator" w:id="0">
    <w:p w:rsidR="0025491B" w:rsidRDefault="0025491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76F36"/>
    <w:multiLevelType w:val="hybridMultilevel"/>
    <w:tmpl w:val="878C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EB5"/>
    <w:multiLevelType w:val="hybridMultilevel"/>
    <w:tmpl w:val="E68A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D3B4D"/>
    <w:multiLevelType w:val="hybridMultilevel"/>
    <w:tmpl w:val="5250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90861"/>
    <w:multiLevelType w:val="hybridMultilevel"/>
    <w:tmpl w:val="D43E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72EBA"/>
    <w:multiLevelType w:val="hybridMultilevel"/>
    <w:tmpl w:val="BACE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D73DB"/>
    <w:multiLevelType w:val="hybridMultilevel"/>
    <w:tmpl w:val="C1AC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2721B"/>
    <w:multiLevelType w:val="hybridMultilevel"/>
    <w:tmpl w:val="AB5A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80"/>
    <w:rsid w:val="0001204E"/>
    <w:rsid w:val="00017F76"/>
    <w:rsid w:val="000448AB"/>
    <w:rsid w:val="00047138"/>
    <w:rsid w:val="0006666C"/>
    <w:rsid w:val="000843D0"/>
    <w:rsid w:val="00193D8C"/>
    <w:rsid w:val="001D67D6"/>
    <w:rsid w:val="002345DE"/>
    <w:rsid w:val="0025491B"/>
    <w:rsid w:val="0026357B"/>
    <w:rsid w:val="00281E11"/>
    <w:rsid w:val="00291E4C"/>
    <w:rsid w:val="00360F40"/>
    <w:rsid w:val="00363E0F"/>
    <w:rsid w:val="003F4AFB"/>
    <w:rsid w:val="00404FE2"/>
    <w:rsid w:val="00472FE3"/>
    <w:rsid w:val="004837DA"/>
    <w:rsid w:val="004E3018"/>
    <w:rsid w:val="004E4B6E"/>
    <w:rsid w:val="005102F9"/>
    <w:rsid w:val="00544F13"/>
    <w:rsid w:val="005A2B08"/>
    <w:rsid w:val="005A6BF9"/>
    <w:rsid w:val="00645F00"/>
    <w:rsid w:val="00740B00"/>
    <w:rsid w:val="007A3C06"/>
    <w:rsid w:val="007A6D5D"/>
    <w:rsid w:val="00855185"/>
    <w:rsid w:val="008A7081"/>
    <w:rsid w:val="008B7F08"/>
    <w:rsid w:val="008F6E9E"/>
    <w:rsid w:val="00905379"/>
    <w:rsid w:val="009326FB"/>
    <w:rsid w:val="00951E8A"/>
    <w:rsid w:val="009B43D5"/>
    <w:rsid w:val="009C2D00"/>
    <w:rsid w:val="00A91416"/>
    <w:rsid w:val="00AA1040"/>
    <w:rsid w:val="00B035C0"/>
    <w:rsid w:val="00B118F0"/>
    <w:rsid w:val="00B327BC"/>
    <w:rsid w:val="00B418F2"/>
    <w:rsid w:val="00BE04CD"/>
    <w:rsid w:val="00C4010A"/>
    <w:rsid w:val="00C53DDF"/>
    <w:rsid w:val="00C758CA"/>
    <w:rsid w:val="00CA5C59"/>
    <w:rsid w:val="00D36828"/>
    <w:rsid w:val="00D777D2"/>
    <w:rsid w:val="00DA1342"/>
    <w:rsid w:val="00DD4A80"/>
    <w:rsid w:val="00E034AB"/>
    <w:rsid w:val="00E55C47"/>
    <w:rsid w:val="00E81D99"/>
    <w:rsid w:val="00EA3917"/>
    <w:rsid w:val="00EB73FC"/>
    <w:rsid w:val="00FA257F"/>
    <w:rsid w:val="00FC081C"/>
    <w:rsid w:val="00FE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94E34D-A15F-4D41-BB9F-FCD9502F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9B43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18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85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C1F014084A4BDEA1D53AAF832DB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45C47-84D6-4E8A-881A-256730EB0532}"/>
      </w:docPartPr>
      <w:docPartBody>
        <w:p w:rsidR="00005DB5" w:rsidRDefault="005B689E">
          <w:pPr>
            <w:pStyle w:val="63C1F014084A4BDEA1D53AAF832DB7C5"/>
          </w:pPr>
          <w:r>
            <w:t>[Street Address]</w:t>
          </w:r>
        </w:p>
      </w:docPartBody>
    </w:docPart>
    <w:docPart>
      <w:docPartPr>
        <w:name w:val="DED8FDA8516A4A39AC5223BD4AB6F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77A5A-1B2B-438E-85B6-AF18A256F535}"/>
      </w:docPartPr>
      <w:docPartBody>
        <w:p w:rsidR="00005DB5" w:rsidRDefault="005B689E">
          <w:pPr>
            <w:pStyle w:val="DED8FDA8516A4A39AC5223BD4AB6F838"/>
          </w:pPr>
          <w:r>
            <w:t>[City, ST ZIP Code]</w:t>
          </w:r>
        </w:p>
      </w:docPartBody>
    </w:docPart>
    <w:docPart>
      <w:docPartPr>
        <w:name w:val="38593254F77C432C9FB04C2812082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D348C-3D92-4898-B423-821BF31C91E8}"/>
      </w:docPartPr>
      <w:docPartBody>
        <w:p w:rsidR="00005DB5" w:rsidRDefault="005B689E">
          <w:pPr>
            <w:pStyle w:val="38593254F77C432C9FB04C28120821C0"/>
          </w:pPr>
          <w:r>
            <w:t>[Telephone]</w:t>
          </w:r>
        </w:p>
      </w:docPartBody>
    </w:docPart>
    <w:docPart>
      <w:docPartPr>
        <w:name w:val="2FCCB993D61E44BFA8F4C1F118E02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7EBE6-65AF-49B9-BD1E-E0136E88C649}"/>
      </w:docPartPr>
      <w:docPartBody>
        <w:p w:rsidR="00005DB5" w:rsidRDefault="005B689E">
          <w:pPr>
            <w:pStyle w:val="2FCCB993D61E44BFA8F4C1F118E02194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6DDDE4FCC4834A6590AF166210BB6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04641-56BC-4C44-B3D1-FEE8202CB798}"/>
      </w:docPartPr>
      <w:docPartBody>
        <w:p w:rsidR="00005DB5" w:rsidRDefault="005B689E">
          <w:pPr>
            <w:pStyle w:val="6DDDE4FCC4834A6590AF166210BB6C24"/>
          </w:pPr>
          <w:r>
            <w:t>[Your Name]</w:t>
          </w:r>
        </w:p>
      </w:docPartBody>
    </w:docPart>
    <w:docPart>
      <w:docPartPr>
        <w:name w:val="01DBCA228BC44616A935079304E20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46FB7-9C84-453F-9D9C-9643FFCD577C}"/>
      </w:docPartPr>
      <w:docPartBody>
        <w:p w:rsidR="00005DB5" w:rsidRDefault="005B689E">
          <w:pPr>
            <w:pStyle w:val="01DBCA228BC44616A935079304E20AE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CD"/>
    <w:rsid w:val="00005DB5"/>
    <w:rsid w:val="002A752F"/>
    <w:rsid w:val="00304C94"/>
    <w:rsid w:val="005B689E"/>
    <w:rsid w:val="00A36FCD"/>
    <w:rsid w:val="00C17AB0"/>
    <w:rsid w:val="00D3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C1F014084A4BDEA1D53AAF832DB7C5">
    <w:name w:val="63C1F014084A4BDEA1D53AAF832DB7C5"/>
  </w:style>
  <w:style w:type="paragraph" w:customStyle="1" w:styleId="DED8FDA8516A4A39AC5223BD4AB6F838">
    <w:name w:val="DED8FDA8516A4A39AC5223BD4AB6F838"/>
  </w:style>
  <w:style w:type="paragraph" w:customStyle="1" w:styleId="38593254F77C432C9FB04C28120821C0">
    <w:name w:val="38593254F77C432C9FB04C28120821C0"/>
  </w:style>
  <w:style w:type="paragraph" w:customStyle="1" w:styleId="50ECA37BD92848C1B76583CE5526C2DE">
    <w:name w:val="50ECA37BD92848C1B76583CE5526C2DE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2FCCB993D61E44BFA8F4C1F118E02194">
    <w:name w:val="2FCCB993D61E44BFA8F4C1F118E02194"/>
  </w:style>
  <w:style w:type="paragraph" w:customStyle="1" w:styleId="6DDDE4FCC4834A6590AF166210BB6C24">
    <w:name w:val="6DDDE4FCC4834A6590AF166210BB6C24"/>
  </w:style>
  <w:style w:type="paragraph" w:customStyle="1" w:styleId="8B9ABD0E59204ED4B7453170DAE62BDE">
    <w:name w:val="8B9ABD0E59204ED4B7453170DAE62BDE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2B3D2D0F5284445FA812FD37B43EFE1A">
    <w:name w:val="2B3D2D0F5284445FA812FD37B43EFE1A"/>
  </w:style>
  <w:style w:type="character" w:styleId="PlaceholderText">
    <w:name w:val="Placeholder Text"/>
    <w:basedOn w:val="DefaultParagraphFont"/>
    <w:uiPriority w:val="99"/>
    <w:semiHidden/>
    <w:rsid w:val="00005DB5"/>
    <w:rPr>
      <w:color w:val="808080"/>
    </w:rPr>
  </w:style>
  <w:style w:type="paragraph" w:customStyle="1" w:styleId="01DBCA228BC44616A935079304E20AE2">
    <w:name w:val="01DBCA228BC44616A935079304E20AE2"/>
  </w:style>
  <w:style w:type="paragraph" w:customStyle="1" w:styleId="9F9F4F3AC1EF4C6093D703775E083DFF">
    <w:name w:val="9F9F4F3AC1EF4C6093D703775E083DFF"/>
  </w:style>
  <w:style w:type="paragraph" w:customStyle="1" w:styleId="70964E558B934F42A89DAF64D74E8D86">
    <w:name w:val="70964E558B934F42A89DAF64D74E8D86"/>
  </w:style>
  <w:style w:type="paragraph" w:customStyle="1" w:styleId="5D710A73C4BB40B28728EA555576C8A0">
    <w:name w:val="5D710A73C4BB40B28728EA555576C8A0"/>
  </w:style>
  <w:style w:type="paragraph" w:customStyle="1" w:styleId="2AA1D229AEC04FD2B9B9A08DD09EC0A4">
    <w:name w:val="2AA1D229AEC04FD2B9B9A08DD09EC0A4"/>
  </w:style>
  <w:style w:type="paragraph" w:customStyle="1" w:styleId="12B4F96315EC4711ADFDF70B87808B72">
    <w:name w:val="12B4F96315EC4711ADFDF70B87808B72"/>
  </w:style>
  <w:style w:type="paragraph" w:customStyle="1" w:styleId="8264EE9858FB42A697E73710023713E7">
    <w:name w:val="8264EE9858FB42A697E73710023713E7"/>
  </w:style>
  <w:style w:type="paragraph" w:customStyle="1" w:styleId="CD7483666313484A8327F78496D93E23">
    <w:name w:val="CD7483666313484A8327F78496D93E23"/>
  </w:style>
  <w:style w:type="paragraph" w:customStyle="1" w:styleId="DCA84A710E8748AB9F27DEFC03C6A080">
    <w:name w:val="DCA84A710E8748AB9F27DEFC03C6A080"/>
  </w:style>
  <w:style w:type="paragraph" w:customStyle="1" w:styleId="233A9D3FABC64D5AB3EAFC06C70B0190">
    <w:name w:val="233A9D3FABC64D5AB3EAFC06C70B0190"/>
  </w:style>
  <w:style w:type="paragraph" w:customStyle="1" w:styleId="293DDBB9982140779233D2207E48B6DF">
    <w:name w:val="293DDBB9982140779233D2207E48B6DF"/>
  </w:style>
  <w:style w:type="paragraph" w:customStyle="1" w:styleId="233302B1CD22472B90F91A0B68DC6E8B">
    <w:name w:val="233302B1CD22472B90F91A0B68DC6E8B"/>
    <w:rsid w:val="00A36FCD"/>
  </w:style>
  <w:style w:type="paragraph" w:customStyle="1" w:styleId="F7B6B9E67C624AF0B68E1E13533FF223">
    <w:name w:val="F7B6B9E67C624AF0B68E1E13533FF223"/>
    <w:rsid w:val="00A36FCD"/>
  </w:style>
  <w:style w:type="paragraph" w:customStyle="1" w:styleId="64D104AB3F3E4C0DA1BA102F1D525520">
    <w:name w:val="64D104AB3F3E4C0DA1BA102F1D525520"/>
    <w:rsid w:val="00A36FCD"/>
  </w:style>
  <w:style w:type="paragraph" w:customStyle="1" w:styleId="9896990084D342C88D09B963CC33A8BB">
    <w:name w:val="9896990084D342C88D09B963CC33A8BB"/>
    <w:rsid w:val="00A36FCD"/>
  </w:style>
  <w:style w:type="paragraph" w:customStyle="1" w:styleId="DA93E18EC0F74570BE58E5445927CDA8">
    <w:name w:val="DA93E18EC0F74570BE58E5445927CDA8"/>
    <w:rsid w:val="00A36FCD"/>
  </w:style>
  <w:style w:type="paragraph" w:customStyle="1" w:styleId="A98035FFF5304D23944E60F6FBEA0CF3">
    <w:name w:val="A98035FFF5304D23944E60F6FBEA0CF3"/>
    <w:rsid w:val="00A36FCD"/>
  </w:style>
  <w:style w:type="paragraph" w:customStyle="1" w:styleId="B0328CDD511E47419314962EACC15080">
    <w:name w:val="B0328CDD511E47419314962EACC15080"/>
    <w:rsid w:val="00A36FCD"/>
  </w:style>
  <w:style w:type="paragraph" w:customStyle="1" w:styleId="E229F3D295974CEF9DF5734763945030">
    <w:name w:val="E229F3D295974CEF9DF5734763945030"/>
    <w:rsid w:val="00A36FCD"/>
  </w:style>
  <w:style w:type="paragraph" w:customStyle="1" w:styleId="0C77829E5BD54316B17475D0E3010387">
    <w:name w:val="0C77829E5BD54316B17475D0E3010387"/>
    <w:rsid w:val="00A36FCD"/>
  </w:style>
  <w:style w:type="paragraph" w:customStyle="1" w:styleId="403127616089444EA3793F5249DD4EF6">
    <w:name w:val="403127616089444EA3793F5249DD4EF6"/>
    <w:rsid w:val="00A36FCD"/>
  </w:style>
  <w:style w:type="paragraph" w:customStyle="1" w:styleId="C8575602ACB14698A00E88D52F4D65D9">
    <w:name w:val="C8575602ACB14698A00E88D52F4D65D9"/>
    <w:rsid w:val="00A36FCD"/>
  </w:style>
  <w:style w:type="paragraph" w:customStyle="1" w:styleId="704D80A73E054547848D0F0D898560F2">
    <w:name w:val="704D80A73E054547848D0F0D898560F2"/>
    <w:rsid w:val="00A36FCD"/>
  </w:style>
  <w:style w:type="paragraph" w:customStyle="1" w:styleId="1D01EBDFDF88432C95C0125017AD6A54">
    <w:name w:val="1D01EBDFDF88432C95C0125017AD6A54"/>
    <w:rsid w:val="00A36FCD"/>
  </w:style>
  <w:style w:type="paragraph" w:customStyle="1" w:styleId="C68289E787D5487DBE15C9C9A8AF417D">
    <w:name w:val="C68289E787D5487DBE15C9C9A8AF417D"/>
    <w:rsid w:val="00A36FCD"/>
  </w:style>
  <w:style w:type="paragraph" w:customStyle="1" w:styleId="BEC217508E724A3B8F735C742E8FB102">
    <w:name w:val="BEC217508E724A3B8F735C742E8FB102"/>
    <w:rsid w:val="00A36FCD"/>
  </w:style>
  <w:style w:type="paragraph" w:customStyle="1" w:styleId="37E40E7995444E299C3B65723615D7B2">
    <w:name w:val="37E40E7995444E299C3B65723615D7B2"/>
    <w:rsid w:val="00005DB5"/>
  </w:style>
  <w:style w:type="paragraph" w:customStyle="1" w:styleId="C25442B5127342ADA0E2553E2A91B6CD">
    <w:name w:val="C25442B5127342ADA0E2553E2A91B6CD"/>
    <w:rsid w:val="00005DB5"/>
  </w:style>
  <w:style w:type="paragraph" w:customStyle="1" w:styleId="413969EFA74041DB8FCAC368116524E3">
    <w:name w:val="413969EFA74041DB8FCAC368116524E3"/>
    <w:rsid w:val="00005D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1676 Broadway</CompanyAddress>
  <CompanyPhone>(484)515-0709</CompanyPhone>
  <CompanyFax/>
  <CompanyEmail>LaBieber83@gmail.com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7213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Lauren BIEBER</dc:creator>
  <cp:keywords/>
  <cp:lastModifiedBy>Lauren Bieber</cp:lastModifiedBy>
  <cp:revision>6</cp:revision>
  <cp:lastPrinted>2016-04-20T02:21:00Z</cp:lastPrinted>
  <dcterms:created xsi:type="dcterms:W3CDTF">2016-04-25T01:16:00Z</dcterms:created>
  <dcterms:modified xsi:type="dcterms:W3CDTF">2016-07-14T15:52:00Z</dcterms:modified>
  <cp:category>Bethlehem, Pa 18105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