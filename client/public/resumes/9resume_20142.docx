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7BD" w:rsidRPr="003A0A87" w:rsidRDefault="00DA07BD">
      <w:pPr>
        <w:tabs>
          <w:tab w:val="left" w:pos="2266"/>
        </w:tabs>
      </w:pPr>
      <w:bookmarkStart w:id="0" w:name="_GoBack"/>
      <w:bookmarkEnd w:id="0"/>
    </w:p>
    <w:sdt>
      <w:sdtPr>
        <w:alias w:val="Resume Name"/>
        <w:tag w:val="Resume Name"/>
        <w:id w:val="782665251"/>
        <w:placeholder>
          <w:docPart w:val="4A4B5DA299E543F18B252763CB978D92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Style w:val="TableGrid"/>
            <w:tblW w:w="4812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1E0" w:firstRow="1" w:lastRow="1" w:firstColumn="1" w:lastColumn="1" w:noHBand="0" w:noVBand="0"/>
          </w:tblPr>
          <w:tblGrid>
            <w:gridCol w:w="6323"/>
            <w:gridCol w:w="3586"/>
          </w:tblGrid>
          <w:tr w:rsidR="00285CE0" w:rsidRPr="003A0A87" w:rsidTr="003A0A87">
            <w:trPr>
              <w:trHeight w:val="848"/>
              <w:jc w:val="center"/>
            </w:trPr>
            <w:tc>
              <w:tcPr>
                <w:tcW w:w="6323" w:type="dxa"/>
                <w:shd w:val="clear" w:color="auto" w:fill="auto"/>
              </w:tcPr>
              <w:sdt>
                <w:sdtPr>
                  <w:rPr>
                    <w:rFonts w:asciiTheme="majorHAnsi" w:hAnsiTheme="majorHAnsi"/>
                    <w:b/>
                    <w:sz w:val="28"/>
                    <w:szCs w:val="28"/>
                  </w:rPr>
                  <w:id w:val="3054493"/>
                  <w:placeholder>
                    <w:docPart w:val="28D7D579F4544827A3DD304F36F2489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A07BD" w:rsidRPr="003A0A87" w:rsidRDefault="000867E6">
                    <w:pPr>
                      <w:rPr>
                        <w:rFonts w:asciiTheme="majorHAnsi" w:hAnsiTheme="majorHAnsi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Theme="majorHAnsi" w:hAnsiTheme="majorHAnsi"/>
                        <w:b/>
                        <w:sz w:val="28"/>
                        <w:szCs w:val="28"/>
                      </w:rPr>
                      <w:t>MJ</w:t>
                    </w:r>
                  </w:p>
                </w:sdtContent>
              </w:sdt>
              <w:p w:rsidR="00DA07BD" w:rsidRPr="003A0A87" w:rsidRDefault="00DC6D65">
                <w:r w:rsidRPr="003A0A87">
                  <w:t>905 Main Street Apt 301 Stroudsburg PA 18360</w:t>
                </w:r>
              </w:p>
              <w:p w:rsidR="00DA07BD" w:rsidRPr="003A0A87" w:rsidRDefault="00DC6D65">
                <w:r w:rsidRPr="003A0A87">
                  <w:t>570-249-1592</w:t>
                </w:r>
              </w:p>
              <w:p w:rsidR="00DA07BD" w:rsidRPr="00AC178F" w:rsidRDefault="000867E6">
                <w:hyperlink r:id="rId10" w:history="1">
                  <w:r w:rsidR="00AC178F" w:rsidRPr="00AC178F">
                    <w:rPr>
                      <w:rStyle w:val="Hyperlink"/>
                      <w:color w:val="auto"/>
                    </w:rPr>
                    <w:t>atants914@gmail.com</w:t>
                  </w:r>
                </w:hyperlink>
              </w:p>
              <w:p w:rsidR="00AC178F" w:rsidRPr="00AC178F" w:rsidRDefault="000867E6">
                <w:hyperlink r:id="rId11" w:history="1">
                  <w:r w:rsidR="00AC178F" w:rsidRPr="00AC178F">
                    <w:rPr>
                      <w:rStyle w:val="Hyperlink"/>
                      <w:color w:val="auto"/>
                    </w:rPr>
                    <w:t>ashleigh-tants@esasd.net</w:t>
                  </w:r>
                </w:hyperlink>
                <w:r w:rsidR="00AC178F" w:rsidRPr="00AC178F">
                  <w:t xml:space="preserve"> </w:t>
                </w:r>
              </w:p>
              <w:p w:rsidR="00DA07BD" w:rsidRPr="003A0A87" w:rsidRDefault="00DA07BD" w:rsidP="00DC6D65"/>
            </w:tc>
            <w:tc>
              <w:tcPr>
                <w:tcW w:w="3586" w:type="dxa"/>
                <w:tcBorders>
                  <w:left w:val="nil"/>
                </w:tcBorders>
                <w:shd w:val="clear" w:color="auto" w:fill="auto"/>
              </w:tcPr>
              <w:p w:rsidR="00DA07BD" w:rsidRPr="003A0A87" w:rsidRDefault="00DA07BD">
                <w:pPr>
                  <w:rPr>
                    <w:rFonts w:asciiTheme="majorHAnsi" w:hAnsiTheme="majorHAnsi"/>
                    <w:sz w:val="32"/>
                    <w:szCs w:val="32"/>
                  </w:rPr>
                </w:pPr>
              </w:p>
            </w:tc>
          </w:tr>
        </w:tbl>
        <w:p w:rsidR="00DA07BD" w:rsidRPr="003A0A87" w:rsidRDefault="000867E6">
          <w:pPr>
            <w:tabs>
              <w:tab w:val="left" w:pos="2266"/>
            </w:tabs>
          </w:pPr>
        </w:p>
      </w:sdtContent>
    </w:sdt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29"/>
        <w:gridCol w:w="8067"/>
      </w:tblGrid>
      <w:tr w:rsidR="00285CE0" w:rsidRPr="003A0A87">
        <w:trPr>
          <w:jc w:val="center"/>
        </w:trPr>
        <w:tc>
          <w:tcPr>
            <w:tcW w:w="2266" w:type="dxa"/>
            <w:shd w:val="clear" w:color="auto" w:fill="auto"/>
          </w:tcPr>
          <w:p w:rsidR="00DA07BD" w:rsidRPr="003A0A87" w:rsidRDefault="006F744B">
            <w:pPr>
              <w:pStyle w:val="Section"/>
              <w:framePr w:hSpace="0" w:wrap="auto" w:hAnchor="text" w:xAlign="left" w:yAlign="inline"/>
              <w:rPr>
                <w:color w:val="auto"/>
              </w:rPr>
            </w:pPr>
            <w:r w:rsidRPr="003A0A87">
              <w:rPr>
                <w:color w:val="auto"/>
              </w:rPr>
              <w:t>Objective</w:t>
            </w:r>
          </w:p>
        </w:tc>
        <w:tc>
          <w:tcPr>
            <w:tcW w:w="8296" w:type="dxa"/>
            <w:shd w:val="clear" w:color="auto" w:fill="auto"/>
          </w:tcPr>
          <w:p w:rsidR="00DA07BD" w:rsidRPr="003A0A87" w:rsidRDefault="00AC178F">
            <w:r>
              <w:t>To obtain the long term substitute</w:t>
            </w:r>
            <w:r w:rsidR="00DC6D65" w:rsidRPr="003A0A87">
              <w:t xml:space="preserve"> position in 5</w:t>
            </w:r>
            <w:r w:rsidR="00DC6D65" w:rsidRPr="003A0A87">
              <w:rPr>
                <w:vertAlign w:val="superscript"/>
              </w:rPr>
              <w:t>th</w:t>
            </w:r>
            <w:r w:rsidR="00DC6D65" w:rsidRPr="003A0A87">
              <w:t xml:space="preserve"> grade at </w:t>
            </w:r>
            <w:r>
              <w:t>J.M. Hill Elementary School</w:t>
            </w:r>
          </w:p>
          <w:p w:rsidR="00DA07BD" w:rsidRPr="003A0A87" w:rsidRDefault="00DA07BD">
            <w:pPr>
              <w:ind w:firstLine="720"/>
              <w:rPr>
                <w:b/>
              </w:rPr>
            </w:pPr>
          </w:p>
        </w:tc>
      </w:tr>
      <w:tr w:rsidR="00285CE0" w:rsidRPr="003A0A87">
        <w:trPr>
          <w:jc w:val="center"/>
        </w:trPr>
        <w:tc>
          <w:tcPr>
            <w:tcW w:w="2266" w:type="dxa"/>
            <w:shd w:val="clear" w:color="auto" w:fill="auto"/>
          </w:tcPr>
          <w:p w:rsidR="00DA07BD" w:rsidRPr="003A0A87" w:rsidRDefault="006F744B">
            <w:pPr>
              <w:pStyle w:val="Section"/>
              <w:framePr w:hSpace="0" w:wrap="auto" w:hAnchor="text" w:xAlign="left" w:yAlign="inline"/>
              <w:rPr>
                <w:color w:val="auto"/>
              </w:rPr>
            </w:pPr>
            <w:r w:rsidRPr="003A0A87">
              <w:rPr>
                <w:color w:val="auto"/>
              </w:rPr>
              <w:t>Skills</w:t>
            </w:r>
          </w:p>
        </w:tc>
        <w:tc>
          <w:tcPr>
            <w:tcW w:w="8296" w:type="dxa"/>
            <w:shd w:val="clear" w:color="auto" w:fill="auto"/>
          </w:tcPr>
          <w:p w:rsidR="00DA07BD" w:rsidRPr="003A0A87" w:rsidRDefault="00DC6D65" w:rsidP="00FA4E84">
            <w:pPr>
              <w:pStyle w:val="ListBullet"/>
              <w:numPr>
                <w:ilvl w:val="0"/>
                <w:numId w:val="21"/>
              </w:numPr>
              <w:rPr>
                <w:b/>
                <w:color w:val="auto"/>
              </w:rPr>
            </w:pPr>
            <w:r w:rsidRPr="003A0A87">
              <w:rPr>
                <w:b/>
                <w:color w:val="auto"/>
              </w:rPr>
              <w:t>Organized</w:t>
            </w:r>
          </w:p>
          <w:p w:rsidR="00DC6D65" w:rsidRPr="003A0A87" w:rsidRDefault="00DC6D65" w:rsidP="00FA4E84">
            <w:pPr>
              <w:pStyle w:val="ListBullet"/>
              <w:numPr>
                <w:ilvl w:val="0"/>
                <w:numId w:val="21"/>
              </w:numPr>
              <w:rPr>
                <w:b/>
                <w:color w:val="auto"/>
              </w:rPr>
            </w:pPr>
            <w:r w:rsidRPr="003A0A87">
              <w:rPr>
                <w:b/>
                <w:color w:val="auto"/>
              </w:rPr>
              <w:t>Strives to learn from others</w:t>
            </w:r>
          </w:p>
          <w:p w:rsidR="00DC6D65" w:rsidRPr="003A0A87" w:rsidRDefault="00DC6D65" w:rsidP="00FA4E84">
            <w:pPr>
              <w:pStyle w:val="ListBullet"/>
              <w:numPr>
                <w:ilvl w:val="0"/>
                <w:numId w:val="21"/>
              </w:numPr>
              <w:rPr>
                <w:b/>
                <w:color w:val="auto"/>
              </w:rPr>
            </w:pPr>
            <w:r w:rsidRPr="003A0A87">
              <w:rPr>
                <w:b/>
                <w:color w:val="auto"/>
              </w:rPr>
              <w:t>Can use technology effectively and efficiently</w:t>
            </w:r>
          </w:p>
          <w:p w:rsidR="00DC6D65" w:rsidRPr="003A0A87" w:rsidRDefault="00DC6D65" w:rsidP="00FA4E84">
            <w:pPr>
              <w:pStyle w:val="ListBullet"/>
              <w:numPr>
                <w:ilvl w:val="0"/>
                <w:numId w:val="21"/>
              </w:numPr>
              <w:rPr>
                <w:b/>
                <w:color w:val="auto"/>
              </w:rPr>
            </w:pPr>
            <w:r w:rsidRPr="003A0A87">
              <w:rPr>
                <w:b/>
                <w:color w:val="auto"/>
              </w:rPr>
              <w:t>Can relate classroom teaching to real-life experiences</w:t>
            </w:r>
          </w:p>
          <w:p w:rsidR="00DC6D65" w:rsidRPr="003A0A87" w:rsidRDefault="00DC6D65" w:rsidP="00FA4E84">
            <w:pPr>
              <w:pStyle w:val="ListBullet"/>
              <w:numPr>
                <w:ilvl w:val="0"/>
                <w:numId w:val="21"/>
              </w:numPr>
              <w:rPr>
                <w:b/>
                <w:color w:val="auto"/>
              </w:rPr>
            </w:pPr>
            <w:r w:rsidRPr="003A0A87">
              <w:rPr>
                <w:b/>
                <w:color w:val="auto"/>
              </w:rPr>
              <w:t xml:space="preserve">Familiar with PA education standards/Common Core </w:t>
            </w:r>
          </w:p>
          <w:p w:rsidR="00DC6D65" w:rsidRPr="003A0A87" w:rsidRDefault="00DC6D65" w:rsidP="00FA4E84">
            <w:pPr>
              <w:pStyle w:val="ListBullet"/>
              <w:numPr>
                <w:ilvl w:val="0"/>
                <w:numId w:val="21"/>
              </w:numPr>
              <w:rPr>
                <w:b/>
                <w:color w:val="auto"/>
              </w:rPr>
            </w:pPr>
            <w:r w:rsidRPr="003A0A87">
              <w:rPr>
                <w:b/>
                <w:color w:val="auto"/>
              </w:rPr>
              <w:t xml:space="preserve">Open to new teaching approaches to ensure a classroom runs more efficiently </w:t>
            </w:r>
          </w:p>
        </w:tc>
      </w:tr>
      <w:tr w:rsidR="00285CE0" w:rsidRPr="003A0A87">
        <w:trPr>
          <w:jc w:val="center"/>
        </w:trPr>
        <w:tc>
          <w:tcPr>
            <w:tcW w:w="2266" w:type="dxa"/>
            <w:tcBorders>
              <w:top w:val="nil"/>
            </w:tcBorders>
            <w:shd w:val="clear" w:color="auto" w:fill="auto"/>
          </w:tcPr>
          <w:p w:rsidR="00DA07BD" w:rsidRPr="003A0A87" w:rsidRDefault="00DA07BD">
            <w:pPr>
              <w:pStyle w:val="Section"/>
              <w:framePr w:hSpace="0" w:wrap="auto" w:hAnchor="text" w:xAlign="left" w:yAlign="inline"/>
              <w:rPr>
                <w:color w:val="auto"/>
              </w:rPr>
            </w:pPr>
          </w:p>
        </w:tc>
        <w:tc>
          <w:tcPr>
            <w:tcW w:w="8296" w:type="dxa"/>
            <w:tcBorders>
              <w:top w:val="nil"/>
            </w:tcBorders>
            <w:shd w:val="clear" w:color="auto" w:fill="auto"/>
          </w:tcPr>
          <w:p w:rsidR="00DA07BD" w:rsidRPr="003A0A87" w:rsidRDefault="00DA07BD"/>
        </w:tc>
      </w:tr>
      <w:tr w:rsidR="00285CE0" w:rsidRPr="003A0A87">
        <w:trPr>
          <w:jc w:val="center"/>
        </w:trPr>
        <w:tc>
          <w:tcPr>
            <w:tcW w:w="2266" w:type="dxa"/>
            <w:shd w:val="clear" w:color="auto" w:fill="auto"/>
          </w:tcPr>
          <w:p w:rsidR="00DA07BD" w:rsidRPr="003A0A87" w:rsidRDefault="006F744B">
            <w:pPr>
              <w:pStyle w:val="Section"/>
              <w:framePr w:hSpace="0" w:wrap="auto" w:hAnchor="text" w:xAlign="left" w:yAlign="inline"/>
              <w:rPr>
                <w:color w:val="auto"/>
              </w:rPr>
            </w:pPr>
            <w:r w:rsidRPr="003A0A87">
              <w:rPr>
                <w:color w:val="auto"/>
              </w:rPr>
              <w:t>Education</w:t>
            </w:r>
          </w:p>
        </w:tc>
        <w:tc>
          <w:tcPr>
            <w:tcW w:w="8296" w:type="dxa"/>
            <w:shd w:val="clear" w:color="auto" w:fill="auto"/>
          </w:tcPr>
          <w:p w:rsidR="003A6B84" w:rsidRPr="003A0A87" w:rsidRDefault="00DC6D65">
            <w:pPr>
              <w:pStyle w:val="Subsection"/>
              <w:framePr w:hSpace="0" w:wrap="auto" w:hAnchor="text" w:xAlign="left" w:yAlign="inline"/>
              <w:rPr>
                <w:color w:val="auto"/>
              </w:rPr>
            </w:pPr>
            <w:r w:rsidRPr="003A0A87">
              <w:rPr>
                <w:color w:val="auto"/>
              </w:rPr>
              <w:t>East Stroudsburg University of Pennsylvania</w:t>
            </w:r>
          </w:p>
          <w:p w:rsidR="00DA07BD" w:rsidRPr="003A0A87" w:rsidRDefault="003A6B84">
            <w:pPr>
              <w:pStyle w:val="Subsection"/>
              <w:framePr w:hSpace="0" w:wrap="auto" w:hAnchor="text" w:xAlign="left" w:yAlign="inline"/>
              <w:rPr>
                <w:color w:val="auto"/>
              </w:rPr>
            </w:pPr>
            <w:r w:rsidRPr="003A0A87">
              <w:rPr>
                <w:color w:val="auto"/>
              </w:rPr>
              <w:t xml:space="preserve">Bachelor’s of Science, Degree in Elementary Education </w:t>
            </w:r>
            <w:r w:rsidR="00DC6D65" w:rsidRPr="003A0A87">
              <w:rPr>
                <w:color w:val="auto"/>
              </w:rPr>
              <w:t xml:space="preserve"> </w:t>
            </w:r>
          </w:p>
          <w:p w:rsidR="00DA07BD" w:rsidRPr="003A0A87" w:rsidRDefault="00DC6D65">
            <w:r w:rsidRPr="003A0A87">
              <w:t>2008-2012</w:t>
            </w:r>
          </w:p>
          <w:p w:rsidR="00DA07BD" w:rsidRPr="003A0A87" w:rsidRDefault="00DC6D65" w:rsidP="00FA4E84">
            <w:pPr>
              <w:pStyle w:val="ListBullet"/>
              <w:numPr>
                <w:ilvl w:val="0"/>
                <w:numId w:val="20"/>
              </w:numPr>
              <w:rPr>
                <w:color w:val="auto"/>
              </w:rPr>
            </w:pPr>
            <w:r w:rsidRPr="003A0A87">
              <w:rPr>
                <w:color w:val="auto"/>
              </w:rPr>
              <w:t>Member of National Honor Society of Leadership and Success</w:t>
            </w:r>
          </w:p>
          <w:p w:rsidR="00DC6D65" w:rsidRPr="003A0A87" w:rsidRDefault="00DC6D65" w:rsidP="00FA4E84">
            <w:pPr>
              <w:pStyle w:val="ListBullet"/>
              <w:numPr>
                <w:ilvl w:val="0"/>
                <w:numId w:val="20"/>
              </w:numPr>
              <w:rPr>
                <w:color w:val="auto"/>
              </w:rPr>
            </w:pPr>
            <w:r w:rsidRPr="003A0A87">
              <w:rPr>
                <w:color w:val="auto"/>
              </w:rPr>
              <w:t>GPA 3.13</w:t>
            </w:r>
          </w:p>
          <w:p w:rsidR="00DC6D65" w:rsidRPr="003A0A87" w:rsidRDefault="00DC6D65" w:rsidP="00FA4E84">
            <w:pPr>
              <w:pStyle w:val="ListBullet"/>
              <w:numPr>
                <w:ilvl w:val="0"/>
                <w:numId w:val="20"/>
              </w:numPr>
              <w:rPr>
                <w:color w:val="auto"/>
              </w:rPr>
            </w:pPr>
            <w:r w:rsidRPr="003A0A87">
              <w:rPr>
                <w:color w:val="auto"/>
              </w:rPr>
              <w:t>Member of PSEA</w:t>
            </w:r>
          </w:p>
          <w:p w:rsidR="00DC6D65" w:rsidRPr="003A0A87" w:rsidRDefault="00DC6D65" w:rsidP="00FA4E84">
            <w:pPr>
              <w:pStyle w:val="ListBullet"/>
              <w:numPr>
                <w:ilvl w:val="0"/>
                <w:numId w:val="20"/>
              </w:numPr>
              <w:rPr>
                <w:color w:val="auto"/>
              </w:rPr>
            </w:pPr>
            <w:r w:rsidRPr="003A0A87">
              <w:rPr>
                <w:color w:val="auto"/>
              </w:rPr>
              <w:t>Completed PDS program</w:t>
            </w:r>
          </w:p>
          <w:p w:rsidR="00DC6D65" w:rsidRPr="003A0A87" w:rsidRDefault="00DC6D65" w:rsidP="00FA4E84">
            <w:pPr>
              <w:pStyle w:val="ListBullet"/>
              <w:numPr>
                <w:ilvl w:val="0"/>
                <w:numId w:val="20"/>
              </w:numPr>
              <w:rPr>
                <w:color w:val="auto"/>
              </w:rPr>
            </w:pPr>
            <w:r w:rsidRPr="003A0A87">
              <w:rPr>
                <w:color w:val="auto"/>
              </w:rPr>
              <w:t>Certified grades K-6</w:t>
            </w:r>
          </w:p>
        </w:tc>
      </w:tr>
      <w:tr w:rsidR="00285CE0" w:rsidRPr="003A0A87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:rsidR="00DA07BD" w:rsidRPr="003A0A87" w:rsidRDefault="00DA07BD">
            <w:pPr>
              <w:pStyle w:val="Section"/>
              <w:framePr w:hSpace="0" w:wrap="auto" w:hAnchor="text" w:xAlign="left" w:yAlign="inline"/>
              <w:rPr>
                <w:color w:val="auto"/>
              </w:rPr>
            </w:pPr>
          </w:p>
        </w:tc>
        <w:tc>
          <w:tcPr>
            <w:tcW w:w="8296" w:type="dxa"/>
            <w:shd w:val="clear" w:color="auto" w:fill="auto"/>
            <w:vAlign w:val="bottom"/>
          </w:tcPr>
          <w:p w:rsidR="00DA07BD" w:rsidRPr="003A0A87" w:rsidRDefault="00DA07BD"/>
        </w:tc>
      </w:tr>
      <w:tr w:rsidR="00285CE0" w:rsidRPr="003A0A87">
        <w:trPr>
          <w:jc w:val="center"/>
        </w:trPr>
        <w:tc>
          <w:tcPr>
            <w:tcW w:w="2266" w:type="dxa"/>
            <w:shd w:val="clear" w:color="auto" w:fill="auto"/>
          </w:tcPr>
          <w:p w:rsidR="00DA07BD" w:rsidRPr="003A0A87" w:rsidRDefault="006F744B">
            <w:pPr>
              <w:pStyle w:val="Section"/>
              <w:framePr w:hSpace="0" w:wrap="auto" w:hAnchor="text" w:xAlign="left" w:yAlign="inline"/>
              <w:rPr>
                <w:color w:val="auto"/>
              </w:rPr>
            </w:pPr>
            <w:r w:rsidRPr="003A0A87">
              <w:rPr>
                <w:color w:val="auto"/>
              </w:rPr>
              <w:t>Experience</w:t>
            </w:r>
          </w:p>
          <w:p w:rsidR="00DA07BD" w:rsidRPr="003A0A87" w:rsidRDefault="00DA07BD">
            <w:pPr>
              <w:pStyle w:val="Section"/>
              <w:framePr w:hSpace="0" w:wrap="auto" w:hAnchor="text" w:xAlign="left" w:yAlign="inline"/>
              <w:rPr>
                <w:color w:val="auto"/>
              </w:rPr>
            </w:pPr>
          </w:p>
        </w:tc>
        <w:tc>
          <w:tcPr>
            <w:tcW w:w="8296" w:type="dxa"/>
            <w:shd w:val="clear" w:color="auto" w:fill="auto"/>
          </w:tcPr>
          <w:p w:rsidR="00AC178F" w:rsidRPr="003A0A87" w:rsidRDefault="00AC178F" w:rsidP="00AC178F">
            <w:pPr>
              <w:pStyle w:val="Subsection"/>
              <w:framePr w:hSpace="0" w:wrap="auto" w:hAnchor="text" w:xAlign="left" w:yAlign="inline"/>
              <w:rPr>
                <w:color w:val="auto"/>
              </w:rPr>
            </w:pPr>
            <w:r>
              <w:rPr>
                <w:color w:val="auto"/>
              </w:rPr>
              <w:t>5</w:t>
            </w:r>
            <w:r w:rsidRPr="003A0A87">
              <w:rPr>
                <w:color w:val="auto"/>
                <w:vertAlign w:val="superscript"/>
              </w:rPr>
              <w:t>th</w:t>
            </w:r>
            <w:r w:rsidRPr="003A0A87">
              <w:rPr>
                <w:color w:val="auto"/>
              </w:rPr>
              <w:t xml:space="preserve"> Grade Long Term Substitute- East Stroudsburg Elementary School </w:t>
            </w:r>
          </w:p>
          <w:p w:rsidR="00AC178F" w:rsidRPr="003A0A87" w:rsidRDefault="00AC178F" w:rsidP="00AC178F">
            <w:r>
              <w:t>9/2014-present</w:t>
            </w:r>
          </w:p>
          <w:p w:rsidR="00AC178F" w:rsidRPr="003A0A87" w:rsidRDefault="00AC178F" w:rsidP="00AC178F">
            <w:pPr>
              <w:pStyle w:val="ListParagraph"/>
              <w:numPr>
                <w:ilvl w:val="0"/>
                <w:numId w:val="17"/>
              </w:numPr>
            </w:pPr>
            <w:r w:rsidRPr="003A0A87">
              <w:t>Lesson planning</w:t>
            </w:r>
          </w:p>
          <w:p w:rsidR="00AC178F" w:rsidRPr="003A0A87" w:rsidRDefault="00AC178F" w:rsidP="00AC178F">
            <w:pPr>
              <w:pStyle w:val="ListParagraph"/>
              <w:numPr>
                <w:ilvl w:val="0"/>
                <w:numId w:val="17"/>
              </w:numPr>
            </w:pPr>
            <w:r w:rsidRPr="003A0A87">
              <w:t>Grading</w:t>
            </w:r>
          </w:p>
          <w:p w:rsidR="00AC178F" w:rsidRPr="003A0A87" w:rsidRDefault="00AC178F" w:rsidP="00AC178F">
            <w:pPr>
              <w:pStyle w:val="ListParagraph"/>
              <w:numPr>
                <w:ilvl w:val="0"/>
                <w:numId w:val="17"/>
              </w:numPr>
            </w:pPr>
            <w:r w:rsidRPr="003A0A87">
              <w:t>Report Cards</w:t>
            </w:r>
            <w:r>
              <w:t>- ProgressBook</w:t>
            </w:r>
          </w:p>
          <w:p w:rsidR="00AC178F" w:rsidRPr="003A0A87" w:rsidRDefault="00AC178F" w:rsidP="00AC178F">
            <w:pPr>
              <w:pStyle w:val="ListParagraph"/>
              <w:numPr>
                <w:ilvl w:val="0"/>
                <w:numId w:val="17"/>
              </w:numPr>
            </w:pPr>
            <w:r w:rsidRPr="003A0A87">
              <w:t>Communication with parents</w:t>
            </w:r>
            <w:r>
              <w:t>/parent-teacher conferences</w:t>
            </w:r>
          </w:p>
          <w:p w:rsidR="00AC178F" w:rsidRPr="003A0A87" w:rsidRDefault="00AC178F" w:rsidP="00AC178F">
            <w:pPr>
              <w:pStyle w:val="ListParagraph"/>
              <w:numPr>
                <w:ilvl w:val="0"/>
                <w:numId w:val="17"/>
              </w:numPr>
            </w:pPr>
            <w:r>
              <w:t>Collaborating with the 5</w:t>
            </w:r>
            <w:r w:rsidRPr="00AC178F">
              <w:rPr>
                <w:vertAlign w:val="superscript"/>
              </w:rPr>
              <w:t>th</w:t>
            </w:r>
            <w:r>
              <w:t xml:space="preserve"> grade team</w:t>
            </w:r>
          </w:p>
          <w:p w:rsidR="00AC178F" w:rsidRPr="003A0A87" w:rsidRDefault="00AC178F" w:rsidP="00AC178F">
            <w:pPr>
              <w:pStyle w:val="ListParagraph"/>
              <w:numPr>
                <w:ilvl w:val="0"/>
                <w:numId w:val="17"/>
              </w:numPr>
            </w:pPr>
            <w:r w:rsidRPr="003A0A87">
              <w:t>Utilizing resources provided</w:t>
            </w:r>
          </w:p>
          <w:p w:rsidR="00AC178F" w:rsidRPr="003A0A87" w:rsidRDefault="00AC178F" w:rsidP="00AC178F">
            <w:pPr>
              <w:pStyle w:val="ListParagraph"/>
              <w:numPr>
                <w:ilvl w:val="0"/>
                <w:numId w:val="17"/>
              </w:numPr>
            </w:pPr>
            <w:r w:rsidRPr="003A0A87">
              <w:t>Classroom management</w:t>
            </w:r>
          </w:p>
          <w:p w:rsidR="00AC178F" w:rsidRDefault="00AC178F">
            <w:pPr>
              <w:pStyle w:val="Subsection"/>
              <w:framePr w:wrap="around"/>
              <w:rPr>
                <w:color w:val="auto"/>
              </w:rPr>
            </w:pPr>
          </w:p>
          <w:p w:rsidR="00DA07BD" w:rsidRPr="003A0A87" w:rsidRDefault="00DC6D65">
            <w:pPr>
              <w:pStyle w:val="Subsection"/>
              <w:framePr w:wrap="around"/>
              <w:rPr>
                <w:color w:val="auto"/>
              </w:rPr>
            </w:pPr>
            <w:r w:rsidRPr="003A0A87">
              <w:rPr>
                <w:color w:val="auto"/>
              </w:rPr>
              <w:t>4</w:t>
            </w:r>
            <w:r w:rsidRPr="003A0A87">
              <w:rPr>
                <w:color w:val="auto"/>
                <w:vertAlign w:val="superscript"/>
              </w:rPr>
              <w:t>th</w:t>
            </w:r>
            <w:r w:rsidRPr="003A0A87">
              <w:rPr>
                <w:color w:val="auto"/>
              </w:rPr>
              <w:t xml:space="preserve"> Grade Long Term Substitute- East Stroudsburg Elementary School </w:t>
            </w:r>
          </w:p>
          <w:p w:rsidR="00DA07BD" w:rsidRPr="003A0A87" w:rsidRDefault="00DC6D65">
            <w:r w:rsidRPr="003A0A87">
              <w:t>4/2014</w:t>
            </w:r>
            <w:r w:rsidR="006F744B" w:rsidRPr="003A0A87">
              <w:t xml:space="preserve">– </w:t>
            </w:r>
            <w:r w:rsidRPr="003A0A87">
              <w:t>6/2014</w:t>
            </w:r>
          </w:p>
          <w:p w:rsidR="00DA07BD" w:rsidRPr="003A0A87" w:rsidRDefault="00DC6D65" w:rsidP="00DC6D65">
            <w:pPr>
              <w:pStyle w:val="ListParagraph"/>
              <w:numPr>
                <w:ilvl w:val="0"/>
                <w:numId w:val="17"/>
              </w:numPr>
            </w:pPr>
            <w:r w:rsidRPr="003A0A87">
              <w:t>Lesson planning</w:t>
            </w:r>
          </w:p>
          <w:p w:rsidR="00DC6D65" w:rsidRPr="003A0A87" w:rsidRDefault="00DC6D65" w:rsidP="00DC6D65">
            <w:pPr>
              <w:pStyle w:val="ListParagraph"/>
              <w:numPr>
                <w:ilvl w:val="0"/>
                <w:numId w:val="17"/>
              </w:numPr>
            </w:pPr>
            <w:r w:rsidRPr="003A0A87">
              <w:t>Grading</w:t>
            </w:r>
          </w:p>
          <w:p w:rsidR="00DC6D65" w:rsidRPr="003A0A87" w:rsidRDefault="00DC6D65" w:rsidP="00DC6D65">
            <w:pPr>
              <w:pStyle w:val="ListParagraph"/>
              <w:numPr>
                <w:ilvl w:val="0"/>
                <w:numId w:val="17"/>
              </w:numPr>
            </w:pPr>
            <w:r w:rsidRPr="003A0A87">
              <w:t>Report Cards</w:t>
            </w:r>
            <w:r w:rsidR="00AC178F">
              <w:t>- ProgressBook</w:t>
            </w:r>
          </w:p>
          <w:p w:rsidR="00DC6D65" w:rsidRPr="003A0A87" w:rsidRDefault="00DC6D65" w:rsidP="00DC6D65">
            <w:pPr>
              <w:pStyle w:val="ListParagraph"/>
              <w:numPr>
                <w:ilvl w:val="0"/>
                <w:numId w:val="17"/>
              </w:numPr>
            </w:pPr>
            <w:r w:rsidRPr="003A0A87">
              <w:t>Communication with parents</w:t>
            </w:r>
          </w:p>
          <w:p w:rsidR="00DC6D65" w:rsidRPr="003A0A87" w:rsidRDefault="00AC178F" w:rsidP="00DC6D65">
            <w:pPr>
              <w:pStyle w:val="ListParagraph"/>
              <w:numPr>
                <w:ilvl w:val="0"/>
                <w:numId w:val="17"/>
              </w:numPr>
            </w:pPr>
            <w:r>
              <w:t>Collaborating with the 4</w:t>
            </w:r>
            <w:r w:rsidRPr="00AC178F">
              <w:rPr>
                <w:vertAlign w:val="superscript"/>
              </w:rPr>
              <w:t>th</w:t>
            </w:r>
            <w:r>
              <w:t xml:space="preserve"> grade team</w:t>
            </w:r>
          </w:p>
          <w:p w:rsidR="003A6B84" w:rsidRPr="003A0A87" w:rsidRDefault="003A6B84" w:rsidP="00DC6D65">
            <w:pPr>
              <w:pStyle w:val="ListParagraph"/>
              <w:numPr>
                <w:ilvl w:val="0"/>
                <w:numId w:val="17"/>
              </w:numPr>
            </w:pPr>
            <w:r w:rsidRPr="003A0A87">
              <w:t>Utilizing resources provided</w:t>
            </w:r>
          </w:p>
          <w:p w:rsidR="003A6B84" w:rsidRPr="003A0A87" w:rsidRDefault="003A6B84" w:rsidP="00DC6D65">
            <w:pPr>
              <w:pStyle w:val="ListParagraph"/>
              <w:numPr>
                <w:ilvl w:val="0"/>
                <w:numId w:val="17"/>
              </w:numPr>
            </w:pPr>
            <w:r w:rsidRPr="003A0A87">
              <w:t>Classroom management</w:t>
            </w:r>
          </w:p>
          <w:p w:rsidR="00DC6D65" w:rsidRPr="003A0A87" w:rsidRDefault="00DC6D65" w:rsidP="003A6B84">
            <w:pPr>
              <w:pStyle w:val="ListParagraph"/>
            </w:pPr>
          </w:p>
          <w:p w:rsidR="003A6B84" w:rsidRPr="003A0A87" w:rsidRDefault="003A6B84" w:rsidP="003A6B84">
            <w:pPr>
              <w:pStyle w:val="Subsection"/>
              <w:framePr w:hSpace="0" w:wrap="auto" w:hAnchor="text" w:xAlign="left" w:yAlign="inline"/>
              <w:rPr>
                <w:color w:val="auto"/>
              </w:rPr>
            </w:pPr>
            <w:r w:rsidRPr="003A0A87">
              <w:rPr>
                <w:color w:val="auto"/>
              </w:rPr>
              <w:t>Substitute Teacher- East Stroudsburg Area School District</w:t>
            </w:r>
          </w:p>
          <w:p w:rsidR="003A6B84" w:rsidRPr="003A0A87" w:rsidRDefault="00AC178F" w:rsidP="003A6B84">
            <w:r>
              <w:t>11/2013-4/2014</w:t>
            </w:r>
          </w:p>
          <w:p w:rsidR="003A6B84" w:rsidRPr="003A0A87" w:rsidRDefault="003A6B84" w:rsidP="003A6B84">
            <w:pPr>
              <w:pStyle w:val="ListParagraph"/>
              <w:numPr>
                <w:ilvl w:val="0"/>
                <w:numId w:val="18"/>
              </w:numPr>
            </w:pPr>
            <w:r w:rsidRPr="003A0A87">
              <w:t>Utilizing resources of the classroom</w:t>
            </w:r>
          </w:p>
          <w:p w:rsidR="003A6B84" w:rsidRPr="003A0A87" w:rsidRDefault="003A6B84" w:rsidP="003A6B84">
            <w:pPr>
              <w:pStyle w:val="ListParagraph"/>
              <w:numPr>
                <w:ilvl w:val="0"/>
                <w:numId w:val="18"/>
              </w:numPr>
            </w:pPr>
            <w:r w:rsidRPr="003A0A87">
              <w:t>Following lesson plans</w:t>
            </w:r>
          </w:p>
          <w:p w:rsidR="003A6B84" w:rsidRPr="003A0A87" w:rsidRDefault="003A6B84" w:rsidP="003A6B84">
            <w:pPr>
              <w:pStyle w:val="ListParagraph"/>
              <w:numPr>
                <w:ilvl w:val="0"/>
                <w:numId w:val="18"/>
              </w:numPr>
            </w:pPr>
            <w:r w:rsidRPr="003A0A87">
              <w:t>Classroom management</w:t>
            </w:r>
          </w:p>
          <w:p w:rsidR="003A6B84" w:rsidRPr="003A0A87" w:rsidRDefault="003A6B84" w:rsidP="003A6B84">
            <w:pPr>
              <w:pStyle w:val="Subsection"/>
              <w:framePr w:hSpace="0" w:wrap="auto" w:hAnchor="text" w:xAlign="left" w:yAlign="inline"/>
              <w:rPr>
                <w:color w:val="auto"/>
              </w:rPr>
            </w:pPr>
          </w:p>
          <w:p w:rsidR="003A6B84" w:rsidRPr="003A0A87" w:rsidRDefault="003A6B84" w:rsidP="003A6B84">
            <w:pPr>
              <w:pStyle w:val="Subsection"/>
              <w:framePr w:hSpace="0" w:wrap="auto" w:hAnchor="text" w:xAlign="left" w:yAlign="inline"/>
              <w:rPr>
                <w:color w:val="auto"/>
              </w:rPr>
            </w:pPr>
            <w:r w:rsidRPr="003A0A87">
              <w:rPr>
                <w:color w:val="auto"/>
              </w:rPr>
              <w:t>Lead Preschool Teacher- The Children’s Education and Learning Center</w:t>
            </w:r>
          </w:p>
          <w:p w:rsidR="003A6B84" w:rsidRPr="003A0A87" w:rsidRDefault="003A6B84" w:rsidP="003A6B84">
            <w:r w:rsidRPr="003A0A87">
              <w:t>11/2012-11/2013</w:t>
            </w:r>
          </w:p>
          <w:p w:rsidR="003A6B84" w:rsidRPr="003A0A87" w:rsidRDefault="003A6B84" w:rsidP="003A6B84">
            <w:pPr>
              <w:pStyle w:val="ListParagraph"/>
              <w:numPr>
                <w:ilvl w:val="0"/>
                <w:numId w:val="19"/>
              </w:numPr>
            </w:pPr>
            <w:r w:rsidRPr="003A0A87">
              <w:lastRenderedPageBreak/>
              <w:t>Lesson planning</w:t>
            </w:r>
          </w:p>
          <w:p w:rsidR="003A6B84" w:rsidRPr="003A0A87" w:rsidRDefault="003A6B84" w:rsidP="003A6B84">
            <w:pPr>
              <w:pStyle w:val="ListParagraph"/>
              <w:numPr>
                <w:ilvl w:val="0"/>
                <w:numId w:val="19"/>
              </w:numPr>
            </w:pPr>
            <w:r w:rsidRPr="003A0A87">
              <w:t>Co-teaching</w:t>
            </w:r>
          </w:p>
          <w:p w:rsidR="003A6B84" w:rsidRPr="003A0A87" w:rsidRDefault="003A6B84" w:rsidP="003A6B84">
            <w:pPr>
              <w:pStyle w:val="ListParagraph"/>
              <w:numPr>
                <w:ilvl w:val="0"/>
                <w:numId w:val="19"/>
              </w:numPr>
            </w:pPr>
            <w:r w:rsidRPr="003A0A87">
              <w:t>Interaction with parents on daily basis</w:t>
            </w:r>
          </w:p>
          <w:p w:rsidR="003A6B84" w:rsidRPr="003A0A87" w:rsidRDefault="003A6B84" w:rsidP="003A6B84">
            <w:pPr>
              <w:pStyle w:val="ListParagraph"/>
              <w:numPr>
                <w:ilvl w:val="0"/>
                <w:numId w:val="19"/>
              </w:numPr>
            </w:pPr>
            <w:r w:rsidRPr="003A0A87">
              <w:t>CSR’s (Child Service Reports) completed every 6 months</w:t>
            </w:r>
          </w:p>
          <w:p w:rsidR="003A6B84" w:rsidRPr="003A0A87" w:rsidRDefault="003A6B84" w:rsidP="003A6B84">
            <w:pPr>
              <w:pStyle w:val="ListParagraph"/>
              <w:numPr>
                <w:ilvl w:val="0"/>
                <w:numId w:val="19"/>
              </w:numPr>
            </w:pPr>
            <w:r w:rsidRPr="003A0A87">
              <w:t>Parent-Teacher conferences every 6 months</w:t>
            </w:r>
          </w:p>
          <w:p w:rsidR="003A6B84" w:rsidRPr="003A0A87" w:rsidRDefault="003A6B84" w:rsidP="003A6B84">
            <w:pPr>
              <w:pStyle w:val="ListParagraph"/>
              <w:numPr>
                <w:ilvl w:val="0"/>
                <w:numId w:val="19"/>
              </w:numPr>
            </w:pPr>
            <w:r w:rsidRPr="003A0A87">
              <w:t>Classroom management</w:t>
            </w:r>
          </w:p>
          <w:p w:rsidR="003A6B84" w:rsidRPr="003A0A87" w:rsidRDefault="003A6B84" w:rsidP="003A6B84"/>
          <w:p w:rsidR="003A6B84" w:rsidRPr="003A0A87" w:rsidRDefault="003A6B84" w:rsidP="003A6B84"/>
          <w:p w:rsidR="00DA07BD" w:rsidRPr="003A0A87" w:rsidRDefault="00DA07BD">
            <w:pPr>
              <w:rPr>
                <w:b/>
              </w:rPr>
            </w:pPr>
          </w:p>
        </w:tc>
      </w:tr>
    </w:tbl>
    <w:p w:rsidR="00DA07BD" w:rsidRPr="003A0A87" w:rsidRDefault="00DA07BD"/>
    <w:sectPr w:rsidR="00DA07BD" w:rsidRPr="003A0A87" w:rsidSect="00285CE0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721" w:rsidRDefault="008E0721">
      <w:pPr>
        <w:spacing w:after="0" w:line="240" w:lineRule="auto"/>
      </w:pPr>
      <w:r>
        <w:separator/>
      </w:r>
    </w:p>
  </w:endnote>
  <w:endnote w:type="continuationSeparator" w:id="0">
    <w:p w:rsidR="008E0721" w:rsidRDefault="008E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7BD" w:rsidRDefault="00DA07BD"/>
  <w:p w:rsidR="00DA07BD" w:rsidRDefault="000867E6"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="006F744B">
      <w:t xml:space="preserve"> </w:t>
    </w:r>
    <w:r w:rsidR="006F744B">
      <w:rPr>
        <w:color w:val="A04DA3" w:themeColor="accent3"/>
      </w:rPr>
      <w:sym w:font="Wingdings 2" w:char="F097"/>
    </w:r>
    <w:r w:rsidR="006F744B">
      <w:t xml:space="preserve"> </w:t>
    </w:r>
  </w:p>
  <w:p w:rsidR="00DA07BD" w:rsidRDefault="000867E6">
    <w:r>
      <w:rPr>
        <w:noProof/>
        <w:lang w:eastAsia="en-US"/>
      </w:rPr>
      <mc:AlternateContent>
        <mc:Choice Requires="wpg">
          <w:drawing>
            <wp:inline distT="0" distB="0" distL="0" distR="0">
              <wp:extent cx="2327910" cy="45085"/>
              <wp:effectExtent l="9525" t="9525" r="5715" b="12065"/>
              <wp:docPr id="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1804" y="15122"/>
                        <a:chExt cx="3666" cy="71"/>
                      </a:xfrm>
                    </wpg:grpSpPr>
                    <wps:wsp>
                      <wps:cNvPr id="5" name="AutoShape 18"/>
                      <wps:cNvCnPr>
                        <a:cxnSpLocks noChangeShapeType="1"/>
                      </wps:cNvCnPr>
                      <wps:spPr bwMode="auto">
                        <a:xfrm rot="10800000">
                          <a:off x="1804" y="15122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AutoShape 19"/>
                      <wps:cNvCnPr>
                        <a:cxnSpLocks noChangeShapeType="1"/>
                      </wps:cNvCnPr>
                      <wps:spPr bwMode="auto">
                        <a:xfrm rot="10800000">
                          <a:off x="1804" y="15193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0183881" id="Group 17" o:spid="_x0000_s1026" style="width:183.3pt;height:3.55pt;mso-position-horizontal-relative:char;mso-position-vertical-relative:line" coordorigin="1804,15122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7" type="#_x0000_t32" style="position:absolute;left:1804;top:15122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Kc4sIAAADaAAAADwAAAGRycy9kb3ducmV2LnhtbESPX2vCMBTF3wd+h3CFvYimlU2kGkU2&#10;hDHYRK3vl+baFpub0kTb+unNQNjj4fz5cZbrzlTiRo0rLSuIJxEI4szqknMF6XE7noNwHlljZZkU&#10;9ORgvRq8LDHRtuU93Q4+F2GEXYIKCu/rREqXFWTQTWxNHLyzbQz6IJtc6gbbMG4qOY2imTRYciAU&#10;WNNHQdnlcDWBO9pdv9t7n1L/SfHv2090OsWpUq/DbrMA4anz/+Fn+0sreIe/K+EG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Kc4sIAAADaAAAADwAAAAAAAAAAAAAA&#10;AAChAgAAZHJzL2Rvd25yZXYueG1sUEsFBgAAAAAEAAQA+QAAAJADAAAAAA==&#10;" strokecolor="#438086 [3205]" strokeweight="1.5pt"/>
              <v:shape id="AutoShape 19" o:spid="_x0000_s1028" type="#_x0000_t32" style="position:absolute;left:1804;top:15193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lwocQAAADaAAAADwAAAGRycy9kb3ducmV2LnhtbESPwWrDMBBE74X8g9hCbo1cH9zgRAlt&#10;qCHQXurkkONirW0Ra2Us1Xb79VUg0OMwM2+Y7X62nRhp8MaxgudVAoK4ctpwo+B8Kp7WIHxA1tg5&#10;JgU/5GG/WzxsMddu4i8ay9CICGGfo4I2hD6X0lctWfQr1xNHr3aDxRDl0Eg94BThtpNpkmTSouG4&#10;0GJPh5aqa/ltFdQfyeWMdf1i3tZGpkVx+kzff5VaPs6vGxCB5vAfvrePWkEGtyvxBsjd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qXChxAAAANoAAAAPAAAAAAAAAAAA&#10;AAAAAKECAABkcnMvZG93bnJldi54bWxQSwUGAAAAAAQABAD5AAAAkgMAAAAA&#10;" strokecolor="#438086 [3205]" strokeweight=".25pt"/>
              <w10:anchorlock/>
            </v:group>
          </w:pict>
        </mc:Fallback>
      </mc:AlternateContent>
    </w:r>
  </w:p>
  <w:p w:rsidR="00DA07BD" w:rsidRDefault="00DA07BD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7BD" w:rsidRDefault="00DA07BD">
    <w:pPr>
      <w:jc w:val="right"/>
    </w:pPr>
  </w:p>
  <w:p w:rsidR="00DA07BD" w:rsidRDefault="000867E6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F744B">
      <w:rPr>
        <w:noProof/>
      </w:rPr>
      <w:t>3</w:t>
    </w:r>
    <w:r>
      <w:rPr>
        <w:noProof/>
      </w:rPr>
      <w:fldChar w:fldCharType="end"/>
    </w:r>
    <w:r w:rsidR="006F744B">
      <w:t xml:space="preserve"> </w:t>
    </w:r>
    <w:r w:rsidR="006F744B">
      <w:rPr>
        <w:color w:val="A04DA3" w:themeColor="accent3"/>
      </w:rPr>
      <w:sym w:font="Wingdings 2" w:char="F097"/>
    </w:r>
    <w:r w:rsidR="006F744B">
      <w:t xml:space="preserve"> </w:t>
    </w:r>
  </w:p>
  <w:p w:rsidR="00DA07BD" w:rsidRDefault="000867E6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1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2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5F28A0C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sElsIAAADaAAAADwAAAGRycy9kb3ducmV2LnhtbESPX2vCMBTF3wW/Q7iCLzLTisioRhnK&#10;YAg65ur7pbm2Zc1NaaJt/fRGGPh4OH9+nNWmM5W4UeNKywriaQSCOLO65FxB+vv59g7CeWSNlWVS&#10;0JODzXo4WGGibcs/dDv5XIQRdgkqKLyvEyldVpBBN7U1cfAutjHog2xyqRtsw7ip5CyKFtJgyYFQ&#10;YE3bgrK/09UE7uT7um/vfUr9juLj/BCdz3Gq1HjUfSxBeOr8K/zf/tIKZvC8Em6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sElsIAAADaAAAADwAAAAAAAAAAAAAA&#10;AAChAgAAZHJzL2Rvd25yZXYueG1sUEsFBgAAAAAEAAQA+QAAAJADAAAAAA==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7TOcMAAADaAAAADwAAAGRycy9kb3ducmV2LnhtbESPQWvCQBSE7wX/w/IEb3XTCK2k2UgV&#10;A0J7qXrw+Mi+JEuzb0N21dhf3y0IHoeZ+YbJV6PtxIUGbxwreJknIIgrpw03Co6H8nkJwgdkjZ1j&#10;UnAjD6ti8pRjpt2Vv+myD42IEPYZKmhD6DMpfdWSRT93PXH0ajdYDFEOjdQDXiPcdjJNkldp0XBc&#10;aLGnTUvVz/5sFdSfyemIdf1m1ksj07I8fKXbX6Vm0/HjHUSgMTzC9/ZOK1jA/5V4A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e0znDAAAA2gAAAA8AAAAAAAAAAAAA&#10;AAAAoQIAAGRycy9kb3ducmV2LnhtbFBLBQYAAAAABAAEAPkAAACRAwAAAAA=&#10;" strokecolor="#438086 [3205]" strokeweight=".25pt"/>
              <w10:anchorlock/>
            </v:group>
          </w:pict>
        </mc:Fallback>
      </mc:AlternateContent>
    </w:r>
  </w:p>
  <w:p w:rsidR="00DA07BD" w:rsidRDefault="00DA07BD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721" w:rsidRDefault="008E0721">
      <w:pPr>
        <w:spacing w:after="0" w:line="240" w:lineRule="auto"/>
      </w:pPr>
      <w:r>
        <w:separator/>
      </w:r>
    </w:p>
  </w:footnote>
  <w:footnote w:type="continuationSeparator" w:id="0">
    <w:p w:rsidR="008E0721" w:rsidRDefault="008E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placeholder>
        <w:docPart w:val="D2D3040CD22342E5ACDC5375BB7F4DF0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A07BD" w:rsidRDefault="000867E6">
        <w:pPr>
          <w:pStyle w:val="Header"/>
          <w:pBdr>
            <w:bottom w:val="single" w:sz="4" w:space="0" w:color="auto"/>
          </w:pBdr>
        </w:pPr>
        <w:r>
          <w:t>MJ</w:t>
        </w:r>
      </w:p>
    </w:sdtContent>
  </w:sdt>
  <w:p w:rsidR="00DA07BD" w:rsidRDefault="00DA07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461271"/>
      <w:placeholder>
        <w:docPart w:val="742807D2B2BD4443924B202A4F87387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A07BD" w:rsidRDefault="000867E6">
        <w:pPr>
          <w:pStyle w:val="Header"/>
          <w:pBdr>
            <w:bottom w:val="single" w:sz="4" w:space="0" w:color="auto"/>
          </w:pBdr>
          <w:jc w:val="right"/>
        </w:pPr>
        <w:r>
          <w:t>MJ</w:t>
        </w:r>
      </w:p>
    </w:sdtContent>
  </w:sdt>
  <w:p w:rsidR="00DA07BD" w:rsidRDefault="00DA07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B4D5B"/>
    <w:multiLevelType w:val="hybridMultilevel"/>
    <w:tmpl w:val="A47C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2" w15:restartNumberingAfterBreak="0">
    <w:nsid w:val="18145B01"/>
    <w:multiLevelType w:val="hybridMultilevel"/>
    <w:tmpl w:val="1B84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62888"/>
    <w:multiLevelType w:val="hybridMultilevel"/>
    <w:tmpl w:val="64A8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F28A0"/>
    <w:multiLevelType w:val="hybridMultilevel"/>
    <w:tmpl w:val="552A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6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9A1359"/>
    <w:multiLevelType w:val="hybridMultilevel"/>
    <w:tmpl w:val="FBC2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movePersonalInformation/>
  <w:removeDateAndTime/>
  <w:attachedTemplate r:id="rId1"/>
  <w:revisionView w:inkAnnotations="0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8695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rules v:ext="edit">
        <o:r id="V:Rule5" type="connector" idref="#_x0000_s28691"/>
        <o:r id="V:Rule6" type="connector" idref="#_x0000_s28693"/>
        <o:r id="V:Rule7" type="connector" idref="#_x0000_s28694"/>
        <o:r id="V:Rule8" type="connector" idref="#_x0000_s2869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84"/>
    <w:rsid w:val="000867E6"/>
    <w:rsid w:val="00107596"/>
    <w:rsid w:val="00277AA6"/>
    <w:rsid w:val="00285CE0"/>
    <w:rsid w:val="003A0A87"/>
    <w:rsid w:val="003A6B84"/>
    <w:rsid w:val="00542318"/>
    <w:rsid w:val="006F744B"/>
    <w:rsid w:val="008E0721"/>
    <w:rsid w:val="008E7828"/>
    <w:rsid w:val="00A0185C"/>
    <w:rsid w:val="00AC178F"/>
    <w:rsid w:val="00DA07BD"/>
    <w:rsid w:val="00DC6D65"/>
    <w:rsid w:val="00F96E76"/>
    <w:rsid w:val="00FA4E8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95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/>
    <w:lsdException w:name="heading 2" w:uiPriority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11" w:qFormat="1"/>
    <w:lsdException w:name="Intense Reference" w:uiPriority="1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B84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285CE0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5CE0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85CE0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E0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E0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E0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E0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E0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E0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85C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C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E0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285CE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E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285CE0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5CE0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285CE0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285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CE0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85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CE0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285CE0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285CE0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285CE0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285CE0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85CE0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E0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CE0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E0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E0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E0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E0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E0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E0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285CE0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285CE0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E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285CE0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4"/>
    <w:unhideWhenUsed/>
    <w:qFormat/>
    <w:rsid w:val="00285CE0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285CE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85CE0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285CE0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285CE0"/>
    <w:pPr>
      <w:numPr>
        <w:numId w:val="2"/>
      </w:numPr>
    </w:pPr>
  </w:style>
  <w:style w:type="numbering" w:customStyle="1" w:styleId="UrbanNumberedList">
    <w:name w:val="Urban Numbered List"/>
    <w:uiPriority w:val="99"/>
    <w:rsid w:val="00285CE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285CE0"/>
    <w:rPr>
      <w:color w:val="808080"/>
    </w:rPr>
  </w:style>
  <w:style w:type="paragraph" w:styleId="ListBullet">
    <w:name w:val="List Bullet"/>
    <w:basedOn w:val="NormalIndent"/>
    <w:uiPriority w:val="3"/>
    <w:qFormat/>
    <w:rsid w:val="00285CE0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285CE0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285CE0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285CE0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285CE0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285CE0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285CE0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285CE0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285CE0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285CE0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285CE0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285CE0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285CE0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285CE0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285CE0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285CE0"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AC178F"/>
    <w:rPr>
      <w:color w:val="67AFB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shleigh-tants@esasd.net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atants914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leigh\AppData\Roaming\Microsoft\Templates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4B5DA299E543F18B252763CB97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D9E4F-2C7F-48A7-B3E7-09C90C52590D}"/>
      </w:docPartPr>
      <w:docPartBody>
        <w:p w:rsidR="003255FE" w:rsidRDefault="003302C6">
          <w:pPr>
            <w:pStyle w:val="4A4B5DA299E543F18B252763CB978D92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8D7D579F4544827A3DD304F36F24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775F1-E93B-4604-9150-A3350EE3B086}"/>
      </w:docPartPr>
      <w:docPartBody>
        <w:p w:rsidR="003255FE" w:rsidRDefault="003302C6">
          <w:pPr>
            <w:pStyle w:val="28D7D579F4544827A3DD304F36F24893"/>
          </w:pPr>
          <w:r>
            <w:rPr>
              <w:rFonts w:asciiTheme="majorHAnsi" w:hAnsiTheme="majorHAnsi"/>
              <w:b/>
              <w:color w:val="833C0B" w:themeColor="accent2" w:themeShade="80"/>
              <w:sz w:val="28"/>
              <w:szCs w:val="28"/>
            </w:rPr>
            <w:t>[TYPE YOUR NAME]</w:t>
          </w:r>
        </w:p>
      </w:docPartBody>
    </w:docPart>
    <w:docPart>
      <w:docPartPr>
        <w:name w:val="D2D3040CD22342E5ACDC5375BB7F4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92ADA-432F-4E44-94FA-C6AE50952B5A}"/>
      </w:docPartPr>
      <w:docPartBody>
        <w:p w:rsidR="003255FE" w:rsidRDefault="003302C6">
          <w:pPr>
            <w:pStyle w:val="D2D3040CD22342E5ACDC5375BB7F4DF0"/>
          </w:pPr>
          <w:r>
            <w:t>[Type the author name]</w:t>
          </w:r>
        </w:p>
      </w:docPartBody>
    </w:docPart>
    <w:docPart>
      <w:docPartPr>
        <w:name w:val="742807D2B2BD4443924B202A4F873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1E7F3-9C6E-47A6-8EBF-B4F216086355}"/>
      </w:docPartPr>
      <w:docPartBody>
        <w:p w:rsidR="003255FE" w:rsidRDefault="003302C6">
          <w:pPr>
            <w:pStyle w:val="742807D2B2BD4443924B202A4F873873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302C6"/>
    <w:rsid w:val="003255FE"/>
    <w:rsid w:val="0033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3255FE"/>
    <w:rPr>
      <w:color w:val="808080"/>
    </w:rPr>
  </w:style>
  <w:style w:type="paragraph" w:customStyle="1" w:styleId="4A4B5DA299E543F18B252763CB978D92">
    <w:name w:val="4A4B5DA299E543F18B252763CB978D92"/>
    <w:rsid w:val="003255FE"/>
  </w:style>
  <w:style w:type="paragraph" w:customStyle="1" w:styleId="28D7D579F4544827A3DD304F36F24893">
    <w:name w:val="28D7D579F4544827A3DD304F36F24893"/>
    <w:rsid w:val="003255FE"/>
  </w:style>
  <w:style w:type="paragraph" w:customStyle="1" w:styleId="DF2FBF5620F443258E3CEB49FC5997CA">
    <w:name w:val="DF2FBF5620F443258E3CEB49FC5997CA"/>
    <w:rsid w:val="003255FE"/>
  </w:style>
  <w:style w:type="paragraph" w:customStyle="1" w:styleId="4B308D07C2694A068CC94E3A807D70BA">
    <w:name w:val="4B308D07C2694A068CC94E3A807D70BA"/>
    <w:rsid w:val="003255FE"/>
  </w:style>
  <w:style w:type="paragraph" w:customStyle="1" w:styleId="D31C3820F1894DD596EE9F5CF0015094">
    <w:name w:val="D31C3820F1894DD596EE9F5CF0015094"/>
    <w:rsid w:val="003255FE"/>
  </w:style>
  <w:style w:type="paragraph" w:customStyle="1" w:styleId="ABD0295056B541C8A83D31095C40C723">
    <w:name w:val="ABD0295056B541C8A83D31095C40C723"/>
    <w:rsid w:val="003255FE"/>
  </w:style>
  <w:style w:type="paragraph" w:customStyle="1" w:styleId="517BEAAFD5B641428F9029B06D29B057">
    <w:name w:val="517BEAAFD5B641428F9029B06D29B057"/>
    <w:rsid w:val="003255FE"/>
  </w:style>
  <w:style w:type="paragraph" w:customStyle="1" w:styleId="09DA0AB5CC874F069E9D94CF2733F10C">
    <w:name w:val="09DA0AB5CC874F069E9D94CF2733F10C"/>
    <w:rsid w:val="003255FE"/>
  </w:style>
  <w:style w:type="paragraph" w:customStyle="1" w:styleId="14099140AB0F4F37A7EFE2C8C372F590">
    <w:name w:val="14099140AB0F4F37A7EFE2C8C372F590"/>
    <w:rsid w:val="003255FE"/>
  </w:style>
  <w:style w:type="paragraph" w:customStyle="1" w:styleId="6D94F09E56DC4D4DBFA4BF95AFC9FDB8">
    <w:name w:val="6D94F09E56DC4D4DBFA4BF95AFC9FDB8"/>
    <w:rsid w:val="003255FE"/>
  </w:style>
  <w:style w:type="paragraph" w:customStyle="1" w:styleId="932765A38ADE4CBC80FFFE89AB81978F">
    <w:name w:val="932765A38ADE4CBC80FFFE89AB81978F"/>
    <w:rsid w:val="003255FE"/>
  </w:style>
  <w:style w:type="paragraph" w:customStyle="1" w:styleId="3169285C3F2443089260D7725DDDAAED">
    <w:name w:val="3169285C3F2443089260D7725DDDAAED"/>
    <w:rsid w:val="003255FE"/>
  </w:style>
  <w:style w:type="paragraph" w:customStyle="1" w:styleId="F797D6C83DB7491AB523ACF64820BB14">
    <w:name w:val="F797D6C83DB7491AB523ACF64820BB14"/>
    <w:rsid w:val="003255FE"/>
  </w:style>
  <w:style w:type="paragraph" w:customStyle="1" w:styleId="ACE2BBAC8BD741B29EF8346286868D4E">
    <w:name w:val="ACE2BBAC8BD741B29EF8346286868D4E"/>
    <w:rsid w:val="003255FE"/>
  </w:style>
  <w:style w:type="paragraph" w:customStyle="1" w:styleId="479A9B118F6242A79197039A3CA3DF88">
    <w:name w:val="479A9B118F6242A79197039A3CA3DF88"/>
    <w:rsid w:val="003255FE"/>
  </w:style>
  <w:style w:type="paragraph" w:customStyle="1" w:styleId="D2D3040CD22342E5ACDC5375BB7F4DF0">
    <w:name w:val="D2D3040CD22342E5ACDC5375BB7F4DF0"/>
    <w:rsid w:val="003255FE"/>
  </w:style>
  <w:style w:type="paragraph" w:customStyle="1" w:styleId="742807D2B2BD4443924B202A4F873873">
    <w:name w:val="742807D2B2BD4443924B202A4F873873"/>
    <w:rsid w:val="003255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59419-875B-4957-95F2-4DDDF81C74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0</TotalTime>
  <Pages>2</Pages>
  <Words>269</Words>
  <Characters>1537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(Urban design)</vt:lpstr>
    </vt:vector>
  </TitlesOfParts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(Urban design)</dc:title>
  <dc:creator/>
  <cp:lastModifiedBy/>
  <cp:revision>1</cp:revision>
  <dcterms:created xsi:type="dcterms:W3CDTF">2016-03-04T01:25:00Z</dcterms:created>
  <dcterms:modified xsi:type="dcterms:W3CDTF">2016-03-04T01:25:00Z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TC101927399990</vt:lpwstr>
  </property>
</Properties>
</file>