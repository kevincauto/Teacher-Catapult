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22" w:rsidRDefault="00C5247E">
      <w:pPr>
        <w:pStyle w:val="Title"/>
      </w:pPr>
      <w:bookmarkStart w:id="0" w:name="_GoBack"/>
      <w:bookmarkEnd w:id="0"/>
      <w:r>
        <w:t>‍</w:t>
      </w:r>
      <w:sdt>
        <w:sdtPr>
          <w:alias w:val="Your Name"/>
          <w:tag w:val=""/>
          <w:id w:val="1246310863"/>
          <w:placeholder>
            <w:docPart w:val="975DB60E250F44D0839D23ACB1B432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523D5">
            <w:t>Karen Girard</w:t>
          </w:r>
        </w:sdtContent>
      </w:sdt>
    </w:p>
    <w:p w:rsidR="00DB3122" w:rsidRDefault="00F523D5">
      <w:r>
        <w:t xml:space="preserve">3113 Victoria Court </w:t>
      </w:r>
      <w:r>
        <w:tab/>
        <w:t>Bensalem, Pa  19020</w:t>
      </w:r>
      <w:r>
        <w:tab/>
      </w:r>
      <w:r>
        <w:tab/>
        <w:t>215-208-8997</w:t>
      </w:r>
      <w:r>
        <w:tab/>
      </w:r>
      <w:r>
        <w:tab/>
      </w:r>
      <w:sdt>
        <w:sdtPr>
          <w:alias w:val="Email"/>
          <w:tag w:val=""/>
          <w:id w:val="-391963670"/>
          <w:placeholder>
            <w:docPart w:val="6EB5046E36CF48CC912091029C9A833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t>kdlj@verizon.net</w:t>
          </w:r>
        </w:sdtContent>
      </w:sdt>
    </w:p>
    <w:p w:rsidR="00DB3122" w:rsidRDefault="00C5247E">
      <w:pPr>
        <w:pStyle w:val="SectionHeading"/>
        <w:spacing w:before="720"/>
      </w:pPr>
      <w:r>
        <w:t>Objective</w:t>
      </w:r>
      <w:r w:rsidR="006F659E">
        <w:t>`</w:t>
      </w:r>
    </w:p>
    <w:p w:rsidR="00DB3122" w:rsidRDefault="00F523D5">
      <w:pPr>
        <w:pStyle w:val="ListBullet"/>
      </w:pPr>
      <w:r>
        <w:t>Dedicated and compassionate teacher with a diverse background in preschool, special education, elementary, and cyber education is seeking employment in an environment which leads to professional growth</w:t>
      </w:r>
      <w:r w:rsidR="00302405">
        <w:t>, including Instructional II certification</w:t>
      </w:r>
      <w:r w:rsidR="006E1AFF">
        <w:t>,</w:t>
      </w:r>
      <w:r w:rsidR="00302405">
        <w:t xml:space="preserve"> and</w:t>
      </w:r>
      <w:r w:rsidR="006E1AFF">
        <w:t xml:space="preserve"> a</w:t>
      </w:r>
      <w:r w:rsidR="00302405">
        <w:t xml:space="preserve"> Master’s Degree</w:t>
      </w:r>
      <w:r>
        <w:t>.</w:t>
      </w:r>
    </w:p>
    <w:p w:rsidR="00DB3122" w:rsidRDefault="00C5247E">
      <w:pPr>
        <w:pStyle w:val="SectionHeading"/>
      </w:pPr>
      <w:r>
        <w:t>Education</w:t>
      </w:r>
    </w:p>
    <w:p w:rsidR="00302405" w:rsidRDefault="00F523D5">
      <w:pPr>
        <w:pStyle w:val="Subsection"/>
        <w:spacing w:before="100"/>
      </w:pPr>
      <w:r>
        <w:t>Bacherlor of arts degree</w:t>
      </w:r>
      <w:r w:rsidR="00C5247E">
        <w:t> | </w:t>
      </w:r>
      <w:r>
        <w:t>1997</w:t>
      </w:r>
      <w:r w:rsidR="00C5247E">
        <w:t> | </w:t>
      </w:r>
      <w:r>
        <w:t xml:space="preserve">La Salle University </w:t>
      </w:r>
    </w:p>
    <w:p w:rsidR="006E1AFF" w:rsidRPr="00302405" w:rsidRDefault="006E1AFF">
      <w:pPr>
        <w:pStyle w:val="Subsection"/>
        <w:spacing w:before="100"/>
      </w:pPr>
      <w:r>
        <w:t>University of Phoenix – 14 graduate level credits</w:t>
      </w:r>
    </w:p>
    <w:p w:rsidR="00DB3122" w:rsidRDefault="00302405">
      <w:pPr>
        <w:pStyle w:val="SectionHeading"/>
      </w:pPr>
      <w:r>
        <w:t>Certifications</w:t>
      </w:r>
    </w:p>
    <w:p w:rsidR="00DB3122" w:rsidRDefault="00302405">
      <w:pPr>
        <w:pStyle w:val="ListBullet"/>
      </w:pPr>
      <w:r>
        <w:t>Instructional I Teaching Certification in Mentally and Physically Handicapped</w:t>
      </w:r>
      <w:r w:rsidR="00E42C67">
        <w:t>; K-12</w:t>
      </w:r>
    </w:p>
    <w:p w:rsidR="00DB3122" w:rsidRDefault="00302405" w:rsidP="00302405">
      <w:pPr>
        <w:pStyle w:val="ListBullet"/>
      </w:pPr>
      <w:r>
        <w:t>Instructional I Teaching Certification in Elementary Education</w:t>
      </w:r>
      <w:r w:rsidR="00E42C67">
        <w:t>; K-6</w:t>
      </w:r>
    </w:p>
    <w:p w:rsidR="00DB3122" w:rsidRDefault="00302405">
      <w:pPr>
        <w:pStyle w:val="Subsection"/>
      </w:pPr>
      <w:r>
        <w:t>Continuing Education</w:t>
      </w:r>
    </w:p>
    <w:p w:rsidR="00DB3122" w:rsidRDefault="00C5247E">
      <w:pPr>
        <w:pStyle w:val="ListBullet"/>
      </w:pPr>
      <w:r>
        <w:t xml:space="preserve"> </w:t>
      </w:r>
      <w:r w:rsidR="00302405">
        <w:t>Dimensions of Learning</w:t>
      </w:r>
    </w:p>
    <w:p w:rsidR="00302405" w:rsidRDefault="00302405">
      <w:pPr>
        <w:pStyle w:val="ListBullet"/>
      </w:pPr>
      <w:r>
        <w:t>Wilson Whole Language Program training</w:t>
      </w:r>
    </w:p>
    <w:p w:rsidR="00302405" w:rsidRDefault="00302405">
      <w:pPr>
        <w:pStyle w:val="ListBullet"/>
      </w:pPr>
      <w:r>
        <w:t xml:space="preserve">Lindamood-Bell training </w:t>
      </w:r>
    </w:p>
    <w:p w:rsidR="00302405" w:rsidRDefault="00302405">
      <w:pPr>
        <w:pStyle w:val="ListBullet"/>
      </w:pPr>
      <w:r>
        <w:t>Handwriting Without Tears training</w:t>
      </w:r>
    </w:p>
    <w:p w:rsidR="00DB3122" w:rsidRDefault="00C5247E">
      <w:pPr>
        <w:pStyle w:val="Subsection"/>
      </w:pPr>
      <w:r>
        <w:t>Leadership</w:t>
      </w:r>
    </w:p>
    <w:p w:rsidR="00E42C67" w:rsidRDefault="00C5247E" w:rsidP="00E42C67">
      <w:pPr>
        <w:pStyle w:val="ListBullet"/>
      </w:pPr>
      <w:r>
        <w:t xml:space="preserve"> </w:t>
      </w:r>
      <w:r w:rsidR="00302405">
        <w:t>Successful</w:t>
      </w:r>
      <w:r w:rsidR="00F81A3B">
        <w:t>ly</w:t>
      </w:r>
      <w:r w:rsidR="00302405">
        <w:t xml:space="preserve"> lead Benchmark Testing of all Northeast Philadelphia students for the past 2 years.</w:t>
      </w:r>
    </w:p>
    <w:p w:rsidR="00E42C67" w:rsidRDefault="00E42C67" w:rsidP="00E42C67">
      <w:pPr>
        <w:pStyle w:val="ListBullet"/>
      </w:pPr>
      <w:r>
        <w:t>One of 4 site coordinator for Agora’s Focus Friday program</w:t>
      </w:r>
    </w:p>
    <w:p w:rsidR="00DB3122" w:rsidRDefault="00F81A3B">
      <w:pPr>
        <w:pStyle w:val="SectionHeading"/>
      </w:pPr>
      <w:r>
        <w:t>E</w:t>
      </w:r>
      <w:r w:rsidR="00C5247E">
        <w:t>xperience</w:t>
      </w:r>
    </w:p>
    <w:p w:rsidR="00DB3122" w:rsidRDefault="00302405">
      <w:pPr>
        <w:pStyle w:val="Subsection"/>
        <w:spacing w:before="100"/>
      </w:pPr>
      <w:r>
        <w:t>4</w:t>
      </w:r>
      <w:r w:rsidRPr="00302405">
        <w:rPr>
          <w:vertAlign w:val="superscript"/>
        </w:rPr>
        <w:t>th</w:t>
      </w:r>
      <w:r>
        <w:t xml:space="preserve"> Grade Teacher</w:t>
      </w:r>
      <w:r w:rsidR="00C5247E">
        <w:t> | </w:t>
      </w:r>
      <w:r>
        <w:t>Agora Cyber Charter School</w:t>
      </w:r>
      <w:r w:rsidR="00C5247E">
        <w:t> | </w:t>
      </w:r>
      <w:r>
        <w:t>8/2012 to Present</w:t>
      </w:r>
    </w:p>
    <w:p w:rsidR="00DB3122" w:rsidRDefault="00302405">
      <w:pPr>
        <w:pStyle w:val="ListBullet"/>
      </w:pPr>
      <w:r>
        <w:t xml:space="preserve">Provide data driven instruction for 40 students in areas of </w:t>
      </w:r>
      <w:r w:rsidR="007E71BE">
        <w:t>language arts</w:t>
      </w:r>
      <w:r>
        <w:t xml:space="preserve">, </w:t>
      </w:r>
      <w:r w:rsidR="007E71BE">
        <w:t>math</w:t>
      </w:r>
      <w:r>
        <w:t xml:space="preserve">, </w:t>
      </w:r>
      <w:r w:rsidR="007E71BE">
        <w:t>science, and h</w:t>
      </w:r>
      <w:r>
        <w:t>istory ali</w:t>
      </w:r>
      <w:r w:rsidR="00E66112">
        <w:t>gned with common core standards to students from Philadelphia and surrounding areas.</w:t>
      </w:r>
    </w:p>
    <w:p w:rsidR="00302405" w:rsidRDefault="00302405">
      <w:pPr>
        <w:pStyle w:val="ListBullet"/>
      </w:pPr>
      <w:r>
        <w:t>Provide small group and 1</w:t>
      </w:r>
      <w:r w:rsidR="007E71BE">
        <w:t>: 1</w:t>
      </w:r>
      <w:r>
        <w:t xml:space="preserve"> support to students struggling with academic skills based on individual goals</w:t>
      </w:r>
      <w:r w:rsidR="006E1AFF">
        <w:t>.</w:t>
      </w:r>
    </w:p>
    <w:p w:rsidR="00302405" w:rsidRDefault="00302405" w:rsidP="006E1AFF">
      <w:pPr>
        <w:pStyle w:val="ListBullet"/>
      </w:pPr>
      <w:r>
        <w:t>Effectively communicate with parents and family coaches about students’ needs and concerns.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FA0560D56CF84617A7781B007DC82046"/>
            </w:placeholder>
          </w:sdtPr>
          <w:sdtEndPr/>
          <w:sdtContent>
            <w:p w:rsidR="00DB3122" w:rsidRDefault="00302405">
              <w:pPr>
                <w:pStyle w:val="Subsection"/>
              </w:pPr>
              <w:r>
                <w:t>Pre-</w:t>
              </w:r>
              <w:r w:rsidR="00C5247E">
                <w:t> </w:t>
              </w:r>
              <w:r w:rsidR="00F81A3B">
                <w:t xml:space="preserve">Kindergarten Teacher </w:t>
              </w:r>
              <w:r w:rsidR="00C5247E">
                <w:t>| </w:t>
              </w:r>
              <w:r w:rsidR="00F81A3B">
                <w:t>Bensalem Christian Day School</w:t>
              </w:r>
              <w:r w:rsidR="00C5247E">
                <w:t> | </w:t>
              </w:r>
              <w:r w:rsidR="00F81A3B">
                <w:t>5/2009-5/2012</w:t>
              </w:r>
            </w:p>
            <w:p w:rsidR="00DB3122" w:rsidRDefault="00F81A3B">
              <w:pPr>
                <w:pStyle w:val="ListBullet"/>
              </w:pPr>
              <w:r>
                <w:t>Instructed an average of 20 students in the areas of reading readiness, pre-</w:t>
              </w:r>
              <w:r w:rsidR="007E71BE">
                <w:t>math</w:t>
              </w:r>
              <w:r>
                <w:t xml:space="preserve"> skills, and physical education.</w:t>
              </w:r>
            </w:p>
          </w:sdtContent>
        </w:sdt>
      </w:sdtContent>
    </w:sdt>
    <w:p w:rsidR="00F81A3B" w:rsidRDefault="00F81A3B" w:rsidP="006E1AFF">
      <w:pPr>
        <w:pStyle w:val="ListBullet"/>
      </w:pPr>
      <w:r>
        <w:t>Created and implemented original curriculum incorporating monthly themes within large and small group instruction, as well as, learning centers.</w:t>
      </w:r>
    </w:p>
    <w:sdt>
      <w:sdtPr>
        <w:rPr>
          <w:b w:val="0"/>
          <w:bCs w:val="0"/>
          <w:caps w:val="0"/>
          <w:color w:val="404040" w:themeColor="text1" w:themeTint="BF"/>
        </w:rPr>
        <w:id w:val="-275485015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644195568"/>
            <w:placeholder>
              <w:docPart w:val="91F430043596401098C8656C1348BF08"/>
            </w:placeholder>
          </w:sdtPr>
          <w:sdtEndPr/>
          <w:sdtContent>
            <w:p w:rsidR="00F81A3B" w:rsidRDefault="00F81A3B" w:rsidP="00F81A3B">
              <w:pPr>
                <w:pStyle w:val="Subsection"/>
              </w:pPr>
              <w:r>
                <w:t>Tutor | Club Z Tutoring | 12/2008-4/2009</w:t>
              </w:r>
            </w:p>
            <w:p w:rsidR="00F81A3B" w:rsidRDefault="006E1AFF" w:rsidP="00F81A3B">
              <w:pPr>
                <w:pStyle w:val="ListBullet"/>
              </w:pPr>
              <w:r>
                <w:t xml:space="preserve">Contracted tutor for </w:t>
              </w:r>
              <w:r w:rsidR="00F81A3B">
                <w:t xml:space="preserve">grant program within the school district of Philadelphia who assessed and instructed client to gain age-appropriate </w:t>
              </w:r>
              <w:r w:rsidR="007E71BE">
                <w:t>math</w:t>
              </w:r>
              <w:r w:rsidR="00F81A3B">
                <w:t xml:space="preserve"> skills.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-1000501813"/>
      </w:sdtPr>
      <w:sdtEndPr/>
      <w:sdtContent>
        <w:p w:rsidR="00E66112" w:rsidRDefault="00E66112" w:rsidP="00E66112">
          <w:pPr>
            <w:pStyle w:val="Subsection"/>
          </w:pPr>
          <w:r>
            <w:t>Reading Tutor | The Reading Connection | 7/2002 – 9/2006</w:t>
          </w:r>
        </w:p>
      </w:sdtContent>
    </w:sdt>
    <w:p w:rsidR="00E66112" w:rsidRDefault="00E66112" w:rsidP="00E66112">
      <w:pPr>
        <w:pStyle w:val="ListBullet"/>
      </w:pPr>
      <w:r>
        <w:t>Worked 1:1 with clients from second grade to high school using the Wilson Whole Language program to remediate decoding and encoding problems, reading comprehension, and fluency.</w:t>
      </w:r>
    </w:p>
    <w:p w:rsidR="00E66112" w:rsidRDefault="00E66112" w:rsidP="00E66112">
      <w:pPr>
        <w:pStyle w:val="ListBullet"/>
      </w:pPr>
      <w:r>
        <w:t xml:space="preserve">Tutored students in </w:t>
      </w:r>
      <w:r w:rsidR="007E71BE">
        <w:t>mathematics</w:t>
      </w:r>
      <w:r>
        <w:t>.</w:t>
      </w:r>
    </w:p>
    <w:sdt>
      <w:sdtPr>
        <w:rPr>
          <w:b w:val="0"/>
          <w:bCs w:val="0"/>
          <w:caps w:val="0"/>
          <w:color w:val="404040" w:themeColor="text1" w:themeTint="BF"/>
        </w:rPr>
        <w:id w:val="-1167017099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614984069"/>
          </w:sdtPr>
          <w:sdtEndPr/>
          <w:sdtContent>
            <w:p w:rsidR="00E66112" w:rsidRDefault="00E66112" w:rsidP="00E66112">
              <w:pPr>
                <w:pStyle w:val="Subsection"/>
              </w:pPr>
              <w:r>
                <w:t>Kindergarten Teacher | Grey Nun Academy | 5/2009-5/2012</w:t>
              </w:r>
            </w:p>
            <w:p w:rsidR="00E66112" w:rsidRDefault="00E66112" w:rsidP="00E66112">
              <w:pPr>
                <w:pStyle w:val="ListBullet"/>
              </w:pPr>
              <w:r>
                <w:t xml:space="preserve">Co-taught kindergarten students in the areas of </w:t>
              </w:r>
              <w:r w:rsidR="007E71BE">
                <w:t>language arts</w:t>
              </w:r>
              <w:r>
                <w:t xml:space="preserve"> and </w:t>
              </w:r>
              <w:r w:rsidR="007E71BE">
                <w:t>mathematics</w:t>
              </w:r>
              <w:r>
                <w:t>.</w:t>
              </w:r>
            </w:p>
            <w:p w:rsidR="00E66112" w:rsidRDefault="00E66112" w:rsidP="00E66112">
              <w:pPr>
                <w:pStyle w:val="ListBullet"/>
              </w:pPr>
              <w:r>
                <w:t>Cooperatively worked with co-teacher assessing student’s achievement and communicating with parents.</w:t>
              </w:r>
            </w:p>
            <w:p w:rsidR="00E66112" w:rsidRDefault="00E66112" w:rsidP="006E1AFF">
              <w:pPr>
                <w:pStyle w:val="ListBullet"/>
              </w:pPr>
              <w:r>
                <w:t>Participated on academic assessment and curriculum committee.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1158657288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507628149"/>
          </w:sdtPr>
          <w:sdtEndPr/>
          <w:sdtContent>
            <w:p w:rsidR="00E66112" w:rsidRDefault="00E66112" w:rsidP="00E66112">
              <w:pPr>
                <w:pStyle w:val="Subsection"/>
              </w:pPr>
              <w:r>
                <w:t>Third Grade Teacher | Politiz Hebrew academy | 9/2001-5/2002</w:t>
              </w:r>
            </w:p>
            <w:p w:rsidR="00E66112" w:rsidRDefault="00E66112" w:rsidP="00E66112">
              <w:pPr>
                <w:pStyle w:val="ListBullet"/>
              </w:pPr>
              <w:r>
                <w:t xml:space="preserve">Instructed 18 male students by creating an age appropriate curriculum in the areas of </w:t>
              </w:r>
              <w:r w:rsidR="007E71BE">
                <w:t>language arts</w:t>
              </w:r>
              <w:r>
                <w:t xml:space="preserve">, </w:t>
              </w:r>
              <w:r w:rsidR="007E71BE">
                <w:t>mathematics</w:t>
              </w:r>
              <w:r>
                <w:t xml:space="preserve">, </w:t>
              </w:r>
              <w:r w:rsidR="007E71BE">
                <w:t>science</w:t>
              </w:r>
              <w:r>
                <w:t xml:space="preserve">, and </w:t>
              </w:r>
              <w:r w:rsidR="007E71BE">
                <w:t>social studies</w:t>
              </w:r>
              <w:r>
                <w:t>.</w:t>
              </w:r>
            </w:p>
            <w:p w:rsidR="00E66112" w:rsidRDefault="00E66112" w:rsidP="00E66112">
              <w:pPr>
                <w:pStyle w:val="ListBullet"/>
              </w:pPr>
              <w:r>
                <w:t>Formally and informally assessed students and reported findings three times a year on school report card.</w:t>
              </w:r>
            </w:p>
            <w:sdt>
              <w:sdtPr>
                <w:rPr>
                  <w:b w:val="0"/>
                  <w:bCs w:val="0"/>
                  <w:caps w:val="0"/>
                  <w:color w:val="404040" w:themeColor="text1" w:themeTint="BF"/>
                </w:rPr>
                <w:id w:val="-1129938467"/>
              </w:sdtPr>
              <w:sdtEndPr/>
              <w:sdtContent>
                <w:sdt>
                  <w:sdtPr>
                    <w:rPr>
                      <w:b w:val="0"/>
                      <w:bCs w:val="0"/>
                      <w:caps w:val="0"/>
                      <w:color w:val="404040" w:themeColor="text1" w:themeTint="BF"/>
                    </w:rPr>
                    <w:id w:val="1239365313"/>
                  </w:sdtPr>
                  <w:sdtEndPr/>
                  <w:sdtContent>
                    <w:p w:rsidR="006E1AFF" w:rsidRDefault="006E1AFF" w:rsidP="006E1AFF">
                      <w:pPr>
                        <w:pStyle w:val="Subsection"/>
                      </w:pPr>
                      <w:r>
                        <w:t>Special Education Teacher | The Quaker School at Horsham /1/1997- 9/2001</w:t>
                      </w:r>
                    </w:p>
                    <w:p w:rsidR="006E1AFF" w:rsidRDefault="006E1AFF" w:rsidP="006E1AFF">
                      <w:pPr>
                        <w:pStyle w:val="ListBullet"/>
                      </w:pPr>
                      <w:r>
                        <w:t>Instructed small classes of fourth and/ or fifth grade students with various learning challenges in all academic subjects.</w:t>
                      </w:r>
                    </w:p>
                    <w:p w:rsidR="006E1AFF" w:rsidRDefault="006E1AFF" w:rsidP="006E1AFF">
                      <w:pPr>
                        <w:pStyle w:val="ListBullet"/>
                      </w:pPr>
                      <w:r>
                        <w:t>Created individual educational programs based on student’s need and data</w:t>
                      </w:r>
                    </w:p>
                    <w:p w:rsidR="006E1AFF" w:rsidRDefault="006E1AFF" w:rsidP="006E1AFF">
                      <w:pPr>
                        <w:pStyle w:val="ListBullet"/>
                      </w:pPr>
                      <w:r>
                        <w:t>Executed successful behavioral management programs modifying group and/ or individual behaviors.</w:t>
                      </w:r>
                    </w:p>
                    <w:p w:rsidR="006E1AFF" w:rsidRDefault="006E1AFF" w:rsidP="006E1AFF">
                      <w:pPr>
                        <w:pStyle w:val="ListBullet"/>
                      </w:pPr>
                      <w:r>
                        <w:t>Regularly corresponded and worked with psychologist advocating for students and developing IEP goals.</w:t>
                      </w:r>
                    </w:p>
                  </w:sdtContent>
                </w:sdt>
              </w:sdtContent>
            </w:sdt>
            <w:p w:rsidR="006E1AFF" w:rsidRDefault="006E1AFF" w:rsidP="006E1AFF">
              <w:pPr>
                <w:pStyle w:val="ListBullet"/>
                <w:numPr>
                  <w:ilvl w:val="0"/>
                  <w:numId w:val="0"/>
                </w:numPr>
                <w:ind w:left="144" w:hanging="144"/>
              </w:pPr>
            </w:p>
            <w:p w:rsidR="00F81A3B" w:rsidRDefault="00486CB4" w:rsidP="00E66112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</w:sdtContent>
    </w:sdt>
    <w:p w:rsidR="00E66112" w:rsidRDefault="00E66112">
      <w:pPr>
        <w:pStyle w:val="ListBullet"/>
        <w:numPr>
          <w:ilvl w:val="0"/>
          <w:numId w:val="0"/>
        </w:numPr>
        <w:ind w:left="144" w:hanging="144"/>
      </w:pPr>
    </w:p>
    <w:sectPr w:rsidR="00E66112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9E3" w:rsidRDefault="005439E3">
      <w:pPr>
        <w:spacing w:after="0"/>
      </w:pPr>
      <w:r>
        <w:separator/>
      </w:r>
    </w:p>
  </w:endnote>
  <w:endnote w:type="continuationSeparator" w:id="0">
    <w:p w:rsidR="005439E3" w:rsidRDefault="00543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122" w:rsidRDefault="00C5247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86CB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9E3" w:rsidRDefault="005439E3">
      <w:pPr>
        <w:spacing w:after="0"/>
      </w:pPr>
      <w:r>
        <w:separator/>
      </w:r>
    </w:p>
  </w:footnote>
  <w:footnote w:type="continuationSeparator" w:id="0">
    <w:p w:rsidR="005439E3" w:rsidRDefault="005439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D5"/>
    <w:rsid w:val="00302405"/>
    <w:rsid w:val="00486CB4"/>
    <w:rsid w:val="005439E3"/>
    <w:rsid w:val="005A4DAE"/>
    <w:rsid w:val="006E1AFF"/>
    <w:rsid w:val="006F659E"/>
    <w:rsid w:val="007E71BE"/>
    <w:rsid w:val="00AC0804"/>
    <w:rsid w:val="00C5247E"/>
    <w:rsid w:val="00D8036C"/>
    <w:rsid w:val="00DB3122"/>
    <w:rsid w:val="00E42C67"/>
    <w:rsid w:val="00E66112"/>
    <w:rsid w:val="00F523D5"/>
    <w:rsid w:val="00F8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F4D8-BADA-41AB-9FFB-D365F515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S1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5DB60E250F44D0839D23ACB1B4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106B-A15A-45A2-A59C-F42756B475D5}"/>
      </w:docPartPr>
      <w:docPartBody>
        <w:p w:rsidR="00E774BC" w:rsidRDefault="00E0152A">
          <w:pPr>
            <w:pStyle w:val="975DB60E250F44D0839D23ACB1B43252"/>
          </w:pPr>
          <w:r>
            <w:t>[Your Name]</w:t>
          </w:r>
        </w:p>
      </w:docPartBody>
    </w:docPart>
    <w:docPart>
      <w:docPartPr>
        <w:name w:val="6EB5046E36CF48CC912091029C9A8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B8336-B581-41ED-9129-72E00F1D8FEC}"/>
      </w:docPartPr>
      <w:docPartBody>
        <w:p w:rsidR="00E774BC" w:rsidRDefault="00E0152A">
          <w:pPr>
            <w:pStyle w:val="6EB5046E36CF48CC912091029C9A8336"/>
          </w:pPr>
          <w:r>
            <w:t>[Email]</w:t>
          </w:r>
        </w:p>
      </w:docPartBody>
    </w:docPart>
    <w:docPart>
      <w:docPartPr>
        <w:name w:val="FA0560D56CF84617A7781B007DC82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D42E1-6FA2-4057-87E7-4FC6317EDFB2}"/>
      </w:docPartPr>
      <w:docPartBody>
        <w:p w:rsidR="00E774BC" w:rsidRDefault="00E0152A">
          <w:pPr>
            <w:pStyle w:val="FA0560D56CF84617A7781B007DC820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F430043596401098C8656C1348B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C8B40-A4E2-489A-AC76-76E78B9B4EE1}"/>
      </w:docPartPr>
      <w:docPartBody>
        <w:p w:rsidR="00F3135B" w:rsidRDefault="00E774BC" w:rsidP="00E774BC">
          <w:pPr>
            <w:pStyle w:val="91F430043596401098C8656C1348BF0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A"/>
    <w:rsid w:val="00044852"/>
    <w:rsid w:val="00E0152A"/>
    <w:rsid w:val="00E35CCA"/>
    <w:rsid w:val="00E774BC"/>
    <w:rsid w:val="00F3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DB60E250F44D0839D23ACB1B43252">
    <w:name w:val="975DB60E250F44D0839D23ACB1B43252"/>
  </w:style>
  <w:style w:type="paragraph" w:customStyle="1" w:styleId="F90889224C01418594139BF3B0332312">
    <w:name w:val="F90889224C01418594139BF3B0332312"/>
  </w:style>
  <w:style w:type="paragraph" w:customStyle="1" w:styleId="C2973E2ADBA74FFBBF678874137EB417">
    <w:name w:val="C2973E2ADBA74FFBBF678874137EB417"/>
  </w:style>
  <w:style w:type="paragraph" w:customStyle="1" w:styleId="6EB5046E36CF48CC912091029C9A8336">
    <w:name w:val="6EB5046E36CF48CC912091029C9A8336"/>
  </w:style>
  <w:style w:type="paragraph" w:customStyle="1" w:styleId="E981287C88924CB095FE02E7AA898112">
    <w:name w:val="E981287C88924CB095FE02E7AA898112"/>
  </w:style>
  <w:style w:type="paragraph" w:customStyle="1" w:styleId="8FD932053FAF46D6AEDE9737DF5D5D39">
    <w:name w:val="8FD932053FAF46D6AEDE9737DF5D5D39"/>
  </w:style>
  <w:style w:type="paragraph" w:customStyle="1" w:styleId="2FEB7F4301B74AF2B9697809B74B183C">
    <w:name w:val="2FEB7F4301B74AF2B9697809B74B183C"/>
  </w:style>
  <w:style w:type="paragraph" w:customStyle="1" w:styleId="122F5980374B47E6BACB08F18F85A514">
    <w:name w:val="122F5980374B47E6BACB08F18F85A514"/>
  </w:style>
  <w:style w:type="paragraph" w:customStyle="1" w:styleId="04471A3D27D247F8834EED28A116C5E2">
    <w:name w:val="04471A3D27D247F8834EED28A116C5E2"/>
  </w:style>
  <w:style w:type="character" w:styleId="PlaceholderText">
    <w:name w:val="Placeholder Text"/>
    <w:basedOn w:val="DefaultParagraphFont"/>
    <w:uiPriority w:val="99"/>
    <w:semiHidden/>
    <w:rsid w:val="00E774BC"/>
    <w:rPr>
      <w:color w:val="808080"/>
    </w:rPr>
  </w:style>
  <w:style w:type="paragraph" w:customStyle="1" w:styleId="FA0560D56CF84617A7781B007DC82046">
    <w:name w:val="FA0560D56CF84617A7781B007DC82046"/>
  </w:style>
  <w:style w:type="paragraph" w:customStyle="1" w:styleId="1B733EAC179748929865EF148D0C5A6A">
    <w:name w:val="1B733EAC179748929865EF148D0C5A6A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4B403DF7007407AB79DF524EA182D20">
    <w:name w:val="74B403DF7007407AB79DF524EA182D20"/>
  </w:style>
  <w:style w:type="paragraph" w:customStyle="1" w:styleId="7F6DA5F0EC17441EA94451AE66DB6A42">
    <w:name w:val="7F6DA5F0EC17441EA94451AE66DB6A42"/>
  </w:style>
  <w:style w:type="paragraph" w:customStyle="1" w:styleId="E88461A53DF449F0A01CC2D9FF93DE16">
    <w:name w:val="E88461A53DF449F0A01CC2D9FF93DE16"/>
  </w:style>
  <w:style w:type="paragraph" w:customStyle="1" w:styleId="B6939CA2F9114941B734016F9468EB10">
    <w:name w:val="B6939CA2F9114941B734016F9468EB10"/>
  </w:style>
  <w:style w:type="paragraph" w:customStyle="1" w:styleId="F41B8526C1B84D52AB308952645637E6">
    <w:name w:val="F41B8526C1B84D52AB308952645637E6"/>
  </w:style>
  <w:style w:type="paragraph" w:customStyle="1" w:styleId="632E4025677F4830802799A794E17DD7">
    <w:name w:val="632E4025677F4830802799A794E17DD7"/>
  </w:style>
  <w:style w:type="paragraph" w:customStyle="1" w:styleId="596F8AA8AC014ACA98199480EFC4A57E">
    <w:name w:val="596F8AA8AC014ACA98199480EFC4A57E"/>
  </w:style>
  <w:style w:type="paragraph" w:customStyle="1" w:styleId="91F430043596401098C8656C1348BF08">
    <w:name w:val="91F430043596401098C8656C1348BF08"/>
    <w:rsid w:val="00E774BC"/>
  </w:style>
  <w:style w:type="paragraph" w:customStyle="1" w:styleId="E6BB9F0263DD4E28997097AACBA97789">
    <w:name w:val="E6BB9F0263DD4E28997097AACBA97789"/>
    <w:rsid w:val="00E774BC"/>
  </w:style>
  <w:style w:type="paragraph" w:customStyle="1" w:styleId="73D0AE0E08524F58B3AB70DB99E4FDEF">
    <w:name w:val="73D0AE0E08524F58B3AB70DB99E4FDEF"/>
    <w:rsid w:val="00E774BC"/>
  </w:style>
  <w:style w:type="paragraph" w:customStyle="1" w:styleId="695E58DEC94245319DD49B5A2EA4412A">
    <w:name w:val="695E58DEC94245319DD49B5A2EA4412A"/>
    <w:rsid w:val="00E774BC"/>
  </w:style>
  <w:style w:type="paragraph" w:customStyle="1" w:styleId="E27F1B7DA3FA48639CE1D881865E1D5C">
    <w:name w:val="E27F1B7DA3FA48639CE1D881865E1D5C"/>
    <w:rsid w:val="00E77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kdlj@verizon.net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</Template>
  <TotalTime>0</TotalTime>
  <Pages>4</Pages>
  <Words>496</Words>
  <Characters>2828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Girard</dc:creator>
  <cp:lastModifiedBy>MJ</cp:lastModifiedBy>
  <cp:revision>2</cp:revision>
  <dcterms:created xsi:type="dcterms:W3CDTF">2016-03-04T01:32:00Z</dcterms:created>
  <dcterms:modified xsi:type="dcterms:W3CDTF">2016-03-04T01:32:00Z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