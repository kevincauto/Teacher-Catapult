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02430C5D64BE48DEA0C26E73DC02A04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F20B9" w:rsidRDefault="00993270">
          <w:pPr>
            <w:pStyle w:val="Title"/>
          </w:pPr>
          <w:r>
            <w:t>Michael J. Walsh Jr.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70"/>
        <w:gridCol w:w="8802"/>
      </w:tblGrid>
      <w:tr w:rsidR="002F20B9" w:rsidTr="00D7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49" w:type="pct"/>
          </w:tcPr>
          <w:p w:rsidR="002F20B9" w:rsidRDefault="002F20B9"/>
        </w:tc>
        <w:tc>
          <w:tcPr>
            <w:tcW w:w="4851" w:type="pct"/>
          </w:tcPr>
          <w:p w:rsidR="002F20B9" w:rsidRDefault="002F20B9"/>
        </w:tc>
      </w:tr>
      <w:tr w:rsidR="002F20B9" w:rsidTr="00D70037">
        <w:tc>
          <w:tcPr>
            <w:tcW w:w="149" w:type="pct"/>
          </w:tcPr>
          <w:p w:rsidR="002F20B9" w:rsidRDefault="002F20B9"/>
        </w:tc>
        <w:tc>
          <w:tcPr>
            <w:tcW w:w="4851" w:type="pct"/>
          </w:tcPr>
          <w:p w:rsidR="002F20B9" w:rsidRDefault="00D70037" w:rsidP="00D70037">
            <w:pPr>
              <w:pStyle w:val="ContactInfo"/>
            </w:pPr>
            <w:r>
              <w:t>125 South Mill Street Birdsboro PA 19508</w:t>
            </w:r>
            <w:r w:rsidR="0057110C">
              <w:t> </w:t>
            </w:r>
            <w:r w:rsidR="0057110C">
              <w:rPr>
                <w:color w:val="A6A6A6" w:themeColor="background1" w:themeShade="A6"/>
              </w:rPr>
              <w:t>|</w:t>
            </w:r>
            <w:r w:rsidR="0057110C">
              <w:t> </w:t>
            </w:r>
            <w:r>
              <w:t>6103105871</w:t>
            </w:r>
            <w:r w:rsidR="0057110C">
              <w:t> </w:t>
            </w:r>
            <w:r w:rsidR="0057110C">
              <w:rPr>
                <w:color w:val="A6A6A6" w:themeColor="background1" w:themeShade="A6"/>
              </w:rPr>
              <w:t>|</w:t>
            </w:r>
            <w:r w:rsidR="0057110C">
              <w:t> </w:t>
            </w:r>
            <w:hyperlink r:id="rId8" w:history="1">
              <w:r w:rsidRPr="0004081D">
                <w:rPr>
                  <w:rStyle w:val="Hyperlink"/>
                </w:rPr>
                <w:t>mwals626@live.kutztown.edu</w:t>
              </w:r>
            </w:hyperlink>
            <w:r>
              <w:t xml:space="preserve"> </w:t>
            </w:r>
            <w:r>
              <w:rPr>
                <w:color w:val="A6A6A6" w:themeColor="background1" w:themeShade="A6"/>
              </w:rPr>
              <w:t xml:space="preserve">| </w:t>
            </w:r>
            <w:r w:rsidRPr="00D83BCC">
              <w:t>PPID: 8253674</w:t>
            </w:r>
          </w:p>
        </w:tc>
      </w:tr>
    </w:tbl>
    <w:p w:rsidR="002F20B9" w:rsidRDefault="00D70037">
      <w:pPr>
        <w:pStyle w:val="SectionHeading"/>
      </w:pPr>
      <w:r>
        <w:t xml:space="preserve">career </w:t>
      </w:r>
      <w:r w:rsidR="0057110C">
        <w:t>Summary</w:t>
      </w:r>
      <w:r>
        <w:t xml:space="preserve"> &amp; goals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2F20B9" w:rsidTr="002F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F20B9" w:rsidRDefault="002F20B9"/>
        </w:tc>
        <w:tc>
          <w:tcPr>
            <w:tcW w:w="4087" w:type="pct"/>
          </w:tcPr>
          <w:p w:rsidR="002F20B9" w:rsidRDefault="002F20B9"/>
        </w:tc>
      </w:tr>
      <w:tr w:rsidR="002F20B9" w:rsidTr="002F20B9">
        <w:tc>
          <w:tcPr>
            <w:tcW w:w="913" w:type="pct"/>
          </w:tcPr>
          <w:p w:rsidR="002F20B9" w:rsidRDefault="002F20B9"/>
        </w:tc>
        <w:tc>
          <w:tcPr>
            <w:tcW w:w="4087" w:type="pct"/>
          </w:tcPr>
          <w:p w:rsidR="002F20B9" w:rsidRDefault="00D70037" w:rsidP="00D70037">
            <w:r>
              <w:t>I wish to be a full time science teacher in your school district; I’ve been a substitute teacher for several school districts for over 6 years now.</w:t>
            </w:r>
          </w:p>
        </w:tc>
      </w:tr>
    </w:tbl>
    <w:p w:rsidR="00D70037" w:rsidRDefault="00D70037" w:rsidP="00D70037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D70037" w:rsidTr="00872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70037" w:rsidRDefault="00D70037" w:rsidP="00872CD8">
            <w:pPr>
              <w:spacing w:line="240" w:lineRule="auto"/>
            </w:pPr>
          </w:p>
        </w:tc>
        <w:tc>
          <w:tcPr>
            <w:tcW w:w="4087" w:type="pct"/>
          </w:tcPr>
          <w:p w:rsidR="00D70037" w:rsidRDefault="00D70037" w:rsidP="00872CD8">
            <w:pPr>
              <w:spacing w:line="240" w:lineRule="auto"/>
            </w:pPr>
          </w:p>
        </w:tc>
      </w:tr>
      <w:tr w:rsidR="00D70037" w:rsidTr="00872CD8">
        <w:tc>
          <w:tcPr>
            <w:tcW w:w="913" w:type="pct"/>
          </w:tcPr>
          <w:p w:rsidR="00DD7FCB" w:rsidRDefault="00DD7FCB" w:rsidP="00501CCD">
            <w:pPr>
              <w:pStyle w:val="Date"/>
            </w:pPr>
            <w:r>
              <w:t>1992-1996</w:t>
            </w:r>
          </w:p>
          <w:p w:rsidR="00DD7FCB" w:rsidRDefault="00DD7FCB" w:rsidP="00501CCD">
            <w:pPr>
              <w:pStyle w:val="Date"/>
            </w:pPr>
          </w:p>
          <w:p w:rsidR="00D70037" w:rsidRDefault="00501CCD" w:rsidP="00501CCD">
            <w:pPr>
              <w:pStyle w:val="Date"/>
            </w:pPr>
            <w:r>
              <w:t>2006-2009</w:t>
            </w:r>
          </w:p>
        </w:tc>
        <w:tc>
          <w:tcPr>
            <w:tcW w:w="4087" w:type="pct"/>
          </w:tcPr>
          <w:p w:rsidR="00DD7FCB" w:rsidRPr="00DD7FCB" w:rsidRDefault="00DD7FCB" w:rsidP="00501CCD">
            <w:pPr>
              <w:pStyle w:val="Subsection"/>
              <w:rPr>
                <w:i/>
              </w:rPr>
            </w:pPr>
            <w:r>
              <w:t xml:space="preserve">Diploma, </w:t>
            </w:r>
            <w:r w:rsidRPr="00DD7FCB">
              <w:rPr>
                <w:i/>
              </w:rPr>
              <w:t>Upper Darby High School</w:t>
            </w:r>
          </w:p>
          <w:p w:rsidR="00DD7FCB" w:rsidRDefault="00DD7FCB" w:rsidP="00501CCD">
            <w:pPr>
              <w:pStyle w:val="Subsection"/>
            </w:pPr>
          </w:p>
          <w:p w:rsidR="00D70037" w:rsidRDefault="00501CCD" w:rsidP="00501CCD">
            <w:pPr>
              <w:pStyle w:val="Subsection"/>
              <w:rPr>
                <w:rStyle w:val="Emphasis"/>
              </w:rPr>
            </w:pPr>
            <w:r>
              <w:t>BSED Secondary Education Earth &amp; Space Science</w:t>
            </w:r>
            <w:r w:rsidR="00D70037">
              <w:t>,  </w:t>
            </w:r>
            <w:r>
              <w:rPr>
                <w:rStyle w:val="Emphasis"/>
              </w:rPr>
              <w:t>Kutztown University</w:t>
            </w:r>
          </w:p>
          <w:p w:rsidR="00501CCD" w:rsidRPr="00501CCD" w:rsidRDefault="00501CCD" w:rsidP="00501CCD">
            <w:pPr>
              <w:pStyle w:val="Subsection"/>
            </w:pPr>
            <w:r>
              <w:t>Cum Laude GPA: 3.48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372FDBE8478D4C12BDA4B178F34E1FA6"/>
              </w:placeholder>
              <w15:repeatingSectionItem/>
            </w:sdtPr>
            <w:sdtEndPr/>
            <w:sdtContent>
              <w:tr w:rsidR="00D70037" w:rsidTr="00872CD8">
                <w:tc>
                  <w:tcPr>
                    <w:tcW w:w="913" w:type="pct"/>
                  </w:tcPr>
                  <w:p w:rsidR="00D70037" w:rsidRDefault="00501CCD" w:rsidP="00501CCD">
                    <w:pPr>
                      <w:pStyle w:val="Date"/>
                    </w:pPr>
                    <w:r>
                      <w:t>2014-2015</w:t>
                    </w:r>
                  </w:p>
                </w:tc>
                <w:tc>
                  <w:tcPr>
                    <w:tcW w:w="4087" w:type="pct"/>
                  </w:tcPr>
                  <w:p w:rsidR="00501CCD" w:rsidRDefault="00501CCD" w:rsidP="00501CCD">
                    <w:pPr>
                      <w:pStyle w:val="Subsection"/>
                      <w:rPr>
                        <w:rStyle w:val="Emphasis"/>
                      </w:rPr>
                    </w:pPr>
                    <w:r>
                      <w:t>M</w:t>
                    </w:r>
                    <w:r w:rsidR="00D83BCC">
                      <w:t>S</w:t>
                    </w:r>
                    <w:r>
                      <w:t xml:space="preserve"> Geoscience</w:t>
                    </w:r>
                    <w:r w:rsidR="00D70037">
                      <w:t>,  </w:t>
                    </w:r>
                    <w:r>
                      <w:rPr>
                        <w:rStyle w:val="Emphasis"/>
                      </w:rPr>
                      <w:t>West Chester University</w:t>
                    </w:r>
                  </w:p>
                  <w:p w:rsidR="00D70037" w:rsidRDefault="00501CCD" w:rsidP="00501CCD">
                    <w:pPr>
                      <w:pStyle w:val="Subsection"/>
                    </w:pPr>
                    <w:r>
                      <w:rPr>
                        <w:rStyle w:val="Emphasis"/>
                        <w:i w:val="0"/>
                      </w:rPr>
                      <w:t>Enrolled currently</w:t>
                    </w:r>
                  </w:p>
                </w:tc>
              </w:tr>
            </w:sdtContent>
          </w:sdt>
        </w:sdtContent>
      </w:sdt>
    </w:tbl>
    <w:p w:rsidR="002F20B9" w:rsidRDefault="00501CCD">
      <w:pPr>
        <w:pStyle w:val="SectionHeading"/>
      </w:pPr>
      <w:r>
        <w:t>Teaching certifications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2F20B9" w:rsidTr="002F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F20B9" w:rsidRDefault="002F20B9"/>
        </w:tc>
        <w:tc>
          <w:tcPr>
            <w:tcW w:w="4087" w:type="pct"/>
          </w:tcPr>
          <w:p w:rsidR="002F20B9" w:rsidRDefault="002F20B9"/>
        </w:tc>
      </w:tr>
      <w:tr w:rsidR="002F20B9" w:rsidTr="002F20B9">
        <w:tc>
          <w:tcPr>
            <w:tcW w:w="913" w:type="pct"/>
          </w:tcPr>
          <w:p w:rsidR="002F20B9" w:rsidRDefault="002F20B9"/>
        </w:tc>
        <w:tc>
          <w:tcPr>
            <w:tcW w:w="4087" w:type="pct"/>
          </w:tcPr>
          <w:p w:rsidR="00501CCD" w:rsidRDefault="00501CCD" w:rsidP="00501CCD">
            <w:pPr>
              <w:pStyle w:val="Subsection"/>
            </w:pPr>
            <w:r>
              <w:t>Earth &amp; Space Science 7</w:t>
            </w:r>
            <w:r w:rsidRPr="00501CCD">
              <w:rPr>
                <w:vertAlign w:val="superscript"/>
              </w:rPr>
              <w:t>th</w:t>
            </w:r>
            <w:r>
              <w:t xml:space="preserve"> – 12</w:t>
            </w:r>
            <w:r w:rsidRPr="00501CCD">
              <w:rPr>
                <w:vertAlign w:val="superscript"/>
              </w:rPr>
              <w:t>th</w:t>
            </w:r>
            <w:r>
              <w:t xml:space="preserve"> </w:t>
            </w:r>
          </w:p>
          <w:p w:rsidR="00501CCD" w:rsidRPr="00501CCD" w:rsidRDefault="00501CCD" w:rsidP="00501CCD">
            <w:pPr>
              <w:pStyle w:val="Subsection"/>
              <w:rPr>
                <w:vertAlign w:val="superscript"/>
              </w:rPr>
            </w:pPr>
            <w:r>
              <w:t>General Science 7</w:t>
            </w:r>
            <w:r w:rsidRPr="00501CCD">
              <w:rPr>
                <w:vertAlign w:val="superscript"/>
              </w:rPr>
              <w:t>th</w:t>
            </w:r>
            <w:r>
              <w:t xml:space="preserve"> – 12</w:t>
            </w:r>
            <w:r w:rsidRPr="00501CCD">
              <w:rPr>
                <w:vertAlign w:val="superscript"/>
              </w:rPr>
              <w:t>th</w:t>
            </w:r>
          </w:p>
          <w:p w:rsidR="00501CCD" w:rsidRDefault="00501CCD" w:rsidP="00501CCD">
            <w:pPr>
              <w:pStyle w:val="Subsection"/>
            </w:pPr>
            <w:r>
              <w:t>Middle School Math 7</w:t>
            </w:r>
            <w:r w:rsidRPr="00501CCD">
              <w:rPr>
                <w:vertAlign w:val="superscript"/>
              </w:rPr>
              <w:t>th</w:t>
            </w:r>
            <w:r>
              <w:t>- 9</w:t>
            </w:r>
            <w:r w:rsidRPr="00501CCD">
              <w:rPr>
                <w:vertAlign w:val="superscript"/>
              </w:rPr>
              <w:t>th</w:t>
            </w:r>
            <w:r>
              <w:t xml:space="preserve"> </w:t>
            </w:r>
          </w:p>
          <w:p w:rsidR="00501CCD" w:rsidRDefault="00501CCD" w:rsidP="00501CCD">
            <w:pPr>
              <w:pStyle w:val="Subsection"/>
            </w:pPr>
            <w:r>
              <w:t>Middle School Social Studies 7</w:t>
            </w:r>
            <w:r w:rsidRPr="00501CCD">
              <w:rPr>
                <w:vertAlign w:val="superscript"/>
              </w:rPr>
              <w:t>th</w:t>
            </w:r>
            <w:r>
              <w:t xml:space="preserve"> – 9</w:t>
            </w:r>
            <w:r w:rsidRPr="00501CCD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:rsidR="002F20B9" w:rsidRDefault="00501CCD">
      <w:pPr>
        <w:pStyle w:val="SectionHeading"/>
      </w:pPr>
      <w:r>
        <w:t xml:space="preserve">Teaching </w:t>
      </w:r>
      <w:r w:rsidR="0057110C"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2F20B9" w:rsidTr="002F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F20B9" w:rsidRDefault="002F20B9">
            <w:pPr>
              <w:spacing w:line="240" w:lineRule="auto"/>
            </w:pPr>
          </w:p>
        </w:tc>
        <w:tc>
          <w:tcPr>
            <w:tcW w:w="4087" w:type="pct"/>
          </w:tcPr>
          <w:p w:rsidR="002F20B9" w:rsidRDefault="002F20B9">
            <w:pPr>
              <w:spacing w:line="240" w:lineRule="auto"/>
            </w:pPr>
          </w:p>
        </w:tc>
      </w:tr>
      <w:tr w:rsidR="002F20B9" w:rsidTr="002F20B9">
        <w:tc>
          <w:tcPr>
            <w:tcW w:w="913" w:type="pct"/>
          </w:tcPr>
          <w:p w:rsidR="002F20B9" w:rsidRDefault="00501CCD" w:rsidP="00501CCD">
            <w:pPr>
              <w:pStyle w:val="Date"/>
            </w:pPr>
            <w:r>
              <w:t>2010-current</w:t>
            </w:r>
          </w:p>
        </w:tc>
        <w:tc>
          <w:tcPr>
            <w:tcW w:w="4087" w:type="pct"/>
          </w:tcPr>
          <w:p w:rsidR="002F20B9" w:rsidRDefault="00501CCD">
            <w:pPr>
              <w:pStyle w:val="Subsection"/>
            </w:pPr>
            <w:r>
              <w:t>Substitute teacher</w:t>
            </w:r>
            <w:r w:rsidR="0057110C">
              <w:t>,  </w:t>
            </w:r>
            <w:r>
              <w:rPr>
                <w:rStyle w:val="Emphasis"/>
              </w:rPr>
              <w:t>Substitute Teacher Service</w:t>
            </w:r>
          </w:p>
          <w:p w:rsidR="002F20B9" w:rsidRDefault="00501CCD" w:rsidP="00501CCD">
            <w:pPr>
              <w:pStyle w:val="ListBullet"/>
            </w:pPr>
            <w:r>
              <w:t xml:space="preserve">Covered various classrooms, mainly sciences.  Followed teacher’s plans to smoothly </w:t>
            </w:r>
            <w:r w:rsidR="00DE2D7A">
              <w:t>keep absent teacher’s curriculum in line.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4E6771A0A7BB4A64844F2D1D5B5E0826"/>
              </w:placeholder>
              <w15:repeatingSectionItem/>
            </w:sdtPr>
            <w:sdtEndPr/>
            <w:sdtContent>
              <w:tr w:rsidR="002F20B9" w:rsidTr="002F20B9">
                <w:tc>
                  <w:tcPr>
                    <w:tcW w:w="913" w:type="pct"/>
                  </w:tcPr>
                  <w:p w:rsidR="002F20B9" w:rsidRDefault="00DE2D7A" w:rsidP="00DE2D7A">
                    <w:pPr>
                      <w:pStyle w:val="Date"/>
                    </w:pPr>
                    <w:r>
                      <w:t>2009-2014</w:t>
                    </w:r>
                  </w:p>
                </w:tc>
                <w:tc>
                  <w:tcPr>
                    <w:tcW w:w="4087" w:type="pct"/>
                  </w:tcPr>
                  <w:p w:rsidR="002F20B9" w:rsidRDefault="00DE2D7A">
                    <w:pPr>
                      <w:pStyle w:val="Subsection"/>
                    </w:pPr>
                    <w:r>
                      <w:t>Substitute teacher</w:t>
                    </w:r>
                    <w:r w:rsidR="0057110C">
                      <w:t>,  </w:t>
                    </w:r>
                    <w:r>
                      <w:rPr>
                        <w:rStyle w:val="Emphasis"/>
                      </w:rPr>
                      <w:t>various districts</w:t>
                    </w:r>
                  </w:p>
                  <w:p w:rsidR="00DE2D7A" w:rsidRDefault="006562A6" w:rsidP="00DE2D7A">
                    <w:pPr>
                      <w:pStyle w:val="ListBullet"/>
                    </w:pPr>
                    <w:r>
                      <w:t>Muhlenberg</w:t>
                    </w:r>
                    <w:r w:rsidR="00DE2D7A">
                      <w:t xml:space="preserve"> School District – 2014</w:t>
                    </w:r>
                  </w:p>
                  <w:p w:rsidR="00DE2D7A" w:rsidRDefault="00DE2D7A" w:rsidP="00DE2D7A">
                    <w:pPr>
                      <w:pStyle w:val="ListBullet"/>
                    </w:pPr>
                    <w:r>
                      <w:t>Kutztown Area School District – 2011-2012</w:t>
                    </w:r>
                  </w:p>
                  <w:p w:rsidR="002F20B9" w:rsidRDefault="00DE2D7A" w:rsidP="00DE2D7A">
                    <w:pPr>
                      <w:pStyle w:val="ListBullet"/>
                    </w:pPr>
                    <w:r>
                      <w:t>Daniel Boone Area School District – 2009-2012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64607625"/>
              <w:placeholder>
                <w:docPart w:val="2FAF82283CC44F7C9E745F4ED3BEE2B5"/>
              </w:placeholder>
              <w15:repeatingSectionItem/>
            </w:sdtPr>
            <w:sdtEndPr/>
            <w:sdtContent>
              <w:tr w:rsidR="00501CCD" w:rsidTr="002F20B9">
                <w:tc>
                  <w:tcPr>
                    <w:tcW w:w="913" w:type="pct"/>
                  </w:tcPr>
                  <w:p w:rsidR="00501CCD" w:rsidRDefault="00DE2D7A" w:rsidP="00DE2D7A">
                    <w:pPr>
                      <w:pStyle w:val="Date"/>
                    </w:pPr>
                    <w:r>
                      <w:t>3/2010-4/2010</w:t>
                    </w:r>
                  </w:p>
                </w:tc>
                <w:tc>
                  <w:tcPr>
                    <w:tcW w:w="4087" w:type="pct"/>
                  </w:tcPr>
                  <w:p w:rsidR="00501CCD" w:rsidRDefault="00DE2D7A">
                    <w:pPr>
                      <w:pStyle w:val="Subsection"/>
                    </w:pPr>
                    <w:r>
                      <w:t>Daily Short Term Substitute teacher</w:t>
                    </w:r>
                    <w:r w:rsidR="00501CCD">
                      <w:t>,  </w:t>
                    </w:r>
                    <w:proofErr w:type="spellStart"/>
                    <w:r>
                      <w:rPr>
                        <w:rStyle w:val="Emphasis"/>
                      </w:rPr>
                      <w:t>Perkiomen</w:t>
                    </w:r>
                    <w:proofErr w:type="spellEnd"/>
                    <w:r>
                      <w:rPr>
                        <w:rStyle w:val="Emphasis"/>
                      </w:rPr>
                      <w:t xml:space="preserve"> Valley High School</w:t>
                    </w:r>
                  </w:p>
                  <w:p w:rsidR="00501CCD" w:rsidRDefault="005D58C6" w:rsidP="00DD7FCB">
                    <w:pPr>
                      <w:pStyle w:val="ListBullet"/>
                    </w:pPr>
                    <w:r>
                      <w:t>Taught Earth &amp; Space Science for Mrs. Sandra Sweeney (retired) who was on medical leave of absence.</w:t>
                    </w:r>
                  </w:p>
                </w:tc>
              </w:tr>
            </w:sdtContent>
          </w:sdt>
        </w:sdtContent>
      </w:sdt>
    </w:tbl>
    <w:bookmarkStart w:id="0" w:name="_GoBack" w:displacedByCustomXml="next"/>
    <w:bookmarkEnd w:id="0" w:displacedByCustomXml="next"/>
    <w:sdt>
      <w:sdtPr>
        <w:alias w:val="Author"/>
        <w:tag w:val=""/>
        <w:id w:val="238227444"/>
        <w:placeholder>
          <w:docPart w:val="9261F21286BB4B40971DE5CABDF1AF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E2D7A" w:rsidRDefault="00993270" w:rsidP="00DE2D7A">
          <w:pPr>
            <w:pStyle w:val="Title"/>
          </w:pPr>
          <w:r>
            <w:t>Michael J. Walsh Jr.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70"/>
        <w:gridCol w:w="8802"/>
      </w:tblGrid>
      <w:tr w:rsidR="00DE2D7A" w:rsidTr="00872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49" w:type="pct"/>
          </w:tcPr>
          <w:p w:rsidR="00DE2D7A" w:rsidRDefault="00DE2D7A" w:rsidP="00872CD8"/>
        </w:tc>
        <w:tc>
          <w:tcPr>
            <w:tcW w:w="4851" w:type="pct"/>
          </w:tcPr>
          <w:p w:rsidR="00DE2D7A" w:rsidRDefault="00DE2D7A" w:rsidP="00872CD8"/>
        </w:tc>
      </w:tr>
      <w:tr w:rsidR="00DE2D7A" w:rsidTr="00872CD8">
        <w:tc>
          <w:tcPr>
            <w:tcW w:w="149" w:type="pct"/>
          </w:tcPr>
          <w:p w:rsidR="00DE2D7A" w:rsidRDefault="00DE2D7A" w:rsidP="00872CD8"/>
        </w:tc>
        <w:tc>
          <w:tcPr>
            <w:tcW w:w="4851" w:type="pct"/>
          </w:tcPr>
          <w:p w:rsidR="00DE2D7A" w:rsidRDefault="00DE2D7A" w:rsidP="00872CD8">
            <w:pPr>
              <w:pStyle w:val="ContactInfo"/>
            </w:pPr>
            <w:r>
              <w:t>125 South Mill Street Birdsboro PA 19508 </w:t>
            </w:r>
            <w:r>
              <w:rPr>
                <w:color w:val="A6A6A6" w:themeColor="background1" w:themeShade="A6"/>
              </w:rPr>
              <w:t>|</w:t>
            </w:r>
            <w:r>
              <w:t> 6103105871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hyperlink r:id="rId9" w:history="1">
              <w:r w:rsidRPr="0004081D">
                <w:rPr>
                  <w:rStyle w:val="Hyperlink"/>
                </w:rPr>
                <w:t>mwals626@live.kutztown.edu</w:t>
              </w:r>
            </w:hyperlink>
            <w:r>
              <w:t xml:space="preserve"> </w:t>
            </w:r>
            <w:r>
              <w:rPr>
                <w:color w:val="A6A6A6" w:themeColor="background1" w:themeShade="A6"/>
              </w:rPr>
              <w:t xml:space="preserve">| </w:t>
            </w:r>
            <w:r w:rsidRPr="00D70037">
              <w:rPr>
                <w:color w:val="5F5F5F" w:themeColor="accent5"/>
              </w:rPr>
              <w:t>PPID: 8253674</w:t>
            </w:r>
          </w:p>
        </w:tc>
      </w:tr>
    </w:tbl>
    <w:p w:rsidR="00DE2D7A" w:rsidRDefault="00807497" w:rsidP="00DE2D7A">
      <w:pPr>
        <w:pStyle w:val="SectionHeading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44EEA" wp14:editId="06B42F2B">
                <wp:simplePos x="0" y="0"/>
                <wp:positionH relativeFrom="margin">
                  <wp:posOffset>5090160</wp:posOffset>
                </wp:positionH>
                <wp:positionV relativeFrom="paragraph">
                  <wp:posOffset>-868680</wp:posOffset>
                </wp:positionV>
                <wp:extent cx="11049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497" w:rsidRPr="00993270" w:rsidRDefault="00993270" w:rsidP="00993270">
                            <w:pPr>
                              <w:pStyle w:val="Date"/>
                              <w:rPr>
                                <w:caps/>
                                <w:color w:val="858585" w:themeColor="accent2" w:themeShade="BF"/>
                                <w:sz w:val="32"/>
                                <w:szCs w:val="32"/>
                              </w:rPr>
                            </w:pPr>
                            <w:r w:rsidRPr="00993270">
                              <w:rPr>
                                <w:caps/>
                                <w:color w:val="858585" w:themeColor="accent2" w:themeShade="BF"/>
                                <w:sz w:val="32"/>
                                <w:szCs w:val="32"/>
                              </w:rPr>
                              <w:t>Page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9AE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8pt;margin-top:-68.4pt;width:87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" stroked="f">
                <v:textbox>
                  <w:txbxContent>
                    <w:p w:rsidR="00807497" w:rsidRPr="00993270" w:rsidRDefault="00993270" w:rsidP="00993270">
                      <w:pPr>
                        <w:pStyle w:val="Date"/>
                        <w:rPr>
                          <w:caps/>
                          <w:color w:val="858585" w:themeColor="accent2" w:themeShade="BF"/>
                          <w:sz w:val="32"/>
                          <w:szCs w:val="32"/>
                        </w:rPr>
                      </w:pPr>
                      <w:r w:rsidRPr="00993270">
                        <w:rPr>
                          <w:caps/>
                          <w:color w:val="858585" w:themeColor="accent2" w:themeShade="BF"/>
                          <w:sz w:val="32"/>
                          <w:szCs w:val="32"/>
                        </w:rPr>
                        <w:t>Page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D7A">
        <w:t>related E</w:t>
      </w:r>
      <w:r w:rsidR="00E00A31">
        <w:t>mployment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DE2D7A" w:rsidTr="00872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E2D7A" w:rsidRDefault="00DE2D7A" w:rsidP="00872CD8">
            <w:pPr>
              <w:spacing w:line="240" w:lineRule="auto"/>
            </w:pPr>
          </w:p>
        </w:tc>
        <w:tc>
          <w:tcPr>
            <w:tcW w:w="4087" w:type="pct"/>
          </w:tcPr>
          <w:p w:rsidR="00DE2D7A" w:rsidRDefault="00DE2D7A" w:rsidP="00872CD8">
            <w:pPr>
              <w:spacing w:line="240" w:lineRule="auto"/>
            </w:pPr>
          </w:p>
        </w:tc>
      </w:tr>
      <w:tr w:rsidR="00DE2D7A" w:rsidTr="00872CD8">
        <w:tc>
          <w:tcPr>
            <w:tcW w:w="913" w:type="pct"/>
          </w:tcPr>
          <w:p w:rsidR="00DE2D7A" w:rsidRDefault="00DE2D7A" w:rsidP="00DE2D7A">
            <w:pPr>
              <w:pStyle w:val="Date"/>
            </w:pPr>
            <w:r>
              <w:t>2013-current</w:t>
            </w:r>
          </w:p>
        </w:tc>
        <w:tc>
          <w:tcPr>
            <w:tcW w:w="4087" w:type="pct"/>
          </w:tcPr>
          <w:p w:rsidR="00DE2D7A" w:rsidRDefault="00DE2D7A" w:rsidP="00872CD8">
            <w:pPr>
              <w:pStyle w:val="Subsection"/>
            </w:pPr>
            <w:r>
              <w:t>Residential Counselor,  </w:t>
            </w:r>
            <w:proofErr w:type="spellStart"/>
            <w:r>
              <w:rPr>
                <w:rStyle w:val="Emphasis"/>
              </w:rPr>
              <w:t>InVision</w:t>
            </w:r>
            <w:proofErr w:type="spellEnd"/>
            <w:r>
              <w:rPr>
                <w:rStyle w:val="Emphasis"/>
              </w:rPr>
              <w:t xml:space="preserve"> Human Services</w:t>
            </w:r>
          </w:p>
          <w:p w:rsidR="00DE2D7A" w:rsidRDefault="00DE2D7A" w:rsidP="00872CD8">
            <w:pPr>
              <w:pStyle w:val="ListBullet"/>
            </w:pPr>
            <w:r>
              <w:t>Made a difference in the life of a mental and physically challenged individual</w:t>
            </w:r>
          </w:p>
          <w:p w:rsidR="00DE2D7A" w:rsidRDefault="00DE2D7A" w:rsidP="00872CD8">
            <w:pPr>
              <w:pStyle w:val="ListBullet"/>
            </w:pPr>
            <w:r>
              <w:t>Learned new skills in medication administration</w:t>
            </w:r>
          </w:p>
          <w:p w:rsidR="00DE2D7A" w:rsidRDefault="00DE2D7A" w:rsidP="00872CD8">
            <w:pPr>
              <w:pStyle w:val="ListBullet"/>
            </w:pPr>
            <w:r>
              <w:t>Extrapolated teaching skills to teach my individual new self-help sk</w:t>
            </w:r>
            <w:r w:rsidR="00E00A31">
              <w:t>ills and behavior modification.</w:t>
            </w:r>
          </w:p>
        </w:tc>
      </w:tr>
    </w:tbl>
    <w:p w:rsidR="00E00A31" w:rsidRDefault="00E00A31" w:rsidP="00E00A31">
      <w:pPr>
        <w:pStyle w:val="SectionHeading"/>
      </w:pPr>
      <w:r>
        <w:t>related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E00A31" w:rsidTr="00872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00A31" w:rsidRDefault="00E00A31" w:rsidP="00872CD8">
            <w:pPr>
              <w:spacing w:line="240" w:lineRule="auto"/>
            </w:pPr>
          </w:p>
        </w:tc>
        <w:tc>
          <w:tcPr>
            <w:tcW w:w="4087" w:type="pct"/>
          </w:tcPr>
          <w:p w:rsidR="00E00A31" w:rsidRDefault="00E00A31" w:rsidP="00872CD8">
            <w:pPr>
              <w:spacing w:line="240" w:lineRule="auto"/>
            </w:pPr>
          </w:p>
        </w:tc>
      </w:tr>
      <w:tr w:rsidR="00E00A31" w:rsidTr="00872CD8">
        <w:tc>
          <w:tcPr>
            <w:tcW w:w="913" w:type="pct"/>
          </w:tcPr>
          <w:p w:rsidR="00E00A31" w:rsidRDefault="00E00A31" w:rsidP="00872CD8">
            <w:pPr>
              <w:pStyle w:val="Date"/>
            </w:pPr>
            <w:r>
              <w:t>2009</w:t>
            </w:r>
          </w:p>
        </w:tc>
        <w:tc>
          <w:tcPr>
            <w:tcW w:w="4087" w:type="pct"/>
          </w:tcPr>
          <w:p w:rsidR="00E00A31" w:rsidRDefault="00E00A31" w:rsidP="00872CD8">
            <w:pPr>
              <w:pStyle w:val="Subsection"/>
            </w:pPr>
            <w:r>
              <w:t>Chaperone,  </w:t>
            </w:r>
            <w:proofErr w:type="spellStart"/>
            <w:r>
              <w:rPr>
                <w:rStyle w:val="Emphasis"/>
              </w:rPr>
              <w:t>Saucon</w:t>
            </w:r>
            <w:proofErr w:type="spellEnd"/>
            <w:r>
              <w:rPr>
                <w:rStyle w:val="Emphasis"/>
              </w:rPr>
              <w:t xml:space="preserve"> Valley Middle School</w:t>
            </w:r>
          </w:p>
          <w:p w:rsidR="00E00A31" w:rsidRDefault="00E00A31" w:rsidP="00872CD8">
            <w:pPr>
              <w:pStyle w:val="ListBullet"/>
            </w:pPr>
            <w:r>
              <w:t xml:space="preserve">Supervised students with a group of teachers and parents biking and canoeing along the </w:t>
            </w:r>
            <w:r w:rsidR="00D83BCC">
              <w:t>Lehigh River</w:t>
            </w:r>
            <w:r>
              <w:t>.</w:t>
            </w:r>
          </w:p>
        </w:tc>
      </w:tr>
      <w:tr w:rsidR="00E00A31" w:rsidTr="00872CD8">
        <w:tc>
          <w:tcPr>
            <w:tcW w:w="913" w:type="pct"/>
          </w:tcPr>
          <w:p w:rsidR="00E00A31" w:rsidRDefault="00E00A31" w:rsidP="00872CD8">
            <w:pPr>
              <w:pStyle w:val="Date"/>
            </w:pPr>
            <w:r>
              <w:t>2008</w:t>
            </w:r>
          </w:p>
        </w:tc>
        <w:tc>
          <w:tcPr>
            <w:tcW w:w="4087" w:type="pct"/>
          </w:tcPr>
          <w:p w:rsidR="00E00A31" w:rsidRDefault="00E00A31" w:rsidP="00872CD8">
            <w:pPr>
              <w:pStyle w:val="Subsection"/>
            </w:pPr>
            <w:r>
              <w:t>Planetarium Operator,  </w:t>
            </w:r>
            <w:r>
              <w:rPr>
                <w:rStyle w:val="Emphasis"/>
              </w:rPr>
              <w:t>Kutztown University</w:t>
            </w:r>
          </w:p>
          <w:p w:rsidR="00E00A31" w:rsidRDefault="00D83BCC" w:rsidP="00872CD8">
            <w:pPr>
              <w:pStyle w:val="ListBullet"/>
            </w:pPr>
            <w:r>
              <w:t xml:space="preserve">Presented several shows on the stars and planets to Boy Scouts of the </w:t>
            </w:r>
            <w:proofErr w:type="spellStart"/>
            <w:r>
              <w:t>Minsi</w:t>
            </w:r>
            <w:proofErr w:type="spellEnd"/>
            <w:r>
              <w:t xml:space="preserve"> Trails Council during their Jamboree at Kutztown University.</w:t>
            </w:r>
          </w:p>
        </w:tc>
      </w:tr>
    </w:tbl>
    <w:p w:rsidR="00E00A31" w:rsidRDefault="00E00A31" w:rsidP="00E00A31"/>
    <w:p w:rsidR="00D83BCC" w:rsidRDefault="00D83BCC" w:rsidP="00D83BCC">
      <w:pPr>
        <w:pStyle w:val="SectionHeading"/>
      </w:pPr>
      <w:r>
        <w:t>honors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D83BCC" w:rsidTr="00872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83BCC" w:rsidRDefault="00D83BCC" w:rsidP="00872CD8"/>
        </w:tc>
        <w:tc>
          <w:tcPr>
            <w:tcW w:w="4087" w:type="pct"/>
          </w:tcPr>
          <w:p w:rsidR="00D83BCC" w:rsidRDefault="00D83BCC" w:rsidP="00872CD8"/>
        </w:tc>
      </w:tr>
      <w:tr w:rsidR="00D83BCC" w:rsidTr="00872CD8">
        <w:tc>
          <w:tcPr>
            <w:tcW w:w="913" w:type="pct"/>
          </w:tcPr>
          <w:p w:rsidR="00D83BCC" w:rsidRDefault="00D83BCC" w:rsidP="00D83BCC">
            <w:pPr>
              <w:pStyle w:val="Date"/>
            </w:pPr>
            <w:r>
              <w:t>1996</w:t>
            </w:r>
          </w:p>
        </w:tc>
        <w:tc>
          <w:tcPr>
            <w:tcW w:w="4087" w:type="pct"/>
          </w:tcPr>
          <w:p w:rsidR="00D83BCC" w:rsidRDefault="00D83BCC" w:rsidP="00872CD8">
            <w:pPr>
              <w:pStyle w:val="Subsection"/>
            </w:pPr>
            <w:r>
              <w:t xml:space="preserve">Eagle Scout Award </w:t>
            </w:r>
            <w:r>
              <w:rPr>
                <w:i/>
              </w:rPr>
              <w:t>Troop 160 Drexel Hill PA, Cradle of Liberty Council</w:t>
            </w:r>
            <w:r>
              <w:t xml:space="preserve"> </w:t>
            </w:r>
          </w:p>
        </w:tc>
      </w:tr>
    </w:tbl>
    <w:p w:rsidR="00DE2D7A" w:rsidRDefault="00DE2D7A"/>
    <w:sectPr w:rsidR="00DE2D7A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05" w:rsidRDefault="00642505">
      <w:pPr>
        <w:spacing w:after="0"/>
      </w:pPr>
      <w:r>
        <w:separator/>
      </w:r>
    </w:p>
    <w:p w:rsidR="00642505" w:rsidRDefault="00642505"/>
  </w:endnote>
  <w:endnote w:type="continuationSeparator" w:id="0">
    <w:p w:rsidR="00642505" w:rsidRDefault="00642505">
      <w:pPr>
        <w:spacing w:after="0"/>
      </w:pPr>
      <w:r>
        <w:continuationSeparator/>
      </w:r>
    </w:p>
    <w:p w:rsidR="00642505" w:rsidRDefault="00642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0B9" w:rsidRDefault="0057110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77AA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05" w:rsidRDefault="00642505">
      <w:pPr>
        <w:spacing w:after="0"/>
      </w:pPr>
      <w:r>
        <w:separator/>
      </w:r>
    </w:p>
    <w:p w:rsidR="00642505" w:rsidRDefault="00642505"/>
  </w:footnote>
  <w:footnote w:type="continuationSeparator" w:id="0">
    <w:p w:rsidR="00642505" w:rsidRDefault="00642505">
      <w:pPr>
        <w:spacing w:after="0"/>
      </w:pPr>
      <w:r>
        <w:continuationSeparator/>
      </w:r>
    </w:p>
    <w:p w:rsidR="00642505" w:rsidRDefault="006425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37"/>
    <w:rsid w:val="00075D29"/>
    <w:rsid w:val="002F20B9"/>
    <w:rsid w:val="00477AAA"/>
    <w:rsid w:val="00501CCD"/>
    <w:rsid w:val="0057110C"/>
    <w:rsid w:val="005D58C6"/>
    <w:rsid w:val="00642505"/>
    <w:rsid w:val="006562A6"/>
    <w:rsid w:val="00723F9F"/>
    <w:rsid w:val="00807497"/>
    <w:rsid w:val="00993270"/>
    <w:rsid w:val="00D70037"/>
    <w:rsid w:val="00D83BCC"/>
    <w:rsid w:val="00DD7FCB"/>
    <w:rsid w:val="00DE2D7A"/>
    <w:rsid w:val="00E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095E1-FC3C-4D39-8338-01ACABB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D7003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ls626@live.kutztow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wals626@live.kutztown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430C5D64BE48DEA0C26E73DC02A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F2A8A-BD2D-443B-BD43-54C2B27CFC53}"/>
      </w:docPartPr>
      <w:docPartBody>
        <w:p w:rsidR="001014E8" w:rsidRDefault="003C41B3">
          <w:pPr>
            <w:pStyle w:val="02430C5D64BE48DEA0C26E73DC02A045"/>
          </w:pPr>
          <w:r>
            <w:t>[Your Name]</w:t>
          </w:r>
        </w:p>
      </w:docPartBody>
    </w:docPart>
    <w:docPart>
      <w:docPartPr>
        <w:name w:val="4E6771A0A7BB4A64844F2D1D5B5E0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6C281-B5F6-4653-8BEE-4CE8410EE39C}"/>
      </w:docPartPr>
      <w:docPartBody>
        <w:p w:rsidR="001014E8" w:rsidRDefault="003C41B3">
          <w:pPr>
            <w:pStyle w:val="4E6771A0A7BB4A64844F2D1D5B5E082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2FDBE8478D4C12BDA4B178F34E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5820D-D479-4DBA-9AF1-D53BCB603D17}"/>
      </w:docPartPr>
      <w:docPartBody>
        <w:p w:rsidR="001014E8" w:rsidRDefault="0005253D" w:rsidP="0005253D">
          <w:pPr>
            <w:pStyle w:val="372FDBE8478D4C12BDA4B178F34E1FA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FAF82283CC44F7C9E745F4ED3BEE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D29A1-2BB5-4780-B039-A0B39AAC625D}"/>
      </w:docPartPr>
      <w:docPartBody>
        <w:p w:rsidR="001014E8" w:rsidRDefault="0005253D" w:rsidP="0005253D">
          <w:pPr>
            <w:pStyle w:val="2FAF82283CC44F7C9E745F4ED3BEE2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61F21286BB4B40971DE5CABDF1A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7233D-42FE-4EF3-A949-62FA4D596EFA}"/>
      </w:docPartPr>
      <w:docPartBody>
        <w:p w:rsidR="001014E8" w:rsidRDefault="0005253D" w:rsidP="0005253D">
          <w:pPr>
            <w:pStyle w:val="9261F21286BB4B40971DE5CABDF1AF8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3D"/>
    <w:rsid w:val="0005253D"/>
    <w:rsid w:val="001014E8"/>
    <w:rsid w:val="003C41B3"/>
    <w:rsid w:val="009A45FE"/>
    <w:rsid w:val="00A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30C5D64BE48DEA0C26E73DC02A045">
    <w:name w:val="02430C5D64BE48DEA0C26E73DC02A045"/>
  </w:style>
  <w:style w:type="paragraph" w:customStyle="1" w:styleId="ED23F78046E34A71B05A72A6A4931CDC">
    <w:name w:val="ED23F78046E34A71B05A72A6A4931CDC"/>
  </w:style>
  <w:style w:type="paragraph" w:customStyle="1" w:styleId="3FC7F381D6BA4326B836BDD0A569B9B9">
    <w:name w:val="3FC7F381D6BA4326B836BDD0A569B9B9"/>
  </w:style>
  <w:style w:type="paragraph" w:customStyle="1" w:styleId="F5D92CF0458B44D7854B49F56DED3DCE">
    <w:name w:val="F5D92CF0458B44D7854B49F56DED3DCE"/>
  </w:style>
  <w:style w:type="paragraph" w:customStyle="1" w:styleId="CF6567E2B47942258FA95EA8FFA2220E">
    <w:name w:val="CF6567E2B47942258FA95EA8FFA2220E"/>
  </w:style>
  <w:style w:type="paragraph" w:customStyle="1" w:styleId="5B3F24EF1681490491B3267A0970B708">
    <w:name w:val="5B3F24EF1681490491B3267A0970B708"/>
  </w:style>
  <w:style w:type="character" w:styleId="PlaceholderText">
    <w:name w:val="Placeholder Text"/>
    <w:basedOn w:val="DefaultParagraphFont"/>
    <w:uiPriority w:val="99"/>
    <w:semiHidden/>
    <w:rsid w:val="0005253D"/>
    <w:rPr>
      <w:color w:val="808080"/>
    </w:rPr>
  </w:style>
  <w:style w:type="paragraph" w:customStyle="1" w:styleId="4E6771A0A7BB4A64844F2D1D5B5E0826">
    <w:name w:val="4E6771A0A7BB4A64844F2D1D5B5E0826"/>
  </w:style>
  <w:style w:type="paragraph" w:customStyle="1" w:styleId="CF2068939C454CC39E5454DCFB14E530">
    <w:name w:val="CF2068939C454CC39E5454DCFB14E530"/>
  </w:style>
  <w:style w:type="paragraph" w:customStyle="1" w:styleId="E53EB2BA058A4AB5ADF4F28E35FF793D">
    <w:name w:val="E53EB2BA058A4AB5ADF4F28E35FF793D"/>
  </w:style>
  <w:style w:type="paragraph" w:customStyle="1" w:styleId="87C04A3701C24177ABBA33C78CD886E7">
    <w:name w:val="87C04A3701C24177ABBA33C78CD886E7"/>
  </w:style>
  <w:style w:type="character" w:styleId="Emphasis">
    <w:name w:val="Emphasis"/>
    <w:basedOn w:val="DefaultParagraphFont"/>
    <w:uiPriority w:val="2"/>
    <w:unhideWhenUsed/>
    <w:qFormat/>
    <w:rsid w:val="0005253D"/>
    <w:rPr>
      <w:i/>
      <w:iCs/>
      <w:color w:val="404040" w:themeColor="text1" w:themeTint="BF"/>
    </w:rPr>
  </w:style>
  <w:style w:type="paragraph" w:customStyle="1" w:styleId="DA3AAC3E343E49BFB8601D27CF6B7E09">
    <w:name w:val="DA3AAC3E343E49BFB8601D27CF6B7E09"/>
  </w:style>
  <w:style w:type="paragraph" w:customStyle="1" w:styleId="44A227EDA58F43FABE64F4E70D6144C1">
    <w:name w:val="44A227EDA58F43FABE64F4E70D6144C1"/>
  </w:style>
  <w:style w:type="paragraph" w:customStyle="1" w:styleId="9BCCD4248526460DB15F15C56AA79850">
    <w:name w:val="9BCCD4248526460DB15F15C56AA79850"/>
  </w:style>
  <w:style w:type="paragraph" w:customStyle="1" w:styleId="39FD064268AC4272AD7FF8408D28BE60">
    <w:name w:val="39FD064268AC4272AD7FF8408D28BE60"/>
  </w:style>
  <w:style w:type="paragraph" w:customStyle="1" w:styleId="7E07FF776D5D439292E9DB9785C5448B">
    <w:name w:val="7E07FF776D5D439292E9DB9785C5448B"/>
    <w:rsid w:val="0005253D"/>
  </w:style>
  <w:style w:type="paragraph" w:customStyle="1" w:styleId="2B655E399501469DB6267D7B1DA11311">
    <w:name w:val="2B655E399501469DB6267D7B1DA11311"/>
    <w:rsid w:val="0005253D"/>
  </w:style>
  <w:style w:type="paragraph" w:customStyle="1" w:styleId="E43E7503941D4AE4B698152511901FC6">
    <w:name w:val="E43E7503941D4AE4B698152511901FC6"/>
    <w:rsid w:val="0005253D"/>
  </w:style>
  <w:style w:type="paragraph" w:customStyle="1" w:styleId="372FDBE8478D4C12BDA4B178F34E1FA6">
    <w:name w:val="372FDBE8478D4C12BDA4B178F34E1FA6"/>
    <w:rsid w:val="0005253D"/>
  </w:style>
  <w:style w:type="paragraph" w:customStyle="1" w:styleId="68C713CE6DF741E191D225BB36F2E585">
    <w:name w:val="68C713CE6DF741E191D225BB36F2E585"/>
    <w:rsid w:val="0005253D"/>
  </w:style>
  <w:style w:type="paragraph" w:customStyle="1" w:styleId="D86B828C3C284860A8041E8749203591">
    <w:name w:val="D86B828C3C284860A8041E8749203591"/>
    <w:rsid w:val="0005253D"/>
  </w:style>
  <w:style w:type="paragraph" w:customStyle="1" w:styleId="2FAF82283CC44F7C9E745F4ED3BEE2B5">
    <w:name w:val="2FAF82283CC44F7C9E745F4ED3BEE2B5"/>
    <w:rsid w:val="0005253D"/>
  </w:style>
  <w:style w:type="paragraph" w:customStyle="1" w:styleId="9C6078A0DE9C4D6199250D06090AAB4F">
    <w:name w:val="9C6078A0DE9C4D6199250D06090AAB4F"/>
    <w:rsid w:val="0005253D"/>
  </w:style>
  <w:style w:type="paragraph" w:customStyle="1" w:styleId="4AD6D96F9C7646C699F2530D59C6F849">
    <w:name w:val="4AD6D96F9C7646C699F2530D59C6F849"/>
    <w:rsid w:val="0005253D"/>
  </w:style>
  <w:style w:type="paragraph" w:customStyle="1" w:styleId="1A50497E8A8649298F6A893AA2BF7898">
    <w:name w:val="1A50497E8A8649298F6A893AA2BF7898"/>
    <w:rsid w:val="0005253D"/>
  </w:style>
  <w:style w:type="paragraph" w:customStyle="1" w:styleId="2039B27B2995491AA3A5F92FE952204F">
    <w:name w:val="2039B27B2995491AA3A5F92FE952204F"/>
    <w:rsid w:val="0005253D"/>
  </w:style>
  <w:style w:type="paragraph" w:customStyle="1" w:styleId="9261F21286BB4B40971DE5CABDF1AF80">
    <w:name w:val="9261F21286BB4B40971DE5CABDF1AF80"/>
    <w:rsid w:val="00052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92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J. Walsh Jr.</dc:creator>
  <cp:keywords/>
  <cp:lastModifiedBy>RedBaron0 Mike</cp:lastModifiedBy>
  <cp:revision>6</cp:revision>
  <dcterms:created xsi:type="dcterms:W3CDTF">2015-10-03T02:28:00Z</dcterms:created>
  <dcterms:modified xsi:type="dcterms:W3CDTF">2015-10-22T01:26:00Z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