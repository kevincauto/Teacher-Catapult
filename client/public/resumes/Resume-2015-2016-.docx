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0586F" w14:textId="77777777" w:rsidR="000F5709" w:rsidRDefault="000F5709" w:rsidP="000F5709">
      <w:pPr>
        <w:pStyle w:val="Heading1"/>
        <w:rPr>
          <w:color w:val="000000" w:themeColor="text1"/>
          <w:sz w:val="24"/>
          <w:szCs w:val="24"/>
          <w:u w:val="double"/>
        </w:rPr>
      </w:pPr>
    </w:p>
    <w:p w14:paraId="7121D83C" w14:textId="77777777" w:rsidR="00075E2D" w:rsidRPr="000F5709" w:rsidRDefault="00086D53" w:rsidP="000F5709">
      <w:pPr>
        <w:pStyle w:val="Heading1"/>
        <w:rPr>
          <w:color w:val="000000" w:themeColor="text1"/>
          <w:sz w:val="24"/>
          <w:szCs w:val="24"/>
          <w:u w:val="double"/>
        </w:rPr>
      </w:pPr>
      <w:r w:rsidRPr="000F5709">
        <w:rPr>
          <w:color w:val="000000" w:themeColor="text1"/>
          <w:sz w:val="24"/>
          <w:szCs w:val="24"/>
          <w:u w:val="double"/>
        </w:rPr>
        <w:t>Objective</w:t>
      </w:r>
    </w:p>
    <w:sdt>
      <w:sdtPr>
        <w:rPr>
          <w:color w:val="000000" w:themeColor="text1"/>
        </w:rPr>
        <w:id w:val="9459735"/>
        <w:placeholder>
          <w:docPart w:val="98A55D02E99B3F4989130985A80E0399"/>
        </w:placeholder>
      </w:sdtPr>
      <w:sdtEndPr>
        <w:rPr>
          <w:sz w:val="19"/>
          <w:szCs w:val="19"/>
        </w:rPr>
      </w:sdtEndPr>
      <w:sdtContent>
        <w:p w14:paraId="3A716DAF" w14:textId="6CDA4AD0" w:rsidR="00075E2D" w:rsidRPr="000F5709" w:rsidRDefault="006E45CA">
          <w:pPr>
            <w:pStyle w:val="BodyText"/>
            <w:rPr>
              <w:color w:val="000000" w:themeColor="text1"/>
              <w:sz w:val="19"/>
              <w:szCs w:val="19"/>
            </w:rPr>
          </w:pPr>
          <w:r w:rsidRPr="000F5709">
            <w:rPr>
              <w:color w:val="000000" w:themeColor="text1"/>
              <w:sz w:val="19"/>
              <w:szCs w:val="19"/>
            </w:rPr>
            <w:t xml:space="preserve">My goal is to find a school and community that I can become a part of the foreseeable future and contribute all my talents, </w:t>
          </w:r>
          <w:r w:rsidR="00EE01DA" w:rsidRPr="000F5709">
            <w:rPr>
              <w:color w:val="000000" w:themeColor="text1"/>
              <w:sz w:val="19"/>
              <w:szCs w:val="19"/>
            </w:rPr>
            <w:t xml:space="preserve">the </w:t>
          </w:r>
          <w:r w:rsidRPr="000F5709">
            <w:rPr>
              <w:color w:val="000000" w:themeColor="text1"/>
              <w:sz w:val="19"/>
              <w:szCs w:val="19"/>
            </w:rPr>
            <w:t>skills</w:t>
          </w:r>
          <w:r w:rsidR="00EE01DA" w:rsidRPr="000F5709">
            <w:rPr>
              <w:color w:val="000000" w:themeColor="text1"/>
              <w:sz w:val="19"/>
              <w:szCs w:val="19"/>
            </w:rPr>
            <w:t xml:space="preserve"> I have acquired</w:t>
          </w:r>
          <w:r w:rsidRPr="000F5709">
            <w:rPr>
              <w:color w:val="000000" w:themeColor="text1"/>
              <w:sz w:val="19"/>
              <w:szCs w:val="19"/>
            </w:rPr>
            <w:t xml:space="preserve">, and </w:t>
          </w:r>
          <w:r w:rsidR="00EE01DA" w:rsidRPr="000F5709">
            <w:rPr>
              <w:color w:val="000000" w:themeColor="text1"/>
              <w:sz w:val="19"/>
              <w:szCs w:val="19"/>
            </w:rPr>
            <w:t xml:space="preserve">my strong </w:t>
          </w:r>
          <w:r w:rsidRPr="000F5709">
            <w:rPr>
              <w:color w:val="000000" w:themeColor="text1"/>
              <w:sz w:val="19"/>
              <w:szCs w:val="19"/>
            </w:rPr>
            <w:t>work ethic</w:t>
          </w:r>
          <w:r w:rsidR="00AB0ADB" w:rsidRPr="000F5709">
            <w:rPr>
              <w:color w:val="000000" w:themeColor="text1"/>
              <w:sz w:val="19"/>
              <w:szCs w:val="19"/>
            </w:rPr>
            <w:t>.</w:t>
          </w:r>
          <w:r w:rsidR="000F5709">
            <w:rPr>
              <w:color w:val="000000" w:themeColor="text1"/>
              <w:sz w:val="19"/>
              <w:szCs w:val="19"/>
            </w:rPr>
            <w:t xml:space="preserve"> Ideally I would be able to teach in a school district that has a strong sense of community, values student growth, and also supports the growth of the teachers so that they can in turn contribute even more to the advancement of the students.</w:t>
          </w:r>
          <w:bookmarkStart w:id="0" w:name="_GoBack"/>
          <w:bookmarkEnd w:id="0"/>
          <w:r w:rsidRPr="000F5709">
            <w:rPr>
              <w:color w:val="000000" w:themeColor="text1"/>
              <w:sz w:val="19"/>
              <w:szCs w:val="19"/>
            </w:rPr>
            <w:t xml:space="preserve"> </w:t>
          </w:r>
        </w:p>
      </w:sdtContent>
    </w:sdt>
    <w:p w14:paraId="2C899E07" w14:textId="77777777" w:rsidR="00075E2D" w:rsidRPr="000F5709" w:rsidRDefault="00086D53">
      <w:pPr>
        <w:pStyle w:val="Heading1"/>
        <w:rPr>
          <w:color w:val="000000" w:themeColor="text1"/>
          <w:sz w:val="24"/>
          <w:szCs w:val="24"/>
          <w:u w:val="double"/>
        </w:rPr>
      </w:pPr>
      <w:r w:rsidRPr="000F5709">
        <w:rPr>
          <w:color w:val="000000" w:themeColor="text1"/>
          <w:sz w:val="24"/>
          <w:szCs w:val="24"/>
          <w:u w:val="double"/>
        </w:rPr>
        <w:t>Experience</w:t>
      </w:r>
    </w:p>
    <w:p w14:paraId="36804903" w14:textId="77777777" w:rsidR="00075E2D" w:rsidRPr="000F5709" w:rsidRDefault="000F5709">
      <w:pPr>
        <w:pStyle w:val="Heading2"/>
        <w:rPr>
          <w:color w:val="000000" w:themeColor="text1"/>
        </w:rPr>
      </w:pPr>
      <w:sdt>
        <w:sdtPr>
          <w:rPr>
            <w:color w:val="000000" w:themeColor="text1"/>
          </w:rPr>
          <w:id w:val="9459744"/>
          <w:placeholder>
            <w:docPart w:val="EAE07F58DD846643BA6B96C6FA7A762E"/>
          </w:placeholder>
        </w:sdtPr>
        <w:sdtEndPr/>
        <w:sdtContent>
          <w:r w:rsidR="00794173" w:rsidRPr="000F5709">
            <w:rPr>
              <w:color w:val="000000" w:themeColor="text1"/>
            </w:rPr>
            <w:t>American Paradigm Charter Schools</w:t>
          </w:r>
        </w:sdtContent>
      </w:sdt>
      <w:r w:rsidR="00086D53" w:rsidRPr="000F5709">
        <w:rPr>
          <w:color w:val="000000" w:themeColor="text1"/>
        </w:rPr>
        <w:tab/>
      </w:r>
      <w:r w:rsidR="00794173" w:rsidRPr="000F5709">
        <w:rPr>
          <w:color w:val="000000" w:themeColor="text1"/>
        </w:rPr>
        <w:t>Aug. 2012 to Present</w:t>
      </w:r>
    </w:p>
    <w:sdt>
      <w:sdtPr>
        <w:rPr>
          <w:color w:val="000000" w:themeColor="text1"/>
        </w:rPr>
        <w:id w:val="9459797"/>
        <w:placeholder>
          <w:docPart w:val="2FC6E1A5A5DC1249BF8DD77C7D411B9E"/>
        </w:placeholder>
      </w:sdtPr>
      <w:sdtEndPr/>
      <w:sdtContent>
        <w:p w14:paraId="727DC317" w14:textId="77777777" w:rsidR="005028A9" w:rsidRPr="000F5709" w:rsidRDefault="005028A9" w:rsidP="005028A9">
          <w:pPr>
            <w:pStyle w:val="ListBullet"/>
            <w:tabs>
              <w:tab w:val="clear" w:pos="270"/>
              <w:tab w:val="clear" w:pos="360"/>
              <w:tab w:val="num" w:pos="180"/>
            </w:tabs>
            <w:rPr>
              <w:color w:val="000000" w:themeColor="text1"/>
            </w:rPr>
          </w:pPr>
          <w:r w:rsidRPr="000F5709">
            <w:rPr>
              <w:b/>
              <w:color w:val="000000" w:themeColor="text1"/>
              <w:sz w:val="22"/>
              <w:u w:val="single"/>
            </w:rPr>
            <w:t>9</w:t>
          </w:r>
          <w:r w:rsidRPr="000F5709">
            <w:rPr>
              <w:b/>
              <w:color w:val="000000" w:themeColor="text1"/>
              <w:sz w:val="22"/>
              <w:u w:val="single"/>
              <w:vertAlign w:val="superscript"/>
            </w:rPr>
            <w:t>th</w:t>
          </w:r>
          <w:r w:rsidRPr="000F5709">
            <w:rPr>
              <w:b/>
              <w:color w:val="000000" w:themeColor="text1"/>
              <w:sz w:val="22"/>
              <w:u w:val="single"/>
            </w:rPr>
            <w:t xml:space="preserve"> Gr. World History</w:t>
          </w:r>
          <w:r w:rsidRPr="000F5709">
            <w:rPr>
              <w:b/>
              <w:color w:val="000000" w:themeColor="text1"/>
              <w:u w:val="single"/>
            </w:rPr>
            <w:t xml:space="preserve"> - </w:t>
          </w:r>
          <w:r w:rsidRPr="000F5709">
            <w:rPr>
              <w:b/>
              <w:i/>
              <w:color w:val="000000" w:themeColor="text1"/>
              <w:u w:val="single"/>
            </w:rPr>
            <w:t>Tacony Academy</w:t>
          </w:r>
          <w:r w:rsidRPr="000F5709">
            <w:rPr>
              <w:b/>
              <w:color w:val="000000" w:themeColor="text1"/>
              <w:u w:val="single"/>
            </w:rPr>
            <w:t xml:space="preserve"> (2013 – Present):</w:t>
          </w:r>
          <w:r w:rsidRPr="000F5709">
            <w:rPr>
              <w:b/>
              <w:i/>
              <w:color w:val="000000" w:themeColor="text1"/>
            </w:rPr>
            <w:t xml:space="preserve"> </w:t>
          </w:r>
          <w:r w:rsidRPr="000F5709">
            <w:rPr>
              <w:color w:val="000000" w:themeColor="text1"/>
              <w:sz w:val="19"/>
              <w:szCs w:val="19"/>
            </w:rPr>
            <w:t xml:space="preserve">Responsibilities consisted of creating a curriculum as well as diversity within my lesson plans for students with a wide range of skills and abilities. I was also responsible for teaching Freshman Seminar and contributing to the creation of the curriculum. This class was focused on assisting the incoming students adapt to the new environment, gain a better understanding of how important every year is to their future and introduce them to the wide range of options they have following high school. </w:t>
          </w:r>
        </w:p>
        <w:p w14:paraId="5DB242BD" w14:textId="77777777" w:rsidR="005028A9" w:rsidRPr="000F5709" w:rsidRDefault="005028A9" w:rsidP="005028A9">
          <w:pPr>
            <w:pStyle w:val="ListBullet"/>
            <w:tabs>
              <w:tab w:val="clear" w:pos="270"/>
              <w:tab w:val="clear" w:pos="360"/>
              <w:tab w:val="num" w:pos="180"/>
            </w:tabs>
            <w:rPr>
              <w:color w:val="000000" w:themeColor="text1"/>
            </w:rPr>
          </w:pPr>
          <w:r w:rsidRPr="000F5709">
            <w:rPr>
              <w:b/>
              <w:color w:val="000000" w:themeColor="text1"/>
              <w:sz w:val="22"/>
              <w:u w:val="single"/>
            </w:rPr>
            <w:t>Intro to Psychology</w:t>
          </w:r>
          <w:r w:rsidRPr="000F5709">
            <w:rPr>
              <w:b/>
              <w:color w:val="000000" w:themeColor="text1"/>
              <w:u w:val="single"/>
            </w:rPr>
            <w:t xml:space="preserve"> - </w:t>
          </w:r>
          <w:r w:rsidRPr="000F5709">
            <w:rPr>
              <w:b/>
              <w:i/>
              <w:color w:val="000000" w:themeColor="text1"/>
              <w:u w:val="single"/>
            </w:rPr>
            <w:t>Tacony Academy</w:t>
          </w:r>
          <w:r w:rsidRPr="000F5709">
            <w:rPr>
              <w:b/>
              <w:color w:val="000000" w:themeColor="text1"/>
              <w:u w:val="single"/>
            </w:rPr>
            <w:t xml:space="preserve"> (2014 – Present):</w:t>
          </w:r>
          <w:r w:rsidRPr="000F5709">
            <w:rPr>
              <w:color w:val="000000" w:themeColor="text1"/>
            </w:rPr>
            <w:t xml:space="preserve"> </w:t>
          </w:r>
          <w:r w:rsidRPr="000F5709">
            <w:rPr>
              <w:color w:val="000000" w:themeColor="text1"/>
              <w:sz w:val="19"/>
              <w:szCs w:val="19"/>
            </w:rPr>
            <w:t>Responsibilities consist of creating a curriculum and engaging lesson plans to introduce students to the study of Psychology and create a solid</w:t>
          </w:r>
          <w:r w:rsidR="00346047" w:rsidRPr="000F5709">
            <w:rPr>
              <w:color w:val="000000" w:themeColor="text1"/>
              <w:sz w:val="19"/>
              <w:szCs w:val="19"/>
            </w:rPr>
            <w:t xml:space="preserve"> foundation for students to build on. Topics covered in class </w:t>
          </w:r>
          <w:r w:rsidR="00A20F5B" w:rsidRPr="000F5709">
            <w:rPr>
              <w:color w:val="000000" w:themeColor="text1"/>
              <w:sz w:val="19"/>
              <w:szCs w:val="19"/>
            </w:rPr>
            <w:t>were Psychological Methods, Behaviors, Biology, Memory &amp; Intelligence, Sensation &amp; Perception, to name just a few.</w:t>
          </w:r>
          <w:r w:rsidR="00A20F5B" w:rsidRPr="000F5709">
            <w:rPr>
              <w:color w:val="000000" w:themeColor="text1"/>
            </w:rPr>
            <w:t xml:space="preserve"> </w:t>
          </w:r>
          <w:r w:rsidRPr="000F5709">
            <w:rPr>
              <w:color w:val="000000" w:themeColor="text1"/>
            </w:rPr>
            <w:t xml:space="preserve"> </w:t>
          </w:r>
          <w:r w:rsidRPr="000F5709">
            <w:rPr>
              <w:b/>
              <w:color w:val="000000" w:themeColor="text1"/>
              <w:u w:val="single"/>
            </w:rPr>
            <w:t xml:space="preserve"> </w:t>
          </w:r>
        </w:p>
        <w:p w14:paraId="1AB73064" w14:textId="77777777" w:rsidR="00976B2F" w:rsidRPr="000F5709" w:rsidRDefault="0069348D" w:rsidP="005028A9">
          <w:pPr>
            <w:pStyle w:val="ListBullet"/>
            <w:tabs>
              <w:tab w:val="clear" w:pos="270"/>
              <w:tab w:val="clear" w:pos="360"/>
              <w:tab w:val="left" w:pos="180"/>
            </w:tabs>
            <w:ind w:left="288" w:hanging="288"/>
            <w:rPr>
              <w:color w:val="000000" w:themeColor="text1"/>
            </w:rPr>
          </w:pPr>
          <w:r w:rsidRPr="000F5709">
            <w:rPr>
              <w:b/>
              <w:color w:val="000000" w:themeColor="text1"/>
              <w:sz w:val="22"/>
              <w:u w:val="single"/>
            </w:rPr>
            <w:t>8</w:t>
          </w:r>
          <w:r w:rsidRPr="000F5709">
            <w:rPr>
              <w:b/>
              <w:color w:val="000000" w:themeColor="text1"/>
              <w:sz w:val="22"/>
              <w:u w:val="single"/>
              <w:vertAlign w:val="superscript"/>
            </w:rPr>
            <w:t>th</w:t>
          </w:r>
          <w:r w:rsidR="005028A9" w:rsidRPr="000F5709">
            <w:rPr>
              <w:b/>
              <w:color w:val="000000" w:themeColor="text1"/>
              <w:sz w:val="22"/>
              <w:u w:val="single"/>
            </w:rPr>
            <w:t xml:space="preserve"> Gr. World History</w:t>
          </w:r>
          <w:r w:rsidR="005028A9" w:rsidRPr="000F5709">
            <w:rPr>
              <w:b/>
              <w:color w:val="000000" w:themeColor="text1"/>
              <w:u w:val="single"/>
            </w:rPr>
            <w:t xml:space="preserve"> - </w:t>
          </w:r>
          <w:r w:rsidRPr="000F5709">
            <w:rPr>
              <w:b/>
              <w:i/>
              <w:color w:val="000000" w:themeColor="text1"/>
              <w:u w:val="single"/>
            </w:rPr>
            <w:t>Memphis Street Academy</w:t>
          </w:r>
          <w:r w:rsidR="005028A9" w:rsidRPr="000F5709">
            <w:rPr>
              <w:b/>
              <w:color w:val="000000" w:themeColor="text1"/>
              <w:u w:val="single"/>
            </w:rPr>
            <w:t xml:space="preserve"> (2012 – 2013): </w:t>
          </w:r>
          <w:r w:rsidR="00496A7E" w:rsidRPr="000F5709">
            <w:rPr>
              <w:color w:val="000000" w:themeColor="text1"/>
              <w:sz w:val="19"/>
              <w:szCs w:val="19"/>
            </w:rPr>
            <w:t>Aside from teaching students about U.S. History and other important reading and writing skills I am also responsible for contributing to turning around MSA from a failing public school to a thriving school with a positive and engaging culture. I have also been nominated as the 8</w:t>
          </w:r>
          <w:r w:rsidR="00496A7E" w:rsidRPr="000F5709">
            <w:rPr>
              <w:color w:val="000000" w:themeColor="text1"/>
              <w:sz w:val="19"/>
              <w:szCs w:val="19"/>
              <w:vertAlign w:val="superscript"/>
            </w:rPr>
            <w:t>th</w:t>
          </w:r>
          <w:r w:rsidR="00496A7E" w:rsidRPr="000F5709">
            <w:rPr>
              <w:color w:val="000000" w:themeColor="text1"/>
              <w:sz w:val="19"/>
              <w:szCs w:val="19"/>
            </w:rPr>
            <w:t xml:space="preserve"> grade team lead as part of “STEAM” the staff/administration meeting as well as mentored 1</w:t>
          </w:r>
          <w:r w:rsidR="00496A7E" w:rsidRPr="000F5709">
            <w:rPr>
              <w:color w:val="000000" w:themeColor="text1"/>
              <w:sz w:val="19"/>
              <w:szCs w:val="19"/>
              <w:vertAlign w:val="superscript"/>
            </w:rPr>
            <w:t>st</w:t>
          </w:r>
          <w:r w:rsidR="00496A7E" w:rsidRPr="000F5709">
            <w:rPr>
              <w:color w:val="000000" w:themeColor="text1"/>
              <w:sz w:val="19"/>
              <w:szCs w:val="19"/>
            </w:rPr>
            <w:t xml:space="preserve"> year teachers and help create both a Co-Ed Soccer Team and a Student Government. </w:t>
          </w:r>
        </w:p>
      </w:sdtContent>
    </w:sdt>
    <w:p w14:paraId="00C83D1B" w14:textId="77777777" w:rsidR="005028A9" w:rsidRPr="000F5709" w:rsidRDefault="000F5709" w:rsidP="005028A9">
      <w:pPr>
        <w:pStyle w:val="Heading2"/>
        <w:rPr>
          <w:color w:val="000000" w:themeColor="text1"/>
        </w:rPr>
      </w:pPr>
      <w:sdt>
        <w:sdtPr>
          <w:rPr>
            <w:color w:val="000000" w:themeColor="text1"/>
          </w:rPr>
          <w:id w:val="9459739"/>
          <w:placeholder>
            <w:docPart w:val="CD4012807EB3F749991B87C3D84ED66B"/>
          </w:placeholder>
        </w:sdtPr>
        <w:sdtEndPr/>
        <w:sdtContent>
          <w:r w:rsidR="005028A9" w:rsidRPr="000F5709">
            <w:rPr>
              <w:color w:val="000000" w:themeColor="text1"/>
            </w:rPr>
            <w:t>Mastery Charter School: Shoemaker Campus</w:t>
          </w:r>
        </w:sdtContent>
      </w:sdt>
      <w:r w:rsidR="005028A9" w:rsidRPr="000F5709">
        <w:rPr>
          <w:color w:val="000000" w:themeColor="text1"/>
        </w:rPr>
        <w:tab/>
        <w:t>Aug. 2010 to Aug 2012</w:t>
      </w:r>
    </w:p>
    <w:sdt>
      <w:sdtPr>
        <w:rPr>
          <w:color w:val="000000" w:themeColor="text1"/>
        </w:rPr>
        <w:id w:val="9459741"/>
        <w:placeholder>
          <w:docPart w:val="B3D40594DF9E5C49B237F7FE867633F8"/>
        </w:placeholder>
      </w:sdtPr>
      <w:sdtEndPr>
        <w:rPr>
          <w:rFonts w:asciiTheme="majorHAnsi" w:eastAsiaTheme="majorEastAsia" w:hAnsiTheme="majorHAnsi" w:cstheme="majorBidi"/>
          <w:bCs/>
          <w:sz w:val="22"/>
        </w:rPr>
      </w:sdtEndPr>
      <w:sdtContent>
        <w:p w14:paraId="1CDCE0F2" w14:textId="77777777" w:rsidR="005028A9" w:rsidRPr="000F5709" w:rsidRDefault="005028A9" w:rsidP="005028A9">
          <w:pPr>
            <w:pStyle w:val="ListBullet"/>
            <w:tabs>
              <w:tab w:val="clear" w:pos="270"/>
              <w:tab w:val="clear" w:pos="360"/>
              <w:tab w:val="num" w:pos="180"/>
            </w:tabs>
            <w:rPr>
              <w:color w:val="000000" w:themeColor="text1"/>
            </w:rPr>
          </w:pPr>
          <w:r w:rsidRPr="000F5709">
            <w:rPr>
              <w:b/>
              <w:color w:val="000000" w:themeColor="text1"/>
              <w:sz w:val="22"/>
              <w:u w:val="single"/>
            </w:rPr>
            <w:t>11</w:t>
          </w:r>
          <w:r w:rsidRPr="000F5709">
            <w:rPr>
              <w:b/>
              <w:color w:val="000000" w:themeColor="text1"/>
              <w:sz w:val="22"/>
              <w:u w:val="single"/>
              <w:vertAlign w:val="superscript"/>
            </w:rPr>
            <w:t>th</w:t>
          </w:r>
          <w:r w:rsidRPr="000F5709">
            <w:rPr>
              <w:b/>
              <w:color w:val="000000" w:themeColor="text1"/>
              <w:sz w:val="22"/>
              <w:u w:val="single"/>
            </w:rPr>
            <w:t xml:space="preserve"> Gr. U.S. History</w:t>
          </w:r>
          <w:r w:rsidRPr="000F5709">
            <w:rPr>
              <w:b/>
              <w:color w:val="000000" w:themeColor="text1"/>
              <w:u w:val="single"/>
            </w:rPr>
            <w:t xml:space="preserve"> (2011 – 2012):</w:t>
          </w:r>
          <w:r w:rsidRPr="000F5709">
            <w:rPr>
              <w:color w:val="000000" w:themeColor="text1"/>
            </w:rPr>
            <w:t xml:space="preserve"> </w:t>
          </w:r>
          <w:r w:rsidRPr="000F5709">
            <w:rPr>
              <w:color w:val="000000" w:themeColor="text1"/>
              <w:sz w:val="19"/>
              <w:szCs w:val="19"/>
            </w:rPr>
            <w:t>Responsible for adhering to the Department Chairs Curriculum format and creating Unit Maps and Lesson Plans that are challenging, informative, and also entertaining. I was also responsible for assisting students to prepare for important upcoming tests like the PSAT and SAT.</w:t>
          </w:r>
        </w:p>
        <w:p w14:paraId="60AE56DD" w14:textId="77777777" w:rsidR="005028A9" w:rsidRPr="000F5709" w:rsidRDefault="005028A9" w:rsidP="005028A9">
          <w:pPr>
            <w:pStyle w:val="ListBullet"/>
            <w:tabs>
              <w:tab w:val="clear" w:pos="270"/>
              <w:tab w:val="clear" w:pos="360"/>
              <w:tab w:val="num" w:pos="180"/>
            </w:tabs>
            <w:rPr>
              <w:color w:val="000000" w:themeColor="text1"/>
            </w:rPr>
          </w:pPr>
          <w:r w:rsidRPr="000F5709">
            <w:rPr>
              <w:b/>
              <w:color w:val="000000" w:themeColor="text1"/>
              <w:sz w:val="22"/>
              <w:u w:val="single"/>
            </w:rPr>
            <w:t>“</w:t>
          </w:r>
          <w:r w:rsidRPr="000F5709">
            <w:rPr>
              <w:b/>
              <w:i/>
              <w:color w:val="000000" w:themeColor="text1"/>
              <w:sz w:val="22"/>
              <w:u w:val="single"/>
            </w:rPr>
            <w:t xml:space="preserve">In House Sub” </w:t>
          </w:r>
          <w:r w:rsidRPr="000F5709">
            <w:rPr>
              <w:b/>
              <w:color w:val="000000" w:themeColor="text1"/>
              <w:sz w:val="22"/>
              <w:u w:val="single"/>
            </w:rPr>
            <w:t>&amp; 7</w:t>
          </w:r>
          <w:r w:rsidRPr="000F5709">
            <w:rPr>
              <w:b/>
              <w:color w:val="000000" w:themeColor="text1"/>
              <w:sz w:val="22"/>
              <w:u w:val="single"/>
              <w:vertAlign w:val="superscript"/>
            </w:rPr>
            <w:t>th</w:t>
          </w:r>
          <w:r w:rsidRPr="000F5709">
            <w:rPr>
              <w:b/>
              <w:color w:val="000000" w:themeColor="text1"/>
              <w:sz w:val="22"/>
              <w:u w:val="single"/>
            </w:rPr>
            <w:t xml:space="preserve"> – 9</w:t>
          </w:r>
          <w:r w:rsidRPr="000F5709">
            <w:rPr>
              <w:b/>
              <w:color w:val="000000" w:themeColor="text1"/>
              <w:sz w:val="22"/>
              <w:u w:val="single"/>
              <w:vertAlign w:val="superscript"/>
            </w:rPr>
            <w:t>th</w:t>
          </w:r>
          <w:r w:rsidRPr="000F5709">
            <w:rPr>
              <w:b/>
              <w:color w:val="000000" w:themeColor="text1"/>
              <w:sz w:val="22"/>
              <w:u w:val="single"/>
            </w:rPr>
            <w:t xml:space="preserve"> Technology</w:t>
          </w:r>
          <w:r w:rsidRPr="000F5709">
            <w:rPr>
              <w:b/>
              <w:color w:val="000000" w:themeColor="text1"/>
              <w:u w:val="single"/>
            </w:rPr>
            <w:t xml:space="preserve"> (2010 – 2011): </w:t>
          </w:r>
          <w:r w:rsidRPr="000F5709">
            <w:rPr>
              <w:color w:val="000000" w:themeColor="text1"/>
              <w:sz w:val="19"/>
              <w:szCs w:val="19"/>
            </w:rPr>
            <w:t xml:space="preserve">Started as the </w:t>
          </w:r>
          <w:r w:rsidRPr="000F5709">
            <w:rPr>
              <w:b/>
              <w:i/>
              <w:color w:val="000000" w:themeColor="text1"/>
              <w:sz w:val="19"/>
              <w:szCs w:val="19"/>
            </w:rPr>
            <w:t>“In House Sub”</w:t>
          </w:r>
          <w:r w:rsidRPr="000F5709">
            <w:rPr>
              <w:color w:val="000000" w:themeColor="text1"/>
              <w:sz w:val="19"/>
              <w:szCs w:val="19"/>
            </w:rPr>
            <w:t xml:space="preserve"> for grades 7 – 12. October of 2010 I accepted the position of 7</w:t>
          </w:r>
          <w:r w:rsidRPr="000F5709">
            <w:rPr>
              <w:color w:val="000000" w:themeColor="text1"/>
              <w:sz w:val="19"/>
              <w:szCs w:val="19"/>
              <w:vertAlign w:val="superscript"/>
            </w:rPr>
            <w:t xml:space="preserve"> </w:t>
          </w:r>
          <w:r w:rsidRPr="000F5709">
            <w:rPr>
              <w:color w:val="000000" w:themeColor="text1"/>
              <w:sz w:val="19"/>
              <w:szCs w:val="19"/>
            </w:rPr>
            <w:t>– 9 Technology teacher. I was responsible for creating an Introduction Curriculum and challenging lesson plans to create a strong foundation for students who had little to no experience using technology outside of social media.</w:t>
          </w:r>
        </w:p>
      </w:sdtContent>
    </w:sdt>
    <w:p w14:paraId="1B475569" w14:textId="77777777" w:rsidR="00075E2D" w:rsidRPr="000F5709" w:rsidRDefault="00086D53">
      <w:pPr>
        <w:pStyle w:val="Heading1"/>
        <w:rPr>
          <w:color w:val="000000" w:themeColor="text1"/>
          <w:sz w:val="24"/>
          <w:szCs w:val="24"/>
          <w:u w:val="double"/>
        </w:rPr>
      </w:pPr>
      <w:r w:rsidRPr="000F5709">
        <w:rPr>
          <w:color w:val="000000" w:themeColor="text1"/>
          <w:sz w:val="24"/>
          <w:szCs w:val="24"/>
          <w:u w:val="double"/>
        </w:rPr>
        <w:t>Education</w:t>
      </w:r>
    </w:p>
    <w:p w14:paraId="1AA45558" w14:textId="77777777" w:rsidR="00075E2D" w:rsidRPr="000F5709" w:rsidRDefault="000F5709" w:rsidP="000762E7">
      <w:pPr>
        <w:pStyle w:val="Heading2"/>
        <w:spacing w:after="0"/>
        <w:rPr>
          <w:color w:val="000000" w:themeColor="text1"/>
        </w:rPr>
      </w:pPr>
      <w:sdt>
        <w:sdtPr>
          <w:rPr>
            <w:color w:val="000000" w:themeColor="text1"/>
          </w:rPr>
          <w:id w:val="9459748"/>
          <w:placeholder>
            <w:docPart w:val="C578795A7E2E1C42BCDC146E253161B1"/>
          </w:placeholder>
        </w:sdtPr>
        <w:sdtEndPr/>
        <w:sdtContent>
          <w:r w:rsidR="00D7246E" w:rsidRPr="000F5709">
            <w:rPr>
              <w:color w:val="000000" w:themeColor="text1"/>
            </w:rPr>
            <w:t>Holy Family University</w:t>
          </w:r>
        </w:sdtContent>
      </w:sdt>
      <w:r w:rsidR="00086D53" w:rsidRPr="000F5709">
        <w:rPr>
          <w:color w:val="000000" w:themeColor="text1"/>
        </w:rPr>
        <w:tab/>
      </w:r>
      <w:r w:rsidR="00D7246E" w:rsidRPr="000F5709">
        <w:rPr>
          <w:color w:val="000000" w:themeColor="text1"/>
        </w:rPr>
        <w:t>Aug. 2005 – Dec. 2008</w:t>
      </w:r>
    </w:p>
    <w:sdt>
      <w:sdtPr>
        <w:rPr>
          <w:color w:val="000000" w:themeColor="text1"/>
          <w:sz w:val="19"/>
          <w:szCs w:val="19"/>
        </w:rPr>
        <w:id w:val="9459749"/>
        <w:placeholder>
          <w:docPart w:val="AC7435BDD866FD4F94EC85D5EB93BD34"/>
        </w:placeholder>
      </w:sdtPr>
      <w:sdtEndPr/>
      <w:sdtContent>
        <w:p w14:paraId="2D6ACD4A" w14:textId="77777777" w:rsidR="00075E2D" w:rsidRPr="000F5709" w:rsidRDefault="00D7246E" w:rsidP="000762E7">
          <w:pPr>
            <w:pStyle w:val="BodyText"/>
            <w:spacing w:after="0" w:line="240" w:lineRule="auto"/>
            <w:rPr>
              <w:color w:val="000000" w:themeColor="text1"/>
              <w:sz w:val="19"/>
              <w:szCs w:val="19"/>
            </w:rPr>
          </w:pPr>
          <w:r w:rsidRPr="000F5709">
            <w:rPr>
              <w:color w:val="000000" w:themeColor="text1"/>
              <w:sz w:val="19"/>
              <w:szCs w:val="19"/>
            </w:rPr>
            <w:t xml:space="preserve">Received a Masters in Secondary Education. </w:t>
          </w:r>
        </w:p>
      </w:sdtContent>
    </w:sdt>
    <w:p w14:paraId="75524BD3" w14:textId="77777777" w:rsidR="00075E2D" w:rsidRPr="000F5709" w:rsidRDefault="000F5709" w:rsidP="000762E7">
      <w:pPr>
        <w:pStyle w:val="Heading2"/>
        <w:spacing w:after="0"/>
        <w:rPr>
          <w:color w:val="000000" w:themeColor="text1"/>
        </w:rPr>
      </w:pPr>
      <w:sdt>
        <w:sdtPr>
          <w:rPr>
            <w:color w:val="000000" w:themeColor="text1"/>
          </w:rPr>
          <w:id w:val="9459752"/>
          <w:placeholder>
            <w:docPart w:val="E3D8A598F192D149A740D725E773C550"/>
          </w:placeholder>
        </w:sdtPr>
        <w:sdtEndPr/>
        <w:sdtContent>
          <w:r w:rsidR="00D7246E" w:rsidRPr="000F5709">
            <w:rPr>
              <w:color w:val="000000" w:themeColor="text1"/>
            </w:rPr>
            <w:t>Cabrini College</w:t>
          </w:r>
        </w:sdtContent>
      </w:sdt>
      <w:r w:rsidR="00086D53" w:rsidRPr="000F5709">
        <w:rPr>
          <w:color w:val="000000" w:themeColor="text1"/>
        </w:rPr>
        <w:tab/>
      </w:r>
      <w:r w:rsidR="00D7246E" w:rsidRPr="000F5709">
        <w:rPr>
          <w:color w:val="000000" w:themeColor="text1"/>
        </w:rPr>
        <w:t>Sept. 2000 – June 2004</w:t>
      </w:r>
    </w:p>
    <w:sdt>
      <w:sdtPr>
        <w:rPr>
          <w:color w:val="000000" w:themeColor="text1"/>
          <w:sz w:val="19"/>
          <w:szCs w:val="19"/>
        </w:rPr>
        <w:id w:val="9459753"/>
        <w:placeholder>
          <w:docPart w:val="CE6F37DE7F4C1A438B97725497D73CB0"/>
        </w:placeholder>
      </w:sdtPr>
      <w:sdtEndPr/>
      <w:sdtContent>
        <w:p w14:paraId="7133C37A" w14:textId="77777777" w:rsidR="00A20F5B" w:rsidRPr="000F5709" w:rsidRDefault="00D7246E" w:rsidP="00A20F5B">
          <w:pPr>
            <w:pStyle w:val="BodyText"/>
            <w:rPr>
              <w:color w:val="000000" w:themeColor="text1"/>
              <w:sz w:val="19"/>
              <w:szCs w:val="19"/>
            </w:rPr>
          </w:pPr>
          <w:r w:rsidRPr="000F5709">
            <w:rPr>
              <w:color w:val="000000" w:themeColor="text1"/>
              <w:sz w:val="19"/>
              <w:szCs w:val="19"/>
            </w:rPr>
            <w:t xml:space="preserve">Received a Bachelors in History </w:t>
          </w:r>
        </w:p>
      </w:sdtContent>
    </w:sdt>
    <w:p w14:paraId="69DF19D3" w14:textId="77777777" w:rsidR="00A20F5B" w:rsidRPr="000F5709" w:rsidRDefault="00A20F5B" w:rsidP="00A20F5B">
      <w:pPr>
        <w:pStyle w:val="Heading1"/>
        <w:rPr>
          <w:color w:val="000000" w:themeColor="text1"/>
          <w:sz w:val="24"/>
          <w:szCs w:val="24"/>
        </w:rPr>
      </w:pPr>
      <w:r w:rsidRPr="000F5709">
        <w:rPr>
          <w:color w:val="000000" w:themeColor="text1"/>
          <w:sz w:val="24"/>
          <w:szCs w:val="24"/>
          <w:u w:val="double"/>
        </w:rPr>
        <w:t>Certification</w:t>
      </w:r>
    </w:p>
    <w:p w14:paraId="165FAB45" w14:textId="47542919" w:rsidR="005028A9" w:rsidRDefault="005028A9" w:rsidP="00B57BF9">
      <w:pPr>
        <w:pStyle w:val="BodyText"/>
        <w:numPr>
          <w:ilvl w:val="0"/>
          <w:numId w:val="12"/>
        </w:numPr>
        <w:spacing w:after="120" w:line="240" w:lineRule="auto"/>
        <w:ind w:left="360"/>
        <w:rPr>
          <w:color w:val="000000" w:themeColor="text1"/>
          <w:sz w:val="19"/>
          <w:szCs w:val="19"/>
        </w:rPr>
      </w:pPr>
      <w:r w:rsidRPr="000F5709">
        <w:rPr>
          <w:color w:val="000000" w:themeColor="text1"/>
          <w:sz w:val="19"/>
          <w:szCs w:val="19"/>
        </w:rPr>
        <w:t>Instructional Certification Levels I &amp; II: Social Studies 7 – 12</w:t>
      </w:r>
    </w:p>
    <w:p w14:paraId="534AC560" w14:textId="651AAB73" w:rsidR="000F5709" w:rsidRPr="000F5709" w:rsidRDefault="000F5709" w:rsidP="00B57BF9">
      <w:pPr>
        <w:pStyle w:val="BodyText"/>
        <w:numPr>
          <w:ilvl w:val="0"/>
          <w:numId w:val="12"/>
        </w:numPr>
        <w:spacing w:after="120" w:line="240" w:lineRule="auto"/>
        <w:ind w:left="360"/>
        <w:rPr>
          <w:color w:val="000000" w:themeColor="text1"/>
          <w:sz w:val="19"/>
          <w:szCs w:val="19"/>
        </w:rPr>
      </w:pPr>
      <w:r>
        <w:rPr>
          <w:color w:val="000000" w:themeColor="text1"/>
          <w:sz w:val="19"/>
          <w:szCs w:val="19"/>
        </w:rPr>
        <w:t>Up To Date Criminal, Child Abuse, and FBI Finger Prints {available upon request}</w:t>
      </w:r>
    </w:p>
    <w:p w14:paraId="6F3A23B2" w14:textId="77777777" w:rsidR="00075E2D" w:rsidRPr="000F5709" w:rsidRDefault="00086D53">
      <w:pPr>
        <w:pStyle w:val="Heading1"/>
        <w:rPr>
          <w:color w:val="000000" w:themeColor="text1"/>
          <w:sz w:val="24"/>
          <w:szCs w:val="24"/>
          <w:u w:val="double"/>
        </w:rPr>
      </w:pPr>
      <w:r w:rsidRPr="000F5709">
        <w:rPr>
          <w:color w:val="000000" w:themeColor="text1"/>
          <w:sz w:val="24"/>
          <w:szCs w:val="24"/>
          <w:u w:val="double"/>
        </w:rPr>
        <w:t>Skills</w:t>
      </w:r>
    </w:p>
    <w:tbl>
      <w:tblPr>
        <w:tblStyle w:val="TableGrid"/>
        <w:tblpPr w:leftFromText="180" w:rightFromText="180" w:vertAnchor="text" w:horzAnchor="page" w:tblpX="721" w:tblpY="59"/>
        <w:tblW w:w="11088" w:type="dxa"/>
        <w:tblLook w:val="04A0" w:firstRow="1" w:lastRow="0" w:firstColumn="1" w:lastColumn="0" w:noHBand="0" w:noVBand="1"/>
      </w:tblPr>
      <w:tblGrid>
        <w:gridCol w:w="5796"/>
        <w:gridCol w:w="5292"/>
      </w:tblGrid>
      <w:tr w:rsidR="00AB0ADB" w:rsidRPr="000F5709" w14:paraId="23267AC6" w14:textId="77777777" w:rsidTr="00A20F5B">
        <w:trPr>
          <w:trHeight w:val="549"/>
        </w:trPr>
        <w:tc>
          <w:tcPr>
            <w:tcW w:w="5796" w:type="dxa"/>
          </w:tcPr>
          <w:p w14:paraId="24785542" w14:textId="77777777" w:rsidR="00D7246E" w:rsidRPr="000F5709" w:rsidRDefault="00F30629" w:rsidP="00A20F5B">
            <w:pPr>
              <w:pStyle w:val="BodyText"/>
              <w:numPr>
                <w:ilvl w:val="0"/>
                <w:numId w:val="11"/>
              </w:numPr>
              <w:spacing w:after="0"/>
              <w:rPr>
                <w:color w:val="000000" w:themeColor="text1"/>
                <w:sz w:val="19"/>
                <w:szCs w:val="19"/>
              </w:rPr>
            </w:pPr>
            <w:r w:rsidRPr="000F5709">
              <w:rPr>
                <w:color w:val="000000" w:themeColor="text1"/>
                <w:sz w:val="19"/>
                <w:szCs w:val="19"/>
              </w:rPr>
              <w:t>Proficient in classroom Technology</w:t>
            </w:r>
          </w:p>
          <w:p w14:paraId="376B868A" w14:textId="77777777" w:rsidR="00F30629" w:rsidRPr="000F5709" w:rsidRDefault="00F30629" w:rsidP="00A20F5B">
            <w:pPr>
              <w:pStyle w:val="BodyText"/>
              <w:numPr>
                <w:ilvl w:val="0"/>
                <w:numId w:val="11"/>
              </w:numPr>
              <w:spacing w:after="0"/>
              <w:rPr>
                <w:color w:val="000000" w:themeColor="text1"/>
                <w:sz w:val="19"/>
                <w:szCs w:val="19"/>
              </w:rPr>
            </w:pPr>
            <w:r w:rsidRPr="000F5709">
              <w:rPr>
                <w:color w:val="000000" w:themeColor="text1"/>
                <w:sz w:val="19"/>
                <w:szCs w:val="19"/>
              </w:rPr>
              <w:t>Ability to adapt Microsoft Word &amp; Power Point into the class</w:t>
            </w:r>
          </w:p>
          <w:p w14:paraId="33153380" w14:textId="77777777" w:rsidR="00FA2D9C" w:rsidRPr="000F5709" w:rsidRDefault="00FA2D9C" w:rsidP="00A20F5B">
            <w:pPr>
              <w:pStyle w:val="BodyText"/>
              <w:numPr>
                <w:ilvl w:val="0"/>
                <w:numId w:val="11"/>
              </w:numPr>
              <w:spacing w:after="0"/>
              <w:rPr>
                <w:color w:val="000000" w:themeColor="text1"/>
              </w:rPr>
            </w:pPr>
            <w:r w:rsidRPr="000F5709">
              <w:rPr>
                <w:color w:val="000000" w:themeColor="text1"/>
                <w:sz w:val="19"/>
                <w:szCs w:val="19"/>
              </w:rPr>
              <w:t>Strong Research skills and the ability to pass these skills on to the students to use.</w:t>
            </w:r>
          </w:p>
        </w:tc>
        <w:tc>
          <w:tcPr>
            <w:tcW w:w="5292" w:type="dxa"/>
          </w:tcPr>
          <w:p w14:paraId="4F658765" w14:textId="77777777" w:rsidR="00D7246E" w:rsidRPr="000F5709" w:rsidRDefault="00FA2D9C" w:rsidP="00A20F5B">
            <w:pPr>
              <w:pStyle w:val="BodyText"/>
              <w:numPr>
                <w:ilvl w:val="0"/>
                <w:numId w:val="11"/>
              </w:numPr>
              <w:spacing w:after="0"/>
              <w:rPr>
                <w:color w:val="000000" w:themeColor="text1"/>
                <w:sz w:val="19"/>
                <w:szCs w:val="19"/>
              </w:rPr>
            </w:pPr>
            <w:r w:rsidRPr="000F5709">
              <w:rPr>
                <w:color w:val="000000" w:themeColor="text1"/>
                <w:sz w:val="19"/>
                <w:szCs w:val="19"/>
              </w:rPr>
              <w:t>Advanced Classroom Management Skills and Organization skills.</w:t>
            </w:r>
          </w:p>
          <w:p w14:paraId="05081BFD" w14:textId="77777777" w:rsidR="00FA2D9C" w:rsidRPr="000F5709" w:rsidRDefault="00FA2D9C" w:rsidP="00A20F5B">
            <w:pPr>
              <w:pStyle w:val="BodyText"/>
              <w:numPr>
                <w:ilvl w:val="0"/>
                <w:numId w:val="11"/>
              </w:numPr>
              <w:spacing w:after="0"/>
              <w:rPr>
                <w:color w:val="000000" w:themeColor="text1"/>
              </w:rPr>
            </w:pPr>
            <w:r w:rsidRPr="000F5709">
              <w:rPr>
                <w:color w:val="000000" w:themeColor="text1"/>
                <w:sz w:val="19"/>
                <w:szCs w:val="19"/>
              </w:rPr>
              <w:t xml:space="preserve">Experienced athletic coach specifically Lacrosse. Multiple years as a </w:t>
            </w:r>
            <w:r w:rsidRPr="000F5709">
              <w:rPr>
                <w:b/>
                <w:i/>
                <w:color w:val="000000" w:themeColor="text1"/>
                <w:sz w:val="19"/>
                <w:szCs w:val="19"/>
              </w:rPr>
              <w:t>Mentor</w:t>
            </w:r>
            <w:r w:rsidRPr="000F5709">
              <w:rPr>
                <w:color w:val="000000" w:themeColor="text1"/>
                <w:sz w:val="19"/>
                <w:szCs w:val="19"/>
              </w:rPr>
              <w:t xml:space="preserve"> to students of various grade levels and abilities.</w:t>
            </w:r>
          </w:p>
        </w:tc>
      </w:tr>
    </w:tbl>
    <w:p w14:paraId="1640CACF" w14:textId="77777777" w:rsidR="00075E2D" w:rsidRPr="000F5709" w:rsidRDefault="00075E2D" w:rsidP="000762E7">
      <w:pPr>
        <w:tabs>
          <w:tab w:val="left" w:pos="484"/>
        </w:tabs>
        <w:rPr>
          <w:color w:val="000000" w:themeColor="text1"/>
        </w:rPr>
      </w:pPr>
    </w:p>
    <w:sectPr w:rsidR="00075E2D" w:rsidRPr="000F5709" w:rsidSect="000F5709">
      <w:headerReference w:type="default" r:id="rId8"/>
      <w:footerReference w:type="default" r:id="rId9"/>
      <w:headerReference w:type="first" r:id="rId10"/>
      <w:pgSz w:w="12240" w:h="15840"/>
      <w:pgMar w:top="-180" w:right="720" w:bottom="0" w:left="720" w:header="180" w:footer="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A60B70" w14:textId="77777777" w:rsidR="000E6DDC" w:rsidRDefault="000E6DDC">
      <w:pPr>
        <w:spacing w:line="240" w:lineRule="auto"/>
      </w:pPr>
      <w:r>
        <w:separator/>
      </w:r>
    </w:p>
  </w:endnote>
  <w:endnote w:type="continuationSeparator" w:id="0">
    <w:p w14:paraId="690C2012" w14:textId="77777777" w:rsidR="000E6DDC" w:rsidRDefault="000E6D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Impact">
    <w:panose1 w:val="020B0806030902050204"/>
    <w:charset w:val="00"/>
    <w:family w:val="auto"/>
    <w:pitch w:val="variable"/>
    <w:sig w:usb0="00000287" w:usb1="00000000" w:usb2="00000000" w:usb3="00000000" w:csb0="0000009F" w:csb1="00000000"/>
  </w:font>
  <w:font w:name="HGP創英角ｺﾞｼｯｸUB">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FCADD" w14:textId="77777777" w:rsidR="000E6DDC" w:rsidRDefault="000E6DDC">
    <w:pPr>
      <w:pStyle w:val="Footer"/>
    </w:pPr>
    <w:r>
      <w:fldChar w:fldCharType="begin"/>
    </w:r>
    <w:r>
      <w:instrText xml:space="preserve"> Page </w:instrText>
    </w:r>
    <w:r>
      <w:fldChar w:fldCharType="separate"/>
    </w:r>
    <w:r w:rsidR="000F5709">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1289C" w14:textId="77777777" w:rsidR="000E6DDC" w:rsidRDefault="000E6DDC">
      <w:pPr>
        <w:spacing w:line="240" w:lineRule="auto"/>
      </w:pPr>
      <w:r>
        <w:separator/>
      </w:r>
    </w:p>
  </w:footnote>
  <w:footnote w:type="continuationSeparator" w:id="0">
    <w:p w14:paraId="46D0275E" w14:textId="77777777" w:rsidR="000E6DDC" w:rsidRDefault="000E6DD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BC88" w14:textId="77777777" w:rsidR="000E6DDC" w:rsidRDefault="000E6DDC" w:rsidP="00A20F5B">
    <w:pPr>
      <w:pStyle w:val="Header"/>
      <w:tabs>
        <w:tab w:val="clear" w:pos="4680"/>
        <w:tab w:val="clear" w:pos="9360"/>
        <w:tab w:val="left" w:pos="4885"/>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75" w:type="dxa"/>
      <w:tblCellMar>
        <w:left w:w="115" w:type="dxa"/>
        <w:right w:w="115" w:type="dxa"/>
      </w:tblCellMar>
      <w:tblLook w:val="04A0" w:firstRow="1" w:lastRow="0" w:firstColumn="1" w:lastColumn="0" w:noHBand="0" w:noVBand="1"/>
    </w:tblPr>
    <w:tblGrid>
      <w:gridCol w:w="8342"/>
      <w:gridCol w:w="2733"/>
    </w:tblGrid>
    <w:tr w:rsidR="000E6DDC" w:rsidRPr="000F5709" w14:paraId="542C4C6B" w14:textId="77777777" w:rsidTr="000F5709">
      <w:trPr>
        <w:trHeight w:val="377"/>
      </w:trPr>
      <w:tc>
        <w:tcPr>
          <w:tcW w:w="8342" w:type="dxa"/>
          <w:vAlign w:val="center"/>
        </w:tcPr>
        <w:p w14:paraId="4E7297B8" w14:textId="77777777" w:rsidR="000E6DDC" w:rsidRPr="000F5709" w:rsidRDefault="000E6DDC">
          <w:pPr>
            <w:pStyle w:val="Title"/>
            <w:rPr>
              <w:color w:val="000000" w:themeColor="text1"/>
              <w:sz w:val="30"/>
              <w:szCs w:val="30"/>
            </w:rPr>
          </w:pPr>
          <w:r w:rsidRPr="000F5709">
            <w:rPr>
              <w:color w:val="000000" w:themeColor="text1"/>
              <w:sz w:val="30"/>
              <w:szCs w:val="30"/>
            </w:rPr>
            <w:t>Robert A. Caranci</w:t>
          </w:r>
        </w:p>
      </w:tc>
      <w:tc>
        <w:tcPr>
          <w:tcW w:w="2733" w:type="dxa"/>
          <w:vAlign w:val="center"/>
        </w:tcPr>
        <w:p w14:paraId="1D334D61" w14:textId="5F13E82D" w:rsidR="000E6DDC" w:rsidRPr="000F5709" w:rsidRDefault="000E6DDC">
          <w:pPr>
            <w:pStyle w:val="Boxes"/>
            <w:rPr>
              <w:color w:val="000000" w:themeColor="text1"/>
            </w:rPr>
          </w:pPr>
          <w:r w:rsidRPr="000F5709">
            <w:rPr>
              <w:color w:val="000000" w:themeColor="text1"/>
            </w:rPr>
            <w:t xml:space="preserve">    </w:t>
          </w:r>
        </w:p>
      </w:tc>
    </w:tr>
  </w:tbl>
  <w:p w14:paraId="4C039149" w14:textId="77777777" w:rsidR="000F5709" w:rsidRDefault="000F5709" w:rsidP="000F5709">
    <w:pPr>
      <w:pStyle w:val="ContactDetails"/>
      <w:spacing w:after="0" w:line="120" w:lineRule="auto"/>
      <w:rPr>
        <w:color w:val="000000" w:themeColor="text1"/>
      </w:rPr>
    </w:pPr>
    <w:r w:rsidRPr="000F5709">
      <w:rPr>
        <w:b/>
        <w:color w:val="000000" w:themeColor="text1"/>
      </w:rPr>
      <w:t>Address:</w:t>
    </w:r>
    <w:r>
      <w:rPr>
        <w:color w:val="000000" w:themeColor="text1"/>
      </w:rPr>
      <w:t xml:space="preserve"> 385 Elm Street, </w:t>
    </w:r>
    <w:r w:rsidR="000E6DDC" w:rsidRPr="000F5709">
      <w:rPr>
        <w:color w:val="000000" w:themeColor="text1"/>
      </w:rPr>
      <w:t xml:space="preserve">Warminster, </w:t>
    </w:r>
    <w:r w:rsidR="00680206" w:rsidRPr="000F5709">
      <w:rPr>
        <w:color w:val="000000" w:themeColor="text1"/>
      </w:rPr>
      <w:t>PA</w:t>
    </w:r>
    <w:r w:rsidR="000E6DDC" w:rsidRPr="000F5709">
      <w:rPr>
        <w:color w:val="000000" w:themeColor="text1"/>
      </w:rPr>
      <w:t xml:space="preserve"> 18974 </w:t>
    </w:r>
    <w:r w:rsidRPr="000F5709">
      <w:rPr>
        <w:color w:val="000000" w:themeColor="text1"/>
      </w:rPr>
      <w:sym w:font="Wingdings 2" w:char="F097"/>
    </w:r>
    <w:r w:rsidRPr="000F5709">
      <w:rPr>
        <w:color w:val="000000" w:themeColor="text1"/>
      </w:rPr>
      <w:t xml:space="preserve"> </w:t>
    </w:r>
    <w:r>
      <w:rPr>
        <w:b/>
        <w:color w:val="000000" w:themeColor="text1"/>
      </w:rPr>
      <w:t>Home</w:t>
    </w:r>
    <w:r w:rsidRPr="000F5709">
      <w:rPr>
        <w:b/>
        <w:color w:val="000000" w:themeColor="text1"/>
      </w:rPr>
      <w:t xml:space="preserve"> Phone:</w:t>
    </w:r>
    <w:r w:rsidRPr="000F5709">
      <w:rPr>
        <w:color w:val="000000" w:themeColor="text1"/>
      </w:rPr>
      <w:t xml:space="preserve"> </w:t>
    </w:r>
    <w:r>
      <w:rPr>
        <w:color w:val="000000" w:themeColor="text1"/>
      </w:rPr>
      <w:t>(215) 420-7742</w:t>
    </w:r>
    <w:r w:rsidRPr="000F5709">
      <w:rPr>
        <w:color w:val="000000" w:themeColor="text1"/>
      </w:rPr>
      <w:t xml:space="preserve"> </w:t>
    </w:r>
    <w:r w:rsidR="000E6DDC" w:rsidRPr="000F5709">
      <w:rPr>
        <w:color w:val="000000" w:themeColor="text1"/>
      </w:rPr>
      <w:sym w:font="Wingdings 2" w:char="F097"/>
    </w:r>
    <w:r w:rsidR="000E6DDC" w:rsidRPr="000F5709">
      <w:rPr>
        <w:color w:val="000000" w:themeColor="text1"/>
      </w:rPr>
      <w:t xml:space="preserve"> </w:t>
    </w:r>
    <w:r w:rsidR="000E6DDC" w:rsidRPr="000F5709">
      <w:rPr>
        <w:b/>
        <w:color w:val="000000" w:themeColor="text1"/>
      </w:rPr>
      <w:t>Cell Phone:</w:t>
    </w:r>
    <w:r w:rsidR="000E6DDC" w:rsidRPr="000F5709">
      <w:rPr>
        <w:color w:val="000000" w:themeColor="text1"/>
      </w:rPr>
      <w:t xml:space="preserve"> </w:t>
    </w:r>
    <w:r w:rsidR="00680206" w:rsidRPr="000F5709">
      <w:rPr>
        <w:color w:val="000000" w:themeColor="text1"/>
      </w:rPr>
      <w:t>(215) 279-1200</w:t>
    </w:r>
    <w:r w:rsidR="000E6DDC" w:rsidRPr="000F5709">
      <w:rPr>
        <w:color w:val="000000" w:themeColor="text1"/>
      </w:rPr>
      <w:t xml:space="preserve"> </w:t>
    </w:r>
  </w:p>
  <w:p w14:paraId="427C77F7" w14:textId="3FE979C2" w:rsidR="000E6DDC" w:rsidRPr="000F5709" w:rsidRDefault="000E6DDC" w:rsidP="000F5709">
    <w:pPr>
      <w:pStyle w:val="ContactDetails"/>
      <w:spacing w:after="0" w:line="120" w:lineRule="auto"/>
      <w:rPr>
        <w:color w:val="000000" w:themeColor="text1"/>
      </w:rPr>
    </w:pPr>
    <w:r w:rsidRPr="000F5709">
      <w:rPr>
        <w:color w:val="000000" w:themeColor="text1"/>
      </w:rPr>
      <w:sym w:font="Wingdings 2" w:char="F097"/>
    </w:r>
    <w:r w:rsidRPr="000F5709">
      <w:rPr>
        <w:color w:val="000000" w:themeColor="text1"/>
      </w:rPr>
      <w:t xml:space="preserve"> </w:t>
    </w:r>
    <w:r w:rsidRPr="000F5709">
      <w:rPr>
        <w:b/>
        <w:color w:val="000000" w:themeColor="text1"/>
      </w:rPr>
      <w:t xml:space="preserve">E-Mail: </w:t>
    </w:r>
    <w:r w:rsidR="00680206" w:rsidRPr="000F5709">
      <w:rPr>
        <w:color w:val="000000" w:themeColor="text1"/>
      </w:rPr>
      <w:t>RCaranci27@gmail.com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580101" w:themeColor="accent2"/>
      </w:rPr>
    </w:lvl>
  </w:abstractNum>
  <w:abstractNum w:abstractNumId="10">
    <w:nsid w:val="0C6125D7"/>
    <w:multiLevelType w:val="hybridMultilevel"/>
    <w:tmpl w:val="C8B8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DB098D"/>
    <w:multiLevelType w:val="hybridMultilevel"/>
    <w:tmpl w:val="F1F2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E45CA"/>
    <w:rsid w:val="00075E2D"/>
    <w:rsid w:val="000762E7"/>
    <w:rsid w:val="00086D53"/>
    <w:rsid w:val="000E6DDC"/>
    <w:rsid w:val="000F5709"/>
    <w:rsid w:val="0027591D"/>
    <w:rsid w:val="00346047"/>
    <w:rsid w:val="003D270A"/>
    <w:rsid w:val="00434B67"/>
    <w:rsid w:val="00496A7E"/>
    <w:rsid w:val="004E3669"/>
    <w:rsid w:val="005028A9"/>
    <w:rsid w:val="005D0B49"/>
    <w:rsid w:val="00680206"/>
    <w:rsid w:val="0069348D"/>
    <w:rsid w:val="006E45CA"/>
    <w:rsid w:val="00794173"/>
    <w:rsid w:val="008A1340"/>
    <w:rsid w:val="008C35E1"/>
    <w:rsid w:val="00974B9C"/>
    <w:rsid w:val="00976B2F"/>
    <w:rsid w:val="00A20F5B"/>
    <w:rsid w:val="00AB0ADB"/>
    <w:rsid w:val="00B57BF9"/>
    <w:rsid w:val="00BB1C41"/>
    <w:rsid w:val="00BE2BC8"/>
    <w:rsid w:val="00C01168"/>
    <w:rsid w:val="00C87FD5"/>
    <w:rsid w:val="00D548A5"/>
    <w:rsid w:val="00D7246E"/>
    <w:rsid w:val="00DD1C88"/>
    <w:rsid w:val="00EE01DA"/>
    <w:rsid w:val="00F30629"/>
    <w:rsid w:val="00FA00F5"/>
    <w:rsid w:val="00FA2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14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580101"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990000"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990000"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580101"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990000"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580101" w:themeColor="accent2"/>
    </w:rPr>
  </w:style>
  <w:style w:type="character" w:customStyle="1" w:styleId="FooterChar">
    <w:name w:val="Footer Char"/>
    <w:basedOn w:val="DefaultParagraphFont"/>
    <w:link w:val="Footer"/>
    <w:rsid w:val="00075E2D"/>
    <w:rPr>
      <w:color w:val="580101"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580101"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580101"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990000"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990000"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990000"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075E2D"/>
    <w:rPr>
      <w:b/>
      <w:bCs/>
      <w:i/>
      <w:iCs/>
      <w:color w:val="990000"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720000" w:themeColor="accent1" w:themeShade="BF"/>
      <w:sz w:val="28"/>
      <w:szCs w:val="28"/>
    </w:rPr>
  </w:style>
  <w:style w:type="table" w:styleId="TableGrid">
    <w:name w:val="Table Grid"/>
    <w:basedOn w:val="TableNormal"/>
    <w:uiPriority w:val="59"/>
    <w:rsid w:val="00D724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580101"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990000"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990000"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580101"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990000"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580101" w:themeColor="accent2"/>
    </w:rPr>
  </w:style>
  <w:style w:type="character" w:customStyle="1" w:styleId="FooterChar">
    <w:name w:val="Footer Char"/>
    <w:basedOn w:val="DefaultParagraphFont"/>
    <w:link w:val="Footer"/>
    <w:rsid w:val="00075E2D"/>
    <w:rPr>
      <w:color w:val="580101"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580101"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580101"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990000"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990000"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990000"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075E2D"/>
    <w:rPr>
      <w:b/>
      <w:bCs/>
      <w:i/>
      <w:iCs/>
      <w:color w:val="990000"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720000" w:themeColor="accent1" w:themeShade="BF"/>
      <w:sz w:val="28"/>
      <w:szCs w:val="28"/>
    </w:rPr>
  </w:style>
  <w:style w:type="table" w:styleId="TableGrid">
    <w:name w:val="Table Grid"/>
    <w:basedOn w:val="TableNormal"/>
    <w:uiPriority w:val="59"/>
    <w:rsid w:val="00D724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A55D02E99B3F4989130985A80E0399"/>
        <w:category>
          <w:name w:val="General"/>
          <w:gallery w:val="placeholder"/>
        </w:category>
        <w:types>
          <w:type w:val="bbPlcHdr"/>
        </w:types>
        <w:behaviors>
          <w:behavior w:val="content"/>
        </w:behaviors>
        <w:guid w:val="{1E715B38-532C-2B41-881D-C231A363F9F0}"/>
      </w:docPartPr>
      <w:docPartBody>
        <w:p w:rsidR="00B95038" w:rsidRDefault="00A728FF">
          <w:pPr>
            <w:pStyle w:val="98A55D02E99B3F4989130985A80E0399"/>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AE07F58DD846643BA6B96C6FA7A762E"/>
        <w:category>
          <w:name w:val="General"/>
          <w:gallery w:val="placeholder"/>
        </w:category>
        <w:types>
          <w:type w:val="bbPlcHdr"/>
        </w:types>
        <w:behaviors>
          <w:behavior w:val="content"/>
        </w:behaviors>
        <w:guid w:val="{16335C0B-68FB-424A-BE25-2CCE717B9ED8}"/>
      </w:docPartPr>
      <w:docPartBody>
        <w:p w:rsidR="00B95038" w:rsidRDefault="00A728FF">
          <w:pPr>
            <w:pStyle w:val="EAE07F58DD846643BA6B96C6FA7A762E"/>
          </w:pPr>
          <w:r>
            <w:t>Lorem ipsum dolor</w:t>
          </w:r>
        </w:p>
      </w:docPartBody>
    </w:docPart>
    <w:docPart>
      <w:docPartPr>
        <w:name w:val="2FC6E1A5A5DC1249BF8DD77C7D411B9E"/>
        <w:category>
          <w:name w:val="General"/>
          <w:gallery w:val="placeholder"/>
        </w:category>
        <w:types>
          <w:type w:val="bbPlcHdr"/>
        </w:types>
        <w:behaviors>
          <w:behavior w:val="content"/>
        </w:behaviors>
        <w:guid w:val="{9C28C8DD-82B4-7944-9712-631F6A795351}"/>
      </w:docPartPr>
      <w:docPartBody>
        <w:p w:rsidR="00905008" w:rsidRDefault="00A728FF">
          <w:pPr>
            <w:pStyle w:val="ListBullet"/>
          </w:pPr>
          <w:r>
            <w:t>Etiam cursus suscipit enim. Nulla facilisi. Integer eleifend diam eu diam. Donec dapibus enim sollicitudin nulla. Nam hendrerit. Nunc id nisi. Curabitur sed neque. Pellentesque placerat consequat pede.</w:t>
          </w:r>
        </w:p>
        <w:p w:rsidR="00905008" w:rsidRDefault="00A728FF">
          <w:pPr>
            <w:pStyle w:val="ListBullet"/>
          </w:pPr>
          <w:r>
            <w:t>Nullam dapibus elementum metus. Aenean libero sem, commodo euismod, imperdiet et, molestie vel, neque. Duis nec sapien eu pede consectetuer placerat.</w:t>
          </w:r>
        </w:p>
        <w:p w:rsidR="00B95038" w:rsidRDefault="00A728FF">
          <w:pPr>
            <w:pStyle w:val="2FC6E1A5A5DC1249BF8DD77C7D411B9E"/>
          </w:pPr>
          <w:r>
            <w:t>Pellentesque interdum, tellus non consectetuer mattis, lectus eros volutpat nunc, auctor nonummy nulla lectus nec tellus. Aliquam hendrerit lorem vulputate turpis.</w:t>
          </w:r>
        </w:p>
      </w:docPartBody>
    </w:docPart>
    <w:docPart>
      <w:docPartPr>
        <w:name w:val="C578795A7E2E1C42BCDC146E253161B1"/>
        <w:category>
          <w:name w:val="General"/>
          <w:gallery w:val="placeholder"/>
        </w:category>
        <w:types>
          <w:type w:val="bbPlcHdr"/>
        </w:types>
        <w:behaviors>
          <w:behavior w:val="content"/>
        </w:behaviors>
        <w:guid w:val="{6346B0B6-D81C-4145-91F6-47D45ED2C805}"/>
      </w:docPartPr>
      <w:docPartBody>
        <w:p w:rsidR="00B95038" w:rsidRDefault="00A728FF">
          <w:pPr>
            <w:pStyle w:val="C578795A7E2E1C42BCDC146E253161B1"/>
          </w:pPr>
          <w:r>
            <w:t>Aliquam dapibus.</w:t>
          </w:r>
        </w:p>
      </w:docPartBody>
    </w:docPart>
    <w:docPart>
      <w:docPartPr>
        <w:name w:val="AC7435BDD866FD4F94EC85D5EB93BD34"/>
        <w:category>
          <w:name w:val="General"/>
          <w:gallery w:val="placeholder"/>
        </w:category>
        <w:types>
          <w:type w:val="bbPlcHdr"/>
        </w:types>
        <w:behaviors>
          <w:behavior w:val="content"/>
        </w:behaviors>
        <w:guid w:val="{AB06CCEE-C6DE-4D48-BFD0-BB6A9658BFE7}"/>
      </w:docPartPr>
      <w:docPartBody>
        <w:p w:rsidR="00B95038" w:rsidRDefault="00A728FF">
          <w:pPr>
            <w:pStyle w:val="AC7435BDD866FD4F94EC85D5EB93BD3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3D8A598F192D149A740D725E773C550"/>
        <w:category>
          <w:name w:val="General"/>
          <w:gallery w:val="placeholder"/>
        </w:category>
        <w:types>
          <w:type w:val="bbPlcHdr"/>
        </w:types>
        <w:behaviors>
          <w:behavior w:val="content"/>
        </w:behaviors>
        <w:guid w:val="{8F105920-142E-7646-859E-582D191EAE97}"/>
      </w:docPartPr>
      <w:docPartBody>
        <w:p w:rsidR="00B95038" w:rsidRDefault="00A728FF">
          <w:pPr>
            <w:pStyle w:val="E3D8A598F192D149A740D725E773C550"/>
          </w:pPr>
          <w:r>
            <w:t>Aliquam dapibus.</w:t>
          </w:r>
        </w:p>
      </w:docPartBody>
    </w:docPart>
    <w:docPart>
      <w:docPartPr>
        <w:name w:val="CE6F37DE7F4C1A438B97725497D73CB0"/>
        <w:category>
          <w:name w:val="General"/>
          <w:gallery w:val="placeholder"/>
        </w:category>
        <w:types>
          <w:type w:val="bbPlcHdr"/>
        </w:types>
        <w:behaviors>
          <w:behavior w:val="content"/>
        </w:behaviors>
        <w:guid w:val="{441CB204-C96F-2140-AA46-19B01B439F33}"/>
      </w:docPartPr>
      <w:docPartBody>
        <w:p w:rsidR="00B95038" w:rsidRDefault="00A728FF">
          <w:pPr>
            <w:pStyle w:val="CE6F37DE7F4C1A438B97725497D73CB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D4012807EB3F749991B87C3D84ED66B"/>
        <w:category>
          <w:name w:val="General"/>
          <w:gallery w:val="placeholder"/>
        </w:category>
        <w:types>
          <w:type w:val="bbPlcHdr"/>
        </w:types>
        <w:behaviors>
          <w:behavior w:val="content"/>
        </w:behaviors>
        <w:guid w:val="{41495BC6-DBD5-EE4F-BD53-53387F5D0CD6}"/>
      </w:docPartPr>
      <w:docPartBody>
        <w:p w:rsidR="002E4279" w:rsidRDefault="002E4279" w:rsidP="002E4279">
          <w:pPr>
            <w:pStyle w:val="CD4012807EB3F749991B87C3D84ED66B"/>
          </w:pPr>
          <w:r>
            <w:t>Lorem ipsum dolor</w:t>
          </w:r>
        </w:p>
      </w:docPartBody>
    </w:docPart>
    <w:docPart>
      <w:docPartPr>
        <w:name w:val="B3D40594DF9E5C49B237F7FE867633F8"/>
        <w:category>
          <w:name w:val="General"/>
          <w:gallery w:val="placeholder"/>
        </w:category>
        <w:types>
          <w:type w:val="bbPlcHdr"/>
        </w:types>
        <w:behaviors>
          <w:behavior w:val="content"/>
        </w:behaviors>
        <w:guid w:val="{984B6710-724B-8B49-8ED7-249F0D0D3353}"/>
      </w:docPartPr>
      <w:docPartBody>
        <w:p w:rsidR="002E4279" w:rsidRDefault="002E4279">
          <w:pPr>
            <w:pStyle w:val="ListBullet"/>
          </w:pPr>
          <w:r>
            <w:t>Etiam cursus suscipit enim. Nulla facilisi. Integer eleifend diam eu diam. Donec dapibus enim sollicitudin nulla. Nam hendrerit. Nunc id nisi. Curabitur sed neque. Pellentesque placerat consequat pede.</w:t>
          </w:r>
        </w:p>
        <w:p w:rsidR="002E4279" w:rsidRDefault="002E4279">
          <w:pPr>
            <w:pStyle w:val="ListBullet"/>
          </w:pPr>
          <w:r>
            <w:t>Nullam dapibus elementum metus. Aenean libero sem, commodo euismod, imperdiet et, molestie vel, neque. Duis nec sapien eu pede consectetuer placerat.</w:t>
          </w:r>
        </w:p>
        <w:p w:rsidR="002E4279" w:rsidRDefault="002E4279" w:rsidP="002E4279">
          <w:pPr>
            <w:pStyle w:val="B3D40594DF9E5C49B237F7FE867633F8"/>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Impact">
    <w:panose1 w:val="020B0806030902050204"/>
    <w:charset w:val="00"/>
    <w:family w:val="auto"/>
    <w:pitch w:val="variable"/>
    <w:sig w:usb0="00000287" w:usb1="00000000" w:usb2="00000000" w:usb3="00000000" w:csb0="0000009F" w:csb1="00000000"/>
  </w:font>
  <w:font w:name="HGP創英角ｺﾞｼｯｸUB">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FF"/>
    <w:rsid w:val="002E4279"/>
    <w:rsid w:val="00905008"/>
    <w:rsid w:val="009B2C22"/>
    <w:rsid w:val="00A728FF"/>
    <w:rsid w:val="00B95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8A55D02E99B3F4989130985A80E0399">
    <w:name w:val="98A55D02E99B3F4989130985A80E0399"/>
  </w:style>
  <w:style w:type="paragraph" w:customStyle="1" w:styleId="9743E5CCE0B01F4FA365B802A6F05C17">
    <w:name w:val="9743E5CCE0B01F4FA365B802A6F05C17"/>
  </w:style>
  <w:style w:type="paragraph" w:styleId="ListBullet">
    <w:name w:val="List Bullet"/>
    <w:basedOn w:val="Normal"/>
    <w:rsid w:val="002E4279"/>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F42520C69A404B469446202B547EFAD7">
    <w:name w:val="F42520C69A404B469446202B547EFAD7"/>
  </w:style>
  <w:style w:type="paragraph" w:customStyle="1" w:styleId="EAE07F58DD846643BA6B96C6FA7A762E">
    <w:name w:val="EAE07F58DD846643BA6B96C6FA7A762E"/>
  </w:style>
  <w:style w:type="paragraph" w:customStyle="1" w:styleId="2FC6E1A5A5DC1249BF8DD77C7D411B9E">
    <w:name w:val="2FC6E1A5A5DC1249BF8DD77C7D411B9E"/>
  </w:style>
  <w:style w:type="paragraph" w:customStyle="1" w:styleId="C578795A7E2E1C42BCDC146E253161B1">
    <w:name w:val="C578795A7E2E1C42BCDC146E253161B1"/>
  </w:style>
  <w:style w:type="paragraph" w:customStyle="1" w:styleId="AC7435BDD866FD4F94EC85D5EB93BD34">
    <w:name w:val="AC7435BDD866FD4F94EC85D5EB93BD34"/>
  </w:style>
  <w:style w:type="paragraph" w:customStyle="1" w:styleId="E3D8A598F192D149A740D725E773C550">
    <w:name w:val="E3D8A598F192D149A740D725E773C550"/>
  </w:style>
  <w:style w:type="paragraph" w:customStyle="1" w:styleId="CE6F37DE7F4C1A438B97725497D73CB0">
    <w:name w:val="CE6F37DE7F4C1A438B97725497D73CB0"/>
  </w:style>
  <w:style w:type="paragraph" w:customStyle="1" w:styleId="4209E9D783118D4A845831D258CC8D8F">
    <w:name w:val="4209E9D783118D4A845831D258CC8D8F"/>
  </w:style>
  <w:style w:type="paragraph" w:customStyle="1" w:styleId="CD4012807EB3F749991B87C3D84ED66B">
    <w:name w:val="CD4012807EB3F749991B87C3D84ED66B"/>
    <w:rsid w:val="002E4279"/>
  </w:style>
  <w:style w:type="paragraph" w:customStyle="1" w:styleId="B3D40594DF9E5C49B237F7FE867633F8">
    <w:name w:val="B3D40594DF9E5C49B237F7FE867633F8"/>
    <w:rsid w:val="002E42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8A55D02E99B3F4989130985A80E0399">
    <w:name w:val="98A55D02E99B3F4989130985A80E0399"/>
  </w:style>
  <w:style w:type="paragraph" w:customStyle="1" w:styleId="9743E5CCE0B01F4FA365B802A6F05C17">
    <w:name w:val="9743E5CCE0B01F4FA365B802A6F05C17"/>
  </w:style>
  <w:style w:type="paragraph" w:styleId="ListBullet">
    <w:name w:val="List Bullet"/>
    <w:basedOn w:val="Normal"/>
    <w:rsid w:val="002E4279"/>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F42520C69A404B469446202B547EFAD7">
    <w:name w:val="F42520C69A404B469446202B547EFAD7"/>
  </w:style>
  <w:style w:type="paragraph" w:customStyle="1" w:styleId="EAE07F58DD846643BA6B96C6FA7A762E">
    <w:name w:val="EAE07F58DD846643BA6B96C6FA7A762E"/>
  </w:style>
  <w:style w:type="paragraph" w:customStyle="1" w:styleId="2FC6E1A5A5DC1249BF8DD77C7D411B9E">
    <w:name w:val="2FC6E1A5A5DC1249BF8DD77C7D411B9E"/>
  </w:style>
  <w:style w:type="paragraph" w:customStyle="1" w:styleId="C578795A7E2E1C42BCDC146E253161B1">
    <w:name w:val="C578795A7E2E1C42BCDC146E253161B1"/>
  </w:style>
  <w:style w:type="paragraph" w:customStyle="1" w:styleId="AC7435BDD866FD4F94EC85D5EB93BD34">
    <w:name w:val="AC7435BDD866FD4F94EC85D5EB93BD34"/>
  </w:style>
  <w:style w:type="paragraph" w:customStyle="1" w:styleId="E3D8A598F192D149A740D725E773C550">
    <w:name w:val="E3D8A598F192D149A740D725E773C550"/>
  </w:style>
  <w:style w:type="paragraph" w:customStyle="1" w:styleId="CE6F37DE7F4C1A438B97725497D73CB0">
    <w:name w:val="CE6F37DE7F4C1A438B97725497D73CB0"/>
  </w:style>
  <w:style w:type="paragraph" w:customStyle="1" w:styleId="4209E9D783118D4A845831D258CC8D8F">
    <w:name w:val="4209E9D783118D4A845831D258CC8D8F"/>
  </w:style>
  <w:style w:type="paragraph" w:customStyle="1" w:styleId="CD4012807EB3F749991B87C3D84ED66B">
    <w:name w:val="CD4012807EB3F749991B87C3D84ED66B"/>
    <w:rsid w:val="002E4279"/>
  </w:style>
  <w:style w:type="paragraph" w:customStyle="1" w:styleId="B3D40594DF9E5C49B237F7FE867633F8">
    <w:name w:val="B3D40594DF9E5C49B237F7FE867633F8"/>
    <w:rsid w:val="002E4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Plaza">
      <a:dk1>
        <a:sysClr val="windowText" lastClr="000000"/>
      </a:dk1>
      <a:lt1>
        <a:sysClr val="window" lastClr="FFFFFF"/>
      </a:lt1>
      <a:dk2>
        <a:srgbClr val="333333"/>
      </a:dk2>
      <a:lt2>
        <a:srgbClr val="CCCCCC"/>
      </a:lt2>
      <a:accent1>
        <a:srgbClr val="990000"/>
      </a:accent1>
      <a:accent2>
        <a:srgbClr val="580101"/>
      </a:accent2>
      <a:accent3>
        <a:srgbClr val="E94A00"/>
      </a:accent3>
      <a:accent4>
        <a:srgbClr val="EB8F00"/>
      </a:accent4>
      <a:accent5>
        <a:srgbClr val="A4A4A4"/>
      </a:accent5>
      <a:accent6>
        <a:srgbClr val="666666"/>
      </a:accent6>
      <a:hlink>
        <a:srgbClr val="D01010"/>
      </a:hlink>
      <a:folHlink>
        <a:srgbClr val="E6682E"/>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10</TotalTime>
  <Pages>1</Pages>
  <Words>512</Words>
  <Characters>2922</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3428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Caranci</dc:creator>
  <cp:keywords/>
  <dc:description/>
  <cp:lastModifiedBy>Robert Caranci</cp:lastModifiedBy>
  <cp:revision>2</cp:revision>
  <dcterms:created xsi:type="dcterms:W3CDTF">2016-01-19T15:25:00Z</dcterms:created>
  <dcterms:modified xsi:type="dcterms:W3CDTF">2016-01-19T15:25:00Z</dcterms:modified>
  <cp:category/>
</cp:coreProperties>
</file>