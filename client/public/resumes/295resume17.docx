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06" w:type="dxa"/>
        <w:tblLayout w:type="fixed"/>
        <w:tblLook w:val="0000" w:firstRow="0" w:lastRow="0" w:firstColumn="0" w:lastColumn="0" w:noHBand="0" w:noVBand="0"/>
      </w:tblPr>
      <w:tblGrid>
        <w:gridCol w:w="446"/>
        <w:gridCol w:w="5782"/>
        <w:gridCol w:w="90"/>
        <w:gridCol w:w="720"/>
        <w:gridCol w:w="1868"/>
      </w:tblGrid>
      <w:tr w:rsidR="00B17D29" w:rsidRPr="00D010D9" w:rsidTr="002572A5">
        <w:trPr>
          <w:cantSplit/>
        </w:trPr>
        <w:tc>
          <w:tcPr>
            <w:tcW w:w="8906" w:type="dxa"/>
            <w:gridSpan w:val="5"/>
          </w:tcPr>
          <w:p w:rsidR="00B17D29" w:rsidRPr="002E1A5E" w:rsidRDefault="00BD5FF3" w:rsidP="00B935E4">
            <w:pPr>
              <w:pStyle w:val="ContactInformation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2E1A5E">
              <w:rPr>
                <w:rFonts w:ascii="Arial" w:hAnsi="Arial" w:cs="Arial"/>
                <w:b/>
                <w:sz w:val="22"/>
                <w:szCs w:val="22"/>
              </w:rPr>
              <w:t>Lydia L. Rostcheck</w:t>
            </w:r>
          </w:p>
          <w:p w:rsidR="000370BA" w:rsidRPr="002E1A5E" w:rsidRDefault="00BD5FF3" w:rsidP="00B935E4">
            <w:pPr>
              <w:pStyle w:val="ContactInformation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803 Thomas Street</w:t>
            </w:r>
          </w:p>
          <w:p w:rsidR="00B17D29" w:rsidRPr="002E1A5E" w:rsidRDefault="00911485" w:rsidP="00B935E4">
            <w:pPr>
              <w:pStyle w:val="ContactInformation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5FF3" w:rsidRPr="002E1A5E">
              <w:rPr>
                <w:rFonts w:ascii="Arial" w:hAnsi="Arial" w:cs="Arial"/>
                <w:b/>
                <w:sz w:val="22"/>
                <w:szCs w:val="22"/>
              </w:rPr>
              <w:t>Monongahela, PA  15063</w:t>
            </w:r>
          </w:p>
          <w:p w:rsidR="00624901" w:rsidRPr="002E1A5E" w:rsidRDefault="00BD5FF3" w:rsidP="000370BA">
            <w:pPr>
              <w:pStyle w:val="ContactInformation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(724)258-7313 (Home)   (412)613-8910 (Cell)</w:t>
            </w:r>
          </w:p>
          <w:p w:rsidR="00624901" w:rsidRPr="002E1A5E" w:rsidRDefault="00B935E4" w:rsidP="00B935E4">
            <w:pPr>
              <w:pStyle w:val="e-mailaddres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lrostcheck@gmail.com</w:t>
            </w:r>
          </w:p>
          <w:p w:rsidR="00B664D7" w:rsidRPr="00B935E4" w:rsidRDefault="00B664D7" w:rsidP="00B664D7">
            <w:pPr>
              <w:pStyle w:val="e-mailaddress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29" w:rsidRPr="00D010D9" w:rsidTr="002572A5">
        <w:trPr>
          <w:cantSplit/>
          <w:trHeight w:val="80"/>
        </w:trPr>
        <w:tc>
          <w:tcPr>
            <w:tcW w:w="8906" w:type="dxa"/>
            <w:gridSpan w:val="5"/>
          </w:tcPr>
          <w:p w:rsidR="00B17D29" w:rsidRPr="002E1A5E" w:rsidRDefault="00B17D29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OBJECTIVE</w:t>
            </w:r>
          </w:p>
        </w:tc>
      </w:tr>
      <w:tr w:rsidR="00D010D9" w:rsidRPr="00D010D9" w:rsidTr="002572A5">
        <w:trPr>
          <w:cantSplit/>
          <w:trHeight w:val="217"/>
        </w:trPr>
        <w:tc>
          <w:tcPr>
            <w:tcW w:w="446" w:type="dxa"/>
          </w:tcPr>
          <w:p w:rsidR="00D010D9" w:rsidRPr="00215F82" w:rsidRDefault="00D010D9" w:rsidP="00D010D9">
            <w:pPr>
              <w:rPr>
                <w:sz w:val="18"/>
                <w:szCs w:val="18"/>
              </w:rPr>
            </w:pPr>
          </w:p>
        </w:tc>
        <w:tc>
          <w:tcPr>
            <w:tcW w:w="8460" w:type="dxa"/>
            <w:gridSpan w:val="4"/>
          </w:tcPr>
          <w:p w:rsidR="00534EF0" w:rsidRPr="002E1A5E" w:rsidRDefault="00954449" w:rsidP="00CF64DE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To obtain </w:t>
            </w:r>
            <w:r w:rsidR="008E3063" w:rsidRPr="002E1A5E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CF64DE">
              <w:rPr>
                <w:rFonts w:ascii="Arial" w:hAnsi="Arial" w:cs="Arial"/>
                <w:sz w:val="22"/>
                <w:szCs w:val="22"/>
              </w:rPr>
              <w:t>position that will enable me to use my strong classroom skills, educational background and ability to work with others</w:t>
            </w:r>
            <w:r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17D29" w:rsidRPr="00D010D9" w:rsidTr="002572A5">
        <w:trPr>
          <w:cantSplit/>
          <w:trHeight w:val="162"/>
        </w:trPr>
        <w:tc>
          <w:tcPr>
            <w:tcW w:w="8906" w:type="dxa"/>
            <w:gridSpan w:val="5"/>
          </w:tcPr>
          <w:p w:rsidR="00B17D29" w:rsidRPr="002E1A5E" w:rsidRDefault="00B17D29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SKILLS PROFILE</w:t>
            </w:r>
          </w:p>
        </w:tc>
      </w:tr>
      <w:tr w:rsidR="00D010D9" w:rsidRPr="00D010D9" w:rsidTr="002572A5">
        <w:trPr>
          <w:cantSplit/>
          <w:trHeight w:val="772"/>
        </w:trPr>
        <w:tc>
          <w:tcPr>
            <w:tcW w:w="446" w:type="dxa"/>
          </w:tcPr>
          <w:p w:rsidR="00D010D9" w:rsidRPr="00215F82" w:rsidRDefault="00D010D9" w:rsidP="00D010D9">
            <w:pPr>
              <w:rPr>
                <w:sz w:val="18"/>
                <w:szCs w:val="18"/>
              </w:rPr>
            </w:pPr>
          </w:p>
        </w:tc>
        <w:tc>
          <w:tcPr>
            <w:tcW w:w="8460" w:type="dxa"/>
            <w:gridSpan w:val="4"/>
          </w:tcPr>
          <w:p w:rsidR="00D010D9" w:rsidRPr="002E1A5E" w:rsidRDefault="00D010D9" w:rsidP="00534EF0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Ability to </w:t>
            </w:r>
            <w:r w:rsidR="00954449" w:rsidRPr="002E1A5E">
              <w:rPr>
                <w:rFonts w:ascii="Arial" w:hAnsi="Arial" w:cs="Arial"/>
                <w:sz w:val="22"/>
                <w:szCs w:val="22"/>
              </w:rPr>
              <w:t>develop individualized and whole group lesson plans</w:t>
            </w:r>
            <w:r w:rsidR="009278A4"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4449" w:rsidRPr="002E1A5E" w:rsidRDefault="00954449" w:rsidP="00534EF0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Able to work with at-risk, special needs students, and behaviorally challenged students</w:t>
            </w:r>
            <w:r w:rsidR="009278A4"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15F82" w:rsidRPr="002E1A5E" w:rsidRDefault="00215F82" w:rsidP="00215F82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Ability to keep students motivated, engaged, focused, and on task.</w:t>
            </w:r>
          </w:p>
          <w:p w:rsidR="00D010D9" w:rsidRPr="002E1A5E" w:rsidRDefault="00215F82" w:rsidP="00151759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Excellent student records management.</w:t>
            </w:r>
          </w:p>
          <w:p w:rsidR="000370BA" w:rsidRPr="002E1A5E" w:rsidRDefault="000370BA" w:rsidP="00151759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Ability to use positive discipline.</w:t>
            </w:r>
          </w:p>
          <w:p w:rsidR="000370BA" w:rsidRPr="002E1A5E" w:rsidRDefault="000370BA" w:rsidP="00151759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Ability to maintain confidentiality.</w:t>
            </w:r>
          </w:p>
          <w:p w:rsidR="00D010D9" w:rsidRPr="002E1A5E" w:rsidRDefault="00954449" w:rsidP="00534EF0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Ability to work as a team player</w:t>
            </w:r>
            <w:r w:rsidR="009278A4"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10D9" w:rsidRPr="002E1A5E" w:rsidRDefault="00D010D9" w:rsidP="00534EF0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Ability to </w:t>
            </w:r>
            <w:r w:rsidR="00954449" w:rsidRPr="002E1A5E">
              <w:rPr>
                <w:rFonts w:ascii="Arial" w:hAnsi="Arial" w:cs="Arial"/>
                <w:sz w:val="22"/>
                <w:szCs w:val="22"/>
              </w:rPr>
              <w:t>be flexible</w:t>
            </w:r>
            <w:r w:rsidR="009278A4"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54449" w:rsidRPr="002E1A5E" w:rsidRDefault="00215F82" w:rsidP="00534EF0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Experience with word, excel, outlook PowerPoint, SMART Board</w:t>
            </w:r>
            <w:r w:rsidR="00671560">
              <w:rPr>
                <w:rFonts w:ascii="Arial" w:hAnsi="Arial" w:cs="Arial"/>
                <w:sz w:val="22"/>
                <w:szCs w:val="22"/>
              </w:rPr>
              <w:t>, and iPad</w:t>
            </w:r>
            <w:r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935E4" w:rsidRPr="002E1A5E" w:rsidRDefault="00B935E4" w:rsidP="000370BA">
            <w:pPr>
              <w:pStyle w:val="bulletedlistlastitem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7D29" w:rsidRPr="00D010D9" w:rsidTr="002572A5">
        <w:trPr>
          <w:cantSplit/>
          <w:trHeight w:val="120"/>
        </w:trPr>
        <w:tc>
          <w:tcPr>
            <w:tcW w:w="8906" w:type="dxa"/>
            <w:gridSpan w:val="5"/>
          </w:tcPr>
          <w:p w:rsidR="00B17D29" w:rsidRPr="002E1A5E" w:rsidRDefault="00B17D29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EMPLOYMENT HISTORY</w:t>
            </w:r>
          </w:p>
        </w:tc>
      </w:tr>
      <w:tr w:rsidR="00CD718D" w:rsidRPr="00D010D9" w:rsidTr="002572A5">
        <w:trPr>
          <w:cantSplit/>
          <w:trHeight w:val="2465"/>
        </w:trPr>
        <w:tc>
          <w:tcPr>
            <w:tcW w:w="446" w:type="dxa"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5872" w:type="dxa"/>
            <w:gridSpan w:val="2"/>
          </w:tcPr>
          <w:p w:rsidR="00CD718D" w:rsidRPr="002E1A5E" w:rsidRDefault="00CD718D" w:rsidP="00CD718D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Sub-Instructor</w:t>
            </w:r>
          </w:p>
          <w:p w:rsidR="00CD718D" w:rsidRPr="002E1A5E" w:rsidRDefault="00CD718D" w:rsidP="00CD71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LocationCharChar"/>
                <w:rFonts w:ascii="Arial" w:hAnsi="Arial" w:cs="Arial"/>
                <w:sz w:val="22"/>
                <w:szCs w:val="22"/>
              </w:rPr>
              <w:t>Private Industry Council of Westmoreland/Fayette, Inc.  Head Start/Early Head Start Division</w:t>
            </w:r>
            <w:r w:rsidRPr="002E1A5E">
              <w:rPr>
                <w:rStyle w:val="LocationCharChar"/>
                <w:rFonts w:ascii="Arial" w:hAnsi="Arial" w:cs="Arial"/>
                <w:sz w:val="22"/>
                <w:szCs w:val="22"/>
              </w:rPr>
              <w:t>,</w:t>
            </w:r>
            <w:r w:rsidRPr="002E1A5E">
              <w:rPr>
                <w:rFonts w:ascii="Arial" w:hAnsi="Arial" w:cs="Arial"/>
                <w:sz w:val="22"/>
                <w:szCs w:val="22"/>
              </w:rPr>
              <w:t xml:space="preserve"> Uniontown, PA</w:t>
            </w:r>
          </w:p>
          <w:p w:rsidR="00CD718D" w:rsidRPr="002E1A5E" w:rsidRDefault="00CD718D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Responsible for </w:t>
            </w:r>
            <w:r>
              <w:rPr>
                <w:rFonts w:ascii="Arial" w:hAnsi="Arial" w:cs="Arial"/>
                <w:sz w:val="22"/>
                <w:szCs w:val="22"/>
              </w:rPr>
              <w:t>the day to day operation of the Head Start Classroom.</w:t>
            </w:r>
          </w:p>
          <w:p w:rsidR="00671560" w:rsidRDefault="00CD718D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Teaching Strategies Gold for lesson planning and completing assessment checkpoints on all children</w:t>
            </w:r>
            <w:r w:rsidR="0067156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71560" w:rsidRDefault="00671560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Instructed small groups of students in basic concepts such as the alphabet, shapes, numbers and color recognition</w:t>
            </w:r>
          </w:p>
          <w:p w:rsidR="00CD718D" w:rsidRDefault="00671560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Communicated with parents and conducted parent/teacher conferences and home visits</w:t>
            </w:r>
            <w:r w:rsidR="00CD718D" w:rsidRPr="002E1A5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71560" w:rsidRPr="00671560" w:rsidRDefault="00671560" w:rsidP="00671560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Responsible for classroom management and using positive discipline.</w:t>
            </w:r>
          </w:p>
          <w:p w:rsidR="00CD718D" w:rsidRPr="002E1A5E" w:rsidRDefault="00CD718D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Recording anecdotals and observations.</w:t>
            </w:r>
          </w:p>
          <w:p w:rsidR="00CD718D" w:rsidRPr="002E1A5E" w:rsidRDefault="00CD718D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Maintaining </w:t>
            </w:r>
            <w:r w:rsidR="00671560">
              <w:rPr>
                <w:rFonts w:ascii="Arial" w:hAnsi="Arial" w:cs="Arial"/>
                <w:sz w:val="22"/>
                <w:szCs w:val="22"/>
              </w:rPr>
              <w:t xml:space="preserve">daily/ monthly </w:t>
            </w:r>
            <w:r w:rsidRPr="002E1A5E">
              <w:rPr>
                <w:rFonts w:ascii="Arial" w:hAnsi="Arial" w:cs="Arial"/>
                <w:sz w:val="22"/>
                <w:szCs w:val="22"/>
              </w:rPr>
              <w:t>paperwork and records.</w:t>
            </w:r>
          </w:p>
          <w:p w:rsidR="00CD718D" w:rsidRPr="002E1A5E" w:rsidRDefault="00671560" w:rsidP="00CD718D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Completing the Brigance Screen.</w:t>
            </w:r>
          </w:p>
          <w:p w:rsidR="00CD718D" w:rsidRPr="002E1A5E" w:rsidRDefault="00CD718D" w:rsidP="000F487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8" w:type="dxa"/>
            <w:gridSpan w:val="2"/>
          </w:tcPr>
          <w:p w:rsidR="00CD718D" w:rsidRPr="002E1A5E" w:rsidRDefault="00CD718D" w:rsidP="00CD718D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August 2013-Present</w:t>
            </w:r>
          </w:p>
          <w:p w:rsidR="00CD718D" w:rsidRPr="002E1A5E" w:rsidRDefault="00CD718D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718D" w:rsidRPr="00D010D9" w:rsidTr="002572A5">
        <w:trPr>
          <w:cantSplit/>
          <w:trHeight w:val="2465"/>
        </w:trPr>
        <w:tc>
          <w:tcPr>
            <w:tcW w:w="446" w:type="dxa"/>
            <w:vMerge w:val="restart"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5872" w:type="dxa"/>
            <w:gridSpan w:val="2"/>
          </w:tcPr>
          <w:p w:rsidR="00671560" w:rsidRPr="002E1A5E" w:rsidRDefault="00671560" w:rsidP="00671560">
            <w:pPr>
              <w:pStyle w:val="Position"/>
              <w:rPr>
                <w:rFonts w:ascii="Arial" w:hAnsi="Arial" w:cs="Arial"/>
                <w:b w:val="0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Lydia L. Rostcheck </w:t>
            </w:r>
            <w:r w:rsidRPr="002E1A5E">
              <w:rPr>
                <w:rFonts w:ascii="Arial" w:hAnsi="Arial" w:cs="Arial"/>
                <w:b w:val="0"/>
                <w:sz w:val="22"/>
                <w:szCs w:val="22"/>
              </w:rPr>
              <w:t>– page 2</w:t>
            </w:r>
          </w:p>
          <w:p w:rsidR="00671560" w:rsidRPr="002E1A5E" w:rsidRDefault="00671560" w:rsidP="00671560">
            <w:pPr>
              <w:pStyle w:val="Position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671560" w:rsidRPr="002E1A5E" w:rsidRDefault="00671560" w:rsidP="00671560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EMPLOYMENT HISTORY    </w:t>
            </w:r>
            <w:r w:rsidRPr="002E1A5E">
              <w:rPr>
                <w:rFonts w:ascii="Arial" w:hAnsi="Arial" w:cs="Arial"/>
                <w:b w:val="0"/>
                <w:sz w:val="22"/>
                <w:szCs w:val="22"/>
              </w:rPr>
              <w:t>(continued)</w:t>
            </w:r>
          </w:p>
          <w:p w:rsidR="00671560" w:rsidRDefault="00671560" w:rsidP="000F487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0F487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</w:p>
          <w:p w:rsidR="00CD718D" w:rsidRPr="002E1A5E" w:rsidRDefault="00CD718D" w:rsidP="000F487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Instructor Aide</w:t>
            </w:r>
          </w:p>
          <w:p w:rsidR="00CD718D" w:rsidRDefault="00CD718D" w:rsidP="000F4875">
            <w:pPr>
              <w:rPr>
                <w:rStyle w:val="LocationCharChar"/>
                <w:rFonts w:ascii="Arial" w:hAnsi="Arial" w:cs="Arial"/>
                <w:sz w:val="22"/>
                <w:szCs w:val="22"/>
              </w:rPr>
            </w:pPr>
            <w:r>
              <w:rPr>
                <w:rStyle w:val="LocationCharChar"/>
                <w:rFonts w:ascii="Arial" w:hAnsi="Arial" w:cs="Arial"/>
                <w:sz w:val="22"/>
                <w:szCs w:val="22"/>
              </w:rPr>
              <w:t>Private Industry Council of Westmoreland/Fayette</w:t>
            </w:r>
          </w:p>
          <w:p w:rsidR="00CD718D" w:rsidRPr="002E1A5E" w:rsidRDefault="00CD718D" w:rsidP="000F48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LocationCharChar"/>
                <w:rFonts w:ascii="Arial" w:hAnsi="Arial" w:cs="Arial"/>
                <w:sz w:val="22"/>
                <w:szCs w:val="22"/>
              </w:rPr>
              <w:t>Inc.  Head Start/Early Head Start Division</w:t>
            </w:r>
            <w:r w:rsidRPr="002E1A5E">
              <w:rPr>
                <w:rStyle w:val="LocationCharChar"/>
                <w:rFonts w:ascii="Arial" w:hAnsi="Arial" w:cs="Arial"/>
                <w:sz w:val="22"/>
                <w:szCs w:val="22"/>
              </w:rPr>
              <w:t>,</w:t>
            </w:r>
            <w:r w:rsidRPr="002E1A5E">
              <w:rPr>
                <w:rFonts w:ascii="Arial" w:hAnsi="Arial" w:cs="Arial"/>
                <w:sz w:val="22"/>
                <w:szCs w:val="22"/>
              </w:rPr>
              <w:t xml:space="preserve"> Uniontown, PA</w:t>
            </w:r>
          </w:p>
          <w:p w:rsidR="00CD718D" w:rsidRPr="002E1A5E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Responsible for classroom management and using positive discipline.</w:t>
            </w:r>
          </w:p>
          <w:p w:rsidR="00CD718D" w:rsidRPr="002E1A5E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Assisting with all activities.</w:t>
            </w:r>
          </w:p>
          <w:p w:rsidR="00CD718D" w:rsidRPr="002E1A5E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Recording anecdotals and observations.</w:t>
            </w:r>
          </w:p>
          <w:p w:rsidR="00CD718D" w:rsidRPr="002E1A5E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Maintaining paperwork and records.</w:t>
            </w:r>
          </w:p>
          <w:p w:rsidR="00CD718D" w:rsidRPr="002E1A5E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Riding the bus to ensure safety of all children.</w:t>
            </w:r>
          </w:p>
          <w:p w:rsidR="00CD718D" w:rsidRPr="002E1A5E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Communicating with parents.</w:t>
            </w:r>
          </w:p>
          <w:p w:rsidR="00CD718D" w:rsidRPr="00671560" w:rsidRDefault="00CD718D" w:rsidP="000F487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Assisting volunteers.</w:t>
            </w:r>
          </w:p>
          <w:p w:rsidR="00CD718D" w:rsidRPr="002E1A5E" w:rsidRDefault="00CD718D" w:rsidP="000F487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8" w:type="dxa"/>
            <w:gridSpan w:val="2"/>
          </w:tcPr>
          <w:p w:rsidR="00671560" w:rsidRDefault="00671560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CD718D" w:rsidRPr="002E1A5E" w:rsidRDefault="00CD718D" w:rsidP="000F48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April 2012-Present</w:t>
            </w:r>
          </w:p>
          <w:p w:rsidR="00CD718D" w:rsidRPr="002E1A5E" w:rsidRDefault="00CD718D" w:rsidP="000F4875">
            <w:pPr>
              <w:pStyle w:val="Date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718D" w:rsidRPr="00D010D9" w:rsidTr="002572A5">
        <w:trPr>
          <w:cantSplit/>
          <w:trHeight w:val="70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5872" w:type="dxa"/>
            <w:gridSpan w:val="2"/>
          </w:tcPr>
          <w:p w:rsidR="00CD718D" w:rsidRPr="002E1A5E" w:rsidRDefault="00CD718D" w:rsidP="00A5538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Preschool Teacher</w:t>
            </w:r>
          </w:p>
        </w:tc>
        <w:tc>
          <w:tcPr>
            <w:tcW w:w="2588" w:type="dxa"/>
            <w:gridSpan w:val="2"/>
          </w:tcPr>
          <w:p w:rsidR="00CD718D" w:rsidRPr="002E1A5E" w:rsidRDefault="00CD718D" w:rsidP="002572A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Aug. 2011-Feb. 2012</w:t>
            </w:r>
          </w:p>
        </w:tc>
      </w:tr>
      <w:tr w:rsidR="00CD718D" w:rsidRPr="00D010D9" w:rsidTr="002572A5">
        <w:trPr>
          <w:cantSplit/>
          <w:trHeight w:val="70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5872" w:type="dxa"/>
            <w:gridSpan w:val="2"/>
          </w:tcPr>
          <w:p w:rsidR="00CD718D" w:rsidRPr="002E1A5E" w:rsidRDefault="00CD718D" w:rsidP="002572A5">
            <w:pPr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Style w:val="LocationCharChar"/>
                <w:rFonts w:ascii="Arial" w:hAnsi="Arial" w:cs="Arial"/>
                <w:sz w:val="22"/>
                <w:szCs w:val="22"/>
              </w:rPr>
              <w:t>Tutor Time,</w:t>
            </w:r>
            <w:r w:rsidRPr="002E1A5E">
              <w:rPr>
                <w:rFonts w:ascii="Arial" w:hAnsi="Arial" w:cs="Arial"/>
                <w:sz w:val="22"/>
                <w:szCs w:val="22"/>
              </w:rPr>
              <w:t xml:space="preserve"> Pittsburgh, PA</w:t>
            </w:r>
          </w:p>
          <w:p w:rsidR="00CD718D" w:rsidRPr="002E1A5E" w:rsidRDefault="00CD718D" w:rsidP="002572A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Responsible for classroom management and discipline.</w:t>
            </w:r>
          </w:p>
          <w:p w:rsidR="00CD718D" w:rsidRPr="002E1A5E" w:rsidRDefault="00CD718D" w:rsidP="002572A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Responsible for following the Life Smart Curriculum.</w:t>
            </w:r>
          </w:p>
          <w:p w:rsidR="00CD718D" w:rsidRPr="002E1A5E" w:rsidRDefault="00CD718D" w:rsidP="002572A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Observed and evaluated children’s’ performance, behavior and social development.</w:t>
            </w:r>
          </w:p>
          <w:p w:rsidR="00CD718D" w:rsidRPr="002E1A5E" w:rsidRDefault="00CD718D" w:rsidP="002572A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Communicated with parents on a daily basis.</w:t>
            </w:r>
          </w:p>
          <w:p w:rsidR="00CD718D" w:rsidRPr="002E1A5E" w:rsidRDefault="00CD718D" w:rsidP="00B664D7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Conducted parent/teacher conferences.</w:t>
            </w:r>
          </w:p>
          <w:p w:rsidR="00CD718D" w:rsidRPr="002E1A5E" w:rsidRDefault="00CD718D" w:rsidP="00CD718D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8" w:type="dxa"/>
            <w:gridSpan w:val="2"/>
          </w:tcPr>
          <w:p w:rsidR="00CD718D" w:rsidRPr="002E1A5E" w:rsidRDefault="00CD718D" w:rsidP="00A55385">
            <w:pPr>
              <w:pStyle w:val="Dates"/>
              <w:rPr>
                <w:sz w:val="22"/>
                <w:szCs w:val="22"/>
              </w:rPr>
            </w:pPr>
          </w:p>
        </w:tc>
      </w:tr>
      <w:tr w:rsidR="00CD718D" w:rsidRPr="00D010D9" w:rsidTr="002572A5">
        <w:trPr>
          <w:cantSplit/>
          <w:trHeight w:val="70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5872" w:type="dxa"/>
            <w:gridSpan w:val="2"/>
          </w:tcPr>
          <w:p w:rsidR="00CD718D" w:rsidRPr="002E1A5E" w:rsidRDefault="00CD718D" w:rsidP="00A55385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Title 1 Reading Specialist</w:t>
            </w:r>
          </w:p>
        </w:tc>
        <w:tc>
          <w:tcPr>
            <w:tcW w:w="2588" w:type="dxa"/>
            <w:gridSpan w:val="2"/>
          </w:tcPr>
          <w:p w:rsidR="00CD718D" w:rsidRPr="002E1A5E" w:rsidRDefault="00CD718D" w:rsidP="002572A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Sept. 2003-June 2011</w:t>
            </w:r>
          </w:p>
        </w:tc>
      </w:tr>
      <w:tr w:rsidR="00CD718D" w:rsidRPr="00D010D9" w:rsidTr="008E3063">
        <w:trPr>
          <w:cantSplit/>
          <w:trHeight w:val="2196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8460" w:type="dxa"/>
            <w:gridSpan w:val="4"/>
          </w:tcPr>
          <w:p w:rsidR="00CD718D" w:rsidRPr="002E1A5E" w:rsidRDefault="00CD718D" w:rsidP="00A55385">
            <w:pPr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Style w:val="LocationCharChar"/>
                <w:rFonts w:ascii="Arial" w:hAnsi="Arial" w:cs="Arial"/>
                <w:sz w:val="22"/>
                <w:szCs w:val="22"/>
              </w:rPr>
              <w:t>Holy Family Institute,</w:t>
            </w:r>
            <w:r w:rsidRPr="002E1A5E">
              <w:rPr>
                <w:rFonts w:ascii="Arial" w:hAnsi="Arial" w:cs="Arial"/>
                <w:sz w:val="22"/>
                <w:szCs w:val="22"/>
              </w:rPr>
              <w:t xml:space="preserve"> Pittsburgh, PA</w:t>
            </w:r>
          </w:p>
          <w:p w:rsidR="00CD718D" w:rsidRPr="002E1A5E" w:rsidRDefault="00CD718D" w:rsidP="00A5538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Provided individualized and small group instruction to at-risk, special needs and behaviorally challenged residential students in grades 1-12.</w:t>
            </w:r>
          </w:p>
          <w:p w:rsidR="00CD718D" w:rsidRPr="002E1A5E" w:rsidRDefault="00CD718D" w:rsidP="00A5538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Developed lesson plans aligned with the PA standards.</w:t>
            </w:r>
          </w:p>
          <w:p w:rsidR="00CD718D" w:rsidRPr="002E1A5E" w:rsidRDefault="00CD718D" w:rsidP="00A5538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Conducted formal and informal assessments to chart the students’ progress.</w:t>
            </w:r>
          </w:p>
          <w:p w:rsidR="00CD718D" w:rsidRPr="002E1A5E" w:rsidRDefault="00CD718D" w:rsidP="00A5538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Used standardized testing to place the students’ in the Title 1 program.</w:t>
            </w:r>
          </w:p>
          <w:p w:rsidR="00CD718D" w:rsidRPr="002E1A5E" w:rsidRDefault="00CD718D" w:rsidP="00A55385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Worked closely with classroom teachers and attended IEP and behavior meetings when necessary.</w:t>
            </w:r>
          </w:p>
          <w:p w:rsidR="00CD718D" w:rsidRPr="002E1A5E" w:rsidRDefault="00CD718D" w:rsidP="00215F82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718D" w:rsidRPr="00D010D9" w:rsidTr="00D111AE">
        <w:trPr>
          <w:cantSplit/>
          <w:trHeight w:val="60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5782" w:type="dxa"/>
          </w:tcPr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Title 1 Reading Specialist/Act 89 Math Teacher</w:t>
            </w:r>
          </w:p>
        </w:tc>
        <w:tc>
          <w:tcPr>
            <w:tcW w:w="2678" w:type="dxa"/>
            <w:gridSpan w:val="3"/>
          </w:tcPr>
          <w:p w:rsidR="00CD718D" w:rsidRPr="002E1A5E" w:rsidRDefault="00CD718D" w:rsidP="00542175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Dec. 1998-June 2003</w:t>
            </w:r>
          </w:p>
        </w:tc>
      </w:tr>
      <w:tr w:rsidR="00CD718D" w:rsidRPr="00D010D9" w:rsidTr="009F281B">
        <w:trPr>
          <w:cantSplit/>
          <w:trHeight w:val="60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8460" w:type="dxa"/>
            <w:gridSpan w:val="4"/>
          </w:tcPr>
          <w:p w:rsidR="00CD718D" w:rsidRPr="002E1A5E" w:rsidRDefault="00CD718D" w:rsidP="008E3063">
            <w:pPr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i/>
                <w:sz w:val="22"/>
                <w:szCs w:val="22"/>
              </w:rPr>
              <w:t xml:space="preserve">Sylvan Education Solutions </w:t>
            </w:r>
            <w:r w:rsidRPr="002E1A5E">
              <w:rPr>
                <w:rFonts w:ascii="Arial" w:hAnsi="Arial" w:cs="Arial"/>
                <w:sz w:val="22"/>
                <w:szCs w:val="22"/>
              </w:rPr>
              <w:t xml:space="preserve"> Greensburg, PA</w:t>
            </w:r>
          </w:p>
          <w:p w:rsidR="00CD718D" w:rsidRPr="002E1A5E" w:rsidRDefault="00CD718D" w:rsidP="008E3063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Provided small group instruction in reading and math to students in grades K-8.</w:t>
            </w:r>
          </w:p>
          <w:p w:rsidR="00CD718D" w:rsidRPr="002E1A5E" w:rsidRDefault="00CD718D" w:rsidP="008E3063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Worked closely with classroom teachers and principals.</w:t>
            </w:r>
          </w:p>
          <w:p w:rsidR="00CD718D" w:rsidRPr="002E1A5E" w:rsidRDefault="00CD718D" w:rsidP="008E3063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Conducted parent/teacher conferences.</w:t>
            </w:r>
          </w:p>
          <w:p w:rsidR="00CD718D" w:rsidRPr="002E1A5E" w:rsidRDefault="00CD718D" w:rsidP="008E3063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Developed lesson plans for small group instruction.</w:t>
            </w:r>
          </w:p>
          <w:p w:rsidR="00CD718D" w:rsidRPr="002E1A5E" w:rsidRDefault="00CD718D" w:rsidP="008E3063">
            <w:pPr>
              <w:pStyle w:val="bulletedlis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Provided hands on lessons in Math.</w:t>
            </w:r>
          </w:p>
          <w:p w:rsidR="00CD718D" w:rsidRDefault="00CD718D" w:rsidP="00D111AE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D111AE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D111AE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:rsidR="00671560" w:rsidRDefault="00671560" w:rsidP="00D111AE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:rsidR="00671560" w:rsidRPr="002E1A5E" w:rsidRDefault="00671560" w:rsidP="00D111AE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718D" w:rsidRPr="00D010D9" w:rsidTr="009F281B">
        <w:trPr>
          <w:cantSplit/>
          <w:trHeight w:val="218"/>
        </w:trPr>
        <w:tc>
          <w:tcPr>
            <w:tcW w:w="8906" w:type="dxa"/>
            <w:gridSpan w:val="5"/>
          </w:tcPr>
          <w:p w:rsidR="00671560" w:rsidRPr="002E1A5E" w:rsidRDefault="00671560" w:rsidP="00671560">
            <w:pPr>
              <w:pStyle w:val="Position"/>
              <w:rPr>
                <w:rFonts w:ascii="Arial" w:hAnsi="Arial" w:cs="Arial"/>
                <w:b w:val="0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lastRenderedPageBreak/>
              <w:t xml:space="preserve">Lydia L. Rostcheck </w:t>
            </w:r>
            <w:r w:rsidRPr="002E1A5E">
              <w:rPr>
                <w:rFonts w:ascii="Arial" w:hAnsi="Arial" w:cs="Arial"/>
                <w:b w:val="0"/>
                <w:sz w:val="22"/>
                <w:szCs w:val="22"/>
              </w:rPr>
              <w:t xml:space="preserve">– page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3</w:t>
            </w:r>
          </w:p>
          <w:p w:rsidR="00671560" w:rsidRDefault="00671560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71560" w:rsidRDefault="00671560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71560" w:rsidRDefault="00671560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D718D" w:rsidRPr="002E1A5E" w:rsidRDefault="00CD718D" w:rsidP="00534EF0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EDUCATION</w:t>
            </w: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 w:val="restart"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</w:tcPr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Master of Education Degree</w:t>
            </w:r>
          </w:p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Major:  Reading Specialist              </w:t>
            </w: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073A57">
            <w:pPr>
              <w:pStyle w:val="Dates"/>
              <w:jc w:val="left"/>
              <w:rPr>
                <w:sz w:val="22"/>
                <w:szCs w:val="22"/>
              </w:rPr>
            </w:pPr>
          </w:p>
          <w:p w:rsidR="00CD718D" w:rsidRPr="002E1A5E" w:rsidRDefault="00CD718D" w:rsidP="00073A57">
            <w:pPr>
              <w:pStyle w:val="Dates"/>
              <w:jc w:val="left"/>
              <w:rPr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1994</w:t>
            </w: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  <w:vMerge w:val="restart"/>
          </w:tcPr>
          <w:p w:rsidR="00CD718D" w:rsidRPr="002E1A5E" w:rsidRDefault="00CD718D" w:rsidP="009278A4">
            <w:pPr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Style w:val="LocationCharChar"/>
                <w:rFonts w:ascii="Arial" w:hAnsi="Arial" w:cs="Arial"/>
                <w:sz w:val="22"/>
                <w:szCs w:val="22"/>
              </w:rPr>
              <w:t>California University of PA,</w:t>
            </w:r>
            <w:r w:rsidRPr="002E1A5E">
              <w:rPr>
                <w:rFonts w:ascii="Arial" w:hAnsi="Arial" w:cs="Arial"/>
                <w:sz w:val="22"/>
                <w:szCs w:val="22"/>
              </w:rPr>
              <w:t xml:space="preserve"> California, PA</w:t>
            </w:r>
          </w:p>
          <w:p w:rsidR="00CD718D" w:rsidRPr="002E1A5E" w:rsidRDefault="00CD718D" w:rsidP="009278A4">
            <w:pPr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Post Graduate Credits</w:t>
            </w: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542175">
            <w:pPr>
              <w:pStyle w:val="Dates"/>
              <w:jc w:val="center"/>
              <w:rPr>
                <w:sz w:val="22"/>
                <w:szCs w:val="22"/>
              </w:rPr>
            </w:pP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  <w:vMerge/>
          </w:tcPr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542175">
            <w:pPr>
              <w:pStyle w:val="Dates"/>
              <w:jc w:val="center"/>
              <w:rPr>
                <w:sz w:val="22"/>
                <w:szCs w:val="22"/>
              </w:rPr>
            </w:pP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</w:tcPr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Major:  Elementary Education</w:t>
            </w:r>
          </w:p>
          <w:p w:rsidR="00CD718D" w:rsidRPr="002E1A5E" w:rsidRDefault="00CD718D" w:rsidP="002E1A5E">
            <w:pPr>
              <w:pStyle w:val="Position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b w:val="0"/>
                <w:i/>
                <w:sz w:val="22"/>
                <w:szCs w:val="22"/>
              </w:rPr>
              <w:t>California University of PA,</w:t>
            </w:r>
            <w:r w:rsidRPr="002E1A5E">
              <w:rPr>
                <w:rFonts w:ascii="Arial" w:hAnsi="Arial" w:cs="Arial"/>
                <w:b w:val="0"/>
                <w:sz w:val="22"/>
                <w:szCs w:val="22"/>
              </w:rPr>
              <w:t xml:space="preserve"> California, PA</w:t>
            </w:r>
          </w:p>
          <w:p w:rsidR="00CD718D" w:rsidRPr="002E1A5E" w:rsidRDefault="00CD718D" w:rsidP="00D111AE">
            <w:pPr>
              <w:pStyle w:val="Position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073A57">
            <w:pPr>
              <w:pStyle w:val="Dates"/>
              <w:jc w:val="left"/>
              <w:rPr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1986</w:t>
            </w: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</w:tcPr>
          <w:p w:rsidR="00CD718D" w:rsidRPr="002E1A5E" w:rsidRDefault="00CD718D" w:rsidP="00B664D7">
            <w:pPr>
              <w:pStyle w:val="Position"/>
              <w:rPr>
                <w:rFonts w:ascii="Arial" w:hAnsi="Arial" w:cs="Arial"/>
                <w:b w:val="0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Bachelor of Science in Education</w:t>
            </w: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B664D7">
            <w:pPr>
              <w:pStyle w:val="Date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sz w:val="22"/>
                <w:szCs w:val="22"/>
              </w:rPr>
              <w:t xml:space="preserve">                  </w:t>
            </w: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</w:tcPr>
          <w:p w:rsidR="00CD718D" w:rsidRPr="002E1A5E" w:rsidRDefault="00CD718D" w:rsidP="002E1A5E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b/>
                <w:sz w:val="22"/>
                <w:szCs w:val="22"/>
              </w:rPr>
              <w:t>Major:  Early Childhood Education</w:t>
            </w: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073A57">
            <w:pPr>
              <w:pStyle w:val="Date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Fonts w:ascii="Arial" w:hAnsi="Arial" w:cs="Arial"/>
                <w:sz w:val="22"/>
                <w:szCs w:val="22"/>
              </w:rPr>
              <w:t>1985</w:t>
            </w:r>
          </w:p>
        </w:tc>
      </w:tr>
      <w:tr w:rsidR="00CD718D" w:rsidRPr="00D010D9" w:rsidTr="00D111AE">
        <w:trPr>
          <w:cantSplit/>
          <w:trHeight w:val="218"/>
        </w:trPr>
        <w:tc>
          <w:tcPr>
            <w:tcW w:w="446" w:type="dxa"/>
            <w:vMerge/>
          </w:tcPr>
          <w:p w:rsidR="00CD718D" w:rsidRPr="00215F82" w:rsidRDefault="00CD718D" w:rsidP="00D010D9">
            <w:pPr>
              <w:rPr>
                <w:sz w:val="18"/>
                <w:szCs w:val="18"/>
              </w:rPr>
            </w:pPr>
          </w:p>
        </w:tc>
        <w:tc>
          <w:tcPr>
            <w:tcW w:w="6592" w:type="dxa"/>
            <w:gridSpan w:val="3"/>
          </w:tcPr>
          <w:p w:rsidR="00CD718D" w:rsidRPr="002E1A5E" w:rsidRDefault="00CD718D" w:rsidP="002E1A5E">
            <w:pPr>
              <w:pStyle w:val="Position"/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2E1A5E">
              <w:rPr>
                <w:rStyle w:val="LocationCharChar"/>
                <w:rFonts w:ascii="Arial" w:hAnsi="Arial" w:cs="Arial"/>
                <w:b w:val="0"/>
                <w:sz w:val="22"/>
                <w:szCs w:val="22"/>
              </w:rPr>
              <w:t>California University of PA,</w:t>
            </w:r>
            <w:r w:rsidRPr="002E1A5E">
              <w:rPr>
                <w:rFonts w:ascii="Arial" w:hAnsi="Arial" w:cs="Arial"/>
                <w:b w:val="0"/>
                <w:sz w:val="22"/>
                <w:szCs w:val="22"/>
              </w:rPr>
              <w:t xml:space="preserve"> California, PA</w:t>
            </w:r>
          </w:p>
        </w:tc>
        <w:tc>
          <w:tcPr>
            <w:tcW w:w="1868" w:type="dxa"/>
            <w:shd w:val="clear" w:color="auto" w:fill="auto"/>
          </w:tcPr>
          <w:p w:rsidR="00CD718D" w:rsidRPr="002E1A5E" w:rsidRDefault="00CD718D" w:rsidP="00542175">
            <w:pPr>
              <w:pStyle w:val="Dates"/>
              <w:jc w:val="center"/>
              <w:rPr>
                <w:sz w:val="22"/>
                <w:szCs w:val="22"/>
              </w:rPr>
            </w:pPr>
          </w:p>
        </w:tc>
      </w:tr>
    </w:tbl>
    <w:p w:rsidR="005E30E9" w:rsidRDefault="005E30E9" w:rsidP="00D010D9">
      <w:pPr>
        <w:rPr>
          <w:rFonts w:ascii="Arial" w:hAnsi="Arial" w:cs="Arial"/>
          <w:b/>
          <w:sz w:val="22"/>
          <w:szCs w:val="22"/>
        </w:rPr>
      </w:pPr>
    </w:p>
    <w:p w:rsidR="005E30E9" w:rsidRDefault="005E30E9" w:rsidP="00D010D9">
      <w:pPr>
        <w:rPr>
          <w:rFonts w:ascii="Arial" w:hAnsi="Arial" w:cs="Arial"/>
          <w:b/>
          <w:sz w:val="22"/>
          <w:szCs w:val="22"/>
        </w:rPr>
      </w:pPr>
    </w:p>
    <w:p w:rsidR="005E30E9" w:rsidRPr="002E1A5E" w:rsidRDefault="00B664D7" w:rsidP="00D010D9">
      <w:pPr>
        <w:rPr>
          <w:rFonts w:ascii="Arial" w:hAnsi="Arial" w:cs="Arial"/>
          <w:b/>
          <w:sz w:val="22"/>
          <w:szCs w:val="22"/>
        </w:rPr>
      </w:pPr>
      <w:r w:rsidRPr="002E1A5E">
        <w:rPr>
          <w:rFonts w:ascii="Arial" w:hAnsi="Arial" w:cs="Arial"/>
          <w:b/>
          <w:sz w:val="22"/>
          <w:szCs w:val="22"/>
        </w:rPr>
        <w:t>CERTIFICATION –</w:t>
      </w:r>
      <w:r w:rsidR="005E30E9" w:rsidRPr="002E1A5E">
        <w:rPr>
          <w:rFonts w:ascii="Arial" w:hAnsi="Arial" w:cs="Arial"/>
          <w:b/>
          <w:sz w:val="22"/>
          <w:szCs w:val="22"/>
        </w:rPr>
        <w:t xml:space="preserve"> </w:t>
      </w:r>
      <w:r w:rsidRPr="002E1A5E">
        <w:rPr>
          <w:rFonts w:ascii="Arial" w:hAnsi="Arial" w:cs="Arial"/>
          <w:b/>
          <w:sz w:val="22"/>
          <w:szCs w:val="22"/>
        </w:rPr>
        <w:t xml:space="preserve">Instructional II </w:t>
      </w:r>
    </w:p>
    <w:p w:rsidR="005E30E9" w:rsidRPr="002E1A5E" w:rsidRDefault="005E30E9" w:rsidP="00D010D9">
      <w:pPr>
        <w:rPr>
          <w:rFonts w:ascii="Arial" w:hAnsi="Arial" w:cs="Arial"/>
          <w:b/>
          <w:sz w:val="22"/>
          <w:szCs w:val="22"/>
        </w:rPr>
      </w:pPr>
      <w:r w:rsidRPr="002E1A5E">
        <w:rPr>
          <w:rFonts w:ascii="Arial" w:hAnsi="Arial" w:cs="Arial"/>
          <w:b/>
          <w:sz w:val="22"/>
          <w:szCs w:val="22"/>
        </w:rPr>
        <w:t xml:space="preserve">     State of Pennsylvania – Reading Specialist</w:t>
      </w:r>
    </w:p>
    <w:p w:rsidR="005E30E9" w:rsidRPr="002E1A5E" w:rsidRDefault="005E30E9" w:rsidP="00D010D9">
      <w:pPr>
        <w:rPr>
          <w:rFonts w:ascii="Arial" w:hAnsi="Arial" w:cs="Arial"/>
          <w:b/>
          <w:sz w:val="22"/>
          <w:szCs w:val="22"/>
        </w:rPr>
      </w:pPr>
      <w:r w:rsidRPr="002E1A5E">
        <w:rPr>
          <w:rFonts w:ascii="Arial" w:hAnsi="Arial" w:cs="Arial"/>
          <w:b/>
          <w:sz w:val="22"/>
          <w:szCs w:val="22"/>
        </w:rPr>
        <w:t xml:space="preserve">     State of Pennsylvania – Elementary Education</w:t>
      </w:r>
    </w:p>
    <w:p w:rsidR="005E30E9" w:rsidRDefault="005E30E9" w:rsidP="00D010D9">
      <w:pPr>
        <w:rPr>
          <w:rFonts w:ascii="Arial" w:hAnsi="Arial" w:cs="Arial"/>
          <w:b/>
          <w:sz w:val="22"/>
          <w:szCs w:val="22"/>
        </w:rPr>
      </w:pPr>
      <w:r w:rsidRPr="002E1A5E">
        <w:rPr>
          <w:rFonts w:ascii="Arial" w:hAnsi="Arial" w:cs="Arial"/>
          <w:b/>
          <w:sz w:val="22"/>
          <w:szCs w:val="22"/>
        </w:rPr>
        <w:t xml:space="preserve">     State of Pennsylvania – Early Childhood Education </w:t>
      </w: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Default="00166E7D" w:rsidP="00D010D9">
      <w:pPr>
        <w:rPr>
          <w:rFonts w:ascii="Arial" w:hAnsi="Arial" w:cs="Arial"/>
          <w:b/>
          <w:sz w:val="22"/>
          <w:szCs w:val="22"/>
        </w:rPr>
      </w:pPr>
    </w:p>
    <w:p w:rsidR="00166E7D" w:rsidRPr="002E1A5E" w:rsidRDefault="00166E7D" w:rsidP="00D010D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REFERENCES:   </w:t>
      </w:r>
      <w:r w:rsidRPr="00166E7D">
        <w:rPr>
          <w:rFonts w:ascii="Arial" w:hAnsi="Arial" w:cs="Arial"/>
          <w:b/>
          <w:sz w:val="22"/>
          <w:szCs w:val="22"/>
        </w:rPr>
        <w:t>FURNISHED UPON REQUEST</w:t>
      </w:r>
    </w:p>
    <w:sectPr w:rsidR="00166E7D" w:rsidRPr="002E1A5E" w:rsidSect="00153C11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7A" w:rsidRDefault="00592E7A" w:rsidP="008E3063">
      <w:pPr>
        <w:spacing w:line="240" w:lineRule="auto"/>
      </w:pPr>
      <w:r>
        <w:separator/>
      </w:r>
    </w:p>
  </w:endnote>
  <w:endnote w:type="continuationSeparator" w:id="0">
    <w:p w:rsidR="00592E7A" w:rsidRDefault="00592E7A" w:rsidP="008E3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7A" w:rsidRDefault="00592E7A" w:rsidP="008E3063">
      <w:pPr>
        <w:spacing w:line="240" w:lineRule="auto"/>
      </w:pPr>
      <w:r>
        <w:separator/>
      </w:r>
    </w:p>
  </w:footnote>
  <w:footnote w:type="continuationSeparator" w:id="0">
    <w:p w:rsidR="00592E7A" w:rsidRDefault="00592E7A" w:rsidP="008E30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CE5FC8"/>
    <w:multiLevelType w:val="hybridMultilevel"/>
    <w:tmpl w:val="39E2E95E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20"/>
    <w:rsid w:val="000322EF"/>
    <w:rsid w:val="000370BA"/>
    <w:rsid w:val="00073A57"/>
    <w:rsid w:val="000C0974"/>
    <w:rsid w:val="000C1B3A"/>
    <w:rsid w:val="000D2EFE"/>
    <w:rsid w:val="000F4587"/>
    <w:rsid w:val="00151759"/>
    <w:rsid w:val="00153C11"/>
    <w:rsid w:val="00166E7D"/>
    <w:rsid w:val="00205CE3"/>
    <w:rsid w:val="00214C7E"/>
    <w:rsid w:val="00215F82"/>
    <w:rsid w:val="0023402D"/>
    <w:rsid w:val="002572A5"/>
    <w:rsid w:val="002644E8"/>
    <w:rsid w:val="002E1A5E"/>
    <w:rsid w:val="003113A1"/>
    <w:rsid w:val="003B7182"/>
    <w:rsid w:val="00483A4E"/>
    <w:rsid w:val="00534EF0"/>
    <w:rsid w:val="00542175"/>
    <w:rsid w:val="00592E7A"/>
    <w:rsid w:val="005E30E9"/>
    <w:rsid w:val="00624901"/>
    <w:rsid w:val="00671560"/>
    <w:rsid w:val="006D51E5"/>
    <w:rsid w:val="00717C3D"/>
    <w:rsid w:val="0073189C"/>
    <w:rsid w:val="00775413"/>
    <w:rsid w:val="007C53C6"/>
    <w:rsid w:val="00893B7E"/>
    <w:rsid w:val="008E3063"/>
    <w:rsid w:val="008F47DD"/>
    <w:rsid w:val="00911485"/>
    <w:rsid w:val="009278A4"/>
    <w:rsid w:val="00954449"/>
    <w:rsid w:val="00960AEA"/>
    <w:rsid w:val="009A26A2"/>
    <w:rsid w:val="009C742A"/>
    <w:rsid w:val="009F281B"/>
    <w:rsid w:val="00A53D19"/>
    <w:rsid w:val="00A976CE"/>
    <w:rsid w:val="00B17D29"/>
    <w:rsid w:val="00B40F20"/>
    <w:rsid w:val="00B51F14"/>
    <w:rsid w:val="00B664D7"/>
    <w:rsid w:val="00B935E4"/>
    <w:rsid w:val="00B949B7"/>
    <w:rsid w:val="00BD5FF3"/>
    <w:rsid w:val="00C64B67"/>
    <w:rsid w:val="00CD718D"/>
    <w:rsid w:val="00CF64DE"/>
    <w:rsid w:val="00D010D9"/>
    <w:rsid w:val="00D111AE"/>
    <w:rsid w:val="00D30FC9"/>
    <w:rsid w:val="00DE6A58"/>
    <w:rsid w:val="00EC19BB"/>
    <w:rsid w:val="00EF38B2"/>
    <w:rsid w:val="00F22247"/>
    <w:rsid w:val="00FB03C2"/>
    <w:rsid w:val="00F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A3936B-1B4E-4F9F-A735-81251940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Header">
    <w:name w:val="header"/>
    <w:basedOn w:val="Normal"/>
    <w:link w:val="HeaderChar"/>
    <w:rsid w:val="008E30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E306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8E30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E3063"/>
    <w:rPr>
      <w:rFonts w:ascii="Tahoma" w:hAnsi="Tahoma"/>
      <w:spacing w:val="10"/>
      <w:sz w:val="16"/>
      <w:szCs w:val="16"/>
    </w:rPr>
  </w:style>
  <w:style w:type="character" w:styleId="Hyperlink">
    <w:name w:val="Hyperlink"/>
    <w:basedOn w:val="DefaultParagraphFont"/>
    <w:rsid w:val="009278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\AppData\Roaming\Microsoft\Templates\TP03000414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377FC-5F09-4A45-9A14-98AAD0FF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TP030004143</Template>
  <TotalTime>0</TotalTime>
  <Pages>5</Pages>
  <Words>579</Words>
  <Characters>3302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MJ</cp:lastModifiedBy>
  <cp:revision>2</cp:revision>
  <cp:lastPrinted>2013-06-17T22:08:00Z</cp:lastPrinted>
  <dcterms:created xsi:type="dcterms:W3CDTF">2016-03-04T05:00:00Z</dcterms:created>
  <dcterms:modified xsi:type="dcterms:W3CDTF">2016-03-04T05:00:00Z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TC300041439990</vt:lpwstr>
  </property>
</Properties>
</file>