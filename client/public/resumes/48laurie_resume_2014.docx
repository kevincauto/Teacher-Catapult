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712"/>
        <w:gridCol w:w="4795"/>
      </w:tblGrid>
      <w:tr w:rsidR="00910CBB">
        <w:tc>
          <w:tcPr>
            <w:tcW w:w="5000" w:type="pct"/>
            <w:gridSpan w:val="3"/>
            <w:shd w:val="clear" w:color="auto" w:fill="auto"/>
            <w:vAlign w:val="bottom"/>
          </w:tcPr>
          <w:bookmarkStart w:id="0" w:name="_GoBack"/>
          <w:bookmarkEnd w:id="0"/>
          <w:p w:rsidR="00910CBB" w:rsidRDefault="00B744D4" w:rsidP="00BE5196">
            <w:pPr>
              <w:pStyle w:val="Name"/>
            </w:pPr>
            <w:sdt>
              <w:sdtPr>
                <w:id w:val="5444133"/>
                <w:placeholder>
                  <w:docPart w:val="0C3E16B3BCFF41709EC41440C571F8D5"/>
                </w:placeholder>
              </w:sdtPr>
              <w:sdtEndPr/>
              <w:sdtContent>
                <w:r w:rsidR="00BE5196">
                  <w:t>Laura Eagan</w:t>
                </w:r>
              </w:sdtContent>
            </w:sdt>
          </w:p>
        </w:tc>
      </w:tr>
      <w:tr w:rsidR="00910CBB">
        <w:trPr>
          <w:trHeight w:val="598"/>
        </w:trPr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Default="00B744D4">
            <w:pPr>
              <w:rPr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</w:rPr>
                <w:id w:val="5444137"/>
                <w:placeholder>
                  <w:docPart w:val="26A7F59F02E64926AB987CE37E384C6A"/>
                </w:placeholder>
              </w:sdtPr>
              <w:sdtEndPr>
                <w:rPr>
                  <w:rStyle w:val="PersonalInfoChar"/>
                </w:rPr>
              </w:sdtEndPr>
              <w:sdtContent>
                <w:r w:rsidR="006B4A9F">
                  <w:rPr>
                    <w:rStyle w:val="PersonalInfoChar"/>
                  </w:rPr>
                  <w:t>602-451-3213</w:t>
                </w:r>
              </w:sdtContent>
            </w:sdt>
          </w:p>
          <w:sdt>
            <w:sdtPr>
              <w:id w:val="5444139"/>
              <w:placeholder>
                <w:docPart w:val="F60A03ECC901420685C3C12FDC385BF5"/>
              </w:placeholder>
            </w:sdtPr>
            <w:sdtEndPr/>
            <w:sdtContent>
              <w:p w:rsidR="00BE5196" w:rsidRDefault="00EB5886" w:rsidP="00BE5196">
                <w:pPr>
                  <w:pStyle w:val="PersonalInfo"/>
                </w:pPr>
                <w:r>
                  <w:t>15 E. Green St.</w:t>
                </w:r>
                <w:r w:rsidR="00BE5196">
                  <w:t xml:space="preserve">  </w:t>
                </w:r>
              </w:p>
              <w:p w:rsidR="00A06116" w:rsidRDefault="00EB5886" w:rsidP="00BE5196">
                <w:pPr>
                  <w:pStyle w:val="PersonalInfo"/>
                </w:pPr>
                <w:r>
                  <w:t>Shiremanstown, PA, 17011</w:t>
                </w:r>
              </w:p>
              <w:p w:rsidR="00910CBB" w:rsidRDefault="00A06116" w:rsidP="00BE5196">
                <w:pPr>
                  <w:pStyle w:val="PersonalInfo"/>
                </w:pPr>
                <w:r>
                  <w:t>leagan4@live.com</w:t>
                </w:r>
              </w:p>
            </w:sdtContent>
          </w:sdt>
        </w:tc>
        <w:tc>
          <w:tcPr>
            <w:tcW w:w="2500" w:type="pct"/>
            <w:shd w:val="clear" w:color="auto" w:fill="auto"/>
            <w:vAlign w:val="bottom"/>
          </w:tcPr>
          <w:p w:rsidR="00910CBB" w:rsidRDefault="00910CBB" w:rsidP="001E5C69">
            <w:pPr>
              <w:pStyle w:val="PersonalInfoRight"/>
            </w:pPr>
          </w:p>
          <w:p w:rsidR="00910CBB" w:rsidRDefault="00910CBB" w:rsidP="00BE5196">
            <w:pPr>
              <w:pStyle w:val="PersonalInfoRight"/>
            </w:pPr>
          </w:p>
        </w:tc>
      </w:tr>
      <w:tr w:rsidR="00910CBB" w:rsidTr="00024E30">
        <w:trPr>
          <w:trHeight w:val="216"/>
        </w:trPr>
        <w:tc>
          <w:tcPr>
            <w:tcW w:w="5000" w:type="pct"/>
            <w:gridSpan w:val="3"/>
            <w:shd w:val="clear" w:color="auto" w:fill="auto"/>
          </w:tcPr>
          <w:p w:rsidR="00910CBB" w:rsidRDefault="00910CBB"/>
        </w:tc>
      </w:tr>
      <w:tr w:rsidR="00BE5196">
        <w:sdt>
          <w:sdtPr>
            <w:id w:val="247928031"/>
            <w:placeholder>
              <w:docPart w:val="44E37568CD5E4418BBBE04BDD8C98520"/>
            </w:placeholder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</w:tcBorders>
              </w:tcPr>
              <w:p w:rsidR="00BE5196" w:rsidRPr="00024E30" w:rsidRDefault="00BE5196" w:rsidP="00BE5196">
                <w:pPr>
                  <w:pStyle w:val="ContentHeading"/>
                </w:pPr>
                <w:r>
                  <w:t>Objective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sdt>
            <w:sdtPr>
              <w:rPr>
                <w:rStyle w:val="ContentBodyChar"/>
              </w:rPr>
              <w:id w:val="247928032"/>
              <w:placeholder>
                <w:docPart w:val="0174DAF4359144BCAEC692E0FB1A6383"/>
              </w:placeholder>
            </w:sdtPr>
            <w:sdtEndPr>
              <w:rPr>
                <w:rStyle w:val="ContentBodyChar"/>
              </w:rPr>
            </w:sdtEndPr>
            <w:sdtContent>
              <w:p w:rsidR="00BE5196" w:rsidRDefault="00BE5196" w:rsidP="005B5EC6">
                <w:r>
                  <w:rPr>
                    <w:rFonts w:ascii="Calibri" w:eastAsia="Calibri" w:hAnsi="Calibri" w:cs="Times New Roman"/>
                  </w:rPr>
                  <w:t xml:space="preserve">To present the world to children in new and exciting ways, and to foster in them a love for </w:t>
                </w:r>
                <w:r w:rsidR="006B4A9F">
                  <w:rPr>
                    <w:rFonts w:ascii="Calibri" w:eastAsia="Calibri" w:hAnsi="Calibri" w:cs="Times New Roman"/>
                  </w:rPr>
                  <w:t>learning.</w:t>
                </w:r>
              </w:p>
              <w:p w:rsidR="00BE5196" w:rsidRDefault="00B744D4" w:rsidP="005B5EC6">
                <w:pPr>
                  <w:rPr>
                    <w:color w:val="404040" w:themeColor="text1" w:themeTint="BF"/>
                  </w:rPr>
                </w:pPr>
              </w:p>
            </w:sdtContent>
          </w:sdt>
        </w:tc>
      </w:tr>
      <w:tr w:rsidR="00BE5196">
        <w:sdt>
          <w:sdtPr>
            <w:id w:val="5444170"/>
            <w:placeholder>
              <w:docPart w:val="0A701AFCF9F74FA2AC50C9E4020E8108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E5196" w:rsidRPr="00024E30" w:rsidRDefault="00BE5196" w:rsidP="00024E30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Pr="001E5C69" w:rsidRDefault="00BE5196" w:rsidP="001E5C69">
            <w:pPr>
              <w:pStyle w:val="ContentBodyBold"/>
              <w:rPr>
                <w:rStyle w:val="ContentBodyChar"/>
              </w:rPr>
            </w:pPr>
            <w:r>
              <w:t xml:space="preserve">July 2012 – </w:t>
            </w:r>
            <w:r w:rsidR="006B4A9F">
              <w:t>July 2014</w:t>
            </w:r>
          </w:p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3"/>
                <w:placeholder>
                  <w:docPart w:val="710B0FD0814F463A8E7C666E4AFEB9E6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Teacher, 3</w:t>
                </w:r>
                <w:r w:rsidR="00BE5196" w:rsidRPr="00BE5196">
                  <w:rPr>
                    <w:rStyle w:val="ContentBodyChar"/>
                    <w:vertAlign w:val="superscript"/>
                  </w:rPr>
                  <w:t>rd</w:t>
                </w:r>
                <w:r w:rsidR="00BE5196">
                  <w:rPr>
                    <w:rStyle w:val="ContentBodyChar"/>
                  </w:rPr>
                  <w:t xml:space="preserve"> Grade Team Leader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3"/>
                <w:placeholder>
                  <w:docPart w:val="61BEBBF58F3348ACB14FA394CAF3B58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C.W. Harris Elementary School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4"/>
                <w:placeholder>
                  <w:docPart w:val="712D56A5BE2A4F31977640559AEDBAF2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Phoenix, AZ</w:t>
                </w:r>
              </w:sdtContent>
            </w:sdt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Plan and Implement lesson plans in correlation with AZ State Standards and Common Core Standards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Lead other 3</w:t>
            </w:r>
            <w:r w:rsidRPr="00BE5196">
              <w:rPr>
                <w:rFonts w:ascii="Calibri" w:eastAsia="Calibri" w:hAnsi="Calibri" w:cs="Times New Roman"/>
                <w:sz w:val="20"/>
                <w:szCs w:val="20"/>
                <w:vertAlign w:val="superscript"/>
              </w:rPr>
              <w:t>rd</w:t>
            </w: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 xml:space="preserve"> grade Team Members in decision making processes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 xml:space="preserve">Analyze Data from Assessments for Instructional Purposes 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Literacy Team Member</w:t>
            </w:r>
          </w:p>
          <w:p w:rsidR="00BE5196" w:rsidRPr="001E5C69" w:rsidRDefault="00BE5196" w:rsidP="001E5C69">
            <w:pPr>
              <w:pStyle w:val="ContentBodyBold"/>
              <w:rPr>
                <w:rStyle w:val="ContentBodyChar"/>
              </w:rPr>
            </w:pPr>
            <w:r>
              <w:t>August 2010 – April 2012</w:t>
            </w:r>
          </w:p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8"/>
                <w:placeholder>
                  <w:docPart w:val="5541F9D58919408FB0BE49D3A077CAE2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Teacher, 2</w:t>
                </w:r>
                <w:r w:rsidR="00BE5196" w:rsidRPr="00BE5196">
                  <w:rPr>
                    <w:rStyle w:val="ContentBodyChar"/>
                    <w:vertAlign w:val="superscript"/>
                  </w:rPr>
                  <w:t>nd</w:t>
                </w:r>
                <w:r w:rsidR="00BE5196">
                  <w:rPr>
                    <w:rStyle w:val="ContentBodyChar"/>
                  </w:rPr>
                  <w:t xml:space="preserve"> Grade/Kindergarten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9"/>
                <w:placeholder>
                  <w:docPart w:val="1581EC3D1B7840D7822F76D842B8F568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Stepping Stones Academy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0"/>
                <w:placeholder>
                  <w:docPart w:val="12B8BA9B3D094A9BABD69DB19173CED4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Phoenix, AZ</w:t>
                </w:r>
              </w:sdtContent>
            </w:sdt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Plan and Implement lesson plans in correlation with AZ State Standards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Keep portfolios and records for students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Accurately maintain grades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Participate in extracurricular activities (festivals, banquets, etc.)</w:t>
            </w:r>
          </w:p>
          <w:p w:rsidR="00BE5196" w:rsidRPr="001E5C69" w:rsidRDefault="00BE5196" w:rsidP="001E5C69">
            <w:pPr>
              <w:pStyle w:val="ContentBodyBold"/>
              <w:rPr>
                <w:rStyle w:val="ContentBodyChar"/>
              </w:rPr>
            </w:pPr>
            <w:r>
              <w:rPr>
                <w:rStyle w:val="ContentBodyChar"/>
              </w:rPr>
              <w:t xml:space="preserve">August 2009 – August 2010 </w:t>
            </w:r>
          </w:p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0"/>
                <w:placeholder>
                  <w:docPart w:val="6D6DEC8605174252AA4CE133FB2CE6B1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Assistant Director</w:t>
                </w:r>
              </w:sdtContent>
            </w:sdt>
            <w:r w:rsidR="00BE5196">
              <w:rPr>
                <w:rStyle w:val="ContentBodyChar"/>
              </w:rPr>
              <w:t xml:space="preserve">, </w:t>
            </w:r>
            <w:sdt>
              <w:sdtPr>
                <w:rPr>
                  <w:rStyle w:val="ContentBodyChar"/>
                </w:rPr>
                <w:id w:val="5444243"/>
                <w:placeholder>
                  <w:docPart w:val="4B50259D5C2749AFB3DFB9B7B4715FD9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Garden Lakes Christian Academy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4"/>
                <w:placeholder>
                  <w:docPart w:val="DE71EC8AB2DF4B99B94371632418619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BE5196">
                  <w:rPr>
                    <w:rStyle w:val="ContentBodyChar"/>
                  </w:rPr>
                  <w:t>Avondale, AZ</w:t>
                </w:r>
              </w:sdtContent>
            </w:sdt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Assist in the training and direction of staff</w:t>
            </w:r>
          </w:p>
          <w:p w:rsidR="00BE5196" w:rsidRP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Maintain accurate attendance records for students</w:t>
            </w:r>
          </w:p>
          <w:p w:rsidR="00BE5196" w:rsidRDefault="00BE5196" w:rsidP="00BE5196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sz w:val="20"/>
                <w:szCs w:val="20"/>
              </w:rPr>
            </w:pPr>
            <w:r w:rsidRPr="00BE5196">
              <w:rPr>
                <w:rFonts w:ascii="Calibri" w:eastAsia="Calibri" w:hAnsi="Calibri" w:cs="Times New Roman"/>
                <w:sz w:val="20"/>
                <w:szCs w:val="20"/>
              </w:rPr>
              <w:t>Monitor teacher lesson plans</w:t>
            </w:r>
          </w:p>
          <w:p w:rsidR="00BE5196" w:rsidRPr="00A369BC" w:rsidRDefault="00A369BC" w:rsidP="00A369BC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a tuition payment schedule</w:t>
            </w:r>
          </w:p>
          <w:p w:rsidR="00BE5196" w:rsidRPr="001E5C69" w:rsidRDefault="00A369BC" w:rsidP="001E5C69">
            <w:pPr>
              <w:pStyle w:val="ContentBodyBold"/>
            </w:pPr>
            <w:r>
              <w:t>May 2007 – Aug 2009</w:t>
            </w:r>
          </w:p>
          <w:p w:rsidR="00BE5196" w:rsidRDefault="00B744D4" w:rsidP="00A369B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1"/>
                <w:placeholder>
                  <w:docPart w:val="2F658E3BD1984B28B3EC170404AC88AC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Lead Teacher - Preschool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7"/>
                <w:placeholder>
                  <w:docPart w:val="555E7F62D9B64415B694699C22F52D1B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Stone Creek Christian Learning Center</w:t>
                </w:r>
              </w:sdtContent>
            </w:sdt>
            <w:r w:rsidR="00BE5196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8"/>
                <w:placeholder>
                  <w:docPart w:val="3523A7D56692457EA9851598FF680BCF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Phoenix, AZ</w:t>
                </w:r>
              </w:sdtContent>
            </w:sdt>
          </w:p>
        </w:tc>
      </w:tr>
      <w:tr w:rsidR="00BE5196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Pr="00024E30" w:rsidRDefault="00BE5196" w:rsidP="00024E30">
            <w:pPr>
              <w:pStyle w:val="ContentHeading"/>
            </w:pP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369BC" w:rsidRPr="00A369BC" w:rsidRDefault="00A369BC" w:rsidP="00A369BC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369BC">
              <w:rPr>
                <w:rFonts w:ascii="Calibri" w:eastAsia="Calibri" w:hAnsi="Calibri" w:cs="Times New Roman"/>
                <w:sz w:val="20"/>
                <w:szCs w:val="20"/>
              </w:rPr>
              <w:t>Create and implement diverse lesson plans</w:t>
            </w:r>
          </w:p>
          <w:p w:rsidR="00A369BC" w:rsidRPr="00A369BC" w:rsidRDefault="00A369BC" w:rsidP="00A369BC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  <w:rPr>
                <w:sz w:val="20"/>
                <w:szCs w:val="20"/>
              </w:rPr>
            </w:pPr>
            <w:r w:rsidRPr="00A369BC">
              <w:rPr>
                <w:rFonts w:ascii="Calibri" w:eastAsia="Calibri" w:hAnsi="Calibri" w:cs="Times New Roman"/>
                <w:sz w:val="20"/>
                <w:szCs w:val="20"/>
              </w:rPr>
              <w:t>Monitor children in their daily activities</w:t>
            </w:r>
          </w:p>
          <w:p w:rsidR="00BE5196" w:rsidRPr="00A369BC" w:rsidRDefault="00A369BC" w:rsidP="00A369BC">
            <w:pPr>
              <w:pStyle w:val="BulletedList"/>
              <w:tabs>
                <w:tab w:val="num" w:pos="360"/>
              </w:tabs>
              <w:spacing w:before="60" w:after="60" w:line="220" w:lineRule="atLeast"/>
              <w:ind w:left="432" w:hanging="245"/>
              <w:contextualSpacing w:val="0"/>
              <w:jc w:val="both"/>
            </w:pPr>
            <w:r w:rsidRPr="00A369BC">
              <w:rPr>
                <w:rFonts w:ascii="Calibri" w:eastAsia="Calibri" w:hAnsi="Calibri" w:cs="Times New Roman"/>
                <w:sz w:val="20"/>
                <w:szCs w:val="20"/>
              </w:rPr>
              <w:t>Keep running records of students and conduct parent-teacher conferences</w:t>
            </w:r>
          </w:p>
        </w:tc>
      </w:tr>
      <w:tr w:rsidR="00BE5196">
        <w:sdt>
          <w:sdtPr>
            <w:id w:val="5444174"/>
            <w:placeholder>
              <w:docPart w:val="A34410D7B0AF4133BA832F1821F19E2C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BE5196" w:rsidRPr="00024E30" w:rsidRDefault="00BE5196" w:rsidP="00024E30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49"/>
                <w:placeholder>
                  <w:docPart w:val="9EAAEEB5C27E4D2881575F3E92920B30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BA Elementary Education</w:t>
                </w:r>
              </w:sdtContent>
            </w:sdt>
          </w:p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0"/>
                <w:placeholder>
                  <w:docPart w:val="7E7C86E9B4174C03A8413E591EE7007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University of Phoenix</w:t>
                </w:r>
              </w:sdtContent>
            </w:sdt>
          </w:p>
          <w:p w:rsidR="00BE5196" w:rsidRDefault="00B744D4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6"/>
                <w:placeholder>
                  <w:docPart w:val="E72E5FE9C9DE4DEDB9A1CFA9757B9193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Phoenix, AZ</w:t>
                </w:r>
              </w:sdtContent>
            </w:sdt>
          </w:p>
          <w:p w:rsidR="00BE5196" w:rsidRDefault="00A369BC">
            <w:pPr>
              <w:pStyle w:val="ContentBody"/>
            </w:pPr>
            <w:r>
              <w:t>May 2010</w:t>
            </w:r>
          </w:p>
          <w:p w:rsidR="00A369BC" w:rsidRDefault="00A369BC">
            <w:pPr>
              <w:pStyle w:val="ContentBody"/>
            </w:pPr>
            <w:r>
              <w:t>GPA 3.73</w:t>
            </w:r>
          </w:p>
          <w:p w:rsidR="00A369BC" w:rsidRDefault="00A369BC">
            <w:pPr>
              <w:pStyle w:val="ContentBody"/>
            </w:pPr>
          </w:p>
          <w:p w:rsidR="00A369BC" w:rsidRDefault="00A369BC">
            <w:pPr>
              <w:pStyle w:val="ContentBody"/>
            </w:pPr>
            <w:r>
              <w:t>Southwestern Bible College</w:t>
            </w:r>
          </w:p>
          <w:p w:rsidR="00A369BC" w:rsidRDefault="00A369BC">
            <w:pPr>
              <w:pStyle w:val="ContentBody"/>
            </w:pPr>
            <w:r>
              <w:t>1997 - 1999</w:t>
            </w:r>
          </w:p>
        </w:tc>
      </w:tr>
      <w:tr w:rsidR="00BE5196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Pr="00024E30" w:rsidRDefault="00BE5196" w:rsidP="00024E30">
            <w:pPr>
              <w:pStyle w:val="ContentHeading"/>
            </w:pPr>
          </w:p>
        </w:tc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Default="00BE5196">
            <w:pPr>
              <w:rPr>
                <w:color w:val="404040" w:themeColor="text1" w:themeTint="BF"/>
                <w:sz w:val="20"/>
              </w:rPr>
            </w:pPr>
          </w:p>
        </w:tc>
      </w:tr>
      <w:tr w:rsidR="00BE5196">
        <w:sdt>
          <w:sdtPr>
            <w:id w:val="5444177"/>
            <w:placeholder>
              <w:docPart w:val="A3B3C9DD65454CEA96A762CFA48B847E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BE5196" w:rsidRPr="00024E30" w:rsidRDefault="00BE5196" w:rsidP="00024E30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14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E5196" w:rsidRDefault="00B744D4" w:rsidP="00A369BC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252"/>
                <w:placeholder>
                  <w:docPart w:val="58F5104B34ED49A3B5A6A1289A278FFA"/>
                </w:placeholder>
              </w:sdtPr>
              <w:sdtEndPr>
                <w:rPr>
                  <w:rStyle w:val="ContentBodyChar"/>
                </w:rPr>
              </w:sdtEndPr>
              <w:sdtContent>
                <w:r w:rsidR="00A369BC">
                  <w:rPr>
                    <w:rStyle w:val="ContentBodyChar"/>
                  </w:rPr>
                  <w:t>References available upon request</w:t>
                </w:r>
              </w:sdtContent>
            </w:sdt>
          </w:p>
        </w:tc>
      </w:tr>
    </w:tbl>
    <w:p w:rsidR="00910CBB" w:rsidRDefault="00910CBB" w:rsidP="00024E30"/>
    <w:sectPr w:rsidR="00910CBB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C13" w:rsidRDefault="007C0C13">
      <w:pPr>
        <w:spacing w:after="0" w:line="240" w:lineRule="auto"/>
      </w:pPr>
      <w:r>
        <w:separator/>
      </w:r>
    </w:p>
  </w:endnote>
  <w:endnote w:type="continuationSeparator" w:id="0">
    <w:p w:rsidR="007C0C13" w:rsidRDefault="007C0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C13" w:rsidRDefault="007C0C13">
      <w:pPr>
        <w:spacing w:after="0" w:line="240" w:lineRule="auto"/>
      </w:pPr>
      <w:r>
        <w:separator/>
      </w:r>
    </w:p>
  </w:footnote>
  <w:footnote w:type="continuationSeparator" w:id="0">
    <w:p w:rsidR="007C0C13" w:rsidRDefault="007C0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0579"/>
    <w:multiLevelType w:val="hybridMultilevel"/>
    <w:tmpl w:val="58A8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61EA"/>
    <w:multiLevelType w:val="hybridMultilevel"/>
    <w:tmpl w:val="4432B8EE"/>
    <w:lvl w:ilvl="0" w:tplc="3CC26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64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8D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A5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AB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E0CA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C3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24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D46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2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BC"/>
    <w:rsid w:val="00024E30"/>
    <w:rsid w:val="001E5C69"/>
    <w:rsid w:val="002B013A"/>
    <w:rsid w:val="002B6849"/>
    <w:rsid w:val="004513B2"/>
    <w:rsid w:val="005D2F2F"/>
    <w:rsid w:val="00624797"/>
    <w:rsid w:val="00637E72"/>
    <w:rsid w:val="00647056"/>
    <w:rsid w:val="006B4A9F"/>
    <w:rsid w:val="007C0C13"/>
    <w:rsid w:val="00910CBB"/>
    <w:rsid w:val="00943CF6"/>
    <w:rsid w:val="00A06116"/>
    <w:rsid w:val="00A369BC"/>
    <w:rsid w:val="00AA6298"/>
    <w:rsid w:val="00AF7026"/>
    <w:rsid w:val="00B1053A"/>
    <w:rsid w:val="00B744D4"/>
    <w:rsid w:val="00B90B7B"/>
    <w:rsid w:val="00BE5196"/>
    <w:rsid w:val="00D313CE"/>
    <w:rsid w:val="00E02D4E"/>
    <w:rsid w:val="00EB5886"/>
    <w:rsid w:val="00F21095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5:docId w15:val="{9912C6B6-FBE0-43C3-9403-6A25C249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BE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3E16B3BCFF41709EC41440C571F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303BB-CDF9-4E57-AB99-52244495BBF7}"/>
      </w:docPartPr>
      <w:docPartBody>
        <w:p w:rsidR="00497D1E" w:rsidRDefault="00FF5E39">
          <w:pPr>
            <w:pStyle w:val="0C3E16B3BCFF41709EC41440C571F8D5"/>
          </w:pPr>
          <w:r>
            <w:t>[Your Name]</w:t>
          </w:r>
        </w:p>
      </w:docPartBody>
    </w:docPart>
    <w:docPart>
      <w:docPartPr>
        <w:name w:val="26A7F59F02E64926AB987CE37E384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A6870-9251-4ECA-B51D-05797337DD98}"/>
      </w:docPartPr>
      <w:docPartBody>
        <w:p w:rsidR="00497D1E" w:rsidRDefault="00FF5E39">
          <w:pPr>
            <w:pStyle w:val="26A7F59F02E64926AB987CE37E384C6A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F60A03ECC901420685C3C12FDC385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1ADC2-FF90-4585-9D18-34312574BFC8}"/>
      </w:docPartPr>
      <w:docPartBody>
        <w:p w:rsidR="00497D1E" w:rsidRDefault="00FF5E39">
          <w:pPr>
            <w:pStyle w:val="F60A03ECC901420685C3C12FDC385BF5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44E37568CD5E4418BBBE04BDD8C9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050C-DDFA-4BE5-A01D-B99D28E0B8A1}"/>
      </w:docPartPr>
      <w:docPartBody>
        <w:p w:rsidR="00497D1E" w:rsidRDefault="00407873" w:rsidP="00407873">
          <w:pPr>
            <w:pStyle w:val="44E37568CD5E4418BBBE04BDD8C98520"/>
          </w:pPr>
          <w:r>
            <w:t>References</w:t>
          </w:r>
        </w:p>
      </w:docPartBody>
    </w:docPart>
    <w:docPart>
      <w:docPartPr>
        <w:name w:val="0174DAF4359144BCAEC692E0FB1A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BE8F4-1F34-4A3B-8566-90B6E726D417}"/>
      </w:docPartPr>
      <w:docPartBody>
        <w:p w:rsidR="00497D1E" w:rsidRDefault="00407873" w:rsidP="00407873">
          <w:pPr>
            <w:pStyle w:val="0174DAF4359144BCAEC692E0FB1A6383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  <w:docPart>
      <w:docPartPr>
        <w:name w:val="0A701AFCF9F74FA2AC50C9E4020E8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86F9-F063-456D-B418-7D33D12D2EFE}"/>
      </w:docPartPr>
      <w:docPartBody>
        <w:p w:rsidR="00497D1E" w:rsidRDefault="00407873" w:rsidP="00407873">
          <w:pPr>
            <w:pStyle w:val="0A701AFCF9F74FA2AC50C9E4020E8108"/>
          </w:pPr>
          <w:r>
            <w:t>Work History</w:t>
          </w:r>
        </w:p>
      </w:docPartBody>
    </w:docPart>
    <w:docPart>
      <w:docPartPr>
        <w:name w:val="710B0FD0814F463A8E7C666E4AFE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DF3D-2380-4F55-9FF3-09FC87582515}"/>
      </w:docPartPr>
      <w:docPartBody>
        <w:p w:rsidR="00497D1E" w:rsidRDefault="00407873" w:rsidP="00407873">
          <w:pPr>
            <w:pStyle w:val="710B0FD0814F463A8E7C666E4AFEB9E6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61BEBBF58F3348ACB14FA394CAF3B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095B-917D-449F-94A7-F983589AD4F6}"/>
      </w:docPartPr>
      <w:docPartBody>
        <w:p w:rsidR="00497D1E" w:rsidRDefault="00407873" w:rsidP="00407873">
          <w:pPr>
            <w:pStyle w:val="61BEBBF58F3348ACB14FA394CAF3B584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712D56A5BE2A4F31977640559AEDB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D06F2-BC34-4ECC-B75E-21F275601F95}"/>
      </w:docPartPr>
      <w:docPartBody>
        <w:p w:rsidR="00497D1E" w:rsidRDefault="00407873" w:rsidP="00407873">
          <w:pPr>
            <w:pStyle w:val="712D56A5BE2A4F31977640559AEDBAF2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5541F9D58919408FB0BE49D3A077C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9280-D521-49DC-97C7-A905ED2796D8}"/>
      </w:docPartPr>
      <w:docPartBody>
        <w:p w:rsidR="00497D1E" w:rsidRDefault="00407873" w:rsidP="00407873">
          <w:pPr>
            <w:pStyle w:val="5541F9D58919408FB0BE49D3A077CAE2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1581EC3D1B7840D7822F76D842B8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89015-9770-4959-869B-447C56D15880}"/>
      </w:docPartPr>
      <w:docPartBody>
        <w:p w:rsidR="00497D1E" w:rsidRDefault="00407873" w:rsidP="00407873">
          <w:pPr>
            <w:pStyle w:val="1581EC3D1B7840D7822F76D842B8F568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12B8BA9B3D094A9BABD69DB19173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8933B-8AAE-4DA8-B341-024DEFD337ED}"/>
      </w:docPartPr>
      <w:docPartBody>
        <w:p w:rsidR="00497D1E" w:rsidRDefault="00407873" w:rsidP="00407873">
          <w:pPr>
            <w:pStyle w:val="12B8BA9B3D094A9BABD69DB19173CED4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6D6DEC8605174252AA4CE133FB2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F9BA-EE93-4476-BAF9-01D0B4DDE351}"/>
      </w:docPartPr>
      <w:docPartBody>
        <w:p w:rsidR="00497D1E" w:rsidRDefault="00407873" w:rsidP="00407873">
          <w:pPr>
            <w:pStyle w:val="6D6DEC8605174252AA4CE133FB2CE6B1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4B50259D5C2749AFB3DFB9B7B4715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A95D5-7F0A-4DC7-B7DD-AC7EF20C0EF0}"/>
      </w:docPartPr>
      <w:docPartBody>
        <w:p w:rsidR="00497D1E" w:rsidRDefault="00407873" w:rsidP="00407873">
          <w:pPr>
            <w:pStyle w:val="4B50259D5C2749AFB3DFB9B7B4715FD9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DE71EC8AB2DF4B99B94371632418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2C86-FD22-4F13-A605-EFC239F97F1C}"/>
      </w:docPartPr>
      <w:docPartBody>
        <w:p w:rsidR="00497D1E" w:rsidRDefault="00407873" w:rsidP="00407873">
          <w:pPr>
            <w:pStyle w:val="DE71EC8AB2DF4B99B94371632418619B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2F658E3BD1984B28B3EC170404AC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D572E-C3F6-454C-B6B8-65B4D240559E}"/>
      </w:docPartPr>
      <w:docPartBody>
        <w:p w:rsidR="00497D1E" w:rsidRDefault="00407873" w:rsidP="00407873">
          <w:pPr>
            <w:pStyle w:val="2F658E3BD1984B28B3EC170404AC88AC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555E7F62D9B64415B694699C22F52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5DB26-3E04-418A-9B48-F72F73BB8458}"/>
      </w:docPartPr>
      <w:docPartBody>
        <w:p w:rsidR="00497D1E" w:rsidRDefault="00407873" w:rsidP="00407873">
          <w:pPr>
            <w:pStyle w:val="555E7F62D9B64415B694699C22F52D1B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3523A7D56692457EA9851598FF680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E4437-0403-42E8-8A87-C502A00EBF8A}"/>
      </w:docPartPr>
      <w:docPartBody>
        <w:p w:rsidR="00497D1E" w:rsidRDefault="00407873" w:rsidP="00407873">
          <w:pPr>
            <w:pStyle w:val="3523A7D56692457EA9851598FF680BCF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A34410D7B0AF4133BA832F1821F1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6B7A-184D-401E-908D-10073D7D46D9}"/>
      </w:docPartPr>
      <w:docPartBody>
        <w:p w:rsidR="00497D1E" w:rsidRDefault="00407873" w:rsidP="00407873">
          <w:pPr>
            <w:pStyle w:val="A34410D7B0AF4133BA832F1821F19E2C"/>
          </w:pPr>
          <w:r>
            <w:t>Education</w:t>
          </w:r>
        </w:p>
      </w:docPartBody>
    </w:docPart>
    <w:docPart>
      <w:docPartPr>
        <w:name w:val="9EAAEEB5C27E4D2881575F3E9292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641DA-B5F0-4EFB-AE9C-B8EAB8430FA2}"/>
      </w:docPartPr>
      <w:docPartBody>
        <w:p w:rsidR="00497D1E" w:rsidRDefault="00407873" w:rsidP="00407873">
          <w:pPr>
            <w:pStyle w:val="9EAAEEB5C27E4D2881575F3E92920B30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7E7C86E9B4174C03A8413E591EE70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8524-57ED-4161-852F-81A5F018C254}"/>
      </w:docPartPr>
      <w:docPartBody>
        <w:p w:rsidR="00497D1E" w:rsidRDefault="00407873" w:rsidP="00407873">
          <w:pPr>
            <w:pStyle w:val="7E7C86E9B4174C03A8413E591EE70073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E72E5FE9C9DE4DEDB9A1CFA9757B9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B5012-DBF7-43D4-B958-D94D88391867}"/>
      </w:docPartPr>
      <w:docPartBody>
        <w:p w:rsidR="00497D1E" w:rsidRDefault="00407873" w:rsidP="00407873">
          <w:pPr>
            <w:pStyle w:val="E72E5FE9C9DE4DEDB9A1CFA9757B9193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A3B3C9DD65454CEA96A762CFA48B8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11D5-C2B7-45FF-BD59-ECC8AF7F9D42}"/>
      </w:docPartPr>
      <w:docPartBody>
        <w:p w:rsidR="00497D1E" w:rsidRDefault="00407873" w:rsidP="00407873">
          <w:pPr>
            <w:pStyle w:val="A3B3C9DD65454CEA96A762CFA48B847E"/>
          </w:pPr>
          <w:r>
            <w:t>References</w:t>
          </w:r>
        </w:p>
      </w:docPartBody>
    </w:docPart>
    <w:docPart>
      <w:docPartPr>
        <w:name w:val="58F5104B34ED49A3B5A6A1289A278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168C-2C78-4B9A-A2A9-A4CAA5C29C57}"/>
      </w:docPartPr>
      <w:docPartBody>
        <w:p w:rsidR="00497D1E" w:rsidRDefault="00407873" w:rsidP="00407873">
          <w:pPr>
            <w:pStyle w:val="58F5104B34ED49A3B5A6A1289A278FFA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7873"/>
    <w:rsid w:val="00407873"/>
    <w:rsid w:val="00497D1E"/>
    <w:rsid w:val="00742137"/>
    <w:rsid w:val="00805FB2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E16B3BCFF41709EC41440C571F8D5">
    <w:name w:val="0C3E16B3BCFF41709EC41440C571F8D5"/>
    <w:rsid w:val="00497D1E"/>
  </w:style>
  <w:style w:type="paragraph" w:customStyle="1" w:styleId="PersonalInfo">
    <w:name w:val="Personal Info"/>
    <w:basedOn w:val="Normal"/>
    <w:link w:val="PersonalInfoChar"/>
    <w:qFormat/>
    <w:rsid w:val="00497D1E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497D1E"/>
    <w:rPr>
      <w:rFonts w:eastAsiaTheme="minorHAnsi"/>
      <w:color w:val="262626" w:themeColor="text1" w:themeTint="D9"/>
      <w:sz w:val="18"/>
    </w:rPr>
  </w:style>
  <w:style w:type="paragraph" w:customStyle="1" w:styleId="26A7F59F02E64926AB987CE37E384C6A">
    <w:name w:val="26A7F59F02E64926AB987CE37E384C6A"/>
    <w:rsid w:val="00497D1E"/>
  </w:style>
  <w:style w:type="paragraph" w:customStyle="1" w:styleId="F60A03ECC901420685C3C12FDC385BF5">
    <w:name w:val="F60A03ECC901420685C3C12FDC385BF5"/>
    <w:rsid w:val="00497D1E"/>
  </w:style>
  <w:style w:type="paragraph" w:customStyle="1" w:styleId="233554D1D6134E0FB4349A81CE8EF5C6">
    <w:name w:val="233554D1D6134E0FB4349A81CE8EF5C6"/>
    <w:rsid w:val="00497D1E"/>
  </w:style>
  <w:style w:type="paragraph" w:customStyle="1" w:styleId="CE8974FBACD643AAAF95995EB4BC728D">
    <w:name w:val="CE8974FBACD643AAAF95995EB4BC728D"/>
    <w:rsid w:val="00497D1E"/>
  </w:style>
  <w:style w:type="paragraph" w:customStyle="1" w:styleId="426CB5E85F714D12B75A447D789FBFC6">
    <w:name w:val="426CB5E85F714D12B75A447D789FBFC6"/>
    <w:rsid w:val="00497D1E"/>
  </w:style>
  <w:style w:type="paragraph" w:customStyle="1" w:styleId="D100DC83D2084C0CA23EA926FFEDE19B">
    <w:name w:val="D100DC83D2084C0CA23EA926FFEDE19B"/>
    <w:rsid w:val="00497D1E"/>
  </w:style>
  <w:style w:type="paragraph" w:customStyle="1" w:styleId="4AED6A0138864F358DDC7CC4A736D37E">
    <w:name w:val="4AED6A0138864F358DDC7CC4A736D37E"/>
    <w:rsid w:val="00497D1E"/>
  </w:style>
  <w:style w:type="paragraph" w:customStyle="1" w:styleId="F454D0C5B9AE4EFAAF29019894BA09C9">
    <w:name w:val="F454D0C5B9AE4EFAAF29019894BA09C9"/>
    <w:rsid w:val="00497D1E"/>
  </w:style>
  <w:style w:type="paragraph" w:customStyle="1" w:styleId="79D978C5B1E24D19A8EEEBDA8C19090E">
    <w:name w:val="79D978C5B1E24D19A8EEEBDA8C19090E"/>
    <w:rsid w:val="00497D1E"/>
  </w:style>
  <w:style w:type="paragraph" w:customStyle="1" w:styleId="18BC0652AD6F48B2BFFAE51CFB12B5D0">
    <w:name w:val="18BC0652AD6F48B2BFFAE51CFB12B5D0"/>
    <w:rsid w:val="00497D1E"/>
  </w:style>
  <w:style w:type="paragraph" w:customStyle="1" w:styleId="19663D450B3842B788AD12EAE410EBC0">
    <w:name w:val="19663D450B3842B788AD12EAE410EBC0"/>
    <w:rsid w:val="00497D1E"/>
  </w:style>
  <w:style w:type="paragraph" w:customStyle="1" w:styleId="0278E0A50AC343E0A2713B4DB13FEF09">
    <w:name w:val="0278E0A50AC343E0A2713B4DB13FEF09"/>
    <w:rsid w:val="00497D1E"/>
  </w:style>
  <w:style w:type="paragraph" w:customStyle="1" w:styleId="7A5D251C488F462DB78E4C55B82B8451">
    <w:name w:val="7A5D251C488F462DB78E4C55B82B8451"/>
    <w:rsid w:val="00497D1E"/>
  </w:style>
  <w:style w:type="paragraph" w:customStyle="1" w:styleId="331FD5550F99445C99CB84A0FF09CF5D">
    <w:name w:val="331FD5550F99445C99CB84A0FF09CF5D"/>
    <w:rsid w:val="00497D1E"/>
  </w:style>
  <w:style w:type="paragraph" w:customStyle="1" w:styleId="91EE0C8575AA470B9C780211B1AE8608">
    <w:name w:val="91EE0C8575AA470B9C780211B1AE8608"/>
    <w:rsid w:val="00497D1E"/>
  </w:style>
  <w:style w:type="paragraph" w:customStyle="1" w:styleId="B33E5A76605B48F4835548D88819BF65">
    <w:name w:val="B33E5A76605B48F4835548D88819BF65"/>
    <w:rsid w:val="00497D1E"/>
  </w:style>
  <w:style w:type="paragraph" w:customStyle="1" w:styleId="26DDA727A44A40C598907D7A2C26123F">
    <w:name w:val="26DDA727A44A40C598907D7A2C26123F"/>
    <w:rsid w:val="00497D1E"/>
  </w:style>
  <w:style w:type="paragraph" w:customStyle="1" w:styleId="3BDA500FD93B4A4FBB52E4684B6629B6">
    <w:name w:val="3BDA500FD93B4A4FBB52E4684B6629B6"/>
    <w:rsid w:val="00497D1E"/>
  </w:style>
  <w:style w:type="paragraph" w:customStyle="1" w:styleId="92D5115FB3434AFCB10F00318F190997">
    <w:name w:val="92D5115FB3434AFCB10F00318F190997"/>
    <w:rsid w:val="00497D1E"/>
  </w:style>
  <w:style w:type="paragraph" w:customStyle="1" w:styleId="E2E9722A989B42B383A5CE0799D30153">
    <w:name w:val="E2E9722A989B42B383A5CE0799D30153"/>
    <w:rsid w:val="00497D1E"/>
  </w:style>
  <w:style w:type="paragraph" w:customStyle="1" w:styleId="3608AA2DCD2146A8ADB7F1F70DA2D0A9">
    <w:name w:val="3608AA2DCD2146A8ADB7F1F70DA2D0A9"/>
    <w:rsid w:val="00497D1E"/>
  </w:style>
  <w:style w:type="paragraph" w:customStyle="1" w:styleId="211CBE1E4E7140EAA40EC076E43EEB94">
    <w:name w:val="211CBE1E4E7140EAA40EC076E43EEB94"/>
    <w:rsid w:val="00497D1E"/>
  </w:style>
  <w:style w:type="paragraph" w:customStyle="1" w:styleId="972D1810A27A40C198DB49BC8E0ECFF5">
    <w:name w:val="972D1810A27A40C198DB49BC8E0ECFF5"/>
    <w:rsid w:val="00497D1E"/>
  </w:style>
  <w:style w:type="paragraph" w:customStyle="1" w:styleId="50842A6E22D74A70AE7DD75A9CED29FA">
    <w:name w:val="50842A6E22D74A70AE7DD75A9CED29FA"/>
    <w:rsid w:val="00497D1E"/>
  </w:style>
  <w:style w:type="paragraph" w:customStyle="1" w:styleId="498719A6A2CE46E28A037DC8C964D0BF">
    <w:name w:val="498719A6A2CE46E28A037DC8C964D0BF"/>
    <w:rsid w:val="00497D1E"/>
  </w:style>
  <w:style w:type="paragraph" w:customStyle="1" w:styleId="75ED4AA9A09441CDAC3F093679D6BF0B">
    <w:name w:val="75ED4AA9A09441CDAC3F093679D6BF0B"/>
    <w:rsid w:val="00497D1E"/>
  </w:style>
  <w:style w:type="paragraph" w:customStyle="1" w:styleId="8F9ABF3CE3A6445094B11D39486FF969">
    <w:name w:val="8F9ABF3CE3A6445094B11D39486FF969"/>
    <w:rsid w:val="00497D1E"/>
  </w:style>
  <w:style w:type="paragraph" w:customStyle="1" w:styleId="7AA6929CE12C4D32A343CB4DF87EC80C">
    <w:name w:val="7AA6929CE12C4D32A343CB4DF87EC80C"/>
    <w:rsid w:val="00497D1E"/>
  </w:style>
  <w:style w:type="paragraph" w:customStyle="1" w:styleId="38EAC526CCAE4D6FBB0652C65A49B9B0">
    <w:name w:val="38EAC526CCAE4D6FBB0652C65A49B9B0"/>
    <w:rsid w:val="00497D1E"/>
  </w:style>
  <w:style w:type="paragraph" w:customStyle="1" w:styleId="B6A9CDEA5D02401BB9E7E0B9447143BD">
    <w:name w:val="B6A9CDEA5D02401BB9E7E0B9447143BD"/>
    <w:rsid w:val="00497D1E"/>
  </w:style>
  <w:style w:type="paragraph" w:customStyle="1" w:styleId="F05B33806FE343F3B6D09F54D1F074F4">
    <w:name w:val="F05B33806FE343F3B6D09F54D1F074F4"/>
    <w:rsid w:val="00497D1E"/>
  </w:style>
  <w:style w:type="character" w:styleId="PlaceholderText">
    <w:name w:val="Placeholder Text"/>
    <w:basedOn w:val="DefaultParagraphFont"/>
    <w:uiPriority w:val="99"/>
    <w:semiHidden/>
    <w:rsid w:val="00407873"/>
    <w:rPr>
      <w:color w:val="808080"/>
    </w:rPr>
  </w:style>
  <w:style w:type="paragraph" w:customStyle="1" w:styleId="98C41CD07F234D179B8B68E38D38FB29">
    <w:name w:val="98C41CD07F234D179B8B68E38D38FB29"/>
    <w:rsid w:val="00497D1E"/>
  </w:style>
  <w:style w:type="paragraph" w:customStyle="1" w:styleId="ContentBody">
    <w:name w:val="Content Body"/>
    <w:basedOn w:val="Normal"/>
    <w:link w:val="ContentBodyChar"/>
    <w:qFormat/>
    <w:rsid w:val="00407873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407873"/>
    <w:rPr>
      <w:rFonts w:eastAsiaTheme="minorHAnsi"/>
      <w:color w:val="404040" w:themeColor="text1" w:themeTint="BF"/>
      <w:sz w:val="20"/>
    </w:rPr>
  </w:style>
  <w:style w:type="paragraph" w:customStyle="1" w:styleId="D44FDFADA8874EE7950E40E647C558B8">
    <w:name w:val="D44FDFADA8874EE7950E40E647C558B8"/>
    <w:rsid w:val="00497D1E"/>
  </w:style>
  <w:style w:type="paragraph" w:customStyle="1" w:styleId="DB6AE0430AF040EDB4778588F7623B9A">
    <w:name w:val="DB6AE0430AF040EDB4778588F7623B9A"/>
    <w:rsid w:val="00497D1E"/>
  </w:style>
  <w:style w:type="paragraph" w:customStyle="1" w:styleId="0025B9E86A9E40AC8054B10D5847BA06">
    <w:name w:val="0025B9E86A9E40AC8054B10D5847BA06"/>
    <w:rsid w:val="00497D1E"/>
  </w:style>
  <w:style w:type="paragraph" w:customStyle="1" w:styleId="BC4C4C8632C74808AB5C08BDBC9E6D3E">
    <w:name w:val="BC4C4C8632C74808AB5C08BDBC9E6D3E"/>
    <w:rsid w:val="00497D1E"/>
  </w:style>
  <w:style w:type="paragraph" w:customStyle="1" w:styleId="0B255BFE3B254F828A4838D9EE9274B2">
    <w:name w:val="0B255BFE3B254F828A4838D9EE9274B2"/>
    <w:rsid w:val="00497D1E"/>
  </w:style>
  <w:style w:type="paragraph" w:customStyle="1" w:styleId="D96A920E2E654DF5B31D45C78A542174">
    <w:name w:val="D96A920E2E654DF5B31D45C78A542174"/>
    <w:rsid w:val="00497D1E"/>
  </w:style>
  <w:style w:type="paragraph" w:customStyle="1" w:styleId="62CA1C67A3F0403E8830E384D8F39155">
    <w:name w:val="62CA1C67A3F0403E8830E384D8F39155"/>
    <w:rsid w:val="00497D1E"/>
  </w:style>
  <w:style w:type="paragraph" w:customStyle="1" w:styleId="6BFD772FFC824B22AB7E98743C875FD3">
    <w:name w:val="6BFD772FFC824B22AB7E98743C875FD3"/>
    <w:rsid w:val="00497D1E"/>
  </w:style>
  <w:style w:type="paragraph" w:customStyle="1" w:styleId="EB03830A98EE43F6992B8543513CF159">
    <w:name w:val="EB03830A98EE43F6992B8543513CF159"/>
    <w:rsid w:val="00497D1E"/>
  </w:style>
  <w:style w:type="paragraph" w:customStyle="1" w:styleId="2F6232F1806B42BC87FBAF86BFE0AAF8">
    <w:name w:val="2F6232F1806B42BC87FBAF86BFE0AAF8"/>
    <w:rsid w:val="00497D1E"/>
  </w:style>
  <w:style w:type="paragraph" w:customStyle="1" w:styleId="7F83A2E3240040F4B230FD215C9F043C">
    <w:name w:val="7F83A2E3240040F4B230FD215C9F043C"/>
    <w:rsid w:val="00497D1E"/>
  </w:style>
  <w:style w:type="paragraph" w:customStyle="1" w:styleId="2506E62CABAE41E885D48B62214FB42D">
    <w:name w:val="2506E62CABAE41E885D48B62214FB42D"/>
    <w:rsid w:val="00497D1E"/>
  </w:style>
  <w:style w:type="paragraph" w:customStyle="1" w:styleId="ADEE33F4BE70469CB5FA5E70A1311941">
    <w:name w:val="ADEE33F4BE70469CB5FA5E70A1311941"/>
    <w:rsid w:val="00497D1E"/>
  </w:style>
  <w:style w:type="paragraph" w:customStyle="1" w:styleId="1E1101755F514223AD2F5A155C36DCED">
    <w:name w:val="1E1101755F514223AD2F5A155C36DCED"/>
    <w:rsid w:val="00497D1E"/>
  </w:style>
  <w:style w:type="paragraph" w:customStyle="1" w:styleId="41DCC2EE041642C681771FEB5EE7E0C1">
    <w:name w:val="41DCC2EE041642C681771FEB5EE7E0C1"/>
    <w:rsid w:val="00497D1E"/>
  </w:style>
  <w:style w:type="paragraph" w:customStyle="1" w:styleId="648072A1DF2C4E74B376C4097B339552">
    <w:name w:val="648072A1DF2C4E74B376C4097B339552"/>
    <w:rsid w:val="00497D1E"/>
  </w:style>
  <w:style w:type="paragraph" w:customStyle="1" w:styleId="068E33031F354366BCE244924E924D04">
    <w:name w:val="068E33031F354366BCE244924E924D04"/>
    <w:rsid w:val="00497D1E"/>
  </w:style>
  <w:style w:type="paragraph" w:customStyle="1" w:styleId="460F267891A1403299B9FB1F3953EBFF">
    <w:name w:val="460F267891A1403299B9FB1F3953EBFF"/>
    <w:rsid w:val="00497D1E"/>
  </w:style>
  <w:style w:type="paragraph" w:customStyle="1" w:styleId="71EFB73A72904A7EBD08C6033E2FE703">
    <w:name w:val="71EFB73A72904A7EBD08C6033E2FE703"/>
    <w:rsid w:val="00497D1E"/>
  </w:style>
  <w:style w:type="paragraph" w:customStyle="1" w:styleId="50A867467E4749FE8229BAAC9B9E7E91">
    <w:name w:val="50A867467E4749FE8229BAAC9B9E7E91"/>
    <w:rsid w:val="00497D1E"/>
  </w:style>
  <w:style w:type="paragraph" w:customStyle="1" w:styleId="E743FEF28E4E40E58CA9A9037093C18B">
    <w:name w:val="E743FEF28E4E40E58CA9A9037093C18B"/>
    <w:rsid w:val="00497D1E"/>
  </w:style>
  <w:style w:type="paragraph" w:customStyle="1" w:styleId="AFFA24183117439CA467D412073689CC">
    <w:name w:val="AFFA24183117439CA467D412073689CC"/>
    <w:rsid w:val="00497D1E"/>
  </w:style>
  <w:style w:type="paragraph" w:customStyle="1" w:styleId="44E37568CD5E4418BBBE04BDD8C98520">
    <w:name w:val="44E37568CD5E4418BBBE04BDD8C98520"/>
    <w:rsid w:val="00407873"/>
  </w:style>
  <w:style w:type="paragraph" w:customStyle="1" w:styleId="0174DAF4359144BCAEC692E0FB1A6383">
    <w:name w:val="0174DAF4359144BCAEC692E0FB1A6383"/>
    <w:rsid w:val="00407873"/>
  </w:style>
  <w:style w:type="paragraph" w:customStyle="1" w:styleId="0A701AFCF9F74FA2AC50C9E4020E8108">
    <w:name w:val="0A701AFCF9F74FA2AC50C9E4020E8108"/>
    <w:rsid w:val="00407873"/>
  </w:style>
  <w:style w:type="paragraph" w:customStyle="1" w:styleId="C160ED2E209246BEB29A76FFD87D37E4">
    <w:name w:val="C160ED2E209246BEB29A76FFD87D37E4"/>
    <w:rsid w:val="00407873"/>
  </w:style>
  <w:style w:type="paragraph" w:customStyle="1" w:styleId="710B0FD0814F463A8E7C666E4AFEB9E6">
    <w:name w:val="710B0FD0814F463A8E7C666E4AFEB9E6"/>
    <w:rsid w:val="00407873"/>
  </w:style>
  <w:style w:type="paragraph" w:customStyle="1" w:styleId="61BEBBF58F3348ACB14FA394CAF3B584">
    <w:name w:val="61BEBBF58F3348ACB14FA394CAF3B584"/>
    <w:rsid w:val="00407873"/>
  </w:style>
  <w:style w:type="paragraph" w:customStyle="1" w:styleId="712D56A5BE2A4F31977640559AEDBAF2">
    <w:name w:val="712D56A5BE2A4F31977640559AEDBAF2"/>
    <w:rsid w:val="00407873"/>
  </w:style>
  <w:style w:type="paragraph" w:customStyle="1" w:styleId="2955ABB5F2774C4684AD96FC8D1AB9F7">
    <w:name w:val="2955ABB5F2774C4684AD96FC8D1AB9F7"/>
    <w:rsid w:val="00407873"/>
  </w:style>
  <w:style w:type="paragraph" w:customStyle="1" w:styleId="5541F9D58919408FB0BE49D3A077CAE2">
    <w:name w:val="5541F9D58919408FB0BE49D3A077CAE2"/>
    <w:rsid w:val="00407873"/>
  </w:style>
  <w:style w:type="paragraph" w:customStyle="1" w:styleId="1581EC3D1B7840D7822F76D842B8F568">
    <w:name w:val="1581EC3D1B7840D7822F76D842B8F568"/>
    <w:rsid w:val="00407873"/>
  </w:style>
  <w:style w:type="paragraph" w:customStyle="1" w:styleId="12B8BA9B3D094A9BABD69DB19173CED4">
    <w:name w:val="12B8BA9B3D094A9BABD69DB19173CED4"/>
    <w:rsid w:val="00407873"/>
  </w:style>
  <w:style w:type="paragraph" w:customStyle="1" w:styleId="78B50B3D1DA143C8B99B1AB7589243CD">
    <w:name w:val="78B50B3D1DA143C8B99B1AB7589243CD"/>
    <w:rsid w:val="00407873"/>
  </w:style>
  <w:style w:type="paragraph" w:customStyle="1" w:styleId="6D6DEC8605174252AA4CE133FB2CE6B1">
    <w:name w:val="6D6DEC8605174252AA4CE133FB2CE6B1"/>
    <w:rsid w:val="00407873"/>
  </w:style>
  <w:style w:type="paragraph" w:customStyle="1" w:styleId="4B50259D5C2749AFB3DFB9B7B4715FD9">
    <w:name w:val="4B50259D5C2749AFB3DFB9B7B4715FD9"/>
    <w:rsid w:val="00407873"/>
  </w:style>
  <w:style w:type="paragraph" w:customStyle="1" w:styleId="DE71EC8AB2DF4B99B94371632418619B">
    <w:name w:val="DE71EC8AB2DF4B99B94371632418619B"/>
    <w:rsid w:val="00407873"/>
  </w:style>
  <w:style w:type="paragraph" w:customStyle="1" w:styleId="48821057E05045C785981E7F5BA824E7">
    <w:name w:val="48821057E05045C785981E7F5BA824E7"/>
    <w:rsid w:val="00407873"/>
  </w:style>
  <w:style w:type="paragraph" w:customStyle="1" w:styleId="2F658E3BD1984B28B3EC170404AC88AC">
    <w:name w:val="2F658E3BD1984B28B3EC170404AC88AC"/>
    <w:rsid w:val="00407873"/>
  </w:style>
  <w:style w:type="paragraph" w:customStyle="1" w:styleId="555E7F62D9B64415B694699C22F52D1B">
    <w:name w:val="555E7F62D9B64415B694699C22F52D1B"/>
    <w:rsid w:val="00407873"/>
  </w:style>
  <w:style w:type="paragraph" w:customStyle="1" w:styleId="3523A7D56692457EA9851598FF680BCF">
    <w:name w:val="3523A7D56692457EA9851598FF680BCF"/>
    <w:rsid w:val="00407873"/>
  </w:style>
  <w:style w:type="paragraph" w:customStyle="1" w:styleId="A34410D7B0AF4133BA832F1821F19E2C">
    <w:name w:val="A34410D7B0AF4133BA832F1821F19E2C"/>
    <w:rsid w:val="00407873"/>
  </w:style>
  <w:style w:type="paragraph" w:customStyle="1" w:styleId="9EAAEEB5C27E4D2881575F3E92920B30">
    <w:name w:val="9EAAEEB5C27E4D2881575F3E92920B30"/>
    <w:rsid w:val="00407873"/>
  </w:style>
  <w:style w:type="paragraph" w:customStyle="1" w:styleId="7E7C86E9B4174C03A8413E591EE70073">
    <w:name w:val="7E7C86E9B4174C03A8413E591EE70073"/>
    <w:rsid w:val="00407873"/>
  </w:style>
  <w:style w:type="paragraph" w:customStyle="1" w:styleId="E72E5FE9C9DE4DEDB9A1CFA9757B9193">
    <w:name w:val="E72E5FE9C9DE4DEDB9A1CFA9757B9193"/>
    <w:rsid w:val="00407873"/>
  </w:style>
  <w:style w:type="paragraph" w:customStyle="1" w:styleId="9631BF60B7AE4D9780E11A7CFD9A8CD9">
    <w:name w:val="9631BF60B7AE4D9780E11A7CFD9A8CD9"/>
    <w:rsid w:val="00407873"/>
  </w:style>
  <w:style w:type="paragraph" w:customStyle="1" w:styleId="A3B3C9DD65454CEA96A762CFA48B847E">
    <w:name w:val="A3B3C9DD65454CEA96A762CFA48B847E"/>
    <w:rsid w:val="00407873"/>
  </w:style>
  <w:style w:type="paragraph" w:customStyle="1" w:styleId="58F5104B34ED49A3B5A6A1289A278FFA">
    <w:name w:val="58F5104B34ED49A3B5A6A1289A278FFA"/>
    <w:rsid w:val="00407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02F04-E93C-4A3D-8758-D68DB4F0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</Template>
  <TotalTime>0</TotalTime>
  <Pages>2</Pages>
  <Words>237</Words>
  <Characters>1356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Jeremy</dc:creator>
  <cp:lastModifiedBy>MJ</cp:lastModifiedBy>
  <cp:revision>2</cp:revision>
  <cp:lastPrinted>2014-07-22T15:54:00Z</cp:lastPrinted>
  <dcterms:created xsi:type="dcterms:W3CDTF">2016-03-04T01:43:00Z</dcterms:created>
  <dcterms:modified xsi:type="dcterms:W3CDTF">2016-03-04T01:43:00Z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