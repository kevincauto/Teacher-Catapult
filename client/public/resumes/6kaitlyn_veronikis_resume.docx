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C" w:rsidRPr="003A4BA1" w:rsidRDefault="00CC1833" w:rsidP="00FC3BC7">
      <w:pPr>
        <w:pStyle w:val="ResumeSections"/>
        <w:rPr>
          <w:rFonts w:ascii="Times New Roman" w:hAnsi="Times New Roman"/>
          <w:sz w:val="20"/>
        </w:rPr>
      </w:pPr>
      <w:r w:rsidRPr="003A4BA1">
        <w:rPr>
          <w:rFonts w:ascii="Times New Roman" w:hAnsi="Times New Roman"/>
          <w:sz w:val="20"/>
        </w:rPr>
        <w:t>EDUCATION</w:t>
      </w:r>
      <w:r w:rsidR="009247EC" w:rsidRPr="003A4BA1">
        <w:rPr>
          <w:rFonts w:ascii="Times New Roman" w:hAnsi="Times New Roman"/>
          <w:sz w:val="20"/>
        </w:rPr>
        <w:t xml:space="preserve"> </w:t>
      </w:r>
      <w:r w:rsidR="00987546" w:rsidRPr="003A4BA1">
        <w:rPr>
          <w:rFonts w:ascii="Times New Roman" w:hAnsi="Times New Roman"/>
          <w:sz w:val="20"/>
        </w:rPr>
        <w:tab/>
      </w:r>
    </w:p>
    <w:p w:rsidR="009F55C9" w:rsidRPr="003A4BA1" w:rsidRDefault="009F55C9" w:rsidP="009F55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ab/>
      </w:r>
      <w:r w:rsidRPr="003A4BA1">
        <w:rPr>
          <w:rFonts w:ascii="Times New Roman" w:hAnsi="Times New Roman" w:cs="Times New Roman"/>
          <w:b/>
          <w:sz w:val="20"/>
          <w:szCs w:val="20"/>
        </w:rPr>
        <w:t xml:space="preserve">B.S. in </w:t>
      </w:r>
      <w:r w:rsidR="00654244" w:rsidRPr="003A4BA1">
        <w:rPr>
          <w:rFonts w:ascii="Times New Roman" w:hAnsi="Times New Roman" w:cs="Times New Roman"/>
          <w:b/>
          <w:sz w:val="20"/>
          <w:szCs w:val="20"/>
        </w:rPr>
        <w:t xml:space="preserve">Early Childhood and Elementary </w:t>
      </w:r>
      <w:r w:rsidRPr="003A4BA1">
        <w:rPr>
          <w:rFonts w:ascii="Times New Roman" w:hAnsi="Times New Roman" w:cs="Times New Roman"/>
          <w:b/>
          <w:sz w:val="20"/>
          <w:szCs w:val="20"/>
        </w:rPr>
        <w:t>Education,</w:t>
      </w:r>
      <w:r w:rsidRPr="003A4BA1">
        <w:rPr>
          <w:rFonts w:ascii="Times New Roman" w:hAnsi="Times New Roman" w:cs="Times New Roman"/>
          <w:sz w:val="20"/>
          <w:szCs w:val="20"/>
        </w:rPr>
        <w:t xml:space="preserve"> May 2012</w:t>
      </w:r>
    </w:p>
    <w:p w:rsidR="009F55C9" w:rsidRPr="003A4BA1" w:rsidRDefault="009F55C9" w:rsidP="009F55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ab/>
        <w:t>Bloomsburg University of Pennsylvania</w:t>
      </w:r>
    </w:p>
    <w:p w:rsidR="0019703E" w:rsidRPr="003A4BA1" w:rsidRDefault="009F55C9" w:rsidP="009F55C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ab/>
        <w:t>Cumulative G.P.A.: 3.65/4.0</w:t>
      </w:r>
    </w:p>
    <w:p w:rsidR="00590EF4" w:rsidRPr="003A4BA1" w:rsidRDefault="005246A1" w:rsidP="0065424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>Dean’s List:  5 semesters</w:t>
      </w:r>
    </w:p>
    <w:p w:rsidR="00590EF4" w:rsidRPr="003A4BA1" w:rsidRDefault="00590EF4" w:rsidP="00654244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>Mem</w:t>
      </w:r>
      <w:r w:rsidR="00447CBF">
        <w:rPr>
          <w:rFonts w:ascii="Times New Roman" w:hAnsi="Times New Roman" w:cs="Times New Roman"/>
          <w:sz w:val="20"/>
          <w:szCs w:val="20"/>
        </w:rPr>
        <w:t xml:space="preserve">ber of the Kappa Delta Pi Honor </w:t>
      </w:r>
      <w:r w:rsidRPr="003A4BA1">
        <w:rPr>
          <w:rFonts w:ascii="Times New Roman" w:hAnsi="Times New Roman" w:cs="Times New Roman"/>
          <w:sz w:val="20"/>
          <w:szCs w:val="20"/>
        </w:rPr>
        <w:t xml:space="preserve"> </w:t>
      </w:r>
      <w:r w:rsidR="005246A1" w:rsidRPr="003A4BA1">
        <w:rPr>
          <w:rFonts w:ascii="Times New Roman" w:hAnsi="Times New Roman" w:cs="Times New Roman"/>
          <w:sz w:val="20"/>
          <w:szCs w:val="20"/>
        </w:rPr>
        <w:t>Society</w:t>
      </w:r>
    </w:p>
    <w:p w:rsidR="0019703E" w:rsidRPr="003A4BA1" w:rsidRDefault="00241BF5" w:rsidP="0019703E">
      <w:pPr>
        <w:pStyle w:val="ResumeSections"/>
        <w:rPr>
          <w:rFonts w:ascii="Times New Roman" w:hAnsi="Times New Roman"/>
          <w:sz w:val="20"/>
        </w:rPr>
      </w:pPr>
      <w:r>
        <w:rPr>
          <w:rFonts w:ascii="Times New Roman" w:eastAsiaTheme="minorHAnsi" w:hAnsi="Times New Roman"/>
          <w:b w:val="0"/>
          <w:sz w:val="20"/>
        </w:rPr>
        <w:br/>
      </w:r>
      <w:r w:rsidR="0019703E" w:rsidRPr="003A4BA1">
        <w:rPr>
          <w:rFonts w:ascii="Times New Roman" w:hAnsi="Times New Roman"/>
          <w:sz w:val="20"/>
        </w:rPr>
        <w:t xml:space="preserve">CERTIFICATION </w:t>
      </w:r>
      <w:r w:rsidR="0019703E" w:rsidRPr="003A4BA1">
        <w:rPr>
          <w:rFonts w:ascii="Times New Roman" w:hAnsi="Times New Roman"/>
          <w:sz w:val="20"/>
        </w:rPr>
        <w:tab/>
      </w:r>
    </w:p>
    <w:p w:rsidR="001D7DE4" w:rsidRPr="003A4BA1" w:rsidRDefault="0019703E" w:rsidP="001970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A4BA1">
        <w:rPr>
          <w:rFonts w:ascii="Times New Roman" w:hAnsi="Times New Roman" w:cs="Times New Roman"/>
          <w:sz w:val="20"/>
          <w:szCs w:val="20"/>
        </w:rPr>
        <w:tab/>
      </w:r>
      <w:r w:rsidRPr="003A4BA1">
        <w:rPr>
          <w:rFonts w:ascii="Times New Roman" w:hAnsi="Times New Roman" w:cs="Times New Roman"/>
          <w:b/>
          <w:sz w:val="20"/>
          <w:szCs w:val="20"/>
        </w:rPr>
        <w:t xml:space="preserve">Pennsylvania Instructional I: </w:t>
      </w:r>
      <w:r w:rsidR="006974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A4BA1">
        <w:rPr>
          <w:rFonts w:ascii="Times New Roman" w:hAnsi="Times New Roman" w:cs="Times New Roman"/>
          <w:sz w:val="20"/>
          <w:szCs w:val="20"/>
        </w:rPr>
        <w:t xml:space="preserve">Early Childhood (NK-3) </w:t>
      </w:r>
      <w:r w:rsidR="001D7DE4" w:rsidRPr="003A4BA1">
        <w:rPr>
          <w:rFonts w:ascii="Times New Roman" w:hAnsi="Times New Roman" w:cs="Times New Roman"/>
          <w:sz w:val="20"/>
          <w:szCs w:val="20"/>
        </w:rPr>
        <w:t xml:space="preserve">  7/12</w:t>
      </w:r>
    </w:p>
    <w:p w:rsidR="00500AE5" w:rsidRDefault="006974CD" w:rsidP="003A4BA1">
      <w:pPr>
        <w:pStyle w:val="NoSpacing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19703E" w:rsidRPr="003A4BA1">
        <w:rPr>
          <w:rFonts w:ascii="Times New Roman" w:hAnsi="Times New Roman" w:cs="Times New Roman"/>
          <w:sz w:val="20"/>
          <w:szCs w:val="20"/>
        </w:rPr>
        <w:t>Elementary Education (K-6) 7/12</w:t>
      </w:r>
    </w:p>
    <w:p w:rsidR="00C708CC" w:rsidRPr="003A4BA1" w:rsidRDefault="00500AE5" w:rsidP="00500AE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Pediatric First Aid:  </w:t>
      </w:r>
      <w:r w:rsidR="00D272B2">
        <w:rPr>
          <w:rFonts w:ascii="Times New Roman" w:hAnsi="Times New Roman" w:cs="Times New Roman"/>
          <w:sz w:val="20"/>
          <w:szCs w:val="20"/>
        </w:rPr>
        <w:t>7/13</w:t>
      </w:r>
      <w:r w:rsidR="003A4BA1" w:rsidRPr="003A4BA1">
        <w:rPr>
          <w:rFonts w:ascii="Times New Roman" w:hAnsi="Times New Roman" w:cs="Times New Roman"/>
          <w:sz w:val="20"/>
          <w:szCs w:val="20"/>
        </w:rPr>
        <w:br/>
      </w:r>
    </w:p>
    <w:p w:rsidR="009247EC" w:rsidRPr="003A4BA1" w:rsidRDefault="0019703E" w:rsidP="00FC3BC7">
      <w:pPr>
        <w:pStyle w:val="ResumeSections"/>
        <w:rPr>
          <w:rFonts w:ascii="Times New Roman" w:hAnsi="Times New Roman"/>
          <w:sz w:val="20"/>
        </w:rPr>
      </w:pPr>
      <w:r w:rsidRPr="003A4BA1">
        <w:rPr>
          <w:rFonts w:ascii="Times New Roman" w:hAnsi="Times New Roman"/>
          <w:noProof/>
          <w:sz w:val="20"/>
        </w:rPr>
        <w:t>PROFESSIONAL EXPERIENCE</w:t>
      </w:r>
      <w:r w:rsidR="00987546" w:rsidRPr="003A4BA1">
        <w:rPr>
          <w:rFonts w:ascii="Times New Roman" w:hAnsi="Times New Roman"/>
          <w:noProof/>
          <w:sz w:val="20"/>
        </w:rPr>
        <w:t xml:space="preserve"> </w:t>
      </w:r>
      <w:r w:rsidR="00987546" w:rsidRPr="003A4BA1">
        <w:rPr>
          <w:rFonts w:ascii="Times New Roman" w:hAnsi="Times New Roman"/>
          <w:noProof/>
          <w:sz w:val="20"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9090"/>
      </w:tblGrid>
      <w:tr w:rsidR="00473BB5" w:rsidRPr="003A4BA1" w:rsidTr="00473BB5">
        <w:trPr>
          <w:trHeight w:val="882"/>
        </w:trPr>
        <w:tc>
          <w:tcPr>
            <w:tcW w:w="9090" w:type="dxa"/>
          </w:tcPr>
          <w:p w:rsidR="007B332E" w:rsidRDefault="007B332E" w:rsidP="007B33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Substitute Teacher</w:t>
            </w:r>
            <w:r w:rsidR="002C3709" w:rsidRPr="003A4BA1">
              <w:rPr>
                <w:rFonts w:ascii="Times New Roman" w:hAnsi="Times New Roman"/>
              </w:rPr>
              <w:t xml:space="preserve"> </w:t>
            </w:r>
          </w:p>
          <w:p w:rsidR="00D272B2" w:rsidRDefault="00D272B2" w:rsidP="00D272B2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D272B2">
              <w:rPr>
                <w:rFonts w:ascii="Times New Roman" w:hAnsi="Times New Roman"/>
                <w:b/>
              </w:rPr>
              <w:t>One on one teacher</w:t>
            </w:r>
            <w:r>
              <w:rPr>
                <w:rFonts w:ascii="Times New Roman" w:hAnsi="Times New Roman"/>
              </w:rPr>
              <w:t>—August 201</w:t>
            </w:r>
            <w:r w:rsidR="007901A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to Present</w:t>
            </w:r>
            <w:r w:rsidR="007901A2">
              <w:rPr>
                <w:rFonts w:ascii="Times New Roman" w:hAnsi="Times New Roman"/>
              </w:rPr>
              <w:t xml:space="preserve"> at Thomas W. Holtzman Elementary School</w:t>
            </w:r>
          </w:p>
          <w:p w:rsidR="00D272B2" w:rsidRDefault="00D272B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-Work one on one with a fifth grade student identified as I.D. whom  requires emotional support</w:t>
            </w:r>
          </w:p>
          <w:p w:rsidR="00D272B2" w:rsidRDefault="00D272B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in a full inclusion environment </w:t>
            </w:r>
          </w:p>
          <w:p w:rsidR="00D272B2" w:rsidRDefault="00D272B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Collaborate with Special Education Case Manager and Regular Education classroom teacher to</w:t>
            </w:r>
          </w:p>
          <w:p w:rsidR="00D272B2" w:rsidRDefault="00D272B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plan and implement academically appropriate </w:t>
            </w:r>
            <w:r w:rsidR="007901A2">
              <w:rPr>
                <w:rFonts w:ascii="Times New Roman" w:hAnsi="Times New Roman"/>
              </w:rPr>
              <w:t xml:space="preserve">individualized </w:t>
            </w:r>
            <w:r>
              <w:rPr>
                <w:rFonts w:ascii="Times New Roman" w:hAnsi="Times New Roman"/>
              </w:rPr>
              <w:t xml:space="preserve">lessons </w:t>
            </w:r>
          </w:p>
          <w:p w:rsidR="007901A2" w:rsidRDefault="007901A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Develop Positive Behavior Plan with Special Education Case Manager</w:t>
            </w:r>
          </w:p>
          <w:p w:rsidR="007901A2" w:rsidRDefault="007901A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 xml:space="preserve">Create and improve means to record data for daily behavior and goals, home/school </w:t>
            </w:r>
          </w:p>
          <w:p w:rsidR="007901A2" w:rsidRDefault="007901A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communication, visual schedule, and individualized, differentiated instruction in a regular</w:t>
            </w:r>
          </w:p>
          <w:p w:rsidR="007901A2" w:rsidRPr="007901A2" w:rsidRDefault="007901A2" w:rsidP="00D2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education classroom</w:t>
            </w:r>
          </w:p>
          <w:p w:rsidR="00B855E0" w:rsidRDefault="007901A2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One on one teacher</w:t>
            </w:r>
            <w:r>
              <w:rPr>
                <w:rFonts w:ascii="Times New Roman" w:hAnsi="Times New Roman"/>
              </w:rPr>
              <w:t>—April 2013 to June 2013 at Thomas W. Holtzman Elementary School</w:t>
            </w:r>
          </w:p>
          <w:p w:rsidR="007901A2" w:rsidRDefault="007901A2" w:rsidP="007901A2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Work one on one with a fifth grade student with learning support and behavioral support needs</w:t>
            </w:r>
          </w:p>
          <w:p w:rsidR="007901A2" w:rsidRDefault="007901A2" w:rsidP="007901A2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-</w:t>
            </w:r>
            <w:r>
              <w:rPr>
                <w:rFonts w:ascii="Times New Roman" w:hAnsi="Times New Roman"/>
              </w:rPr>
              <w:t xml:space="preserve">Collaborate with Special Education Case Manager and Regular Education classroom teacher to </w:t>
            </w:r>
          </w:p>
          <w:p w:rsidR="00AC2843" w:rsidRDefault="00AC2843" w:rsidP="007901A2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>
              <w:rPr>
                <w:rFonts w:ascii="Times New Roman" w:hAnsi="Times New Roman"/>
              </w:rPr>
              <w:t xml:space="preserve">to modify and adapt </w:t>
            </w:r>
            <w:r w:rsidR="006974CD">
              <w:rPr>
                <w:rFonts w:ascii="Times New Roman" w:hAnsi="Times New Roman"/>
              </w:rPr>
              <w:t xml:space="preserve">material being taught </w:t>
            </w:r>
          </w:p>
          <w:p w:rsidR="006974CD" w:rsidRDefault="006974CD" w:rsidP="007901A2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6974CD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Develop Positive Behavior Plan with Special Education Case Manager</w:t>
            </w:r>
          </w:p>
          <w:p w:rsidR="006974CD" w:rsidRDefault="006974CD" w:rsidP="007901A2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 w:rsidRPr="006974CD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Record and organize data on task avoiding, attention seeking behaviors, as well as patterns in </w:t>
            </w:r>
          </w:p>
          <w:p w:rsidR="006974CD" w:rsidRPr="006974CD" w:rsidRDefault="006974CD" w:rsidP="007901A2">
            <w:pPr>
              <w:ind w:left="7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  elopement </w:t>
            </w:r>
          </w:p>
          <w:p w:rsidR="00B855E0" w:rsidRDefault="006974CD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One on one teacher</w:t>
            </w:r>
            <w:r>
              <w:rPr>
                <w:rFonts w:ascii="Times New Roman" w:hAnsi="Times New Roman"/>
              </w:rPr>
              <w:t>—October 2012 to February 2013</w:t>
            </w:r>
            <w:r w:rsidR="00C659DA">
              <w:rPr>
                <w:rFonts w:ascii="Times New Roman" w:hAnsi="Times New Roman"/>
              </w:rPr>
              <w:t xml:space="preserve"> at Thomas W. Holtzman Elementary School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-Work one on one with a fifth grade student identified as having Down Syndrome  in a full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inclusion environment 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Collaborate with Special Education Case Manager and Regular Education classroom teacher to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plan and implement academically appropriate individualized lessons 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Develop Positive Behavior Plan with Special Education Case Manager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Pr="007901A2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 xml:space="preserve">Create and improve means to record data for daily behavior and goals, home/school 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communication, and individualized, differentiated instruction in a regular</w:t>
            </w:r>
          </w:p>
          <w:p w:rsidR="006974CD" w:rsidRDefault="006974CD" w:rsidP="006974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education classroom</w:t>
            </w:r>
          </w:p>
          <w:p w:rsidR="00B855E0" w:rsidRDefault="006974CD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Day to Day Substitute Teacher</w:t>
            </w:r>
            <w:r>
              <w:rPr>
                <w:rFonts w:ascii="Times New Roman" w:hAnsi="Times New Roman"/>
              </w:rPr>
              <w:t xml:space="preserve">—August 2012 to October 2012;  February 2013 to </w:t>
            </w:r>
            <w:r w:rsidR="003B27A4">
              <w:rPr>
                <w:rFonts w:ascii="Times New Roman" w:hAnsi="Times New Roman"/>
              </w:rPr>
              <w:t>April 2013</w:t>
            </w:r>
          </w:p>
          <w:p w:rsidR="003B27A4" w:rsidRDefault="003B27A4" w:rsidP="003B27A4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 w:rsidRPr="003B27A4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>Substitute teacher in the Harrisburg School District and Susquehanna Township School District</w:t>
            </w:r>
          </w:p>
          <w:p w:rsidR="003B27A4" w:rsidRDefault="003B27A4" w:rsidP="003B27A4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 w:rsidRPr="003B27A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Attend daily substitute assignments </w:t>
            </w:r>
          </w:p>
          <w:p w:rsidR="003B27A4" w:rsidRDefault="003B27A4" w:rsidP="003B27A4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3B27A4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</w:rPr>
              <w:t xml:space="preserve">Follow and teach provided lesson plans as well as attend and complete other assignments the </w:t>
            </w:r>
          </w:p>
          <w:p w:rsidR="003B27A4" w:rsidRPr="003B27A4" w:rsidRDefault="003B27A4" w:rsidP="003B27A4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>
              <w:rPr>
                <w:rFonts w:ascii="Times New Roman" w:hAnsi="Times New Roman"/>
              </w:rPr>
              <w:t>s</w:t>
            </w:r>
            <w:r w:rsidRPr="003B27A4">
              <w:rPr>
                <w:rFonts w:ascii="Times New Roman" w:hAnsi="Times New Roman"/>
              </w:rPr>
              <w:t>choo</w:t>
            </w:r>
            <w:r>
              <w:rPr>
                <w:rFonts w:ascii="Times New Roman" w:hAnsi="Times New Roman"/>
              </w:rPr>
              <w:t xml:space="preserve">l asks </w:t>
            </w:r>
          </w:p>
          <w:p w:rsidR="007B332E" w:rsidRPr="003A4BA1" w:rsidRDefault="007B332E" w:rsidP="007B332E">
            <w:pPr>
              <w:rPr>
                <w:rFonts w:ascii="Times New Roman" w:hAnsi="Times New Roman"/>
              </w:rPr>
            </w:pPr>
          </w:p>
        </w:tc>
      </w:tr>
    </w:tbl>
    <w:p w:rsidR="008213DC" w:rsidRPr="003A4BA1" w:rsidRDefault="003A3891" w:rsidP="008213DC">
      <w:pPr>
        <w:pStyle w:val="ResumeSections"/>
        <w:rPr>
          <w:rFonts w:ascii="Times New Roman" w:hAnsi="Times New Roman"/>
          <w:sz w:val="20"/>
        </w:rPr>
      </w:pPr>
      <w:r w:rsidRPr="003A4BA1">
        <w:rPr>
          <w:rFonts w:ascii="Times New Roman" w:hAnsi="Times New Roman"/>
          <w:noProof/>
          <w:sz w:val="20"/>
        </w:rPr>
        <w:lastRenderedPageBreak/>
        <w:t>RELATED</w:t>
      </w:r>
      <w:r w:rsidR="008213DC" w:rsidRPr="003A4BA1">
        <w:rPr>
          <w:rFonts w:ascii="Times New Roman" w:hAnsi="Times New Roman"/>
          <w:noProof/>
          <w:sz w:val="20"/>
        </w:rPr>
        <w:t xml:space="preserve"> EXPERIENCES </w:t>
      </w:r>
      <w:r w:rsidR="008213DC" w:rsidRPr="003A4BA1">
        <w:rPr>
          <w:rFonts w:ascii="Times New Roman" w:hAnsi="Times New Roman"/>
          <w:noProof/>
          <w:sz w:val="20"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9090"/>
      </w:tblGrid>
      <w:tr w:rsidR="008213DC" w:rsidRPr="003A4BA1" w:rsidTr="009B79E6">
        <w:trPr>
          <w:trHeight w:val="882"/>
        </w:trPr>
        <w:tc>
          <w:tcPr>
            <w:tcW w:w="9090" w:type="dxa"/>
          </w:tcPr>
          <w:p w:rsidR="007B332E" w:rsidRPr="003A4BA1" w:rsidRDefault="007B332E" w:rsidP="007B332E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>Cheerleading Coach</w:t>
            </w:r>
            <w:r w:rsidRPr="003A4BA1">
              <w:rPr>
                <w:rFonts w:ascii="Times New Roman" w:hAnsi="Times New Roman"/>
              </w:rPr>
              <w:t>—Susq</w:t>
            </w:r>
            <w:r w:rsidR="00C659DA">
              <w:rPr>
                <w:rFonts w:ascii="Times New Roman" w:hAnsi="Times New Roman"/>
              </w:rPr>
              <w:t xml:space="preserve">uehanna Township, PA, July 2012 to </w:t>
            </w:r>
            <w:r w:rsidRPr="003A4BA1">
              <w:rPr>
                <w:rFonts w:ascii="Times New Roman" w:hAnsi="Times New Roman"/>
              </w:rPr>
              <w:t>Present</w:t>
            </w:r>
          </w:p>
          <w:p w:rsidR="007B332E" w:rsidRPr="003A4BA1" w:rsidRDefault="007B332E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Assistant Head Coach of the</w:t>
            </w:r>
            <w:r w:rsidRPr="003A4BA1">
              <w:rPr>
                <w:rFonts w:ascii="Times New Roman" w:hAnsi="Times New Roman"/>
              </w:rPr>
              <w:t>Varsity squad and competition squad for Susq</w:t>
            </w:r>
            <w:r w:rsidR="00D272B2">
              <w:rPr>
                <w:rFonts w:ascii="Times New Roman" w:hAnsi="Times New Roman"/>
              </w:rPr>
              <w:t>uehanna Township High School</w:t>
            </w:r>
          </w:p>
          <w:p w:rsidR="007B332E" w:rsidRPr="003A4BA1" w:rsidRDefault="007B332E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Attend all practices, games, and competitions</w:t>
            </w:r>
          </w:p>
          <w:p w:rsidR="007B332E" w:rsidRPr="00080485" w:rsidRDefault="007B332E" w:rsidP="007B332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 xml:space="preserve">Responsible adult for a program of over 40 high school young ladies </w:t>
            </w:r>
          </w:p>
          <w:p w:rsidR="007E68DE" w:rsidRPr="003A4BA1" w:rsidRDefault="007E68DE" w:rsidP="007E68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Assistant Teacher for “G.Y.M. Club”—</w:t>
            </w:r>
            <w:r>
              <w:rPr>
                <w:rFonts w:ascii="Times New Roman" w:hAnsi="Times New Roman"/>
              </w:rPr>
              <w:t>February to April 2013</w:t>
            </w:r>
          </w:p>
          <w:p w:rsidR="007E68DE" w:rsidRDefault="007E68DE" w:rsidP="007E68DE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Volunteer teacher to assist the gym teacher at “Get Yourself Moving Club” at Thomas W. Holtzman Elementary School</w:t>
            </w:r>
          </w:p>
          <w:p w:rsidR="00E20879" w:rsidRPr="00080485" w:rsidRDefault="007E68DE" w:rsidP="00E20879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 students in grades 3, 4, and 5 learning to jog and run, complete core workouts, learn basic weight training skills, and part</w:t>
            </w:r>
            <w:r w:rsidR="00025602">
              <w:rPr>
                <w:rFonts w:ascii="Times New Roman" w:hAnsi="Times New Roman"/>
              </w:rPr>
              <w:t>icipating in whole group games</w:t>
            </w:r>
          </w:p>
          <w:p w:rsidR="00E20879" w:rsidRPr="003A4BA1" w:rsidRDefault="00E20879" w:rsidP="00E20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PSSA Test Administrator</w:t>
            </w:r>
          </w:p>
          <w:p w:rsidR="00E20879" w:rsidRPr="003A4BA1" w:rsidRDefault="00E20879" w:rsidP="00E20879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Small Group PSSA Test Administrator at Thomas W. Holtzman Elementary School</w:t>
            </w:r>
            <w:r w:rsidR="007E68DE">
              <w:rPr>
                <w:rFonts w:ascii="Times New Roman" w:hAnsi="Times New Roman"/>
              </w:rPr>
              <w:t xml:space="preserve">  (April 2013)</w:t>
            </w:r>
          </w:p>
          <w:p w:rsidR="00311EA0" w:rsidRPr="00080485" w:rsidRDefault="00E20879" w:rsidP="00590EF4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Grade 5 Small Group PSSA Writing Test Administrator  at Thomas W. Holtzman Elementary School (March 12, 13, 14, 2013)</w:t>
            </w:r>
          </w:p>
          <w:p w:rsidR="00590EF4" w:rsidRPr="003A4BA1" w:rsidRDefault="00590EF4" w:rsidP="00590EF4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>Math and Reading Tutor</w:t>
            </w:r>
            <w:r w:rsidRPr="003A4BA1">
              <w:rPr>
                <w:rFonts w:ascii="Times New Roman" w:hAnsi="Times New Roman"/>
              </w:rPr>
              <w:t>—</w:t>
            </w:r>
            <w:r w:rsidR="00E55685">
              <w:rPr>
                <w:rFonts w:ascii="Times New Roman" w:hAnsi="Times New Roman"/>
              </w:rPr>
              <w:t>February 2013 to April 2013</w:t>
            </w:r>
          </w:p>
          <w:p w:rsidR="00590EF4" w:rsidRPr="00080485" w:rsidRDefault="00590EF4" w:rsidP="00590EF4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Working one on one with a First grade student to build upon basic skills in Math, Reading, and Writing</w:t>
            </w:r>
          </w:p>
          <w:p w:rsidR="003A3891" w:rsidRPr="003A4BA1" w:rsidRDefault="003A3891" w:rsidP="003A3891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>Camp Counselor at Camp Victory</w:t>
            </w:r>
            <w:r w:rsidRPr="003A4BA1">
              <w:rPr>
                <w:rFonts w:ascii="Times New Roman" w:hAnsi="Times New Roman"/>
              </w:rPr>
              <w:t xml:space="preserve">—Millville, PA, </w:t>
            </w:r>
            <w:r w:rsidR="00461681" w:rsidRPr="003A4BA1">
              <w:rPr>
                <w:rFonts w:ascii="Times New Roman" w:hAnsi="Times New Roman"/>
              </w:rPr>
              <w:t>May</w:t>
            </w:r>
            <w:r w:rsidRPr="003A4BA1">
              <w:rPr>
                <w:rFonts w:ascii="Times New Roman" w:hAnsi="Times New Roman"/>
              </w:rPr>
              <w:t xml:space="preserve"> 2012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Attended Camp Victory for one week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Responsible adult for two different co-ed groups of ten children in fifth grade from Shamokin Elementary between two different camps within the week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 xml:space="preserve">Responsible adult for an entire cabin of fifteen girls 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Made sure students arrived to their activities together and on time, helped children when they needed medical attention</w:t>
            </w:r>
          </w:p>
          <w:p w:rsidR="005246A1" w:rsidRPr="00080485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Participated in outdoor activities with the children—rock climbing, archery, habitat study, fishing, zip lining, bird watching, mapping etc.</w:t>
            </w:r>
          </w:p>
          <w:p w:rsidR="003A3891" w:rsidRPr="003A4BA1" w:rsidRDefault="007B332E" w:rsidP="003A38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Student Teacher:</w:t>
            </w:r>
            <w:r w:rsidR="003A3891" w:rsidRPr="003A4BA1">
              <w:rPr>
                <w:rFonts w:ascii="Times New Roman" w:hAnsi="Times New Roman"/>
                <w:b/>
              </w:rPr>
              <w:t xml:space="preserve"> Experience 2</w:t>
            </w:r>
            <w:r w:rsidR="003A3891" w:rsidRPr="003A4BA1">
              <w:rPr>
                <w:rFonts w:ascii="Times New Roman" w:hAnsi="Times New Roman"/>
              </w:rPr>
              <w:t xml:space="preserve"> – Shenandoah, PA, Spring 2012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3</w:t>
            </w:r>
            <w:r w:rsidRPr="003A4BA1">
              <w:rPr>
                <w:rFonts w:ascii="Times New Roman" w:hAnsi="Times New Roman"/>
                <w:vertAlign w:val="superscript"/>
              </w:rPr>
              <w:t>rd</w:t>
            </w:r>
            <w:r w:rsidRPr="003A4BA1">
              <w:rPr>
                <w:rFonts w:ascii="Times New Roman" w:hAnsi="Times New Roman"/>
              </w:rPr>
              <w:t xml:space="preserve"> grade classroom</w:t>
            </w:r>
          </w:p>
          <w:p w:rsidR="00590EF4" w:rsidRPr="00080485" w:rsidRDefault="005246A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Plan</w:t>
            </w:r>
            <w:r w:rsidR="00C72A26">
              <w:rPr>
                <w:rFonts w:ascii="Times New Roman" w:hAnsi="Times New Roman"/>
              </w:rPr>
              <w:t>ned</w:t>
            </w:r>
            <w:r w:rsidRPr="003A4BA1">
              <w:rPr>
                <w:rFonts w:ascii="Times New Roman" w:hAnsi="Times New Roman"/>
              </w:rPr>
              <w:t xml:space="preserve"> and implemented appropriate academic instruction in the areas of Reading, Math, Spelling, Health, Writing, and Science</w:t>
            </w:r>
          </w:p>
          <w:p w:rsidR="003A3891" w:rsidRPr="003A4BA1" w:rsidRDefault="003A3891" w:rsidP="003A3891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 xml:space="preserve">Student </w:t>
            </w:r>
            <w:r w:rsidR="007B332E">
              <w:rPr>
                <w:rFonts w:ascii="Times New Roman" w:hAnsi="Times New Roman"/>
                <w:b/>
              </w:rPr>
              <w:t>Teacher:</w:t>
            </w:r>
            <w:r w:rsidRPr="003A4BA1">
              <w:rPr>
                <w:rFonts w:ascii="Times New Roman" w:hAnsi="Times New Roman"/>
                <w:b/>
              </w:rPr>
              <w:t xml:space="preserve"> Experience 1</w:t>
            </w:r>
            <w:r w:rsidRPr="003A4BA1">
              <w:rPr>
                <w:rFonts w:ascii="Times New Roman" w:hAnsi="Times New Roman"/>
              </w:rPr>
              <w:t xml:space="preserve"> – Shenandoah, PA, Spring 2012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6</w:t>
            </w:r>
            <w:r w:rsidRPr="003A4BA1">
              <w:rPr>
                <w:rFonts w:ascii="Times New Roman" w:hAnsi="Times New Roman"/>
                <w:vertAlign w:val="superscript"/>
              </w:rPr>
              <w:t>th</w:t>
            </w:r>
            <w:r w:rsidRPr="003A4BA1">
              <w:rPr>
                <w:rFonts w:ascii="Times New Roman" w:hAnsi="Times New Roman"/>
              </w:rPr>
              <w:t xml:space="preserve"> grade Social Studies classroom</w:t>
            </w:r>
          </w:p>
          <w:p w:rsidR="00590EF4" w:rsidRPr="00080485" w:rsidRDefault="005246A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Plan</w:t>
            </w:r>
            <w:r w:rsidR="00C72A26">
              <w:rPr>
                <w:rFonts w:ascii="Times New Roman" w:hAnsi="Times New Roman"/>
              </w:rPr>
              <w:t>ned</w:t>
            </w:r>
            <w:r w:rsidRPr="003A4BA1">
              <w:rPr>
                <w:rFonts w:ascii="Times New Roman" w:hAnsi="Times New Roman"/>
              </w:rPr>
              <w:t xml:space="preserve"> and implemented appropriate academic instruction in the areas of  Social Studies, Reading, Math, Spelling, and Health</w:t>
            </w:r>
          </w:p>
          <w:p w:rsidR="003A3891" w:rsidRPr="003A4BA1" w:rsidRDefault="003A3891" w:rsidP="003A3891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>Reading Tutor</w:t>
            </w:r>
            <w:r w:rsidRPr="003A4BA1">
              <w:rPr>
                <w:rFonts w:ascii="Times New Roman" w:hAnsi="Times New Roman"/>
              </w:rPr>
              <w:t xml:space="preserve"> -- Bloomsburg, PA, Spring 2011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Conducted reading interventions tests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Implemented appropriate interventions to students in areas where interventions proved struggle</w:t>
            </w:r>
          </w:p>
          <w:p w:rsidR="00590EF4" w:rsidRPr="00080485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Completed a full case study based on experience and observation</w:t>
            </w:r>
          </w:p>
          <w:p w:rsidR="003A3891" w:rsidRPr="003A4BA1" w:rsidRDefault="003A3891" w:rsidP="003A3891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>Urban Practicum Teacher</w:t>
            </w:r>
            <w:r w:rsidRPr="003A4BA1">
              <w:rPr>
                <w:rFonts w:ascii="Times New Roman" w:hAnsi="Times New Roman"/>
              </w:rPr>
              <w:t xml:space="preserve"> – Harrisburg, PA, Spring 2011</w:t>
            </w:r>
          </w:p>
          <w:p w:rsidR="003A3891" w:rsidRPr="003A4BA1" w:rsidRDefault="003A3891" w:rsidP="003A389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Taught lessons planned by the cooperating teacher in an Inner City setting</w:t>
            </w:r>
          </w:p>
          <w:p w:rsidR="00263CB4" w:rsidRPr="00241BF5" w:rsidRDefault="003A3891" w:rsidP="00241BF5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Attended faculty meetings as well as workshops specifically for participating Bloomsburg students</w:t>
            </w:r>
          </w:p>
        </w:tc>
      </w:tr>
    </w:tbl>
    <w:p w:rsidR="005246A1" w:rsidRPr="003A4BA1" w:rsidRDefault="00241BF5" w:rsidP="005246A1">
      <w:pPr>
        <w:pStyle w:val="ResumeSections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br/>
      </w:r>
      <w:r w:rsidR="005246A1" w:rsidRPr="003A4BA1">
        <w:rPr>
          <w:rFonts w:ascii="Times New Roman" w:hAnsi="Times New Roman"/>
          <w:noProof/>
          <w:sz w:val="20"/>
        </w:rPr>
        <w:t xml:space="preserve">WORK EXPERIENCE </w:t>
      </w:r>
      <w:r w:rsidR="005246A1" w:rsidRPr="003A4BA1">
        <w:rPr>
          <w:rFonts w:ascii="Times New Roman" w:hAnsi="Times New Roman"/>
          <w:noProof/>
          <w:sz w:val="20"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9090"/>
      </w:tblGrid>
      <w:tr w:rsidR="005246A1" w:rsidRPr="003A4BA1" w:rsidTr="00161FD8">
        <w:trPr>
          <w:trHeight w:val="882"/>
        </w:trPr>
        <w:tc>
          <w:tcPr>
            <w:tcW w:w="9090" w:type="dxa"/>
          </w:tcPr>
          <w:p w:rsidR="005246A1" w:rsidRPr="003A4BA1" w:rsidRDefault="005246A1" w:rsidP="005246A1">
            <w:p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  <w:b/>
              </w:rPr>
              <w:t xml:space="preserve"> The Hershey Story –</w:t>
            </w:r>
            <w:r w:rsidRPr="003A4BA1">
              <w:rPr>
                <w:rFonts w:ascii="Times New Roman" w:hAnsi="Times New Roman"/>
              </w:rPr>
              <w:t xml:space="preserve"> Hershey, PA, 2009 to 2012</w:t>
            </w:r>
          </w:p>
          <w:p w:rsidR="005246A1" w:rsidRPr="003A4BA1" w:rsidRDefault="005246A1" w:rsidP="005246A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Work in the museum experience—interacting with visitors and field trip groups</w:t>
            </w:r>
          </w:p>
          <w:p w:rsidR="005246A1" w:rsidRPr="003A4BA1" w:rsidRDefault="005246A1" w:rsidP="005246A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Use teamwork to provide service to the large amount of tourists that arrive</w:t>
            </w:r>
          </w:p>
          <w:p w:rsidR="005246A1" w:rsidRPr="003A4BA1" w:rsidRDefault="005246A1" w:rsidP="005246A1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3A4BA1">
              <w:rPr>
                <w:rFonts w:ascii="Times New Roman" w:hAnsi="Times New Roman"/>
              </w:rPr>
              <w:t>Receive positive feedback from visitors</w:t>
            </w:r>
          </w:p>
        </w:tc>
      </w:tr>
    </w:tbl>
    <w:p w:rsidR="00317140" w:rsidRPr="003A4BA1" w:rsidRDefault="00317140" w:rsidP="00317140">
      <w:pPr>
        <w:pStyle w:val="ResumeSections"/>
        <w:rPr>
          <w:rFonts w:ascii="Times New Roman" w:hAnsi="Times New Roman"/>
          <w:sz w:val="20"/>
        </w:rPr>
      </w:pPr>
      <w:r w:rsidRPr="003A4BA1">
        <w:rPr>
          <w:rFonts w:ascii="Times New Roman" w:hAnsi="Times New Roman"/>
          <w:noProof/>
          <w:sz w:val="20"/>
        </w:rPr>
        <w:t xml:space="preserve">REFERENCES </w:t>
      </w:r>
      <w:r w:rsidRPr="003A4BA1">
        <w:rPr>
          <w:rFonts w:ascii="Times New Roman" w:hAnsi="Times New Roman"/>
          <w:noProof/>
          <w:sz w:val="20"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9090"/>
      </w:tblGrid>
      <w:tr w:rsidR="00317140" w:rsidRPr="003A4BA1" w:rsidTr="009B79E6">
        <w:trPr>
          <w:trHeight w:val="882"/>
        </w:trPr>
        <w:tc>
          <w:tcPr>
            <w:tcW w:w="9090" w:type="dxa"/>
          </w:tcPr>
          <w:p w:rsidR="008471A7" w:rsidRPr="006B48AC" w:rsidRDefault="002C3709" w:rsidP="00962639">
            <w:pPr>
              <w:rPr>
                <w:rFonts w:ascii="Times New Roman" w:hAnsi="Times New Roman"/>
                <w:b/>
              </w:rPr>
            </w:pPr>
            <w:r w:rsidRPr="006B48AC">
              <w:rPr>
                <w:rFonts w:ascii="Times New Roman" w:hAnsi="Times New Roman"/>
                <w:b/>
              </w:rPr>
              <w:t xml:space="preserve">Mr. Jason </w:t>
            </w:r>
            <w:r w:rsidR="00443CE2" w:rsidRPr="006B48AC">
              <w:rPr>
                <w:rFonts w:ascii="Times New Roman" w:hAnsi="Times New Roman"/>
                <w:b/>
              </w:rPr>
              <w:t>Koch</w:t>
            </w:r>
            <w:r w:rsidR="006B48AC" w:rsidRPr="006B48AC">
              <w:rPr>
                <w:rFonts w:ascii="Times New Roman" w:hAnsi="Times New Roman"/>
                <w:b/>
              </w:rPr>
              <w:t xml:space="preserve">             Ms. Barbara Powell          Ms. Michele Sowers           </w:t>
            </w:r>
            <w:r w:rsidR="008433E8" w:rsidRPr="006B48AC">
              <w:rPr>
                <w:rFonts w:ascii="Times New Roman" w:hAnsi="Times New Roman"/>
                <w:b/>
              </w:rPr>
              <w:t xml:space="preserve">Ms. </w:t>
            </w:r>
            <w:r w:rsidRPr="006B48AC">
              <w:rPr>
                <w:rFonts w:ascii="Times New Roman" w:hAnsi="Times New Roman"/>
                <w:b/>
              </w:rPr>
              <w:t>Carrie Martin</w:t>
            </w:r>
            <w:r w:rsidR="008433E8" w:rsidRPr="006B48AC">
              <w:rPr>
                <w:rFonts w:ascii="Times New Roman" w:hAnsi="Times New Roman"/>
                <w:b/>
              </w:rPr>
              <w:t xml:space="preserve"> </w:t>
            </w:r>
          </w:p>
          <w:p w:rsidR="008471A7" w:rsidRDefault="002C3709" w:rsidP="009626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(717) </w:t>
            </w:r>
            <w:r w:rsidR="008433E8">
              <w:rPr>
                <w:rFonts w:ascii="Times New Roman" w:hAnsi="Times New Roman"/>
              </w:rPr>
              <w:t>329-7045 (cell)</w:t>
            </w:r>
            <w:r w:rsidR="006B48AC">
              <w:rPr>
                <w:rFonts w:ascii="Times New Roman" w:hAnsi="Times New Roman"/>
              </w:rPr>
              <w:t xml:space="preserve">     (717) 319-6183 (cell)</w:t>
            </w:r>
            <w:r>
              <w:rPr>
                <w:rFonts w:ascii="Times New Roman" w:hAnsi="Times New Roman"/>
              </w:rPr>
              <w:t xml:space="preserve"> </w:t>
            </w:r>
            <w:r w:rsidR="006B48AC">
              <w:rPr>
                <w:rFonts w:ascii="Times New Roman" w:hAnsi="Times New Roman"/>
              </w:rPr>
              <w:t xml:space="preserve">         (717) 657-5158                    </w:t>
            </w:r>
            <w:r w:rsidR="008433E8">
              <w:rPr>
                <w:rFonts w:ascii="Times New Roman" w:hAnsi="Times New Roman"/>
              </w:rPr>
              <w:t xml:space="preserve">(717) 433-3700 </w:t>
            </w:r>
            <w:r>
              <w:rPr>
                <w:rFonts w:ascii="Times New Roman" w:hAnsi="Times New Roman"/>
              </w:rPr>
              <w:t xml:space="preserve"> (</w:t>
            </w:r>
            <w:r w:rsidR="008433E8">
              <w:rPr>
                <w:rFonts w:ascii="Times New Roman" w:hAnsi="Times New Roman"/>
              </w:rPr>
              <w:t>cell</w:t>
            </w:r>
            <w:r>
              <w:rPr>
                <w:rFonts w:ascii="Times New Roman" w:hAnsi="Times New Roman"/>
              </w:rPr>
              <w:t>)</w:t>
            </w:r>
          </w:p>
          <w:p w:rsidR="00C02072" w:rsidRDefault="008433E8" w:rsidP="00962639">
            <w:pPr>
              <w:rPr>
                <w:rFonts w:ascii="Times New Roman" w:hAnsi="Times New Roman"/>
              </w:rPr>
            </w:pPr>
            <w:r w:rsidRPr="008433E8">
              <w:rPr>
                <w:rFonts w:ascii="Times New Roman" w:hAnsi="Times New Roman"/>
              </w:rPr>
              <w:t>jkoch@hannasd.org</w:t>
            </w:r>
            <w:r w:rsidR="006B48AC">
              <w:rPr>
                <w:rFonts w:ascii="Times New Roman" w:hAnsi="Times New Roman"/>
              </w:rPr>
              <w:t xml:space="preserve">        bpowell@hannasd.org        msowers@hannasd.org       cmartin@hannasd.org</w:t>
            </w:r>
          </w:p>
          <w:p w:rsidR="00962639" w:rsidRPr="003A4BA1" w:rsidRDefault="00962639" w:rsidP="00C708CC">
            <w:pPr>
              <w:rPr>
                <w:rFonts w:ascii="Times New Roman" w:hAnsi="Times New Roman"/>
              </w:rPr>
            </w:pPr>
          </w:p>
        </w:tc>
      </w:tr>
    </w:tbl>
    <w:p w:rsidR="00F74926" w:rsidRPr="009F55C9" w:rsidRDefault="00F74926" w:rsidP="00241BF5">
      <w:pPr>
        <w:rPr>
          <w:rFonts w:ascii="Times New Roman" w:hAnsi="Times New Roman"/>
        </w:rPr>
      </w:pPr>
    </w:p>
    <w:sectPr w:rsidR="00F74926" w:rsidRPr="009F55C9" w:rsidSect="006E1D11">
      <w:headerReference w:type="default" r:id="rId8"/>
      <w:footerReference w:type="default" r:id="rId9"/>
      <w:headerReference w:type="first" r:id="rId10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605" w:rsidRDefault="00F10605">
      <w:r>
        <w:separator/>
      </w:r>
    </w:p>
  </w:endnote>
  <w:endnote w:type="continuationSeparator" w:id="1">
    <w:p w:rsidR="00F10605" w:rsidRDefault="00F10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Pr="006E62B2" w:rsidRDefault="006E62B2" w:rsidP="006E62B2">
    <w:pPr>
      <w:pStyle w:val="Footer"/>
    </w:pPr>
    <w:r>
      <w:t>Page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605" w:rsidRDefault="00F10605">
      <w:r>
        <w:separator/>
      </w:r>
    </w:p>
  </w:footnote>
  <w:footnote w:type="continuationSeparator" w:id="1">
    <w:p w:rsidR="00F10605" w:rsidRDefault="00F106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Default="0049527E" w:rsidP="00596DCB">
    <w:pPr>
      <w:pStyle w:val="NamePage2"/>
    </w:pPr>
    <w:r>
      <w:pict>
        <v:line id="_x0000_s2049" style="position:absolute;left:0;text-align:left;z-index:251654656;mso-position-horizontal-relative:page;mso-position-vertical-relative:page" from="305.25pt,54.8pt" to="560.9pt,54.8pt" strokeweight="3pt">
          <w10:wrap anchorx="page" anchory="page"/>
        </v:line>
      </w:pict>
    </w:r>
    <w:r>
      <w:pict>
        <v:line id="_x0000_s2050" style="position:absolute;left:0;text-align:left;flip:x;z-index:251655680;mso-position-horizontal-relative:page;mso-position-vertical-relative:page" from="53.3pt,53.3pt" to="89.3pt,53.3pt" strokeweight="3pt">
          <w10:wrap anchorx="page" anchory="page"/>
        </v:line>
      </w:pict>
    </w:r>
    <w:r>
      <w:pict>
        <v:group id="_x0000_s2051" style="position:absolute;left:0;text-align:left;margin-left:0;margin-top:0;width:509.05pt;height:688.4pt;z-index:251656704;mso-position-horizontal:center;mso-position-vertical:center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  <w:r w:rsidR="00F50A1F">
      <w:t>Kaitlyn J. Veronikis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5D3C89" w:rsidRDefault="0049527E" w:rsidP="008E0836">
    <w:pPr>
      <w:pStyle w:val="Name"/>
      <w:ind w:left="0" w:firstLine="446"/>
    </w:pPr>
    <w:r>
      <w:pict>
        <v:line id="_x0000_s2059" style="position:absolute;left:0;text-align:left;flip:x;z-index:251658752;mso-position-horizontal-relative:page;mso-position-vertical-relative:page" from="50.8pt,80.05pt" to="86.8pt,80.05pt" strokeweight="3pt">
          <w10:wrap anchorx="page" anchory="page"/>
        </v:line>
      </w:pict>
    </w:r>
    <w:r>
      <w:pict>
        <v:group id="_x0000_s2055" style="position:absolute;left:0;text-align:left;margin-left:-22.4pt;margin-top:80.05pt;width:509.05pt;height:652.7pt;z-index:251657728;mso-position-vertical-relative:page" coordorigin="1037,1009" coordsize="10181,13768">
          <v:line id="_x0000_s2056" style="position:absolute" from="11186,1054" to="11186,14777" strokeweight="3pt"/>
          <v:line id="_x0000_s2057" style="position:absolute;flip:x" from="1061,1009" to="1076,14732" strokeweight="3pt"/>
          <v:line id="_x0000_s2058" style="position:absolute" from="1037,14734" to="11218,14764" strokeweight="3pt"/>
          <w10:wrap anchory="page"/>
        </v:group>
      </w:pict>
    </w:r>
    <w:r>
      <w:pict>
        <v:line id="_x0000_s2060" style="position:absolute;left:0;text-align:left;z-index:251659776" from="232.5pt,22.9pt" to="486.65pt,22.9pt" strokeweight="3pt"/>
      </w:pict>
    </w:r>
    <w:r w:rsidR="00F50A1F">
      <w:t>Kaitlyn J. Veronikis</w:t>
    </w:r>
  </w:p>
  <w:p w:rsidR="008213DC" w:rsidRDefault="00F50A1F" w:rsidP="00CE5695">
    <w:pPr>
      <w:pStyle w:val="ContactInfo"/>
    </w:pPr>
    <w:r>
      <w:t>4924 Earl Drive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 w:rsidR="00F74926">
      <w:t>Harrisburg, PA</w:t>
    </w:r>
    <w:r>
      <w:t xml:space="preserve">  17112</w:t>
    </w:r>
    <w:r w:rsidR="005E3E60" w:rsidRPr="00AB555D">
      <w:t xml:space="preserve"> </w:t>
    </w:r>
    <w:r w:rsidR="005E3E60" w:rsidRPr="00AB555D">
      <w:sym w:font="Wingdings" w:char="F075"/>
    </w:r>
    <w:r w:rsidR="00CC1833">
      <w:t xml:space="preserve"> (717</w:t>
    </w:r>
    <w:r w:rsidR="005E3E60" w:rsidRPr="00AB555D">
      <w:t xml:space="preserve">) </w:t>
    </w:r>
    <w:r>
      <w:t>364-7109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</w:p>
  <w:p w:rsidR="008213DC" w:rsidRPr="00AB555D" w:rsidRDefault="008213DC" w:rsidP="008213DC">
    <w:pPr>
      <w:pStyle w:val="ContactInfo"/>
    </w:pPr>
    <w:r>
      <w:t xml:space="preserve">Email: </w:t>
    </w:r>
    <w:r w:rsidR="00F50A1F">
      <w:t>kjv</w:t>
    </w:r>
    <w:r w:rsidR="00681064">
      <w:t>eronikis@verizon.net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C4316"/>
    <w:multiLevelType w:val="multilevel"/>
    <w:tmpl w:val="DB607D94"/>
    <w:numStyleLink w:val="BulletedList"/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4EF3F7A"/>
    <w:multiLevelType w:val="multilevel"/>
    <w:tmpl w:val="DB607D94"/>
    <w:numStyleLink w:val="BulletedList"/>
  </w:abstractNum>
  <w:abstractNum w:abstractNumId="20">
    <w:nsid w:val="1A737662"/>
    <w:multiLevelType w:val="multilevel"/>
    <w:tmpl w:val="DB607D94"/>
    <w:numStyleLink w:val="BulletedList"/>
  </w:abstractNum>
  <w:abstractNum w:abstractNumId="21">
    <w:nsid w:val="1B647D27"/>
    <w:multiLevelType w:val="multilevel"/>
    <w:tmpl w:val="DB607D94"/>
    <w:numStyleLink w:val="BulletedList"/>
  </w:abstractNum>
  <w:abstractNum w:abstractNumId="22">
    <w:nsid w:val="2164421A"/>
    <w:multiLevelType w:val="multilevel"/>
    <w:tmpl w:val="DB607D94"/>
    <w:numStyleLink w:val="BulletedList"/>
  </w:abstractNum>
  <w:abstractNum w:abstractNumId="23">
    <w:nsid w:val="27E1228B"/>
    <w:multiLevelType w:val="multilevel"/>
    <w:tmpl w:val="DB607D94"/>
    <w:numStyleLink w:val="BulletedList"/>
  </w:abstractNum>
  <w:abstractNum w:abstractNumId="24">
    <w:nsid w:val="2B7E2F70"/>
    <w:multiLevelType w:val="multilevel"/>
    <w:tmpl w:val="DB607D94"/>
    <w:numStyleLink w:val="BulletedList"/>
  </w:abstractNum>
  <w:abstractNum w:abstractNumId="25">
    <w:nsid w:val="2C86423D"/>
    <w:multiLevelType w:val="multilevel"/>
    <w:tmpl w:val="DB607D94"/>
    <w:numStyleLink w:val="BulletedList"/>
  </w:abstractNum>
  <w:abstractNum w:abstractNumId="26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060334"/>
    <w:multiLevelType w:val="multilevel"/>
    <w:tmpl w:val="DB607D94"/>
    <w:numStyleLink w:val="BulletedList"/>
  </w:abstractNum>
  <w:abstractNum w:abstractNumId="2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30609D"/>
    <w:multiLevelType w:val="multilevel"/>
    <w:tmpl w:val="DB607D94"/>
    <w:numStyleLink w:val="BulletedList"/>
  </w:abstractNum>
  <w:abstractNum w:abstractNumId="30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9A06E8"/>
    <w:multiLevelType w:val="multilevel"/>
    <w:tmpl w:val="DB607D94"/>
    <w:numStyleLink w:val="BulletedList"/>
  </w:abstractNum>
  <w:abstractNum w:abstractNumId="32">
    <w:nsid w:val="40A83700"/>
    <w:multiLevelType w:val="multilevel"/>
    <w:tmpl w:val="DB607D94"/>
    <w:numStyleLink w:val="BulletedList"/>
  </w:abstractNum>
  <w:abstractNum w:abstractNumId="33">
    <w:nsid w:val="434152AA"/>
    <w:multiLevelType w:val="hybridMultilevel"/>
    <w:tmpl w:val="BE9AC658"/>
    <w:lvl w:ilvl="0" w:tplc="B824E82E">
      <w:numFmt w:val="bullet"/>
      <w:lvlText w:val=""/>
      <w:lvlJc w:val="left"/>
      <w:pPr>
        <w:ind w:left="26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4">
    <w:nsid w:val="45B738BD"/>
    <w:multiLevelType w:val="multilevel"/>
    <w:tmpl w:val="DB607D94"/>
    <w:numStyleLink w:val="BulletedList"/>
  </w:abstractNum>
  <w:abstractNum w:abstractNumId="35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B6691"/>
    <w:multiLevelType w:val="multilevel"/>
    <w:tmpl w:val="DB607D94"/>
    <w:numStyleLink w:val="BulletedList"/>
  </w:abstractNum>
  <w:abstractNum w:abstractNumId="37">
    <w:nsid w:val="58144DE4"/>
    <w:multiLevelType w:val="hybridMultilevel"/>
    <w:tmpl w:val="9754FE1E"/>
    <w:lvl w:ilvl="0" w:tplc="544C4572">
      <w:numFmt w:val="bullet"/>
      <w:lvlText w:val=""/>
      <w:lvlJc w:val="left"/>
      <w:pPr>
        <w:ind w:left="604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abstractNum w:abstractNumId="38">
    <w:nsid w:val="58A86817"/>
    <w:multiLevelType w:val="multilevel"/>
    <w:tmpl w:val="DB607D94"/>
    <w:numStyleLink w:val="BulletedList"/>
  </w:abstractNum>
  <w:abstractNum w:abstractNumId="39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D8E6683"/>
    <w:multiLevelType w:val="multilevel"/>
    <w:tmpl w:val="DB607D94"/>
    <w:numStyleLink w:val="BulletedList"/>
  </w:abstractNum>
  <w:abstractNum w:abstractNumId="41">
    <w:nsid w:val="67BC5FB1"/>
    <w:multiLevelType w:val="multilevel"/>
    <w:tmpl w:val="DB607D94"/>
    <w:numStyleLink w:val="BulletedList"/>
  </w:abstractNum>
  <w:abstractNum w:abstractNumId="42">
    <w:nsid w:val="6A714F60"/>
    <w:multiLevelType w:val="multilevel"/>
    <w:tmpl w:val="DB607D94"/>
    <w:numStyleLink w:val="BulletedList"/>
  </w:abstractNum>
  <w:abstractNum w:abstractNumId="43">
    <w:nsid w:val="6D5537EA"/>
    <w:multiLevelType w:val="multilevel"/>
    <w:tmpl w:val="DB607D94"/>
    <w:numStyleLink w:val="BulletedList"/>
  </w:abstractNum>
  <w:abstractNum w:abstractNumId="44">
    <w:nsid w:val="6F073DF8"/>
    <w:multiLevelType w:val="multilevel"/>
    <w:tmpl w:val="DB607D94"/>
    <w:numStyleLink w:val="BulletedList"/>
  </w:abstractNum>
  <w:abstractNum w:abstractNumId="45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13B46"/>
    <w:multiLevelType w:val="multilevel"/>
    <w:tmpl w:val="DB607D94"/>
    <w:numStyleLink w:val="BulletedList"/>
  </w:abstractNum>
  <w:abstractNum w:abstractNumId="47">
    <w:nsid w:val="7EA43144"/>
    <w:multiLevelType w:val="multilevel"/>
    <w:tmpl w:val="DB607D94"/>
    <w:numStyleLink w:val="BulletedList"/>
  </w:abstractNum>
  <w:num w:numId="1">
    <w:abstractNumId w:val="26"/>
  </w:num>
  <w:num w:numId="2">
    <w:abstractNumId w:val="35"/>
  </w:num>
  <w:num w:numId="3">
    <w:abstractNumId w:val="28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1"/>
  </w:num>
  <w:num w:numId="17">
    <w:abstractNumId w:val="17"/>
  </w:num>
  <w:num w:numId="18">
    <w:abstractNumId w:val="46"/>
  </w:num>
  <w:num w:numId="19">
    <w:abstractNumId w:val="27"/>
  </w:num>
  <w:num w:numId="20">
    <w:abstractNumId w:val="20"/>
  </w:num>
  <w:num w:numId="21">
    <w:abstractNumId w:val="41"/>
  </w:num>
  <w:num w:numId="22">
    <w:abstractNumId w:val="36"/>
  </w:num>
  <w:num w:numId="23">
    <w:abstractNumId w:val="23"/>
  </w:num>
  <w:num w:numId="24">
    <w:abstractNumId w:val="38"/>
  </w:num>
  <w:num w:numId="25">
    <w:abstractNumId w:val="11"/>
  </w:num>
  <w:num w:numId="26">
    <w:abstractNumId w:val="29"/>
  </w:num>
  <w:num w:numId="27">
    <w:abstractNumId w:val="22"/>
  </w:num>
  <w:num w:numId="28">
    <w:abstractNumId w:val="25"/>
  </w:num>
  <w:num w:numId="29">
    <w:abstractNumId w:val="44"/>
  </w:num>
  <w:num w:numId="30">
    <w:abstractNumId w:val="14"/>
  </w:num>
  <w:num w:numId="31">
    <w:abstractNumId w:val="24"/>
  </w:num>
  <w:num w:numId="32">
    <w:abstractNumId w:val="19"/>
  </w:num>
  <w:num w:numId="33">
    <w:abstractNumId w:val="47"/>
  </w:num>
  <w:num w:numId="34">
    <w:abstractNumId w:val="34"/>
  </w:num>
  <w:num w:numId="35">
    <w:abstractNumId w:val="42"/>
  </w:num>
  <w:num w:numId="36">
    <w:abstractNumId w:val="21"/>
  </w:num>
  <w:num w:numId="37">
    <w:abstractNumId w:val="12"/>
  </w:num>
  <w:num w:numId="38">
    <w:abstractNumId w:val="15"/>
  </w:num>
  <w:num w:numId="39">
    <w:abstractNumId w:val="32"/>
  </w:num>
  <w:num w:numId="40">
    <w:abstractNumId w:val="45"/>
  </w:num>
  <w:num w:numId="41">
    <w:abstractNumId w:val="40"/>
  </w:num>
  <w:num w:numId="42">
    <w:abstractNumId w:val="43"/>
  </w:num>
  <w:num w:numId="43">
    <w:abstractNumId w:val="10"/>
  </w:num>
  <w:num w:numId="44">
    <w:abstractNumId w:val="39"/>
  </w:num>
  <w:num w:numId="45">
    <w:abstractNumId w:val="1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61">
      <v:stroke weight="3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40958"/>
    <w:rsid w:val="00011B8B"/>
    <w:rsid w:val="00025602"/>
    <w:rsid w:val="00051E2A"/>
    <w:rsid w:val="000650D9"/>
    <w:rsid w:val="00070CD0"/>
    <w:rsid w:val="00080485"/>
    <w:rsid w:val="000804C3"/>
    <w:rsid w:val="00086322"/>
    <w:rsid w:val="0009388E"/>
    <w:rsid w:val="000A0CB0"/>
    <w:rsid w:val="000B242D"/>
    <w:rsid w:val="000C0090"/>
    <w:rsid w:val="000C2529"/>
    <w:rsid w:val="000C691D"/>
    <w:rsid w:val="000D6D4C"/>
    <w:rsid w:val="000F0FAD"/>
    <w:rsid w:val="000F387E"/>
    <w:rsid w:val="000F7694"/>
    <w:rsid w:val="00101FA3"/>
    <w:rsid w:val="0014202C"/>
    <w:rsid w:val="0014719A"/>
    <w:rsid w:val="00154731"/>
    <w:rsid w:val="001967AF"/>
    <w:rsid w:val="0019703E"/>
    <w:rsid w:val="001A6CA8"/>
    <w:rsid w:val="001B3507"/>
    <w:rsid w:val="001D7DE4"/>
    <w:rsid w:val="00241BF5"/>
    <w:rsid w:val="00253B6A"/>
    <w:rsid w:val="00262836"/>
    <w:rsid w:val="00262E25"/>
    <w:rsid w:val="00263CB4"/>
    <w:rsid w:val="002719C5"/>
    <w:rsid w:val="00274266"/>
    <w:rsid w:val="002775FF"/>
    <w:rsid w:val="00280AEA"/>
    <w:rsid w:val="00292BF6"/>
    <w:rsid w:val="002B4716"/>
    <w:rsid w:val="002C3709"/>
    <w:rsid w:val="00302C5B"/>
    <w:rsid w:val="00306370"/>
    <w:rsid w:val="00311EA0"/>
    <w:rsid w:val="00317140"/>
    <w:rsid w:val="003227B1"/>
    <w:rsid w:val="0037101C"/>
    <w:rsid w:val="003A3891"/>
    <w:rsid w:val="003A4BA1"/>
    <w:rsid w:val="003B27A4"/>
    <w:rsid w:val="003C7C73"/>
    <w:rsid w:val="003D4B28"/>
    <w:rsid w:val="00424FBF"/>
    <w:rsid w:val="00443CE2"/>
    <w:rsid w:val="00447CBF"/>
    <w:rsid w:val="00461681"/>
    <w:rsid w:val="00473BB5"/>
    <w:rsid w:val="00473D9A"/>
    <w:rsid w:val="0049527E"/>
    <w:rsid w:val="004A430B"/>
    <w:rsid w:val="004B051E"/>
    <w:rsid w:val="004C5056"/>
    <w:rsid w:val="004D2577"/>
    <w:rsid w:val="004F1287"/>
    <w:rsid w:val="004F1461"/>
    <w:rsid w:val="00500AE5"/>
    <w:rsid w:val="005043D3"/>
    <w:rsid w:val="00504D82"/>
    <w:rsid w:val="005246A1"/>
    <w:rsid w:val="005258FA"/>
    <w:rsid w:val="005275CA"/>
    <w:rsid w:val="00527C9D"/>
    <w:rsid w:val="00541004"/>
    <w:rsid w:val="005431A3"/>
    <w:rsid w:val="00547AA4"/>
    <w:rsid w:val="00550FE6"/>
    <w:rsid w:val="00562F97"/>
    <w:rsid w:val="00567402"/>
    <w:rsid w:val="0057020D"/>
    <w:rsid w:val="00570EDD"/>
    <w:rsid w:val="0057416F"/>
    <w:rsid w:val="00587414"/>
    <w:rsid w:val="00590EF4"/>
    <w:rsid w:val="00594C03"/>
    <w:rsid w:val="00596DCB"/>
    <w:rsid w:val="00597D6D"/>
    <w:rsid w:val="005B37C4"/>
    <w:rsid w:val="005B423F"/>
    <w:rsid w:val="005D3B18"/>
    <w:rsid w:val="005D3C89"/>
    <w:rsid w:val="005D59CB"/>
    <w:rsid w:val="005E146E"/>
    <w:rsid w:val="005E3E60"/>
    <w:rsid w:val="005F0B7E"/>
    <w:rsid w:val="005F3E83"/>
    <w:rsid w:val="00603896"/>
    <w:rsid w:val="00621CFC"/>
    <w:rsid w:val="00640AE7"/>
    <w:rsid w:val="00640D6F"/>
    <w:rsid w:val="00645291"/>
    <w:rsid w:val="00650137"/>
    <w:rsid w:val="00654244"/>
    <w:rsid w:val="006627C1"/>
    <w:rsid w:val="00681064"/>
    <w:rsid w:val="006974CD"/>
    <w:rsid w:val="006B48AC"/>
    <w:rsid w:val="006D17BD"/>
    <w:rsid w:val="006E01EC"/>
    <w:rsid w:val="006E1D11"/>
    <w:rsid w:val="006E62B2"/>
    <w:rsid w:val="00705698"/>
    <w:rsid w:val="007309FE"/>
    <w:rsid w:val="0073679B"/>
    <w:rsid w:val="007563CF"/>
    <w:rsid w:val="00764BCE"/>
    <w:rsid w:val="007830A8"/>
    <w:rsid w:val="00787987"/>
    <w:rsid w:val="007901A2"/>
    <w:rsid w:val="007B19CA"/>
    <w:rsid w:val="007B332E"/>
    <w:rsid w:val="007C5E88"/>
    <w:rsid w:val="007E0B9E"/>
    <w:rsid w:val="007E68DE"/>
    <w:rsid w:val="008036BF"/>
    <w:rsid w:val="008213DC"/>
    <w:rsid w:val="00827F76"/>
    <w:rsid w:val="008433E8"/>
    <w:rsid w:val="008471A7"/>
    <w:rsid w:val="00851471"/>
    <w:rsid w:val="00861262"/>
    <w:rsid w:val="00870A16"/>
    <w:rsid w:val="00880B7C"/>
    <w:rsid w:val="008967D6"/>
    <w:rsid w:val="008A4B6E"/>
    <w:rsid w:val="008A4CEB"/>
    <w:rsid w:val="008E0836"/>
    <w:rsid w:val="008F11C0"/>
    <w:rsid w:val="009029DF"/>
    <w:rsid w:val="00913D67"/>
    <w:rsid w:val="009147D0"/>
    <w:rsid w:val="009247EC"/>
    <w:rsid w:val="00933298"/>
    <w:rsid w:val="00943860"/>
    <w:rsid w:val="00951A35"/>
    <w:rsid w:val="0095632C"/>
    <w:rsid w:val="00962639"/>
    <w:rsid w:val="0096349F"/>
    <w:rsid w:val="00976161"/>
    <w:rsid w:val="00986FD7"/>
    <w:rsid w:val="00987546"/>
    <w:rsid w:val="009958AB"/>
    <w:rsid w:val="009A4CE1"/>
    <w:rsid w:val="009B5C26"/>
    <w:rsid w:val="009C108B"/>
    <w:rsid w:val="009C4FE5"/>
    <w:rsid w:val="009D1537"/>
    <w:rsid w:val="009F55C9"/>
    <w:rsid w:val="009F7A30"/>
    <w:rsid w:val="00A42D2D"/>
    <w:rsid w:val="00A66F2E"/>
    <w:rsid w:val="00A8288F"/>
    <w:rsid w:val="00AA3CAF"/>
    <w:rsid w:val="00AB555D"/>
    <w:rsid w:val="00AC2843"/>
    <w:rsid w:val="00AE2695"/>
    <w:rsid w:val="00B04817"/>
    <w:rsid w:val="00B07735"/>
    <w:rsid w:val="00B156EE"/>
    <w:rsid w:val="00B15895"/>
    <w:rsid w:val="00B40958"/>
    <w:rsid w:val="00B42E53"/>
    <w:rsid w:val="00B82873"/>
    <w:rsid w:val="00B83D58"/>
    <w:rsid w:val="00B855E0"/>
    <w:rsid w:val="00B93511"/>
    <w:rsid w:val="00BB14F8"/>
    <w:rsid w:val="00BB4F6E"/>
    <w:rsid w:val="00BC469E"/>
    <w:rsid w:val="00BE356E"/>
    <w:rsid w:val="00BE52DF"/>
    <w:rsid w:val="00C02072"/>
    <w:rsid w:val="00C334A5"/>
    <w:rsid w:val="00C42ACD"/>
    <w:rsid w:val="00C4313F"/>
    <w:rsid w:val="00C47C15"/>
    <w:rsid w:val="00C659DA"/>
    <w:rsid w:val="00C708CC"/>
    <w:rsid w:val="00C72A26"/>
    <w:rsid w:val="00C90F21"/>
    <w:rsid w:val="00C92D2B"/>
    <w:rsid w:val="00CA6A29"/>
    <w:rsid w:val="00CC1833"/>
    <w:rsid w:val="00CC225B"/>
    <w:rsid w:val="00CC461E"/>
    <w:rsid w:val="00CD1854"/>
    <w:rsid w:val="00CD644D"/>
    <w:rsid w:val="00CE5695"/>
    <w:rsid w:val="00CF7CB9"/>
    <w:rsid w:val="00D2615E"/>
    <w:rsid w:val="00D272B2"/>
    <w:rsid w:val="00D71C3B"/>
    <w:rsid w:val="00DA7FA1"/>
    <w:rsid w:val="00DB2C83"/>
    <w:rsid w:val="00DD094B"/>
    <w:rsid w:val="00DD2E90"/>
    <w:rsid w:val="00DD48D0"/>
    <w:rsid w:val="00E05769"/>
    <w:rsid w:val="00E1751C"/>
    <w:rsid w:val="00E20879"/>
    <w:rsid w:val="00E209B6"/>
    <w:rsid w:val="00E221CF"/>
    <w:rsid w:val="00E41C97"/>
    <w:rsid w:val="00E55685"/>
    <w:rsid w:val="00E623FF"/>
    <w:rsid w:val="00E76875"/>
    <w:rsid w:val="00E81FC9"/>
    <w:rsid w:val="00E96386"/>
    <w:rsid w:val="00EB4198"/>
    <w:rsid w:val="00EC024F"/>
    <w:rsid w:val="00ED6996"/>
    <w:rsid w:val="00F001A4"/>
    <w:rsid w:val="00F10605"/>
    <w:rsid w:val="00F504D1"/>
    <w:rsid w:val="00F50A1F"/>
    <w:rsid w:val="00F56811"/>
    <w:rsid w:val="00F67D1C"/>
    <w:rsid w:val="00F70802"/>
    <w:rsid w:val="00F710FA"/>
    <w:rsid w:val="00F723D2"/>
    <w:rsid w:val="00F74926"/>
    <w:rsid w:val="00F75BB6"/>
    <w:rsid w:val="00F80DD3"/>
    <w:rsid w:val="00F82EA4"/>
    <w:rsid w:val="00F87F61"/>
    <w:rsid w:val="00FA12CE"/>
    <w:rsid w:val="00FA1FC6"/>
    <w:rsid w:val="00FA4125"/>
    <w:rsid w:val="00FA51BD"/>
    <w:rsid w:val="00FC3BC7"/>
    <w:rsid w:val="00FC4CA0"/>
    <w:rsid w:val="00FC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15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C1833"/>
    <w:rPr>
      <w:rFonts w:asciiTheme="minorHAnsi" w:eastAsiaTheme="minorHAnsi" w:hAnsiTheme="minorHAnsi" w:cstheme="minorBidi"/>
      <w:sz w:val="22"/>
      <w:szCs w:val="22"/>
    </w:rPr>
  </w:style>
  <w:style w:type="character" w:customStyle="1" w:styleId="EmailStyle491">
    <w:name w:val="EmailStyle49"/>
    <w:aliases w:val="EmailStyle49"/>
    <w:basedOn w:val="DefaultParagraphFont"/>
    <w:semiHidden/>
    <w:personal/>
    <w:personalCompose/>
    <w:rsid w:val="000C0090"/>
    <w:rPr>
      <w:rFonts w:ascii="Arial" w:hAnsi="Arial" w:cs="Arial"/>
      <w:color w:val="auto"/>
      <w:sz w:val="20"/>
      <w:szCs w:val="20"/>
    </w:rPr>
  </w:style>
  <w:style w:type="paragraph" w:customStyle="1" w:styleId="Default">
    <w:name w:val="Default"/>
    <w:rsid w:val="005246A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62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e\AppData\Roaming\Microsoft\Templates\Functional%20resume%20with%20page%20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Props1.xml><?xml version="1.0" encoding="utf-8"?>
<ds:datastoreItem xmlns:ds="http://schemas.openxmlformats.org/officeDocument/2006/customXml" ds:itemID="{7CB5C39D-6B45-4DB1-85EB-20586EAEA11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with page border</Template>
  <TotalTime>0</TotalTime>
  <Pages>2</Pages>
  <Words>807</Words>
  <Characters>5126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/>
  <LinksUpToDate>false</LinksUpToDate>
  <CharactersWithSpaces>5922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Mande Rae Rushow</dc:creator>
  <dc:description>Monster.com Resume Sample</dc:description>
  <cp:lastModifiedBy>Sara</cp:lastModifiedBy>
  <cp:revision>2</cp:revision>
  <cp:lastPrinted>2012-08-07T01:59:00Z</cp:lastPrinted>
  <dcterms:created xsi:type="dcterms:W3CDTF">2016-03-03T01:04:00Z</dcterms:created>
  <dcterms:modified xsi:type="dcterms:W3CDTF">2016-03-03T01:04:00Z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