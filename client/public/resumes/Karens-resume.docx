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C5" w:rsidRPr="00D77A85" w:rsidRDefault="00D77A85">
      <w:pPr>
        <w:pStyle w:val="Title"/>
        <w:rPr>
          <w:sz w:val="56"/>
          <w:szCs w:val="56"/>
        </w:rPr>
      </w:pPr>
      <w:r w:rsidRPr="00D77A85">
        <w:rPr>
          <w:sz w:val="56"/>
          <w:szCs w:val="56"/>
        </w:rPr>
        <w:t>Karen A. Skilonger</w:t>
      </w:r>
    </w:p>
    <w:tbl>
      <w:tblPr>
        <w:tblStyle w:val="ResumeTable"/>
        <w:tblW w:w="4809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0318"/>
      </w:tblGrid>
      <w:tr w:rsidR="00260D3F" w:rsidRPr="00843164" w:rsidTr="00D77A85">
        <w:trPr>
          <w:trHeight w:val="567"/>
          <w:tblHeader/>
        </w:trPr>
        <w:tc>
          <w:tcPr>
            <w:tcW w:w="5000" w:type="pct"/>
          </w:tcPr>
          <w:p w:rsidR="00260D3F" w:rsidRPr="00D77A85" w:rsidRDefault="00D77A85">
            <w:pPr>
              <w:pStyle w:val="ContactInfo"/>
              <w:rPr>
                <w:sz w:val="20"/>
                <w:szCs w:val="20"/>
              </w:rPr>
            </w:pPr>
            <w:r w:rsidRPr="00D77A85">
              <w:rPr>
                <w:sz w:val="20"/>
                <w:szCs w:val="20"/>
              </w:rPr>
              <w:t>40 West 7</w:t>
            </w:r>
            <w:r w:rsidRPr="00D77A85">
              <w:rPr>
                <w:sz w:val="20"/>
                <w:szCs w:val="20"/>
                <w:vertAlign w:val="superscript"/>
              </w:rPr>
              <w:t>th</w:t>
            </w:r>
            <w:r w:rsidRPr="00D77A85">
              <w:rPr>
                <w:sz w:val="20"/>
                <w:szCs w:val="20"/>
              </w:rPr>
              <w:t xml:space="preserve"> Street Wyoming, PA 18644</w:t>
            </w:r>
            <w:r w:rsidR="00260D3F" w:rsidRPr="00D77A85">
              <w:rPr>
                <w:sz w:val="20"/>
                <w:szCs w:val="20"/>
              </w:rPr>
              <w:t> | </w:t>
            </w:r>
            <w:r w:rsidRPr="00D77A85">
              <w:rPr>
                <w:sz w:val="20"/>
                <w:szCs w:val="20"/>
              </w:rPr>
              <w:t>336-382-7859</w:t>
            </w:r>
            <w:r w:rsidR="00260D3F" w:rsidRPr="00D77A85">
              <w:rPr>
                <w:sz w:val="20"/>
                <w:szCs w:val="20"/>
              </w:rPr>
              <w:t> | </w:t>
            </w:r>
            <w:r w:rsidRPr="00D77A85">
              <w:rPr>
                <w:sz w:val="20"/>
                <w:szCs w:val="20"/>
              </w:rPr>
              <w:t>kams06@yahoo.com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949DCB4FD44844228109430DFB43D420"/>
        </w:placeholder>
        <w:temporary/>
        <w:showingPlcHdr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1072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D77A85" w:rsidRDefault="00D77A85">
            <w:pPr>
              <w:rPr>
                <w:sz w:val="20"/>
                <w:szCs w:val="20"/>
              </w:rPr>
            </w:pPr>
            <w:r w:rsidRPr="00D77A85">
              <w:rPr>
                <w:sz w:val="20"/>
                <w:szCs w:val="20"/>
              </w:rPr>
              <w:t>I am looking for a job in an educational setting where I can use my talents and help make a difference within the school and their students.</w:t>
            </w:r>
          </w:p>
        </w:tc>
      </w:tr>
    </w:tbl>
    <w:p w:rsidR="00843164" w:rsidRPr="00843164" w:rsidRDefault="0069275E" w:rsidP="00843164">
      <w:pPr>
        <w:pStyle w:val="Heading1"/>
      </w:pPr>
      <w:r>
        <w:t>EXPERIENCE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69275E" w:rsidRDefault="00B7379A" w:rsidP="00843164">
            <w:pPr>
              <w:pStyle w:val="Date"/>
              <w:rPr>
                <w:sz w:val="20"/>
                <w:szCs w:val="20"/>
              </w:rPr>
            </w:pPr>
            <w:r w:rsidRPr="0069275E">
              <w:rPr>
                <w:sz w:val="20"/>
                <w:szCs w:val="20"/>
              </w:rPr>
              <w:t>July 2014</w:t>
            </w:r>
            <w:r w:rsidR="00843164" w:rsidRPr="0069275E">
              <w:rPr>
                <w:sz w:val="20"/>
                <w:szCs w:val="20"/>
              </w:rPr>
              <w:t>-</w:t>
            </w:r>
            <w:r w:rsidRPr="0069275E">
              <w:rPr>
                <w:sz w:val="20"/>
                <w:szCs w:val="20"/>
              </w:rPr>
              <w:t>February 2017</w:t>
            </w:r>
          </w:p>
        </w:tc>
        <w:tc>
          <w:tcPr>
            <w:tcW w:w="4087" w:type="pct"/>
          </w:tcPr>
          <w:p w:rsidR="00B7379A" w:rsidRPr="0069275E" w:rsidRDefault="00B7379A" w:rsidP="00297EBC">
            <w:pPr>
              <w:rPr>
                <w:sz w:val="20"/>
                <w:szCs w:val="20"/>
              </w:rPr>
            </w:pPr>
            <w:r w:rsidRPr="0069275E">
              <w:rPr>
                <w:sz w:val="20"/>
                <w:szCs w:val="20"/>
              </w:rPr>
              <w:t>Athletic Director, Clover Garden Charter School</w:t>
            </w:r>
          </w:p>
          <w:p w:rsidR="00843164" w:rsidRPr="0069275E" w:rsidRDefault="004334D7" w:rsidP="00297EBC">
            <w:pPr>
              <w:pStyle w:val="ListBullet"/>
              <w:rPr>
                <w:sz w:val="20"/>
                <w:szCs w:val="20"/>
              </w:rPr>
            </w:pPr>
            <w:r w:rsidRPr="0069275E">
              <w:rPr>
                <w:sz w:val="20"/>
                <w:szCs w:val="20"/>
              </w:rPr>
              <w:t>Oversaw and managed all athletic events and responsibilities surrounding the middle school and high school athletic program.</w:t>
            </w:r>
          </w:p>
        </w:tc>
      </w:tr>
      <w:tr w:rsidR="00843164" w:rsidRPr="00843164" w:rsidTr="00843164">
        <w:tc>
          <w:tcPr>
            <w:tcW w:w="913" w:type="pct"/>
          </w:tcPr>
          <w:p w:rsidR="00843164" w:rsidRPr="0069275E" w:rsidRDefault="004334D7" w:rsidP="00843164">
            <w:pPr>
              <w:pStyle w:val="Date"/>
              <w:rPr>
                <w:sz w:val="20"/>
                <w:szCs w:val="20"/>
              </w:rPr>
            </w:pPr>
            <w:r w:rsidRPr="0069275E">
              <w:rPr>
                <w:sz w:val="20"/>
                <w:szCs w:val="20"/>
              </w:rPr>
              <w:t>August 2001-July 2014</w:t>
            </w:r>
          </w:p>
        </w:tc>
        <w:tc>
          <w:tcPr>
            <w:tcW w:w="4087" w:type="pct"/>
          </w:tcPr>
          <w:p w:rsidR="00843164" w:rsidRPr="0069275E" w:rsidRDefault="004334D7" w:rsidP="00297EBC">
            <w:pPr>
              <w:rPr>
                <w:sz w:val="20"/>
                <w:szCs w:val="20"/>
              </w:rPr>
            </w:pPr>
            <w:r w:rsidRPr="0069275E">
              <w:rPr>
                <w:sz w:val="20"/>
                <w:szCs w:val="20"/>
              </w:rPr>
              <w:t>Elementary, Middle and High School Health and Phys. Ed. teacher, Clover Garden Charter School</w:t>
            </w:r>
          </w:p>
          <w:p w:rsidR="00843164" w:rsidRPr="0069275E" w:rsidRDefault="004334D7" w:rsidP="00297EBC">
            <w:pPr>
              <w:pStyle w:val="ListBullet"/>
              <w:rPr>
                <w:sz w:val="20"/>
                <w:szCs w:val="20"/>
              </w:rPr>
            </w:pPr>
            <w:r w:rsidRPr="0069275E">
              <w:rPr>
                <w:sz w:val="20"/>
                <w:szCs w:val="20"/>
              </w:rPr>
              <w:t>Responsible for creating and implement the health and physical education curriculum based on the NC state standards.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8AAD3909D6484BB18BA204A89D1798C5"/>
        </w:placeholder>
        <w:temporary/>
        <w:showingPlcHdr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4755" w:type="pct"/>
        <w:tblLook w:val="0600" w:firstRow="0" w:lastRow="0" w:firstColumn="0" w:lastColumn="0" w:noHBand="1" w:noVBand="1"/>
        <w:tblDescription w:val="Education table"/>
      </w:tblPr>
      <w:tblGrid>
        <w:gridCol w:w="1213"/>
        <w:gridCol w:w="7414"/>
      </w:tblGrid>
      <w:tr w:rsidR="00843164" w:rsidRPr="00843164" w:rsidTr="00BD1998">
        <w:trPr>
          <w:tblHeader/>
        </w:trPr>
        <w:tc>
          <w:tcPr>
            <w:tcW w:w="703" w:type="pct"/>
          </w:tcPr>
          <w:p w:rsidR="00843164" w:rsidRPr="00D62A45" w:rsidRDefault="00750E26" w:rsidP="00297EBC">
            <w:pPr>
              <w:pStyle w:val="Date"/>
              <w:rPr>
                <w:sz w:val="20"/>
                <w:szCs w:val="20"/>
              </w:rPr>
            </w:pPr>
            <w:r w:rsidRPr="00D62A45">
              <w:rPr>
                <w:sz w:val="20"/>
                <w:szCs w:val="20"/>
              </w:rPr>
              <w:t>1998-2001</w:t>
            </w:r>
          </w:p>
        </w:tc>
        <w:tc>
          <w:tcPr>
            <w:tcW w:w="4297" w:type="pct"/>
          </w:tcPr>
          <w:p w:rsidR="00BD1998" w:rsidRPr="00D62A45" w:rsidRDefault="00750E26" w:rsidP="00BD1998">
            <w:pPr>
              <w:rPr>
                <w:sz w:val="20"/>
                <w:szCs w:val="20"/>
              </w:rPr>
            </w:pPr>
            <w:r w:rsidRPr="00D62A45">
              <w:rPr>
                <w:sz w:val="20"/>
                <w:szCs w:val="20"/>
              </w:rPr>
              <w:t>B.S. in Health and Physical Education,</w:t>
            </w:r>
            <w:r w:rsidR="00843164" w:rsidRPr="00D62A45">
              <w:rPr>
                <w:sz w:val="20"/>
                <w:szCs w:val="20"/>
              </w:rPr>
              <w:t> </w:t>
            </w:r>
            <w:r w:rsidRPr="00D62A45">
              <w:rPr>
                <w:sz w:val="20"/>
                <w:szCs w:val="20"/>
              </w:rPr>
              <w:t>Lock Haven, PA,</w:t>
            </w:r>
            <w:r w:rsidR="00843164" w:rsidRPr="00D62A45">
              <w:rPr>
                <w:sz w:val="20"/>
                <w:szCs w:val="20"/>
              </w:rPr>
              <w:t> </w:t>
            </w:r>
            <w:r w:rsidRPr="00D62A45">
              <w:rPr>
                <w:sz w:val="20"/>
                <w:szCs w:val="20"/>
              </w:rPr>
              <w:t>Lock Haven University</w:t>
            </w:r>
          </w:p>
          <w:p w:rsidR="00BD1998" w:rsidRPr="00D62A45" w:rsidRDefault="00BD1998" w:rsidP="00BD1998">
            <w:pPr>
              <w:rPr>
                <w:sz w:val="20"/>
                <w:szCs w:val="20"/>
              </w:rPr>
            </w:pPr>
          </w:p>
        </w:tc>
      </w:tr>
      <w:tr w:rsidR="00BD1998" w:rsidRPr="00843164" w:rsidTr="00BD1998">
        <w:trPr>
          <w:tblHeader/>
        </w:trPr>
        <w:tc>
          <w:tcPr>
            <w:tcW w:w="703" w:type="pct"/>
          </w:tcPr>
          <w:p w:rsidR="00BD1998" w:rsidRPr="00D62A45" w:rsidRDefault="00BD1998" w:rsidP="00297EBC">
            <w:pPr>
              <w:pStyle w:val="Date"/>
              <w:rPr>
                <w:sz w:val="20"/>
                <w:szCs w:val="20"/>
              </w:rPr>
            </w:pPr>
            <w:r w:rsidRPr="00D62A45">
              <w:rPr>
                <w:sz w:val="20"/>
                <w:szCs w:val="20"/>
              </w:rPr>
              <w:t xml:space="preserve">1996-1998   </w:t>
            </w:r>
          </w:p>
        </w:tc>
        <w:tc>
          <w:tcPr>
            <w:tcW w:w="4297" w:type="pct"/>
          </w:tcPr>
          <w:p w:rsidR="00BD1998" w:rsidRPr="00D62A45" w:rsidRDefault="00BD1998" w:rsidP="00BD1998">
            <w:pPr>
              <w:rPr>
                <w:sz w:val="20"/>
                <w:szCs w:val="20"/>
              </w:rPr>
            </w:pPr>
            <w:r w:rsidRPr="00D62A45">
              <w:rPr>
                <w:sz w:val="20"/>
                <w:szCs w:val="20"/>
              </w:rPr>
              <w:t>A. S. in General Studies, Nanticoke, PA, Luzerne County Community College</w:t>
            </w:r>
          </w:p>
        </w:tc>
      </w:tr>
    </w:tbl>
    <w:p w:rsidR="00126049" w:rsidRPr="00843164" w:rsidRDefault="00723236" w:rsidP="002563E8">
      <w:pPr>
        <w:pStyle w:val="Heading1"/>
      </w:pPr>
      <w:r>
        <w:t>leadership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072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723236" w:rsidRPr="00D62A45" w:rsidRDefault="00723236" w:rsidP="00723236">
            <w:pPr>
              <w:rPr>
                <w:sz w:val="20"/>
                <w:szCs w:val="20"/>
              </w:rPr>
            </w:pPr>
            <w:r w:rsidRPr="00D62A45">
              <w:rPr>
                <w:sz w:val="20"/>
                <w:szCs w:val="20"/>
              </w:rPr>
              <w:t>Head Women’s Basketball Coach- 6 years (2 regular season championships, 2 conference championships, 4 all-stars, 1 all-state)</w:t>
            </w:r>
          </w:p>
          <w:p w:rsidR="00260D3F" w:rsidRPr="00843164" w:rsidRDefault="00723236" w:rsidP="00723236">
            <w:r w:rsidRPr="00D62A45">
              <w:rPr>
                <w:sz w:val="20"/>
                <w:szCs w:val="20"/>
              </w:rPr>
              <w:t>CPR Instructor</w:t>
            </w:r>
          </w:p>
        </w:tc>
      </w:tr>
    </w:tbl>
    <w:p w:rsidR="00126049" w:rsidRPr="00843164" w:rsidRDefault="00D62A45" w:rsidP="002563E8">
      <w:pPr>
        <w:pStyle w:val="Heading1"/>
      </w:pPr>
      <w: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1072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BA76FB" w:rsidRDefault="00BA76FB" w:rsidP="00CF2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Rick Evans, JCC Summer Camp Director, 570-639-1195</w:t>
            </w:r>
          </w:p>
          <w:p w:rsidR="00723236" w:rsidRDefault="00D62A45" w:rsidP="00CF2932">
            <w:pPr>
              <w:rPr>
                <w:sz w:val="20"/>
                <w:szCs w:val="20"/>
              </w:rPr>
            </w:pPr>
            <w:r w:rsidRPr="00D62A45">
              <w:rPr>
                <w:sz w:val="20"/>
                <w:szCs w:val="20"/>
              </w:rPr>
              <w:t>Mr. Walter Finnigan, Director of Clover Garden Charter School, 336-586-9440</w:t>
            </w:r>
          </w:p>
          <w:p w:rsidR="0090591E" w:rsidRDefault="0090591E" w:rsidP="009059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Mrs. Heather Vereyken</w:t>
            </w:r>
            <w:r w:rsidRPr="00D62A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Principal</w:t>
            </w:r>
            <w:r w:rsidRPr="00D62A45">
              <w:rPr>
                <w:sz w:val="20"/>
                <w:szCs w:val="20"/>
              </w:rPr>
              <w:t xml:space="preserve"> of Clover Garden Charter School, 336-586-9440</w:t>
            </w:r>
          </w:p>
          <w:p w:rsidR="0090591E" w:rsidRPr="00D62A45" w:rsidRDefault="0090591E" w:rsidP="00CF2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Danny Morton, President of CGS Athletic Boosters, Assist. Women’s Basketball Coach, Clover Garden Charter School, 919-280-0837</w:t>
            </w:r>
          </w:p>
        </w:tc>
      </w:tr>
    </w:tbl>
    <w:p w:rsidR="00260D3F" w:rsidRPr="00843164" w:rsidRDefault="00260D3F" w:rsidP="00F25533">
      <w:bookmarkStart w:id="0" w:name="_GoBack"/>
      <w:bookmarkEnd w:id="0"/>
    </w:p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2D" w:rsidRDefault="0028092D">
      <w:pPr>
        <w:spacing w:after="0"/>
      </w:pPr>
      <w:r>
        <w:separator/>
      </w:r>
    </w:p>
    <w:p w:rsidR="0028092D" w:rsidRDefault="0028092D"/>
  </w:endnote>
  <w:endnote w:type="continuationSeparator" w:id="0">
    <w:p w:rsidR="0028092D" w:rsidRDefault="0028092D">
      <w:pPr>
        <w:spacing w:after="0"/>
      </w:pPr>
      <w:r>
        <w:continuationSeparator/>
      </w:r>
    </w:p>
    <w:p w:rsidR="0028092D" w:rsidRDefault="002809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7573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2D" w:rsidRDefault="0028092D">
      <w:pPr>
        <w:spacing w:after="0"/>
      </w:pPr>
      <w:r>
        <w:separator/>
      </w:r>
    </w:p>
    <w:p w:rsidR="0028092D" w:rsidRDefault="0028092D"/>
  </w:footnote>
  <w:footnote w:type="continuationSeparator" w:id="0">
    <w:p w:rsidR="0028092D" w:rsidRDefault="0028092D">
      <w:pPr>
        <w:spacing w:after="0"/>
      </w:pPr>
      <w:r>
        <w:continuationSeparator/>
      </w:r>
    </w:p>
    <w:p w:rsidR="0028092D" w:rsidRDefault="002809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1E31EBC"/>
    <w:multiLevelType w:val="hybridMultilevel"/>
    <w:tmpl w:val="425AD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833AB8"/>
    <w:multiLevelType w:val="hybridMultilevel"/>
    <w:tmpl w:val="01849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B4094"/>
    <w:multiLevelType w:val="hybridMultilevel"/>
    <w:tmpl w:val="B6846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A22FE"/>
    <w:multiLevelType w:val="hybridMultilevel"/>
    <w:tmpl w:val="6A2461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AC5998"/>
    <w:multiLevelType w:val="hybridMultilevel"/>
    <w:tmpl w:val="F49E0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547B3A"/>
    <w:multiLevelType w:val="hybridMultilevel"/>
    <w:tmpl w:val="60C2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0"/>
  </w:num>
  <w:num w:numId="17">
    <w:abstractNumId w:val="12"/>
  </w:num>
  <w:num w:numId="18">
    <w:abstractNumId w:val="11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FB"/>
    <w:rsid w:val="00071AFB"/>
    <w:rsid w:val="000C0CA7"/>
    <w:rsid w:val="000F2762"/>
    <w:rsid w:val="00126049"/>
    <w:rsid w:val="0014523F"/>
    <w:rsid w:val="00254924"/>
    <w:rsid w:val="002563E8"/>
    <w:rsid w:val="00260D3F"/>
    <w:rsid w:val="0028092D"/>
    <w:rsid w:val="003819B6"/>
    <w:rsid w:val="00416E88"/>
    <w:rsid w:val="004334D7"/>
    <w:rsid w:val="004827F9"/>
    <w:rsid w:val="00650306"/>
    <w:rsid w:val="0069275E"/>
    <w:rsid w:val="00693B17"/>
    <w:rsid w:val="0071129F"/>
    <w:rsid w:val="00723236"/>
    <w:rsid w:val="00750E26"/>
    <w:rsid w:val="00762CE4"/>
    <w:rsid w:val="0079738B"/>
    <w:rsid w:val="00843164"/>
    <w:rsid w:val="00854E7D"/>
    <w:rsid w:val="008551F7"/>
    <w:rsid w:val="008B5DC0"/>
    <w:rsid w:val="0090591E"/>
    <w:rsid w:val="00A82DCC"/>
    <w:rsid w:val="00AB4E77"/>
    <w:rsid w:val="00B7379A"/>
    <w:rsid w:val="00B75736"/>
    <w:rsid w:val="00BA76FB"/>
    <w:rsid w:val="00BD1998"/>
    <w:rsid w:val="00C02E26"/>
    <w:rsid w:val="00C067C5"/>
    <w:rsid w:val="00CC05D9"/>
    <w:rsid w:val="00CD7582"/>
    <w:rsid w:val="00D0020C"/>
    <w:rsid w:val="00D06E8C"/>
    <w:rsid w:val="00D62A45"/>
    <w:rsid w:val="00D65641"/>
    <w:rsid w:val="00D77A85"/>
    <w:rsid w:val="00D81F4E"/>
    <w:rsid w:val="00DA397F"/>
    <w:rsid w:val="00E64654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ella\Downloads\tf02919464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9DCB4FD44844228109430DFB43D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D423B-1C11-4A72-9BD2-178CD71898B0}"/>
      </w:docPartPr>
      <w:docPartBody>
        <w:p w:rsidR="00775ED9" w:rsidRDefault="008851E1">
          <w:pPr>
            <w:pStyle w:val="949DCB4FD44844228109430DFB43D420"/>
          </w:pPr>
          <w:r w:rsidRPr="00843164">
            <w:t>Objective</w:t>
          </w:r>
        </w:p>
      </w:docPartBody>
    </w:docPart>
    <w:docPart>
      <w:docPartPr>
        <w:name w:val="8AAD3909D6484BB18BA204A89D179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44BB-2CD1-4C3B-9316-2BA54F7A63C1}"/>
      </w:docPartPr>
      <w:docPartBody>
        <w:p w:rsidR="00775ED9" w:rsidRDefault="008851E1">
          <w:pPr>
            <w:pStyle w:val="8AAD3909D6484BB18BA204A89D1798C5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A3"/>
    <w:rsid w:val="00775ED9"/>
    <w:rsid w:val="008851E1"/>
    <w:rsid w:val="008D477E"/>
    <w:rsid w:val="00D7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7B9B9C1CC4AD4B10F6D1BFDFDD337">
    <w:name w:val="E5D7B9B9C1CC4AD4B10F6D1BFDFDD337"/>
  </w:style>
  <w:style w:type="paragraph" w:customStyle="1" w:styleId="18083B48143546C48901A53ABE00EC3D">
    <w:name w:val="18083B48143546C48901A53ABE00EC3D"/>
  </w:style>
  <w:style w:type="paragraph" w:customStyle="1" w:styleId="93A8B394424B4F70A70DCDAFEAF782D0">
    <w:name w:val="93A8B394424B4F70A70DCDAFEAF782D0"/>
  </w:style>
  <w:style w:type="paragraph" w:customStyle="1" w:styleId="512511EE38284167AADA427B50798EC5">
    <w:name w:val="512511EE38284167AADA427B50798EC5"/>
  </w:style>
  <w:style w:type="paragraph" w:customStyle="1" w:styleId="949DCB4FD44844228109430DFB43D420">
    <w:name w:val="949DCB4FD44844228109430DFB43D420"/>
  </w:style>
  <w:style w:type="paragraph" w:customStyle="1" w:styleId="120920257D354193B619511FEB08141E">
    <w:name w:val="120920257D354193B619511FEB08141E"/>
  </w:style>
  <w:style w:type="paragraph" w:customStyle="1" w:styleId="4609DB7FF9654220816647D203465F95">
    <w:name w:val="4609DB7FF9654220816647D203465F95"/>
  </w:style>
  <w:style w:type="paragraph" w:customStyle="1" w:styleId="C1F4F52A530B4D2792CB6396A85852B0">
    <w:name w:val="C1F4F52A530B4D2792CB6396A85852B0"/>
  </w:style>
  <w:style w:type="paragraph" w:customStyle="1" w:styleId="B40D73994C2E48C892395357DF6F9F4B">
    <w:name w:val="B40D73994C2E48C892395357DF6F9F4B"/>
  </w:style>
  <w:style w:type="paragraph" w:customStyle="1" w:styleId="FBD10A57F0BE4EE4B874F5B2E25AA981">
    <w:name w:val="FBD10A57F0BE4EE4B874F5B2E25AA981"/>
  </w:style>
  <w:style w:type="paragraph" w:customStyle="1" w:styleId="BCAA66F8DF234BBAA59A8D7EDBBB685A">
    <w:name w:val="BCAA66F8DF234BBAA59A8D7EDBBB685A"/>
  </w:style>
  <w:style w:type="paragraph" w:customStyle="1" w:styleId="3B2564B7C1E44B439EF5E7F268F94B28">
    <w:name w:val="3B2564B7C1E44B439EF5E7F268F94B2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3639EB504E96468DBF8B5A1A0EFDC3CF">
    <w:name w:val="3639EB504E96468DBF8B5A1A0EFDC3CF"/>
  </w:style>
  <w:style w:type="paragraph" w:customStyle="1" w:styleId="54EB9C8B1BFA469E920649E62A6226A1">
    <w:name w:val="54EB9C8B1BFA469E920649E62A6226A1"/>
  </w:style>
  <w:style w:type="paragraph" w:customStyle="1" w:styleId="E8D3E353D6E84302BC7B00242DB0D096">
    <w:name w:val="E8D3E353D6E84302BC7B00242DB0D096"/>
  </w:style>
  <w:style w:type="paragraph" w:customStyle="1" w:styleId="07BB9DE99B9F41B1905137D5F6784F44">
    <w:name w:val="07BB9DE99B9F41B1905137D5F6784F44"/>
  </w:style>
  <w:style w:type="paragraph" w:customStyle="1" w:styleId="7FFCDA867F1048E6BDB365D81495CE0D">
    <w:name w:val="7FFCDA867F1048E6BDB365D81495CE0D"/>
  </w:style>
  <w:style w:type="paragraph" w:customStyle="1" w:styleId="7D8E330DAD20462D9E1872B0DFAB1A42">
    <w:name w:val="7D8E330DAD20462D9E1872B0DFAB1A42"/>
  </w:style>
  <w:style w:type="paragraph" w:customStyle="1" w:styleId="1A68C540DB6D41F58F72984E7DE20803">
    <w:name w:val="1A68C540DB6D41F58F72984E7DE20803"/>
  </w:style>
  <w:style w:type="paragraph" w:customStyle="1" w:styleId="8AAD3909D6484BB18BA204A89D1798C5">
    <w:name w:val="8AAD3909D6484BB18BA204A89D1798C5"/>
  </w:style>
  <w:style w:type="paragraph" w:customStyle="1" w:styleId="8747949B90D840C0B0FB4B142CDA262D">
    <w:name w:val="8747949B90D840C0B0FB4B142CDA262D"/>
  </w:style>
  <w:style w:type="paragraph" w:customStyle="1" w:styleId="A6EAFA789DE0452094DA6CF6B6905025">
    <w:name w:val="A6EAFA789DE0452094DA6CF6B6905025"/>
  </w:style>
  <w:style w:type="paragraph" w:customStyle="1" w:styleId="7EBBD22C60F342CCB0FB3DE43457BCC8">
    <w:name w:val="7EBBD22C60F342CCB0FB3DE43457BCC8"/>
  </w:style>
  <w:style w:type="paragraph" w:customStyle="1" w:styleId="D10A3126B81549F99233025438FBFE37">
    <w:name w:val="D10A3126B81549F99233025438FBFE37"/>
  </w:style>
  <w:style w:type="paragraph" w:customStyle="1" w:styleId="AC087F07A83044CF96AC62F5466F2BAF">
    <w:name w:val="AC087F07A83044CF96AC62F5466F2BAF"/>
  </w:style>
  <w:style w:type="paragraph" w:customStyle="1" w:styleId="E88E36C118EB4C4AADFD50AEE32CFA60">
    <w:name w:val="E88E36C118EB4C4AADFD50AEE32CFA60"/>
  </w:style>
  <w:style w:type="paragraph" w:customStyle="1" w:styleId="A5602F1714DA470EA76CA18F904BF38F">
    <w:name w:val="A5602F1714DA470EA76CA18F904BF38F"/>
  </w:style>
  <w:style w:type="paragraph" w:customStyle="1" w:styleId="847E35AE98D7423DB334A42BDBFAD75A">
    <w:name w:val="847E35AE98D7423DB334A42BDBFAD75A"/>
  </w:style>
  <w:style w:type="paragraph" w:customStyle="1" w:styleId="8D74956921F34E77861F1C6832145D2A">
    <w:name w:val="8D74956921F34E77861F1C6832145D2A"/>
  </w:style>
  <w:style w:type="paragraph" w:customStyle="1" w:styleId="15BFBAB13E994A049713E89D38B4B82D">
    <w:name w:val="15BFBAB13E994A049713E89D38B4B82D"/>
    <w:rsid w:val="00D71F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7B9B9C1CC4AD4B10F6D1BFDFDD337">
    <w:name w:val="E5D7B9B9C1CC4AD4B10F6D1BFDFDD337"/>
  </w:style>
  <w:style w:type="paragraph" w:customStyle="1" w:styleId="18083B48143546C48901A53ABE00EC3D">
    <w:name w:val="18083B48143546C48901A53ABE00EC3D"/>
  </w:style>
  <w:style w:type="paragraph" w:customStyle="1" w:styleId="93A8B394424B4F70A70DCDAFEAF782D0">
    <w:name w:val="93A8B394424B4F70A70DCDAFEAF782D0"/>
  </w:style>
  <w:style w:type="paragraph" w:customStyle="1" w:styleId="512511EE38284167AADA427B50798EC5">
    <w:name w:val="512511EE38284167AADA427B50798EC5"/>
  </w:style>
  <w:style w:type="paragraph" w:customStyle="1" w:styleId="949DCB4FD44844228109430DFB43D420">
    <w:name w:val="949DCB4FD44844228109430DFB43D420"/>
  </w:style>
  <w:style w:type="paragraph" w:customStyle="1" w:styleId="120920257D354193B619511FEB08141E">
    <w:name w:val="120920257D354193B619511FEB08141E"/>
  </w:style>
  <w:style w:type="paragraph" w:customStyle="1" w:styleId="4609DB7FF9654220816647D203465F95">
    <w:name w:val="4609DB7FF9654220816647D203465F95"/>
  </w:style>
  <w:style w:type="paragraph" w:customStyle="1" w:styleId="C1F4F52A530B4D2792CB6396A85852B0">
    <w:name w:val="C1F4F52A530B4D2792CB6396A85852B0"/>
  </w:style>
  <w:style w:type="paragraph" w:customStyle="1" w:styleId="B40D73994C2E48C892395357DF6F9F4B">
    <w:name w:val="B40D73994C2E48C892395357DF6F9F4B"/>
  </w:style>
  <w:style w:type="paragraph" w:customStyle="1" w:styleId="FBD10A57F0BE4EE4B874F5B2E25AA981">
    <w:name w:val="FBD10A57F0BE4EE4B874F5B2E25AA981"/>
  </w:style>
  <w:style w:type="paragraph" w:customStyle="1" w:styleId="BCAA66F8DF234BBAA59A8D7EDBBB685A">
    <w:name w:val="BCAA66F8DF234BBAA59A8D7EDBBB685A"/>
  </w:style>
  <w:style w:type="paragraph" w:customStyle="1" w:styleId="3B2564B7C1E44B439EF5E7F268F94B28">
    <w:name w:val="3B2564B7C1E44B439EF5E7F268F94B2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3639EB504E96468DBF8B5A1A0EFDC3CF">
    <w:name w:val="3639EB504E96468DBF8B5A1A0EFDC3CF"/>
  </w:style>
  <w:style w:type="paragraph" w:customStyle="1" w:styleId="54EB9C8B1BFA469E920649E62A6226A1">
    <w:name w:val="54EB9C8B1BFA469E920649E62A6226A1"/>
  </w:style>
  <w:style w:type="paragraph" w:customStyle="1" w:styleId="E8D3E353D6E84302BC7B00242DB0D096">
    <w:name w:val="E8D3E353D6E84302BC7B00242DB0D096"/>
  </w:style>
  <w:style w:type="paragraph" w:customStyle="1" w:styleId="07BB9DE99B9F41B1905137D5F6784F44">
    <w:name w:val="07BB9DE99B9F41B1905137D5F6784F44"/>
  </w:style>
  <w:style w:type="paragraph" w:customStyle="1" w:styleId="7FFCDA867F1048E6BDB365D81495CE0D">
    <w:name w:val="7FFCDA867F1048E6BDB365D81495CE0D"/>
  </w:style>
  <w:style w:type="paragraph" w:customStyle="1" w:styleId="7D8E330DAD20462D9E1872B0DFAB1A42">
    <w:name w:val="7D8E330DAD20462D9E1872B0DFAB1A42"/>
  </w:style>
  <w:style w:type="paragraph" w:customStyle="1" w:styleId="1A68C540DB6D41F58F72984E7DE20803">
    <w:name w:val="1A68C540DB6D41F58F72984E7DE20803"/>
  </w:style>
  <w:style w:type="paragraph" w:customStyle="1" w:styleId="8AAD3909D6484BB18BA204A89D1798C5">
    <w:name w:val="8AAD3909D6484BB18BA204A89D1798C5"/>
  </w:style>
  <w:style w:type="paragraph" w:customStyle="1" w:styleId="8747949B90D840C0B0FB4B142CDA262D">
    <w:name w:val="8747949B90D840C0B0FB4B142CDA262D"/>
  </w:style>
  <w:style w:type="paragraph" w:customStyle="1" w:styleId="A6EAFA789DE0452094DA6CF6B6905025">
    <w:name w:val="A6EAFA789DE0452094DA6CF6B6905025"/>
  </w:style>
  <w:style w:type="paragraph" w:customStyle="1" w:styleId="7EBBD22C60F342CCB0FB3DE43457BCC8">
    <w:name w:val="7EBBD22C60F342CCB0FB3DE43457BCC8"/>
  </w:style>
  <w:style w:type="paragraph" w:customStyle="1" w:styleId="D10A3126B81549F99233025438FBFE37">
    <w:name w:val="D10A3126B81549F99233025438FBFE37"/>
  </w:style>
  <w:style w:type="paragraph" w:customStyle="1" w:styleId="AC087F07A83044CF96AC62F5466F2BAF">
    <w:name w:val="AC087F07A83044CF96AC62F5466F2BAF"/>
  </w:style>
  <w:style w:type="paragraph" w:customStyle="1" w:styleId="E88E36C118EB4C4AADFD50AEE32CFA60">
    <w:name w:val="E88E36C118EB4C4AADFD50AEE32CFA60"/>
  </w:style>
  <w:style w:type="paragraph" w:customStyle="1" w:styleId="A5602F1714DA470EA76CA18F904BF38F">
    <w:name w:val="A5602F1714DA470EA76CA18F904BF38F"/>
  </w:style>
  <w:style w:type="paragraph" w:customStyle="1" w:styleId="847E35AE98D7423DB334A42BDBFAD75A">
    <w:name w:val="847E35AE98D7423DB334A42BDBFAD75A"/>
  </w:style>
  <w:style w:type="paragraph" w:customStyle="1" w:styleId="8D74956921F34E77861F1C6832145D2A">
    <w:name w:val="8D74956921F34E77861F1C6832145D2A"/>
  </w:style>
  <w:style w:type="paragraph" w:customStyle="1" w:styleId="15BFBAB13E994A049713E89D38B4B82D">
    <w:name w:val="15BFBAB13E994A049713E89D38B4B82D"/>
    <w:rsid w:val="00D71F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0262f94-9f35-4ac3-9a90-690165a166b7"/>
    <ds:schemaRef ds:uri="a4f35948-e619-41b3-aa29-22878b09cfd2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 (1)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Carmella</dc:creator>
  <cp:lastModifiedBy>General</cp:lastModifiedBy>
  <cp:revision>4</cp:revision>
  <cp:lastPrinted>2017-04-19T17:04:00Z</cp:lastPrinted>
  <dcterms:created xsi:type="dcterms:W3CDTF">2017-06-06T16:57:00Z</dcterms:created>
  <dcterms:modified xsi:type="dcterms:W3CDTF">2017-08-01T14:31:00Z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