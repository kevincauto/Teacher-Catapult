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80"/>
        <w:gridCol w:w="24"/>
        <w:gridCol w:w="7048"/>
        <w:gridCol w:w="2024"/>
      </w:tblGrid>
      <w:tr w:rsidR="008E18D5" w:rsidRPr="00DE7766" w:rsidTr="00B06903">
        <w:trPr>
          <w:tblHeader/>
        </w:trPr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75E73" w:rsidRPr="00EE5AB3" w:rsidRDefault="00EE5AB3" w:rsidP="00EE5AB3">
            <w:pPr>
              <w:pStyle w:val="ContactInfo"/>
              <w:jc w:val="center"/>
              <w:rPr>
                <w:b/>
                <w:sz w:val="20"/>
              </w:rPr>
            </w:pPr>
            <w:bookmarkStart w:id="0" w:name="_GoBack"/>
            <w:bookmarkEnd w:id="0"/>
            <w:r w:rsidRPr="00EE5AB3">
              <w:rPr>
                <w:b/>
                <w:sz w:val="20"/>
              </w:rPr>
              <w:t>Suzanne Yoder</w:t>
            </w:r>
          </w:p>
          <w:p w:rsidR="008E18D5" w:rsidRPr="00EE5AB3" w:rsidRDefault="00EE5AB3" w:rsidP="00EE5AB3">
            <w:pPr>
              <w:pStyle w:val="ContactInfo"/>
              <w:jc w:val="center"/>
              <w:rPr>
                <w:b/>
                <w:sz w:val="20"/>
              </w:rPr>
            </w:pPr>
            <w:r w:rsidRPr="00EE5AB3">
              <w:rPr>
                <w:b/>
                <w:sz w:val="20"/>
              </w:rPr>
              <w:t>235 Main Street</w:t>
            </w:r>
            <w:r>
              <w:rPr>
                <w:b/>
                <w:sz w:val="20"/>
              </w:rPr>
              <w:t>,</w:t>
            </w:r>
            <w:r w:rsidRPr="00EE5AB3">
              <w:rPr>
                <w:b/>
                <w:sz w:val="20"/>
              </w:rPr>
              <w:t xml:space="preserve"> Felton, PA 17322</w:t>
            </w:r>
          </w:p>
          <w:p w:rsidR="008E18D5" w:rsidRPr="00EE5AB3" w:rsidRDefault="00EE5AB3" w:rsidP="00EE5AB3">
            <w:pPr>
              <w:pStyle w:val="ContactInfo"/>
              <w:jc w:val="center"/>
              <w:rPr>
                <w:b/>
                <w:sz w:val="20"/>
              </w:rPr>
            </w:pPr>
            <w:r w:rsidRPr="00EE5AB3">
              <w:rPr>
                <w:b/>
                <w:sz w:val="20"/>
              </w:rPr>
              <w:t>Home (717) 244-2656   cell (717) 814-7674</w:t>
            </w:r>
          </w:p>
          <w:p w:rsidR="00256223" w:rsidRPr="00DE7766" w:rsidRDefault="00EE5AB3" w:rsidP="00EE5AB3">
            <w:pPr>
              <w:pStyle w:val="ContactInfo"/>
              <w:jc w:val="center"/>
            </w:pPr>
            <w:r w:rsidRPr="00EE5AB3">
              <w:rPr>
                <w:b/>
                <w:sz w:val="20"/>
              </w:rPr>
              <w:t>syoder235@comcast.net</w:t>
            </w:r>
          </w:p>
        </w:tc>
      </w:tr>
      <w:tr w:rsidR="00DE7766" w:rsidRPr="00DE7766" w:rsidTr="00B06903">
        <w:trPr>
          <w:trHeight w:val="153"/>
        </w:trPr>
        <w:tc>
          <w:tcPr>
            <w:tcW w:w="957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DE7766" w:rsidRPr="00DE7766" w:rsidRDefault="00883650" w:rsidP="009C4428">
            <w:pPr>
              <w:pStyle w:val="Heading1"/>
            </w:pPr>
            <w:r>
              <w:t>Education</w:t>
            </w:r>
          </w:p>
        </w:tc>
      </w:tr>
      <w:tr w:rsidR="006E54A0" w:rsidRPr="00DE7766" w:rsidTr="00B06903">
        <w:trPr>
          <w:trHeight w:val="70"/>
        </w:trPr>
        <w:tc>
          <w:tcPr>
            <w:tcW w:w="480" w:type="dxa"/>
            <w:tcBorders>
              <w:top w:val="single" w:sz="4" w:space="0" w:color="808080" w:themeColor="background1" w:themeShade="80"/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6E54A0" w:rsidRPr="006E54A0" w:rsidRDefault="00EE5AB3" w:rsidP="00EE5AB3">
            <w:pPr>
              <w:pStyle w:val="Heading2"/>
            </w:pPr>
            <w:r>
              <w:t>University of Scranton, Scranton, PA</w:t>
            </w:r>
          </w:p>
        </w:tc>
      </w:tr>
      <w:tr w:rsidR="006E54A0" w:rsidRPr="00DE7766" w:rsidTr="00B06903">
        <w:trPr>
          <w:trHeight w:val="80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7072" w:type="dxa"/>
            <w:gridSpan w:val="2"/>
            <w:tcBorders>
              <w:left w:val="nil"/>
              <w:right w:val="nil"/>
            </w:tcBorders>
          </w:tcPr>
          <w:p w:rsidR="006E54A0" w:rsidRPr="00EE374F" w:rsidRDefault="00EE5AB3" w:rsidP="00EE5AB3">
            <w:pPr>
              <w:pStyle w:val="Title"/>
            </w:pPr>
            <w:r>
              <w:t>Master of Science in Curriculum and Instruction</w:t>
            </w:r>
          </w:p>
        </w:tc>
        <w:tc>
          <w:tcPr>
            <w:tcW w:w="2024" w:type="dxa"/>
            <w:tcBorders>
              <w:left w:val="nil"/>
              <w:right w:val="nil"/>
            </w:tcBorders>
          </w:tcPr>
          <w:p w:rsidR="006E54A0" w:rsidRPr="00883650" w:rsidRDefault="00EE5AB3" w:rsidP="00EE5AB3">
            <w:pPr>
              <w:pStyle w:val="Date"/>
            </w:pPr>
            <w:r>
              <w:t>2010</w:t>
            </w:r>
          </w:p>
        </w:tc>
      </w:tr>
      <w:tr w:rsidR="006E54A0" w:rsidRPr="00DE7766" w:rsidTr="00B06903">
        <w:trPr>
          <w:trHeight w:val="412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left w:val="nil"/>
              <w:right w:val="nil"/>
            </w:tcBorders>
          </w:tcPr>
          <w:p w:rsidR="006E54A0" w:rsidRPr="00EE374F" w:rsidRDefault="00ED2162" w:rsidP="00EE5AB3">
            <w:r>
              <w:t>3.96 GPA</w:t>
            </w:r>
          </w:p>
        </w:tc>
      </w:tr>
      <w:tr w:rsidR="006E54A0" w:rsidRPr="00DE7766" w:rsidTr="00B06903">
        <w:trPr>
          <w:trHeight w:val="152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left w:val="nil"/>
              <w:right w:val="nil"/>
            </w:tcBorders>
          </w:tcPr>
          <w:p w:rsidR="006E54A0" w:rsidRPr="00EE374F" w:rsidRDefault="00EE5AB3" w:rsidP="00EE5AB3">
            <w:pPr>
              <w:pStyle w:val="Heading2"/>
            </w:pPr>
            <w:r>
              <w:t>York College of PA, York, PA</w:t>
            </w:r>
          </w:p>
        </w:tc>
      </w:tr>
      <w:tr w:rsidR="006E54A0" w:rsidRPr="00DE7766" w:rsidTr="00B06903">
        <w:trPr>
          <w:trHeight w:val="80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7072" w:type="dxa"/>
            <w:gridSpan w:val="2"/>
            <w:tcBorders>
              <w:left w:val="nil"/>
              <w:right w:val="nil"/>
            </w:tcBorders>
          </w:tcPr>
          <w:p w:rsidR="006E54A0" w:rsidRDefault="00EE5AB3" w:rsidP="00EE5AB3">
            <w:pPr>
              <w:pStyle w:val="Title"/>
            </w:pPr>
            <w:r>
              <w:t>Bachelor of Science in Elementary Education</w:t>
            </w:r>
          </w:p>
        </w:tc>
        <w:tc>
          <w:tcPr>
            <w:tcW w:w="2024" w:type="dxa"/>
            <w:tcBorders>
              <w:left w:val="nil"/>
              <w:right w:val="nil"/>
            </w:tcBorders>
          </w:tcPr>
          <w:p w:rsidR="006E54A0" w:rsidRPr="00EE374F" w:rsidRDefault="00EE5AB3" w:rsidP="00EE5AB3">
            <w:pPr>
              <w:pStyle w:val="Date"/>
            </w:pPr>
            <w:r>
              <w:t>1996</w:t>
            </w:r>
          </w:p>
        </w:tc>
      </w:tr>
      <w:tr w:rsidR="006E54A0" w:rsidRPr="00DE7766" w:rsidTr="00B06903">
        <w:trPr>
          <w:trHeight w:val="300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left w:val="nil"/>
              <w:right w:val="nil"/>
            </w:tcBorders>
          </w:tcPr>
          <w:p w:rsidR="006E54A0" w:rsidRDefault="00ED2162" w:rsidP="00EE5AB3">
            <w:r>
              <w:t>Dean’s List</w:t>
            </w:r>
          </w:p>
          <w:p w:rsidR="00ED2162" w:rsidRPr="00EE374F" w:rsidRDefault="00ED2162" w:rsidP="00EE5AB3">
            <w:r>
              <w:t>3.2 GPA</w:t>
            </w:r>
          </w:p>
        </w:tc>
      </w:tr>
      <w:tr w:rsidR="006E54A0" w:rsidRPr="00DE7766" w:rsidTr="00B06903">
        <w:trPr>
          <w:trHeight w:val="152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left w:val="nil"/>
              <w:right w:val="nil"/>
            </w:tcBorders>
          </w:tcPr>
          <w:p w:rsidR="006E54A0" w:rsidRPr="00EE374F" w:rsidRDefault="00EE5AB3" w:rsidP="00EE5AB3">
            <w:pPr>
              <w:pStyle w:val="Heading2"/>
            </w:pPr>
            <w:r>
              <w:t>Dallastown Area High School, Dallastown, PA</w:t>
            </w:r>
          </w:p>
        </w:tc>
      </w:tr>
      <w:tr w:rsidR="006E54A0" w:rsidRPr="00DE7766" w:rsidTr="00B06903">
        <w:trPr>
          <w:trHeight w:val="80"/>
        </w:trPr>
        <w:tc>
          <w:tcPr>
            <w:tcW w:w="480" w:type="dxa"/>
            <w:tcBorders>
              <w:left w:val="nil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7072" w:type="dxa"/>
            <w:gridSpan w:val="2"/>
            <w:tcBorders>
              <w:left w:val="nil"/>
              <w:right w:val="nil"/>
            </w:tcBorders>
          </w:tcPr>
          <w:p w:rsidR="006E54A0" w:rsidRPr="00E81A09" w:rsidRDefault="00ED2162" w:rsidP="00ED2162">
            <w:pPr>
              <w:pStyle w:val="Title"/>
            </w:pPr>
            <w:r>
              <w:t>Academics</w:t>
            </w:r>
          </w:p>
        </w:tc>
        <w:tc>
          <w:tcPr>
            <w:tcW w:w="2024" w:type="dxa"/>
            <w:tcBorders>
              <w:left w:val="nil"/>
              <w:right w:val="nil"/>
            </w:tcBorders>
          </w:tcPr>
          <w:p w:rsidR="006E54A0" w:rsidRPr="00EE374F" w:rsidRDefault="0083535B" w:rsidP="0083535B">
            <w:pPr>
              <w:pStyle w:val="Date"/>
            </w:pPr>
            <w:r>
              <w:t>1992</w:t>
            </w:r>
          </w:p>
        </w:tc>
      </w:tr>
      <w:tr w:rsidR="006E54A0" w:rsidRPr="00DE7766" w:rsidTr="00B06903">
        <w:trPr>
          <w:trHeight w:val="517"/>
        </w:trPr>
        <w:tc>
          <w:tcPr>
            <w:tcW w:w="480" w:type="dxa"/>
            <w:tcBorders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auto"/>
          </w:tcPr>
          <w:p w:rsidR="006E54A0" w:rsidRPr="00A56EE4" w:rsidRDefault="006E54A0" w:rsidP="00A56EE4"/>
        </w:tc>
        <w:tc>
          <w:tcPr>
            <w:tcW w:w="9096" w:type="dxa"/>
            <w:gridSpan w:val="3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5A08C4" w:rsidRDefault="00ED2162" w:rsidP="00ED2162">
            <w:r>
              <w:t>Science Fair Winner</w:t>
            </w:r>
          </w:p>
          <w:p w:rsidR="00ED2162" w:rsidRPr="00EE374F" w:rsidRDefault="00ED2162" w:rsidP="00ED2162"/>
        </w:tc>
      </w:tr>
      <w:tr w:rsidR="006962EF" w:rsidRPr="00DE7766" w:rsidTr="00B06903">
        <w:trPr>
          <w:trHeight w:val="255"/>
        </w:trPr>
        <w:tc>
          <w:tcPr>
            <w:tcW w:w="957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962EF" w:rsidRDefault="00883650" w:rsidP="009C4428">
            <w:pPr>
              <w:pStyle w:val="Heading1"/>
            </w:pPr>
            <w:r>
              <w:t>Teaching Experience</w:t>
            </w:r>
          </w:p>
        </w:tc>
      </w:tr>
      <w:tr w:rsidR="00824F9E" w:rsidRPr="00DE7766" w:rsidTr="00B06903">
        <w:trPr>
          <w:trHeight w:val="70"/>
        </w:trPr>
        <w:tc>
          <w:tcPr>
            <w:tcW w:w="504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824F9E" w:rsidRPr="00A56EE4" w:rsidRDefault="00824F9E" w:rsidP="00A56EE4"/>
        </w:tc>
        <w:tc>
          <w:tcPr>
            <w:tcW w:w="9072" w:type="dxa"/>
            <w:gridSpan w:val="2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</w:tcPr>
          <w:p w:rsidR="00824F9E" w:rsidRPr="006962EF" w:rsidRDefault="00B06903" w:rsidP="00B06903">
            <w:r>
              <w:t xml:space="preserve">Helen Thackston Charter School, York, PA </w:t>
            </w:r>
          </w:p>
        </w:tc>
      </w:tr>
      <w:tr w:rsidR="00E81A09" w:rsidRPr="00DE7766" w:rsidTr="00B06903">
        <w:trPr>
          <w:trHeight w:val="8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E81A09" w:rsidRPr="00A56EE4" w:rsidRDefault="00E81A09" w:rsidP="00A56EE4"/>
        </w:tc>
        <w:tc>
          <w:tcPr>
            <w:tcW w:w="7048" w:type="dxa"/>
            <w:tcBorders>
              <w:top w:val="nil"/>
              <w:left w:val="nil"/>
              <w:right w:val="nil"/>
            </w:tcBorders>
          </w:tcPr>
          <w:p w:rsidR="00E81A09" w:rsidRPr="005F1519" w:rsidRDefault="00B06903" w:rsidP="00B06903">
            <w:pPr>
              <w:rPr>
                <w:b/>
              </w:rPr>
            </w:pPr>
            <w:r w:rsidRPr="005F1519">
              <w:rPr>
                <w:b/>
              </w:rPr>
              <w:t>Social Studies Department Chair</w:t>
            </w:r>
          </w:p>
        </w:tc>
        <w:tc>
          <w:tcPr>
            <w:tcW w:w="2024" w:type="dxa"/>
            <w:tcBorders>
              <w:top w:val="nil"/>
              <w:left w:val="nil"/>
              <w:right w:val="nil"/>
            </w:tcBorders>
          </w:tcPr>
          <w:p w:rsidR="00E81A09" w:rsidRPr="006962EF" w:rsidRDefault="00B06903" w:rsidP="00B06903">
            <w:pPr>
              <w:pStyle w:val="Date"/>
            </w:pPr>
            <w:r>
              <w:t>2009 to present</w:t>
            </w:r>
          </w:p>
        </w:tc>
      </w:tr>
      <w:tr w:rsidR="00E0229C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E0229C" w:rsidRPr="00A56EE4" w:rsidRDefault="00E0229C" w:rsidP="00A56EE4"/>
        </w:tc>
        <w:sdt>
          <w:sdtPr>
            <w:alias w:val="Job responsibilities"/>
            <w:tag w:val="Job responsibilities"/>
            <w:id w:val="351416484"/>
            <w:placeholder>
              <w:docPart w:val="37C0E75551004BA4A9905C037BAAEC17"/>
            </w:placeholder>
            <w:temporary/>
            <w:showingPlcHdr/>
          </w:sdtPr>
          <w:sdtEndPr/>
          <w:sdtContent>
            <w:tc>
              <w:tcPr>
                <w:tcW w:w="9072" w:type="dxa"/>
                <w:gridSpan w:val="2"/>
                <w:tcBorders>
                  <w:top w:val="nil"/>
                  <w:left w:val="nil"/>
                  <w:right w:val="nil"/>
                </w:tcBorders>
              </w:tcPr>
              <w:p w:rsidR="00E0229C" w:rsidRPr="00D24F9E" w:rsidRDefault="000A3028" w:rsidP="00824F9E">
                <w:r>
                  <w:t>[Job responsibilities]</w:t>
                </w:r>
              </w:p>
            </w:tc>
          </w:sdtContent>
        </w:sdt>
      </w:tr>
      <w:tr w:rsidR="00E81A09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E81A09" w:rsidRPr="00A56EE4" w:rsidRDefault="00E81A09" w:rsidP="00A56EE4"/>
        </w:tc>
        <w:tc>
          <w:tcPr>
            <w:tcW w:w="7048" w:type="dxa"/>
            <w:tcBorders>
              <w:top w:val="nil"/>
              <w:left w:val="nil"/>
              <w:right w:val="nil"/>
            </w:tcBorders>
          </w:tcPr>
          <w:p w:rsidR="00E81A09" w:rsidRPr="00D24F9E" w:rsidRDefault="00B06903" w:rsidP="005F1519">
            <w:r>
              <w:t xml:space="preserve">Lincoln Charter School, York, PA </w:t>
            </w:r>
          </w:p>
        </w:tc>
        <w:tc>
          <w:tcPr>
            <w:tcW w:w="2024" w:type="dxa"/>
            <w:tcBorders>
              <w:top w:val="nil"/>
              <w:left w:val="nil"/>
              <w:right w:val="nil"/>
            </w:tcBorders>
          </w:tcPr>
          <w:p w:rsidR="00E81A09" w:rsidRPr="00D24F9E" w:rsidRDefault="00B06903" w:rsidP="00B06903">
            <w:pPr>
              <w:pStyle w:val="Date"/>
            </w:pPr>
            <w:r>
              <w:t>2000-2009</w:t>
            </w:r>
          </w:p>
        </w:tc>
      </w:tr>
      <w:tr w:rsidR="00E0229C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E0229C" w:rsidRPr="005F1519" w:rsidRDefault="00E0229C" w:rsidP="00A56EE4">
            <w:pPr>
              <w:rPr>
                <w:b/>
              </w:rPr>
            </w:pPr>
          </w:p>
        </w:tc>
        <w:tc>
          <w:tcPr>
            <w:tcW w:w="9072" w:type="dxa"/>
            <w:gridSpan w:val="2"/>
            <w:tcBorders>
              <w:top w:val="nil"/>
              <w:left w:val="nil"/>
              <w:right w:val="nil"/>
            </w:tcBorders>
          </w:tcPr>
          <w:p w:rsidR="00E0229C" w:rsidRPr="005F1519" w:rsidRDefault="005F1519" w:rsidP="00824F9E">
            <w:pPr>
              <w:rPr>
                <w:b/>
              </w:rPr>
            </w:pPr>
            <w:r w:rsidRPr="005F1519">
              <w:rPr>
                <w:b/>
              </w:rPr>
              <w:t>Elementary 3rd-5</w:t>
            </w:r>
            <w:r w:rsidRPr="005F1519">
              <w:rPr>
                <w:b/>
                <w:vertAlign w:val="superscript"/>
              </w:rPr>
              <w:t>th</w:t>
            </w:r>
            <w:r w:rsidRPr="005F1519">
              <w:rPr>
                <w:b/>
              </w:rPr>
              <w:t xml:space="preserve"> Grades</w:t>
            </w:r>
          </w:p>
        </w:tc>
      </w:tr>
      <w:tr w:rsidR="005F1519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5F1519" w:rsidRPr="005F1519" w:rsidRDefault="005F1519" w:rsidP="00A56EE4">
            <w:pPr>
              <w:rPr>
                <w:b/>
              </w:rPr>
            </w:pPr>
          </w:p>
        </w:tc>
        <w:tc>
          <w:tcPr>
            <w:tcW w:w="9072" w:type="dxa"/>
            <w:gridSpan w:val="2"/>
            <w:tcBorders>
              <w:top w:val="nil"/>
              <w:left w:val="nil"/>
              <w:right w:val="nil"/>
            </w:tcBorders>
          </w:tcPr>
          <w:p w:rsidR="005F1519" w:rsidRPr="005F1519" w:rsidRDefault="005F1519" w:rsidP="00824F9E">
            <w:pPr>
              <w:rPr>
                <w:b/>
              </w:rPr>
            </w:pPr>
          </w:p>
        </w:tc>
      </w:tr>
      <w:tr w:rsidR="00E81A09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E81A09" w:rsidRPr="00A56EE4" w:rsidRDefault="00E81A09" w:rsidP="00A56EE4"/>
        </w:tc>
        <w:tc>
          <w:tcPr>
            <w:tcW w:w="7048" w:type="dxa"/>
            <w:tcBorders>
              <w:top w:val="nil"/>
              <w:left w:val="nil"/>
              <w:right w:val="nil"/>
            </w:tcBorders>
          </w:tcPr>
          <w:p w:rsidR="00E81A09" w:rsidRPr="00D24F9E" w:rsidRDefault="00B06903" w:rsidP="00B06903">
            <w:r>
              <w:t xml:space="preserve">YMCA of York, York, PA </w:t>
            </w:r>
            <w:r w:rsidR="000A3028" w:rsidRPr="00D24F9E">
              <w:t xml:space="preserve">– </w:t>
            </w:r>
            <w:sdt>
              <w:sdtPr>
                <w:alias w:val="Subject"/>
                <w:tag w:val="Subject"/>
                <w:id w:val="351416762"/>
                <w:placeholder>
                  <w:docPart w:val="788603CE08B74686B2D6BC754279F123"/>
                </w:placeholder>
                <w:temporary/>
                <w:showingPlcHdr/>
              </w:sdtPr>
              <w:sdtEndPr/>
              <w:sdtContent>
                <w:r w:rsidR="00824F9E">
                  <w:t>[Subject]</w:t>
                </w:r>
              </w:sdtContent>
            </w:sdt>
          </w:p>
        </w:tc>
        <w:sdt>
          <w:sdtPr>
            <w:alias w:val="Years"/>
            <w:tag w:val="Years"/>
            <w:id w:val="351416427"/>
            <w:placeholder>
              <w:docPart w:val="19444E55C22C412982BBD299C18C7CF2"/>
            </w:placeholder>
            <w:temporary/>
            <w:showingPlcHdr/>
          </w:sdtPr>
          <w:sdtEndPr/>
          <w:sdtContent>
            <w:tc>
              <w:tcPr>
                <w:tcW w:w="2024" w:type="dxa"/>
                <w:tcBorders>
                  <w:top w:val="nil"/>
                  <w:left w:val="nil"/>
                  <w:right w:val="nil"/>
                </w:tcBorders>
              </w:tcPr>
              <w:p w:rsidR="00E81A09" w:rsidRPr="00D24F9E" w:rsidRDefault="000A3028" w:rsidP="00824F9E">
                <w:pPr>
                  <w:pStyle w:val="Date"/>
                </w:pPr>
                <w:r>
                  <w:t>[Years]</w:t>
                </w:r>
              </w:p>
            </w:tc>
          </w:sdtContent>
        </w:sdt>
      </w:tr>
      <w:tr w:rsidR="00E0229C" w:rsidRPr="00DE7766" w:rsidTr="00B06903">
        <w:trPr>
          <w:trHeight w:val="315"/>
        </w:trPr>
        <w:tc>
          <w:tcPr>
            <w:tcW w:w="504" w:type="dxa"/>
            <w:gridSpan w:val="2"/>
            <w:tcBorders>
              <w:left w:val="nil"/>
              <w:bottom w:val="single" w:sz="4" w:space="0" w:color="808080" w:themeColor="background1" w:themeShade="80"/>
              <w:right w:val="nil"/>
            </w:tcBorders>
          </w:tcPr>
          <w:p w:rsidR="00E0229C" w:rsidRPr="00A56EE4" w:rsidRDefault="00E0229C" w:rsidP="00A56EE4"/>
        </w:tc>
        <w:tc>
          <w:tcPr>
            <w:tcW w:w="9072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CC222D" w:rsidRPr="005F1519" w:rsidRDefault="005F1519" w:rsidP="005F1519">
            <w:pPr>
              <w:rPr>
                <w:b/>
              </w:rPr>
            </w:pPr>
            <w:r w:rsidRPr="005F1519">
              <w:rPr>
                <w:b/>
              </w:rPr>
              <w:t>Pre-kindergarten lead teacher</w:t>
            </w:r>
          </w:p>
        </w:tc>
      </w:tr>
      <w:tr w:rsidR="006962EF" w:rsidRPr="00DE7766" w:rsidTr="00B06903">
        <w:trPr>
          <w:trHeight w:val="255"/>
        </w:trPr>
        <w:tc>
          <w:tcPr>
            <w:tcW w:w="957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Pr="006962EF" w:rsidRDefault="00D24F9E" w:rsidP="009C4428">
            <w:pPr>
              <w:pStyle w:val="Heading1"/>
            </w:pPr>
            <w:r>
              <w:t>Related Experience</w:t>
            </w:r>
          </w:p>
        </w:tc>
      </w:tr>
      <w:tr w:rsidR="00256223" w:rsidRPr="00DE7766" w:rsidTr="00B06903">
        <w:trPr>
          <w:trHeight w:val="188"/>
        </w:trPr>
        <w:tc>
          <w:tcPr>
            <w:tcW w:w="504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9072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256223" w:rsidRPr="006962EF" w:rsidRDefault="00696FF9" w:rsidP="00696FF9">
            <w:pPr>
              <w:pStyle w:val="Heading2"/>
            </w:pPr>
            <w:r>
              <w:t>Red Lion Area School District</w:t>
            </w:r>
          </w:p>
        </w:tc>
      </w:tr>
      <w:tr w:rsidR="00256223" w:rsidRPr="00DE7766" w:rsidTr="00B06903">
        <w:trPr>
          <w:trHeight w:val="301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7048" w:type="dxa"/>
            <w:tcBorders>
              <w:left w:val="nil"/>
              <w:right w:val="nil"/>
            </w:tcBorders>
          </w:tcPr>
          <w:p w:rsidR="00256223" w:rsidRDefault="00696FF9" w:rsidP="00A76C60">
            <w:pPr>
              <w:pStyle w:val="Title"/>
            </w:pPr>
            <w:r>
              <w:t>Elementary substitute teacher</w:t>
            </w:r>
          </w:p>
          <w:sdt>
            <w:sdtPr>
              <w:alias w:val="Job responsibilities"/>
              <w:tag w:val="Job responsibilities"/>
              <w:id w:val="351416583"/>
              <w:placeholder>
                <w:docPart w:val="8CBDBA270A4C4C6B9423AFFCE430A10F"/>
              </w:placeholder>
              <w:temporary/>
              <w:showingPlcHdr/>
            </w:sdtPr>
            <w:sdtEndPr/>
            <w:sdtContent>
              <w:p w:rsidR="00256223" w:rsidRPr="00D24F9E" w:rsidRDefault="000A3028" w:rsidP="00824F9E">
                <w:r>
                  <w:t>[Job responsibilities]</w:t>
                </w:r>
              </w:p>
            </w:sdtContent>
          </w:sdt>
        </w:tc>
        <w:tc>
          <w:tcPr>
            <w:tcW w:w="2024" w:type="dxa"/>
            <w:tcBorders>
              <w:left w:val="nil"/>
              <w:right w:val="nil"/>
            </w:tcBorders>
          </w:tcPr>
          <w:p w:rsidR="00256223" w:rsidRPr="00D24F9E" w:rsidRDefault="00696FF9" w:rsidP="00696FF9">
            <w:pPr>
              <w:pStyle w:val="Date"/>
            </w:pPr>
            <w:r>
              <w:t>January 1997-October 1997</w:t>
            </w:r>
          </w:p>
        </w:tc>
      </w:tr>
      <w:tr w:rsidR="00256223" w:rsidRPr="00DE7766" w:rsidTr="00B06903">
        <w:trPr>
          <w:trHeight w:val="188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sdt>
          <w:sdtPr>
            <w:alias w:val="Company"/>
            <w:tag w:val="Company"/>
            <w:id w:val="351416550"/>
            <w:placeholder>
              <w:docPart w:val="EF5F93292C824417A867AF8D977B8AB6"/>
            </w:placeholder>
            <w:temporary/>
            <w:showingPlcHdr/>
          </w:sdtPr>
          <w:sdtEndPr/>
          <w:sdtContent>
            <w:tc>
              <w:tcPr>
                <w:tcW w:w="9072" w:type="dxa"/>
                <w:gridSpan w:val="2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Heading2"/>
                </w:pPr>
                <w:r>
                  <w:t>[Company Name, City, ST]</w:t>
                </w:r>
              </w:p>
            </w:tc>
          </w:sdtContent>
        </w:sdt>
      </w:tr>
      <w:tr w:rsidR="00256223" w:rsidRPr="00DE7766" w:rsidTr="00B06903">
        <w:trPr>
          <w:trHeight w:val="301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7048" w:type="dxa"/>
            <w:tcBorders>
              <w:left w:val="nil"/>
              <w:right w:val="nil"/>
            </w:tcBorders>
          </w:tcPr>
          <w:sdt>
            <w:sdtPr>
              <w:alias w:val="Job Title"/>
              <w:tag w:val="Job Title"/>
              <w:id w:val="351416579"/>
              <w:placeholder>
                <w:docPart w:val="BA75FDBE19474224948FBABCAE15FB63"/>
              </w:placeholder>
              <w:temporary/>
              <w:showingPlcHdr/>
            </w:sdtPr>
            <w:sdtEndPr/>
            <w:sdtContent>
              <w:p w:rsidR="000A3028" w:rsidRPr="00824F9E" w:rsidRDefault="000A3028" w:rsidP="000A3028">
                <w:pPr>
                  <w:pStyle w:val="Title"/>
                </w:pPr>
                <w:r>
                  <w:t>[Job Title]</w:t>
                </w:r>
              </w:p>
            </w:sdtContent>
          </w:sdt>
          <w:sdt>
            <w:sdtPr>
              <w:alias w:val="Job responsibilities"/>
              <w:tag w:val="Job responsibilities"/>
              <w:id w:val="351416610"/>
              <w:placeholder>
                <w:docPart w:val="B6BA266CCCF6446EAE617BF446C33638"/>
              </w:placeholder>
              <w:temporary/>
              <w:showingPlcHdr/>
            </w:sdtPr>
            <w:sdtEndPr/>
            <w:sdtContent>
              <w:p w:rsidR="00256223" w:rsidRPr="00D24F9E" w:rsidRDefault="000A3028" w:rsidP="00824F9E">
                <w:r>
                  <w:t>[Job responsibilities]</w:t>
                </w:r>
              </w:p>
            </w:sdtContent>
          </w:sdt>
        </w:tc>
        <w:sdt>
          <w:sdtPr>
            <w:alias w:val="Years"/>
            <w:tag w:val="Years"/>
            <w:id w:val="351416429"/>
            <w:placeholder>
              <w:docPart w:val="42F5D908C2DE444AA1B4BAD66152FC7A"/>
            </w:placeholder>
            <w:temporary/>
            <w:showingPlcHdr/>
          </w:sdtPr>
          <w:sdtEndPr/>
          <w:sdtContent>
            <w:tc>
              <w:tcPr>
                <w:tcW w:w="2024" w:type="dxa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Date"/>
                </w:pPr>
                <w:r>
                  <w:t>[Years]</w:t>
                </w:r>
              </w:p>
            </w:tc>
          </w:sdtContent>
        </w:sdt>
      </w:tr>
      <w:tr w:rsidR="00256223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sdt>
          <w:sdtPr>
            <w:alias w:val="Company"/>
            <w:tag w:val="Company"/>
            <w:id w:val="351416551"/>
            <w:placeholder>
              <w:docPart w:val="1F6CAC252C8042599151D746A77DD6B4"/>
            </w:placeholder>
            <w:temporary/>
            <w:showingPlcHdr/>
          </w:sdtPr>
          <w:sdtEndPr/>
          <w:sdtContent>
            <w:tc>
              <w:tcPr>
                <w:tcW w:w="9072" w:type="dxa"/>
                <w:gridSpan w:val="2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Heading2"/>
                </w:pPr>
                <w:r>
                  <w:t>[Company Name, City, ST]</w:t>
                </w:r>
              </w:p>
            </w:tc>
          </w:sdtContent>
        </w:sdt>
      </w:tr>
      <w:tr w:rsidR="00256223" w:rsidRPr="00DE7766" w:rsidTr="00B06903">
        <w:trPr>
          <w:trHeight w:val="301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7048" w:type="dxa"/>
            <w:tcBorders>
              <w:left w:val="nil"/>
              <w:right w:val="nil"/>
            </w:tcBorders>
          </w:tcPr>
          <w:sdt>
            <w:sdtPr>
              <w:alias w:val="Job Title"/>
              <w:tag w:val="Job Title"/>
              <w:id w:val="351416580"/>
              <w:placeholder>
                <w:docPart w:val="8CF15EA45F9E40B1B220306FED2882C1"/>
              </w:placeholder>
              <w:temporary/>
              <w:showingPlcHdr/>
            </w:sdtPr>
            <w:sdtEndPr/>
            <w:sdtContent>
              <w:p w:rsidR="000A3028" w:rsidRPr="00824F9E" w:rsidRDefault="000A3028" w:rsidP="000A3028">
                <w:pPr>
                  <w:pStyle w:val="Title"/>
                </w:pPr>
                <w:r>
                  <w:t>[Job Title]</w:t>
                </w:r>
              </w:p>
            </w:sdtContent>
          </w:sdt>
          <w:sdt>
            <w:sdtPr>
              <w:alias w:val="Job responsibilities"/>
              <w:tag w:val="Job responsibilities"/>
              <w:id w:val="351416611"/>
              <w:placeholder>
                <w:docPart w:val="1D14B73A842148C281197181887A1AF1"/>
              </w:placeholder>
              <w:temporary/>
              <w:showingPlcHdr/>
            </w:sdtPr>
            <w:sdtEndPr/>
            <w:sdtContent>
              <w:p w:rsidR="00256223" w:rsidRPr="00D24F9E" w:rsidRDefault="000A3028" w:rsidP="00824F9E">
                <w:r>
                  <w:t>[Job responsibilities]</w:t>
                </w:r>
              </w:p>
            </w:sdtContent>
          </w:sdt>
        </w:tc>
        <w:sdt>
          <w:sdtPr>
            <w:alias w:val="Years"/>
            <w:tag w:val="Years"/>
            <w:id w:val="351416430"/>
            <w:placeholder>
              <w:docPart w:val="93499B41729249008060F6175420617A"/>
            </w:placeholder>
            <w:temporary/>
            <w:showingPlcHdr/>
          </w:sdtPr>
          <w:sdtEndPr/>
          <w:sdtContent>
            <w:tc>
              <w:tcPr>
                <w:tcW w:w="2024" w:type="dxa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Date"/>
                </w:pPr>
                <w:r>
                  <w:t>[Years]</w:t>
                </w:r>
              </w:p>
            </w:tc>
          </w:sdtContent>
        </w:sdt>
      </w:tr>
      <w:tr w:rsidR="00256223" w:rsidRPr="00DE7766" w:rsidTr="00B06903">
        <w:trPr>
          <w:trHeight w:val="70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sdt>
          <w:sdtPr>
            <w:alias w:val="Company"/>
            <w:tag w:val="Company"/>
            <w:id w:val="351416582"/>
            <w:placeholder>
              <w:docPart w:val="C503CF5F042D43268EE3D063816B33D5"/>
            </w:placeholder>
            <w:temporary/>
            <w:showingPlcHdr/>
          </w:sdtPr>
          <w:sdtEndPr/>
          <w:sdtContent>
            <w:tc>
              <w:tcPr>
                <w:tcW w:w="9072" w:type="dxa"/>
                <w:gridSpan w:val="2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Heading2"/>
                </w:pPr>
                <w:r>
                  <w:t>[Company Name, City, ST]</w:t>
                </w:r>
              </w:p>
            </w:tc>
          </w:sdtContent>
        </w:sdt>
      </w:tr>
      <w:tr w:rsidR="00256223" w:rsidRPr="00DE7766" w:rsidTr="00B06903">
        <w:trPr>
          <w:trHeight w:val="301"/>
        </w:trPr>
        <w:tc>
          <w:tcPr>
            <w:tcW w:w="504" w:type="dxa"/>
            <w:gridSpan w:val="2"/>
            <w:tcBorders>
              <w:left w:val="nil"/>
              <w:right w:val="nil"/>
            </w:tcBorders>
          </w:tcPr>
          <w:p w:rsidR="00256223" w:rsidRPr="00A56EE4" w:rsidRDefault="00256223" w:rsidP="00A56EE4"/>
        </w:tc>
        <w:tc>
          <w:tcPr>
            <w:tcW w:w="7048" w:type="dxa"/>
            <w:tcBorders>
              <w:left w:val="nil"/>
              <w:right w:val="nil"/>
            </w:tcBorders>
          </w:tcPr>
          <w:sdt>
            <w:sdtPr>
              <w:alias w:val="Job Title"/>
              <w:tag w:val="Job Title"/>
              <w:id w:val="351416581"/>
              <w:placeholder>
                <w:docPart w:val="B3420321E67B4703BE67DCADA4E272B8"/>
              </w:placeholder>
              <w:temporary/>
              <w:showingPlcHdr/>
            </w:sdtPr>
            <w:sdtEndPr/>
            <w:sdtContent>
              <w:p w:rsidR="000A3028" w:rsidRPr="00824F9E" w:rsidRDefault="000A3028" w:rsidP="000A3028">
                <w:pPr>
                  <w:pStyle w:val="Title"/>
                </w:pPr>
                <w:r>
                  <w:t>[Job Title]</w:t>
                </w:r>
              </w:p>
            </w:sdtContent>
          </w:sdt>
          <w:sdt>
            <w:sdtPr>
              <w:alias w:val="Job responsibilities"/>
              <w:tag w:val="Job responsibilities"/>
              <w:id w:val="351416612"/>
              <w:placeholder>
                <w:docPart w:val="A7BF3306394E4B59BC71EB0C104FDE03"/>
              </w:placeholder>
              <w:temporary/>
              <w:showingPlcHdr/>
            </w:sdtPr>
            <w:sdtEndPr/>
            <w:sdtContent>
              <w:p w:rsidR="00CC222D" w:rsidRPr="00D24F9E" w:rsidRDefault="000A3028" w:rsidP="00824F9E">
                <w:r>
                  <w:t>[Job responsibilities]</w:t>
                </w:r>
              </w:p>
            </w:sdtContent>
          </w:sdt>
        </w:tc>
        <w:sdt>
          <w:sdtPr>
            <w:alias w:val="Years"/>
            <w:tag w:val="Years"/>
            <w:id w:val="351416431"/>
            <w:placeholder>
              <w:docPart w:val="967A64E15C0646FBA002135ADEAD6268"/>
            </w:placeholder>
            <w:temporary/>
            <w:showingPlcHdr/>
          </w:sdtPr>
          <w:sdtEndPr/>
          <w:sdtContent>
            <w:tc>
              <w:tcPr>
                <w:tcW w:w="2024" w:type="dxa"/>
                <w:tcBorders>
                  <w:left w:val="nil"/>
                  <w:right w:val="nil"/>
                </w:tcBorders>
              </w:tcPr>
              <w:p w:rsidR="00256223" w:rsidRPr="00D24F9E" w:rsidRDefault="000A3028" w:rsidP="00824F9E">
                <w:pPr>
                  <w:pStyle w:val="Date"/>
                </w:pPr>
                <w:r>
                  <w:t>[Years]</w:t>
                </w:r>
              </w:p>
            </w:tc>
          </w:sdtContent>
        </w:sdt>
      </w:tr>
      <w:tr w:rsidR="006962EF" w:rsidRPr="00DE7766" w:rsidTr="00B06903">
        <w:trPr>
          <w:trHeight w:val="255"/>
        </w:trPr>
        <w:tc>
          <w:tcPr>
            <w:tcW w:w="9576" w:type="dxa"/>
            <w:gridSpan w:val="4"/>
            <w:tcBorders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962EF" w:rsidRDefault="00D24F9E" w:rsidP="009C4428">
            <w:pPr>
              <w:pStyle w:val="Heading1"/>
            </w:pPr>
            <w:r>
              <w:lastRenderedPageBreak/>
              <w:t>Publications and papers</w:t>
            </w:r>
          </w:p>
        </w:tc>
      </w:tr>
      <w:tr w:rsidR="00A76C60" w:rsidRPr="00DE7766" w:rsidTr="00B06903">
        <w:trPr>
          <w:trHeight w:val="255"/>
        </w:trPr>
        <w:tc>
          <w:tcPr>
            <w:tcW w:w="50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A76C60" w:rsidRDefault="00A76C60" w:rsidP="006962EF">
            <w:pPr>
              <w:pStyle w:val="Heading1"/>
            </w:pPr>
          </w:p>
        </w:tc>
        <w:tc>
          <w:tcPr>
            <w:tcW w:w="9072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A76C60" w:rsidRPr="00D24F9E" w:rsidRDefault="005563EE" w:rsidP="00A76C60">
            <w:pPr>
              <w:pStyle w:val="BulletedList"/>
            </w:pPr>
            <w:sdt>
              <w:sdtPr>
                <w:alias w:val="Title"/>
                <w:tag w:val="Title"/>
                <w:id w:val="351416613"/>
                <w:placeholder>
                  <w:docPart w:val="EB19592ADDAB4F929C7D39A6E4C30FD3"/>
                </w:placeholder>
                <w:temporary/>
                <w:showingPlcHdr/>
              </w:sdtPr>
              <w:sdtEndPr/>
              <w:sdtContent>
                <w:r w:rsidR="000A3028">
                  <w:t>[Title]</w:t>
                </w:r>
              </w:sdtContent>
            </w:sdt>
            <w:r w:rsidR="00A76C60" w:rsidRPr="00D24F9E">
              <w:br/>
            </w:r>
            <w:sdt>
              <w:sdtPr>
                <w:alias w:val="Details"/>
                <w:tag w:val="Details"/>
                <w:id w:val="351416640"/>
                <w:placeholder>
                  <w:docPart w:val="21CAD3DA8F4145C1BBBA9B74638A66E6"/>
                </w:placeholder>
                <w:temporary/>
                <w:showingPlcHdr/>
              </w:sdtPr>
              <w:sdtEndPr/>
              <w:sdtContent>
                <w:r w:rsidR="000A3028">
                  <w:t>[Publication or event details</w:t>
                </w:r>
                <w:r w:rsidR="00824F9E">
                  <w:t>, location, year</w:t>
                </w:r>
                <w:r w:rsidR="000A3028">
                  <w:t>]</w:t>
                </w:r>
              </w:sdtContent>
            </w:sdt>
          </w:p>
          <w:p w:rsidR="00A76C60" w:rsidRPr="00D24F9E" w:rsidRDefault="005563EE" w:rsidP="00A76C60">
            <w:pPr>
              <w:pStyle w:val="BulletedList"/>
            </w:pPr>
            <w:sdt>
              <w:sdtPr>
                <w:alias w:val="Title"/>
                <w:tag w:val="Title"/>
                <w:id w:val="351416667"/>
                <w:placeholder>
                  <w:docPart w:val="C880C0427ECC49EF9BDBE6ABB3560D81"/>
                </w:placeholder>
                <w:temporary/>
                <w:showingPlcHdr/>
              </w:sdtPr>
              <w:sdtEndPr/>
              <w:sdtContent>
                <w:r w:rsidR="00824F9E">
                  <w:t>[Title]</w:t>
                </w:r>
              </w:sdtContent>
            </w:sdt>
            <w:r w:rsidR="00824F9E" w:rsidRPr="00D24F9E">
              <w:br/>
            </w:r>
            <w:sdt>
              <w:sdtPr>
                <w:alias w:val="Details"/>
                <w:tag w:val="Details"/>
                <w:id w:val="351416758"/>
                <w:placeholder>
                  <w:docPart w:val="068E5ADBAAF14514865313D02A7F1D65"/>
                </w:placeholder>
                <w:temporary/>
                <w:showingPlcHdr/>
              </w:sdtPr>
              <w:sdtEndPr/>
              <w:sdtContent>
                <w:r w:rsidR="00824F9E">
                  <w:t>[Publication or event details, location, year]</w:t>
                </w:r>
              </w:sdtContent>
            </w:sdt>
          </w:p>
          <w:p w:rsidR="00CC222D" w:rsidRDefault="005563EE" w:rsidP="00824F9E">
            <w:pPr>
              <w:pStyle w:val="BulletedList"/>
            </w:pPr>
            <w:sdt>
              <w:sdtPr>
                <w:alias w:val="Title"/>
                <w:tag w:val="Title"/>
                <w:id w:val="351416669"/>
                <w:placeholder>
                  <w:docPart w:val="36E11927F4774FB2917915CAF14FFEA5"/>
                </w:placeholder>
                <w:temporary/>
                <w:showingPlcHdr/>
              </w:sdtPr>
              <w:sdtEndPr/>
              <w:sdtContent>
                <w:r w:rsidR="00824F9E">
                  <w:t>[Title]</w:t>
                </w:r>
              </w:sdtContent>
            </w:sdt>
            <w:r w:rsidR="00824F9E" w:rsidRPr="00D24F9E">
              <w:br/>
            </w:r>
            <w:sdt>
              <w:sdtPr>
                <w:alias w:val="Details"/>
                <w:tag w:val="Details"/>
                <w:id w:val="351416759"/>
                <w:placeholder>
                  <w:docPart w:val="0919764FBFA2483585E0DF0989E0E3FA"/>
                </w:placeholder>
                <w:temporary/>
                <w:showingPlcHdr/>
              </w:sdtPr>
              <w:sdtEndPr/>
              <w:sdtContent>
                <w:r w:rsidR="00824F9E">
                  <w:t>[Publication or event details, location, year]</w:t>
                </w:r>
              </w:sdtContent>
            </w:sdt>
          </w:p>
        </w:tc>
      </w:tr>
      <w:tr w:rsidR="00A76C60" w:rsidRPr="00DE7766" w:rsidTr="00B06903">
        <w:trPr>
          <w:trHeight w:val="255"/>
        </w:trPr>
        <w:tc>
          <w:tcPr>
            <w:tcW w:w="957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A76C60" w:rsidRDefault="00A76C60" w:rsidP="009C4428">
            <w:pPr>
              <w:pStyle w:val="Heading1"/>
            </w:pPr>
            <w:r>
              <w:t>Languages</w:t>
            </w:r>
          </w:p>
        </w:tc>
      </w:tr>
      <w:tr w:rsidR="00A76C60" w:rsidRPr="00DE7766" w:rsidTr="00B06903">
        <w:trPr>
          <w:trHeight w:val="255"/>
        </w:trPr>
        <w:tc>
          <w:tcPr>
            <w:tcW w:w="50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A76C60" w:rsidRDefault="00A76C60" w:rsidP="00A76C60"/>
        </w:tc>
        <w:tc>
          <w:tcPr>
            <w:tcW w:w="9072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256223" w:rsidRDefault="005563EE" w:rsidP="00256223">
            <w:pPr>
              <w:pStyle w:val="BulletedList"/>
            </w:pPr>
            <w:sdt>
              <w:sdtPr>
                <w:alias w:val="Language"/>
                <w:tag w:val="Language"/>
                <w:id w:val="351416671"/>
                <w:placeholder>
                  <w:docPart w:val="C846B1BF8D5F4B3DB7012D55CFF2BE6C"/>
                </w:placeholder>
                <w:temporary/>
                <w:showingPlcHdr/>
              </w:sdtPr>
              <w:sdtEndPr/>
              <w:sdtContent>
                <w:r w:rsidR="00824F9E">
                  <w:t>[Language]</w:t>
                </w:r>
              </w:sdtContent>
            </w:sdt>
            <w:r w:rsidR="00256223">
              <w:t xml:space="preserve"> – native language</w:t>
            </w:r>
          </w:p>
          <w:p w:rsidR="00256223" w:rsidRDefault="005563EE" w:rsidP="00256223">
            <w:pPr>
              <w:pStyle w:val="BulletedList"/>
            </w:pPr>
            <w:sdt>
              <w:sdtPr>
                <w:alias w:val="Language"/>
                <w:tag w:val="Language"/>
                <w:id w:val="351416698"/>
                <w:placeholder>
                  <w:docPart w:val="116A9AFB65FD4B25A554006F3340FDFB"/>
                </w:placeholder>
                <w:temporary/>
                <w:showingPlcHdr/>
              </w:sdtPr>
              <w:sdtEndPr/>
              <w:sdtContent>
                <w:r w:rsidR="00824F9E">
                  <w:t>[Language]</w:t>
                </w:r>
              </w:sdtContent>
            </w:sdt>
            <w:r w:rsidR="00256223" w:rsidRPr="00256223">
              <w:t xml:space="preserve"> – </w:t>
            </w:r>
            <w:sdt>
              <w:sdtPr>
                <w:alias w:val="Fluency"/>
                <w:tag w:val="Fluency"/>
                <w:id w:val="351416700"/>
                <w:placeholder>
                  <w:docPart w:val="6C95447456304AA5B9C34284BC280C70"/>
                </w:placeholder>
                <w:temporary/>
                <w:showingPlcHdr/>
              </w:sdtPr>
              <w:sdtEndPr/>
              <w:sdtContent>
                <w:r w:rsidR="00824F9E">
                  <w:t>[level of fluency]</w:t>
                </w:r>
              </w:sdtContent>
            </w:sdt>
            <w:r w:rsidR="00256223" w:rsidRPr="00256223">
              <w:t xml:space="preserve"> </w:t>
            </w:r>
          </w:p>
          <w:p w:rsidR="00CC222D" w:rsidRPr="00256223" w:rsidRDefault="005563EE" w:rsidP="00824F9E">
            <w:pPr>
              <w:pStyle w:val="BulletedList"/>
            </w:pPr>
            <w:sdt>
              <w:sdtPr>
                <w:alias w:val="Language"/>
                <w:tag w:val="Language"/>
                <w:id w:val="351416699"/>
                <w:placeholder>
                  <w:docPart w:val="E931DDD62EC74E32AC695CF29E1214CC"/>
                </w:placeholder>
                <w:temporary/>
                <w:showingPlcHdr/>
              </w:sdtPr>
              <w:sdtEndPr/>
              <w:sdtContent>
                <w:r w:rsidR="00824F9E">
                  <w:t>[Language]</w:t>
                </w:r>
              </w:sdtContent>
            </w:sdt>
            <w:r w:rsidR="00256223" w:rsidRPr="00256223">
              <w:t xml:space="preserve"> – </w:t>
            </w:r>
            <w:sdt>
              <w:sdtPr>
                <w:alias w:val="Fluency"/>
                <w:tag w:val="Fluency"/>
                <w:id w:val="351416727"/>
                <w:placeholder>
                  <w:docPart w:val="55DBE54A03544C5EBD1DA1949EB88C9A"/>
                </w:placeholder>
                <w:temporary/>
                <w:showingPlcHdr/>
              </w:sdtPr>
              <w:sdtEndPr/>
              <w:sdtContent>
                <w:r w:rsidR="00824F9E">
                  <w:t>[level of fluency]</w:t>
                </w:r>
              </w:sdtContent>
            </w:sdt>
          </w:p>
        </w:tc>
      </w:tr>
      <w:tr w:rsidR="00A76C60" w:rsidRPr="00DE7766" w:rsidTr="00B06903">
        <w:trPr>
          <w:trHeight w:val="255"/>
        </w:trPr>
        <w:tc>
          <w:tcPr>
            <w:tcW w:w="9576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A76C60" w:rsidRDefault="00A76C60" w:rsidP="009C4428">
            <w:pPr>
              <w:pStyle w:val="Heading1"/>
            </w:pPr>
            <w:r>
              <w:t>Memberships</w:t>
            </w:r>
          </w:p>
        </w:tc>
      </w:tr>
      <w:tr w:rsidR="006962EF" w:rsidRPr="00DE7766" w:rsidTr="00B06903">
        <w:trPr>
          <w:trHeight w:val="255"/>
        </w:trPr>
        <w:tc>
          <w:tcPr>
            <w:tcW w:w="504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p w:rsidR="006962EF" w:rsidRPr="006962EF" w:rsidRDefault="006962EF" w:rsidP="006962EF"/>
        </w:tc>
        <w:tc>
          <w:tcPr>
            <w:tcW w:w="9072" w:type="dxa"/>
            <w:gridSpan w:val="2"/>
            <w:tcBorders>
              <w:top w:val="single" w:sz="4" w:space="0" w:color="808080" w:themeColor="background1" w:themeShade="80"/>
              <w:left w:val="nil"/>
              <w:right w:val="nil"/>
            </w:tcBorders>
          </w:tcPr>
          <w:sdt>
            <w:sdtPr>
              <w:alias w:val="Organization"/>
              <w:tag w:val="Organization"/>
              <w:id w:val="351416728"/>
              <w:placeholder>
                <w:docPart w:val="23E0BE88137842469B14D64D672BAE0B"/>
              </w:placeholder>
              <w:temporary/>
              <w:showingPlcHdr/>
            </w:sdtPr>
            <w:sdtEndPr/>
            <w:sdtContent>
              <w:p w:rsidR="00256223" w:rsidRDefault="00824F9E" w:rsidP="00256223">
                <w:pPr>
                  <w:pStyle w:val="BulletedList"/>
                </w:pPr>
                <w:r>
                  <w:t>[Organization Name]</w:t>
                </w:r>
              </w:p>
            </w:sdtContent>
          </w:sdt>
          <w:sdt>
            <w:sdtPr>
              <w:alias w:val="Organization"/>
              <w:tag w:val="Organization"/>
              <w:id w:val="351416755"/>
              <w:placeholder>
                <w:docPart w:val="58F4430ED3C9492B87AFEB671CCF48EF"/>
              </w:placeholder>
              <w:temporary/>
              <w:showingPlcHdr/>
            </w:sdtPr>
            <w:sdtEndPr/>
            <w:sdtContent>
              <w:p w:rsidR="00824F9E" w:rsidRDefault="00824F9E" w:rsidP="00824F9E">
                <w:pPr>
                  <w:pStyle w:val="BulletedList"/>
                </w:pPr>
                <w:r>
                  <w:t>[Organization Name]</w:t>
                </w:r>
              </w:p>
            </w:sdtContent>
          </w:sdt>
          <w:sdt>
            <w:sdtPr>
              <w:alias w:val="Organization"/>
              <w:tag w:val="Organization"/>
              <w:id w:val="351416756"/>
              <w:placeholder>
                <w:docPart w:val="1B80723B1C874FBB9BB25F5A8EEE1FB1"/>
              </w:placeholder>
              <w:temporary/>
              <w:showingPlcHdr/>
            </w:sdtPr>
            <w:sdtEndPr/>
            <w:sdtContent>
              <w:p w:rsidR="00256223" w:rsidRPr="00256223" w:rsidRDefault="00824F9E" w:rsidP="00824F9E">
                <w:pPr>
                  <w:pStyle w:val="BulletedList"/>
                </w:pPr>
                <w:r>
                  <w:t>[Organization Name]</w:t>
                </w:r>
              </w:p>
            </w:sdtContent>
          </w:sdt>
        </w:tc>
      </w:tr>
    </w:tbl>
    <w:p w:rsidR="008E18D5" w:rsidRPr="00DE7766" w:rsidRDefault="008E18D5" w:rsidP="00DE7766"/>
    <w:sectPr w:rsidR="008E18D5" w:rsidRPr="00DE7766" w:rsidSect="00EE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A6C96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56D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5F62A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297016"/>
    <w:multiLevelType w:val="hybridMultilevel"/>
    <w:tmpl w:val="C5A03D0A"/>
    <w:lvl w:ilvl="0" w:tplc="F7FAB2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B3"/>
    <w:rsid w:val="000022EB"/>
    <w:rsid w:val="00040571"/>
    <w:rsid w:val="00075E73"/>
    <w:rsid w:val="000A3028"/>
    <w:rsid w:val="000C27D9"/>
    <w:rsid w:val="00256223"/>
    <w:rsid w:val="002911C8"/>
    <w:rsid w:val="00301257"/>
    <w:rsid w:val="00341EC6"/>
    <w:rsid w:val="00361AFB"/>
    <w:rsid w:val="00374E86"/>
    <w:rsid w:val="003826AC"/>
    <w:rsid w:val="003E6110"/>
    <w:rsid w:val="0051246F"/>
    <w:rsid w:val="0055288F"/>
    <w:rsid w:val="005563EE"/>
    <w:rsid w:val="005A08C4"/>
    <w:rsid w:val="005F1519"/>
    <w:rsid w:val="006962EF"/>
    <w:rsid w:val="00696FF9"/>
    <w:rsid w:val="006E2432"/>
    <w:rsid w:val="006E54A0"/>
    <w:rsid w:val="00790D50"/>
    <w:rsid w:val="007A2F12"/>
    <w:rsid w:val="00824F9E"/>
    <w:rsid w:val="0083535B"/>
    <w:rsid w:val="0087616B"/>
    <w:rsid w:val="00883650"/>
    <w:rsid w:val="008A5F06"/>
    <w:rsid w:val="008E18D5"/>
    <w:rsid w:val="0090731C"/>
    <w:rsid w:val="00907793"/>
    <w:rsid w:val="009C4428"/>
    <w:rsid w:val="00A07D6A"/>
    <w:rsid w:val="00A56EE4"/>
    <w:rsid w:val="00A76C60"/>
    <w:rsid w:val="00B06903"/>
    <w:rsid w:val="00B54803"/>
    <w:rsid w:val="00B634D8"/>
    <w:rsid w:val="00C069B4"/>
    <w:rsid w:val="00C11BBA"/>
    <w:rsid w:val="00C302EE"/>
    <w:rsid w:val="00CC222D"/>
    <w:rsid w:val="00CD22BE"/>
    <w:rsid w:val="00D24F9E"/>
    <w:rsid w:val="00D720EA"/>
    <w:rsid w:val="00D97489"/>
    <w:rsid w:val="00DE7766"/>
    <w:rsid w:val="00E0229C"/>
    <w:rsid w:val="00E33FCE"/>
    <w:rsid w:val="00E81A09"/>
    <w:rsid w:val="00EB5B52"/>
    <w:rsid w:val="00ED2162"/>
    <w:rsid w:val="00EE374F"/>
    <w:rsid w:val="00EE5AB3"/>
    <w:rsid w:val="00EF7569"/>
    <w:rsid w:val="00F14099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5A31DCF-0579-4AAE-9E97-3DA056C9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428"/>
    <w:pPr>
      <w:spacing w:after="6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EF7569"/>
    <w:pPr>
      <w:keepNext/>
      <w:spacing w:before="60"/>
      <w:outlineLvl w:val="0"/>
    </w:pPr>
    <w:rPr>
      <w:rFonts w:asciiTheme="majorHAnsi" w:hAnsiTheme="majorHAnsi"/>
      <w:caps/>
      <w:sz w:val="17"/>
    </w:rPr>
  </w:style>
  <w:style w:type="paragraph" w:styleId="Heading2">
    <w:name w:val="heading 2"/>
    <w:basedOn w:val="Normal"/>
    <w:next w:val="Normal"/>
    <w:link w:val="Heading2Char"/>
    <w:qFormat/>
    <w:rsid w:val="00824F9E"/>
    <w:pPr>
      <w:spacing w:before="100" w:after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A5F06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Date">
    <w:name w:val="Date"/>
    <w:basedOn w:val="Normal"/>
    <w:next w:val="Normal"/>
    <w:unhideWhenUsed/>
    <w:qFormat/>
    <w:rsid w:val="009C4428"/>
    <w:pPr>
      <w:spacing w:before="60"/>
      <w:jc w:val="right"/>
    </w:pPr>
    <w:rPr>
      <w:b/>
    </w:rPr>
  </w:style>
  <w:style w:type="paragraph" w:customStyle="1" w:styleId="ContactInfo">
    <w:name w:val="Contact Info"/>
    <w:basedOn w:val="Normal"/>
    <w:unhideWhenUsed/>
    <w:qFormat/>
    <w:rsid w:val="009C4428"/>
    <w:pPr>
      <w:spacing w:after="160"/>
      <w:contextualSpacing/>
    </w:pPr>
    <w:rPr>
      <w:sz w:val="17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9C4428"/>
    <w:rPr>
      <w:rFonts w:asciiTheme="minorHAnsi" w:hAnsiTheme="minorHAnsi"/>
      <w:i/>
      <w:spacing w:val="10"/>
      <w:sz w:val="16"/>
      <w:szCs w:val="16"/>
    </w:rPr>
  </w:style>
  <w:style w:type="paragraph" w:customStyle="1" w:styleId="BulletedList">
    <w:name w:val="Bulleted List"/>
    <w:basedOn w:val="Normal"/>
    <w:qFormat/>
    <w:rsid w:val="00824F9E"/>
    <w:pPr>
      <w:numPr>
        <w:numId w:val="5"/>
      </w:numPr>
      <w:spacing w:before="60"/>
      <w:contextualSpacing/>
    </w:pPr>
  </w:style>
  <w:style w:type="paragraph" w:styleId="Title">
    <w:name w:val="Title"/>
    <w:basedOn w:val="Normal"/>
    <w:link w:val="TitleChar"/>
    <w:qFormat/>
    <w:rsid w:val="009C4428"/>
    <w:pPr>
      <w:spacing w:before="60" w:after="0"/>
    </w:pPr>
    <w:rPr>
      <w:b/>
    </w:rPr>
  </w:style>
  <w:style w:type="character" w:customStyle="1" w:styleId="TitleChar">
    <w:name w:val="Title Char"/>
    <w:basedOn w:val="DefaultParagraphFont"/>
    <w:link w:val="Title"/>
    <w:rsid w:val="009C4428"/>
    <w:rPr>
      <w:rFonts w:asciiTheme="minorHAnsi" w:hAnsiTheme="minorHAnsi"/>
      <w:b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24F9E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6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oder\AppData\Roaming\Microsoft\Templates\MS_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C0E75551004BA4A9905C037BAA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FD072-12F2-4543-98CD-246D9B2F9076}"/>
      </w:docPartPr>
      <w:docPartBody>
        <w:p w:rsidR="00265F47" w:rsidRDefault="005E672D">
          <w:pPr>
            <w:pStyle w:val="37C0E75551004BA4A9905C037BAAEC17"/>
          </w:pPr>
          <w:r>
            <w:t>[Job responsibilities]</w:t>
          </w:r>
        </w:p>
      </w:docPartBody>
    </w:docPart>
    <w:docPart>
      <w:docPartPr>
        <w:name w:val="788603CE08B74686B2D6BC754279F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DAA63-80DB-49ED-B2A1-01DC2FAC9FEE}"/>
      </w:docPartPr>
      <w:docPartBody>
        <w:p w:rsidR="00265F47" w:rsidRDefault="005E672D">
          <w:pPr>
            <w:pStyle w:val="788603CE08B74686B2D6BC754279F123"/>
          </w:pPr>
          <w:r>
            <w:t>[Subject]</w:t>
          </w:r>
        </w:p>
      </w:docPartBody>
    </w:docPart>
    <w:docPart>
      <w:docPartPr>
        <w:name w:val="19444E55C22C412982BBD299C18C7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DB4CA-4CFF-4CC6-80C7-E3E28DED8F47}"/>
      </w:docPartPr>
      <w:docPartBody>
        <w:p w:rsidR="00265F47" w:rsidRDefault="005E672D">
          <w:pPr>
            <w:pStyle w:val="19444E55C22C412982BBD299C18C7CF2"/>
          </w:pPr>
          <w:r>
            <w:t>[Years]</w:t>
          </w:r>
        </w:p>
      </w:docPartBody>
    </w:docPart>
    <w:docPart>
      <w:docPartPr>
        <w:name w:val="8CBDBA270A4C4C6B9423AFFCE430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D10A99-C69C-4241-957B-A75971BE02C0}"/>
      </w:docPartPr>
      <w:docPartBody>
        <w:p w:rsidR="00265F47" w:rsidRDefault="005E672D">
          <w:pPr>
            <w:pStyle w:val="8CBDBA270A4C4C6B9423AFFCE430A10F"/>
          </w:pPr>
          <w:r>
            <w:t>[Job responsibilities]</w:t>
          </w:r>
        </w:p>
      </w:docPartBody>
    </w:docPart>
    <w:docPart>
      <w:docPartPr>
        <w:name w:val="EF5F93292C824417A867AF8D977B8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B517E-D9E8-4290-BFC5-B91C92B41625}"/>
      </w:docPartPr>
      <w:docPartBody>
        <w:p w:rsidR="00265F47" w:rsidRDefault="005E672D">
          <w:pPr>
            <w:pStyle w:val="EF5F93292C824417A867AF8D977B8AB6"/>
          </w:pPr>
          <w:r>
            <w:t>[Company Name, City, ST]</w:t>
          </w:r>
        </w:p>
      </w:docPartBody>
    </w:docPart>
    <w:docPart>
      <w:docPartPr>
        <w:name w:val="BA75FDBE19474224948FBABCAE15F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1DA1-48E2-4F6F-811E-A0C064296FE4}"/>
      </w:docPartPr>
      <w:docPartBody>
        <w:p w:rsidR="00265F47" w:rsidRDefault="005E672D">
          <w:pPr>
            <w:pStyle w:val="BA75FDBE19474224948FBABCAE15FB63"/>
          </w:pPr>
          <w:r>
            <w:t>[Job Title]</w:t>
          </w:r>
        </w:p>
      </w:docPartBody>
    </w:docPart>
    <w:docPart>
      <w:docPartPr>
        <w:name w:val="B6BA266CCCF6446EAE617BF446C33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51D67-1AE1-476D-913A-A0284E240ED5}"/>
      </w:docPartPr>
      <w:docPartBody>
        <w:p w:rsidR="00265F47" w:rsidRDefault="005E672D">
          <w:pPr>
            <w:pStyle w:val="B6BA266CCCF6446EAE617BF446C33638"/>
          </w:pPr>
          <w:r>
            <w:t>[Job responsibilities]</w:t>
          </w:r>
        </w:p>
      </w:docPartBody>
    </w:docPart>
    <w:docPart>
      <w:docPartPr>
        <w:name w:val="42F5D908C2DE444AA1B4BAD66152F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33689-7A65-41DF-990A-937E5355B14C}"/>
      </w:docPartPr>
      <w:docPartBody>
        <w:p w:rsidR="00265F47" w:rsidRDefault="005E672D">
          <w:pPr>
            <w:pStyle w:val="42F5D908C2DE444AA1B4BAD66152FC7A"/>
          </w:pPr>
          <w:r>
            <w:t>[Years]</w:t>
          </w:r>
        </w:p>
      </w:docPartBody>
    </w:docPart>
    <w:docPart>
      <w:docPartPr>
        <w:name w:val="1F6CAC252C8042599151D746A77DD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61166-BFAA-4CC8-B5CF-C1A64A4D6E18}"/>
      </w:docPartPr>
      <w:docPartBody>
        <w:p w:rsidR="00265F47" w:rsidRDefault="005E672D">
          <w:pPr>
            <w:pStyle w:val="1F6CAC252C8042599151D746A77DD6B4"/>
          </w:pPr>
          <w:r>
            <w:t>[Company Name, City, ST]</w:t>
          </w:r>
        </w:p>
      </w:docPartBody>
    </w:docPart>
    <w:docPart>
      <w:docPartPr>
        <w:name w:val="8CF15EA45F9E40B1B220306FED288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96B6-AD41-4DF7-837C-1CEBE642E3D8}"/>
      </w:docPartPr>
      <w:docPartBody>
        <w:p w:rsidR="00265F47" w:rsidRDefault="005E672D">
          <w:pPr>
            <w:pStyle w:val="8CF15EA45F9E40B1B220306FED2882C1"/>
          </w:pPr>
          <w:r>
            <w:t>[Job Title]</w:t>
          </w:r>
        </w:p>
      </w:docPartBody>
    </w:docPart>
    <w:docPart>
      <w:docPartPr>
        <w:name w:val="1D14B73A842148C281197181887A1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054D-7603-4AF8-835C-C0C3F1DBBF83}"/>
      </w:docPartPr>
      <w:docPartBody>
        <w:p w:rsidR="00265F47" w:rsidRDefault="005E672D">
          <w:pPr>
            <w:pStyle w:val="1D14B73A842148C281197181887A1AF1"/>
          </w:pPr>
          <w:r>
            <w:t>[Job responsibilities]</w:t>
          </w:r>
        </w:p>
      </w:docPartBody>
    </w:docPart>
    <w:docPart>
      <w:docPartPr>
        <w:name w:val="93499B41729249008060F61754206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2656A-5EDF-404C-9BD9-2F2E30EE353F}"/>
      </w:docPartPr>
      <w:docPartBody>
        <w:p w:rsidR="00265F47" w:rsidRDefault="005E672D">
          <w:pPr>
            <w:pStyle w:val="93499B41729249008060F6175420617A"/>
          </w:pPr>
          <w:r>
            <w:t>[Years]</w:t>
          </w:r>
        </w:p>
      </w:docPartBody>
    </w:docPart>
    <w:docPart>
      <w:docPartPr>
        <w:name w:val="C503CF5F042D43268EE3D063816B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BE1A3-218D-4BED-B1DB-915BC574625F}"/>
      </w:docPartPr>
      <w:docPartBody>
        <w:p w:rsidR="00265F47" w:rsidRDefault="005E672D">
          <w:pPr>
            <w:pStyle w:val="C503CF5F042D43268EE3D063816B33D5"/>
          </w:pPr>
          <w:r>
            <w:t>[Company Name, City, ST]</w:t>
          </w:r>
        </w:p>
      </w:docPartBody>
    </w:docPart>
    <w:docPart>
      <w:docPartPr>
        <w:name w:val="B3420321E67B4703BE67DCADA4E27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E0A6A-915B-401F-A3A2-D7C04E1A9A00}"/>
      </w:docPartPr>
      <w:docPartBody>
        <w:p w:rsidR="00265F47" w:rsidRDefault="005E672D">
          <w:pPr>
            <w:pStyle w:val="B3420321E67B4703BE67DCADA4E272B8"/>
          </w:pPr>
          <w:r>
            <w:t>[Job Title]</w:t>
          </w:r>
        </w:p>
      </w:docPartBody>
    </w:docPart>
    <w:docPart>
      <w:docPartPr>
        <w:name w:val="A7BF3306394E4B59BC71EB0C104F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29783-A5E7-46A3-A2B6-0AA6B41E1216}"/>
      </w:docPartPr>
      <w:docPartBody>
        <w:p w:rsidR="00265F47" w:rsidRDefault="005E672D">
          <w:pPr>
            <w:pStyle w:val="A7BF3306394E4B59BC71EB0C104FDE03"/>
          </w:pPr>
          <w:r>
            <w:t>[Job responsibilities]</w:t>
          </w:r>
        </w:p>
      </w:docPartBody>
    </w:docPart>
    <w:docPart>
      <w:docPartPr>
        <w:name w:val="967A64E15C0646FBA002135ADEAD6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D9983-64A4-40AB-9517-B8BA82F43AEF}"/>
      </w:docPartPr>
      <w:docPartBody>
        <w:p w:rsidR="00265F47" w:rsidRDefault="005E672D">
          <w:pPr>
            <w:pStyle w:val="967A64E15C0646FBA002135ADEAD6268"/>
          </w:pPr>
          <w:r>
            <w:t>[Years]</w:t>
          </w:r>
        </w:p>
      </w:docPartBody>
    </w:docPart>
    <w:docPart>
      <w:docPartPr>
        <w:name w:val="EB19592ADDAB4F929C7D39A6E4C3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FB5F-0AEA-48BF-AD40-1FA83D0E5028}"/>
      </w:docPartPr>
      <w:docPartBody>
        <w:p w:rsidR="00265F47" w:rsidRDefault="005E672D">
          <w:pPr>
            <w:pStyle w:val="EB19592ADDAB4F929C7D39A6E4C30FD3"/>
          </w:pPr>
          <w:r>
            <w:t>[Title]</w:t>
          </w:r>
        </w:p>
      </w:docPartBody>
    </w:docPart>
    <w:docPart>
      <w:docPartPr>
        <w:name w:val="21CAD3DA8F4145C1BBBA9B74638A6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2307-FB7A-4B84-8657-510396086189}"/>
      </w:docPartPr>
      <w:docPartBody>
        <w:p w:rsidR="00265F47" w:rsidRDefault="005E672D">
          <w:pPr>
            <w:pStyle w:val="21CAD3DA8F4145C1BBBA9B74638A66E6"/>
          </w:pPr>
          <w:r>
            <w:t>[Publication or event details, location, year]</w:t>
          </w:r>
        </w:p>
      </w:docPartBody>
    </w:docPart>
    <w:docPart>
      <w:docPartPr>
        <w:name w:val="C880C0427ECC49EF9BDBE6ABB356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F4B0-AF6C-4B58-B039-7F8712530817}"/>
      </w:docPartPr>
      <w:docPartBody>
        <w:p w:rsidR="00265F47" w:rsidRDefault="005E672D">
          <w:pPr>
            <w:pStyle w:val="C880C0427ECC49EF9BDBE6ABB3560D81"/>
          </w:pPr>
          <w:r>
            <w:t>[Title]</w:t>
          </w:r>
        </w:p>
      </w:docPartBody>
    </w:docPart>
    <w:docPart>
      <w:docPartPr>
        <w:name w:val="068E5ADBAAF14514865313D02A7F1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29992-E815-44AD-BA4F-884102E2A136}"/>
      </w:docPartPr>
      <w:docPartBody>
        <w:p w:rsidR="00265F47" w:rsidRDefault="005E672D">
          <w:pPr>
            <w:pStyle w:val="068E5ADBAAF14514865313D02A7F1D65"/>
          </w:pPr>
          <w:r>
            <w:t>[Publication or event details, location, year]</w:t>
          </w:r>
        </w:p>
      </w:docPartBody>
    </w:docPart>
    <w:docPart>
      <w:docPartPr>
        <w:name w:val="36E11927F4774FB2917915CAF14F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9694F-41A7-4938-B2B1-EC38D4DC1AD9}"/>
      </w:docPartPr>
      <w:docPartBody>
        <w:p w:rsidR="00265F47" w:rsidRDefault="005E672D">
          <w:pPr>
            <w:pStyle w:val="36E11927F4774FB2917915CAF14FFEA5"/>
          </w:pPr>
          <w:r>
            <w:t>[Title]</w:t>
          </w:r>
        </w:p>
      </w:docPartBody>
    </w:docPart>
    <w:docPart>
      <w:docPartPr>
        <w:name w:val="0919764FBFA2483585E0DF0989E0E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DA754-C694-4CC2-A133-900EA26FA187}"/>
      </w:docPartPr>
      <w:docPartBody>
        <w:p w:rsidR="00265F47" w:rsidRDefault="005E672D">
          <w:pPr>
            <w:pStyle w:val="0919764FBFA2483585E0DF0989E0E3FA"/>
          </w:pPr>
          <w:r>
            <w:t>[Publication or event details, location, year]</w:t>
          </w:r>
        </w:p>
      </w:docPartBody>
    </w:docPart>
    <w:docPart>
      <w:docPartPr>
        <w:name w:val="C846B1BF8D5F4B3DB7012D55CFF2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04C42-AF07-4A31-BDE9-D712B66F76BC}"/>
      </w:docPartPr>
      <w:docPartBody>
        <w:p w:rsidR="00265F47" w:rsidRDefault="005E672D">
          <w:pPr>
            <w:pStyle w:val="C846B1BF8D5F4B3DB7012D55CFF2BE6C"/>
          </w:pPr>
          <w:r>
            <w:t>[Language]</w:t>
          </w:r>
        </w:p>
      </w:docPartBody>
    </w:docPart>
    <w:docPart>
      <w:docPartPr>
        <w:name w:val="116A9AFB65FD4B25A554006F3340F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CF358-EF14-49D9-BB40-A150ADC76166}"/>
      </w:docPartPr>
      <w:docPartBody>
        <w:p w:rsidR="00265F47" w:rsidRDefault="005E672D">
          <w:pPr>
            <w:pStyle w:val="116A9AFB65FD4B25A554006F3340FDFB"/>
          </w:pPr>
          <w:r>
            <w:t>[Language]</w:t>
          </w:r>
        </w:p>
      </w:docPartBody>
    </w:docPart>
    <w:docPart>
      <w:docPartPr>
        <w:name w:val="6C95447456304AA5B9C34284BC280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040B3-AF97-49CB-AD2E-27CAD0CB3BA8}"/>
      </w:docPartPr>
      <w:docPartBody>
        <w:p w:rsidR="00265F47" w:rsidRDefault="005E672D">
          <w:pPr>
            <w:pStyle w:val="6C95447456304AA5B9C34284BC280C70"/>
          </w:pPr>
          <w:r>
            <w:t>[level of fluency]</w:t>
          </w:r>
        </w:p>
      </w:docPartBody>
    </w:docPart>
    <w:docPart>
      <w:docPartPr>
        <w:name w:val="E931DDD62EC74E32AC695CF29E12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27DF9-A6AB-4ADC-9050-4FF1C73B1293}"/>
      </w:docPartPr>
      <w:docPartBody>
        <w:p w:rsidR="00265F47" w:rsidRDefault="005E672D">
          <w:pPr>
            <w:pStyle w:val="E931DDD62EC74E32AC695CF29E1214CC"/>
          </w:pPr>
          <w:r>
            <w:t>[Language]</w:t>
          </w:r>
        </w:p>
      </w:docPartBody>
    </w:docPart>
    <w:docPart>
      <w:docPartPr>
        <w:name w:val="55DBE54A03544C5EBD1DA1949EB88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23B75-BD73-4AA1-A2FF-E44D1888FDD4}"/>
      </w:docPartPr>
      <w:docPartBody>
        <w:p w:rsidR="00265F47" w:rsidRDefault="005E672D">
          <w:pPr>
            <w:pStyle w:val="55DBE54A03544C5EBD1DA1949EB88C9A"/>
          </w:pPr>
          <w:r>
            <w:t>[level of fluency]</w:t>
          </w:r>
        </w:p>
      </w:docPartBody>
    </w:docPart>
    <w:docPart>
      <w:docPartPr>
        <w:name w:val="23E0BE88137842469B14D64D672BA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B7BD2-3970-40B9-AD33-D48C8AEAEC6B}"/>
      </w:docPartPr>
      <w:docPartBody>
        <w:p w:rsidR="00265F47" w:rsidRDefault="005E672D">
          <w:pPr>
            <w:pStyle w:val="23E0BE88137842469B14D64D672BAE0B"/>
          </w:pPr>
          <w:r>
            <w:t>[Organization Name]</w:t>
          </w:r>
        </w:p>
      </w:docPartBody>
    </w:docPart>
    <w:docPart>
      <w:docPartPr>
        <w:name w:val="58F4430ED3C9492B87AFEB671CCF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5F624-BEC7-4537-B9CE-03F74159FD54}"/>
      </w:docPartPr>
      <w:docPartBody>
        <w:p w:rsidR="00265F47" w:rsidRDefault="005E672D">
          <w:pPr>
            <w:pStyle w:val="58F4430ED3C9492B87AFEB671CCF48EF"/>
          </w:pPr>
          <w:r>
            <w:t>[Organization Name]</w:t>
          </w:r>
        </w:p>
      </w:docPartBody>
    </w:docPart>
    <w:docPart>
      <w:docPartPr>
        <w:name w:val="1B80723B1C874FBB9BB25F5A8EEE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35071-E56B-4229-9909-48643B14D446}"/>
      </w:docPartPr>
      <w:docPartBody>
        <w:p w:rsidR="00265F47" w:rsidRDefault="005E672D">
          <w:pPr>
            <w:pStyle w:val="1B80723B1C874FBB9BB25F5A8EEE1FB1"/>
          </w:pPr>
          <w:r>
            <w:t>[Organization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2D"/>
    <w:rsid w:val="00265F47"/>
    <w:rsid w:val="005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D4B16FADE54B9EB6C69016BA201D88">
    <w:name w:val="A9D4B16FADE54B9EB6C69016BA201D88"/>
  </w:style>
  <w:style w:type="paragraph" w:customStyle="1" w:styleId="A5E8E9E9F01646A59CDFF8534258CC76">
    <w:name w:val="A5E8E9E9F01646A59CDFF8534258CC76"/>
  </w:style>
  <w:style w:type="paragraph" w:customStyle="1" w:styleId="2BBEDF72C5064C8EBAEFC5C939F8A859">
    <w:name w:val="2BBEDF72C5064C8EBAEFC5C939F8A859"/>
  </w:style>
  <w:style w:type="paragraph" w:customStyle="1" w:styleId="47148F910A334125921F3DC1B8C56C45">
    <w:name w:val="47148F910A334125921F3DC1B8C56C45"/>
  </w:style>
  <w:style w:type="paragraph" w:customStyle="1" w:styleId="D3DB0726239D48B4972A652A3955C3BF">
    <w:name w:val="D3DB0726239D48B4972A652A3955C3BF"/>
  </w:style>
  <w:style w:type="paragraph" w:customStyle="1" w:styleId="8EF3D65AF6CF41B3866D5AAF5FE80BCD">
    <w:name w:val="8EF3D65AF6CF41B3866D5AAF5FE80BCD"/>
  </w:style>
  <w:style w:type="paragraph" w:customStyle="1" w:styleId="A3571A769A2341B89973F724287B651A">
    <w:name w:val="A3571A769A2341B89973F724287B651A"/>
  </w:style>
  <w:style w:type="paragraph" w:customStyle="1" w:styleId="749237428A964CE68DEE014468860D3A">
    <w:name w:val="749237428A964CE68DEE014468860D3A"/>
  </w:style>
  <w:style w:type="paragraph" w:customStyle="1" w:styleId="7B92E02966E0429A8C18522F0F93F6CC">
    <w:name w:val="7B92E02966E0429A8C18522F0F93F6CC"/>
  </w:style>
  <w:style w:type="paragraph" w:customStyle="1" w:styleId="926C5EFCA3D54E199A4CB2D8F843BDC4">
    <w:name w:val="926C5EFCA3D54E199A4CB2D8F843BDC4"/>
  </w:style>
  <w:style w:type="paragraph" w:customStyle="1" w:styleId="45E762548A0E4116A70428D7D5831F26">
    <w:name w:val="45E762548A0E4116A70428D7D5831F26"/>
  </w:style>
  <w:style w:type="paragraph" w:customStyle="1" w:styleId="9CEFDE748C85478AB7634F7292433BB2">
    <w:name w:val="9CEFDE748C85478AB7634F7292433BB2"/>
  </w:style>
  <w:style w:type="paragraph" w:customStyle="1" w:styleId="370451F297F44C09867586578CF9283B">
    <w:name w:val="370451F297F44C09867586578CF9283B"/>
  </w:style>
  <w:style w:type="paragraph" w:customStyle="1" w:styleId="EF85D1D58E144D448D4DF7772A401248">
    <w:name w:val="EF85D1D58E144D448D4DF7772A401248"/>
  </w:style>
  <w:style w:type="paragraph" w:customStyle="1" w:styleId="DC1CA2E8BCF54A298C291419638BDC7A">
    <w:name w:val="DC1CA2E8BCF54A298C291419638BDC7A"/>
  </w:style>
  <w:style w:type="paragraph" w:customStyle="1" w:styleId="9BA40ABFF56F4C9B9A9644DA876AC3E8">
    <w:name w:val="9BA40ABFF56F4C9B9A9644DA876AC3E8"/>
  </w:style>
  <w:style w:type="paragraph" w:customStyle="1" w:styleId="7B369D323ECD451ABDFE654570408FE4">
    <w:name w:val="7B369D323ECD451ABDFE654570408FE4"/>
  </w:style>
  <w:style w:type="paragraph" w:customStyle="1" w:styleId="6E0E2486900F4F34B1D833E9197B562F">
    <w:name w:val="6E0E2486900F4F34B1D833E9197B562F"/>
  </w:style>
  <w:style w:type="paragraph" w:customStyle="1" w:styleId="BBB9A7E4A4444499BC101E0A2FF441FA">
    <w:name w:val="BBB9A7E4A4444499BC101E0A2FF441FA"/>
  </w:style>
  <w:style w:type="paragraph" w:customStyle="1" w:styleId="EDD63ADA46DB4AB6819872F9ACB84183">
    <w:name w:val="EDD63ADA46DB4AB6819872F9ACB84183"/>
  </w:style>
  <w:style w:type="paragraph" w:customStyle="1" w:styleId="1DDAAEC82BB74449A103F39FBDB6561F">
    <w:name w:val="1DDAAEC82BB74449A103F39FBDB6561F"/>
  </w:style>
  <w:style w:type="paragraph" w:customStyle="1" w:styleId="03ACEC66A2C24AA6B49A070C8CCC1E91">
    <w:name w:val="03ACEC66A2C24AA6B49A070C8CCC1E91"/>
  </w:style>
  <w:style w:type="paragraph" w:customStyle="1" w:styleId="F875E22A1B70416F8BDAE63FA11F888F">
    <w:name w:val="F875E22A1B70416F8BDAE63FA11F888F"/>
  </w:style>
  <w:style w:type="paragraph" w:styleId="Title">
    <w:name w:val="Title"/>
    <w:basedOn w:val="Normal"/>
    <w:link w:val="TitleChar"/>
    <w:qFormat/>
    <w:pPr>
      <w:spacing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Pr>
      <w:rFonts w:eastAsia="Times New Roman" w:cs="Times New Roman"/>
      <w:b/>
      <w:spacing w:val="10"/>
      <w:sz w:val="16"/>
      <w:szCs w:val="16"/>
    </w:rPr>
  </w:style>
  <w:style w:type="paragraph" w:customStyle="1" w:styleId="F22A16B7EE26480E9213B575FC93A517">
    <w:name w:val="F22A16B7EE26480E9213B575FC93A517"/>
  </w:style>
  <w:style w:type="paragraph" w:customStyle="1" w:styleId="BF80CDA56B784E9EBE4700E07BFC17F1">
    <w:name w:val="BF80CDA56B784E9EBE4700E07BFC17F1"/>
  </w:style>
  <w:style w:type="paragraph" w:customStyle="1" w:styleId="C5BEB1D65D864624AA6C3DA10396D380">
    <w:name w:val="C5BEB1D65D864624AA6C3DA10396D380"/>
  </w:style>
  <w:style w:type="paragraph" w:customStyle="1" w:styleId="37C0E75551004BA4A9905C037BAAEC17">
    <w:name w:val="37C0E75551004BA4A9905C037BAAEC17"/>
  </w:style>
  <w:style w:type="paragraph" w:customStyle="1" w:styleId="4D84CE16FCA44434B57F2C3A67BE20B9">
    <w:name w:val="4D84CE16FCA44434B57F2C3A67BE20B9"/>
  </w:style>
  <w:style w:type="paragraph" w:customStyle="1" w:styleId="1A107995A1484E5A98F9BCAD06F14453">
    <w:name w:val="1A107995A1484E5A98F9BCAD06F14453"/>
  </w:style>
  <w:style w:type="paragraph" w:customStyle="1" w:styleId="C384FCFE9F9F499E9266D462BAEE6C32">
    <w:name w:val="C384FCFE9F9F499E9266D462BAEE6C32"/>
  </w:style>
  <w:style w:type="paragraph" w:customStyle="1" w:styleId="1303D1D8DC0E4AD18A7E0DA0A0A88A34">
    <w:name w:val="1303D1D8DC0E4AD18A7E0DA0A0A88A34"/>
  </w:style>
  <w:style w:type="paragraph" w:customStyle="1" w:styleId="D87332E0DEB543949694C010A9F59538">
    <w:name w:val="D87332E0DEB543949694C010A9F59538"/>
  </w:style>
  <w:style w:type="paragraph" w:customStyle="1" w:styleId="788603CE08B74686B2D6BC754279F123">
    <w:name w:val="788603CE08B74686B2D6BC754279F123"/>
  </w:style>
  <w:style w:type="paragraph" w:customStyle="1" w:styleId="19444E55C22C412982BBD299C18C7CF2">
    <w:name w:val="19444E55C22C412982BBD299C18C7CF2"/>
  </w:style>
  <w:style w:type="paragraph" w:customStyle="1" w:styleId="71FD38224A4241FABA7FD96C81681A54">
    <w:name w:val="71FD38224A4241FABA7FD96C81681A54"/>
  </w:style>
  <w:style w:type="paragraph" w:customStyle="1" w:styleId="159F5748F5ED4729AAC08038F79FB7CA">
    <w:name w:val="159F5748F5ED4729AAC08038F79FB7CA"/>
  </w:style>
  <w:style w:type="paragraph" w:customStyle="1" w:styleId="C70C9046EC2A4D6BB11B5AD371A5496F">
    <w:name w:val="C70C9046EC2A4D6BB11B5AD371A5496F"/>
  </w:style>
  <w:style w:type="paragraph" w:customStyle="1" w:styleId="8CBDBA270A4C4C6B9423AFFCE430A10F">
    <w:name w:val="8CBDBA270A4C4C6B9423AFFCE430A10F"/>
  </w:style>
  <w:style w:type="paragraph" w:customStyle="1" w:styleId="0E2FAD79000B43348CD05CD8AEAB251A">
    <w:name w:val="0E2FAD79000B43348CD05CD8AEAB251A"/>
  </w:style>
  <w:style w:type="paragraph" w:customStyle="1" w:styleId="EF5F93292C824417A867AF8D977B8AB6">
    <w:name w:val="EF5F93292C824417A867AF8D977B8AB6"/>
  </w:style>
  <w:style w:type="paragraph" w:customStyle="1" w:styleId="BA75FDBE19474224948FBABCAE15FB63">
    <w:name w:val="BA75FDBE19474224948FBABCAE15FB63"/>
  </w:style>
  <w:style w:type="paragraph" w:customStyle="1" w:styleId="B6BA266CCCF6446EAE617BF446C33638">
    <w:name w:val="B6BA266CCCF6446EAE617BF446C33638"/>
  </w:style>
  <w:style w:type="paragraph" w:customStyle="1" w:styleId="42F5D908C2DE444AA1B4BAD66152FC7A">
    <w:name w:val="42F5D908C2DE444AA1B4BAD66152FC7A"/>
  </w:style>
  <w:style w:type="paragraph" w:customStyle="1" w:styleId="1F6CAC252C8042599151D746A77DD6B4">
    <w:name w:val="1F6CAC252C8042599151D746A77DD6B4"/>
  </w:style>
  <w:style w:type="paragraph" w:customStyle="1" w:styleId="8CF15EA45F9E40B1B220306FED2882C1">
    <w:name w:val="8CF15EA45F9E40B1B220306FED2882C1"/>
  </w:style>
  <w:style w:type="paragraph" w:customStyle="1" w:styleId="1D14B73A842148C281197181887A1AF1">
    <w:name w:val="1D14B73A842148C281197181887A1AF1"/>
  </w:style>
  <w:style w:type="paragraph" w:customStyle="1" w:styleId="93499B41729249008060F6175420617A">
    <w:name w:val="93499B41729249008060F6175420617A"/>
  </w:style>
  <w:style w:type="paragraph" w:customStyle="1" w:styleId="C503CF5F042D43268EE3D063816B33D5">
    <w:name w:val="C503CF5F042D43268EE3D063816B33D5"/>
  </w:style>
  <w:style w:type="paragraph" w:customStyle="1" w:styleId="B3420321E67B4703BE67DCADA4E272B8">
    <w:name w:val="B3420321E67B4703BE67DCADA4E272B8"/>
  </w:style>
  <w:style w:type="paragraph" w:customStyle="1" w:styleId="A7BF3306394E4B59BC71EB0C104FDE03">
    <w:name w:val="A7BF3306394E4B59BC71EB0C104FDE03"/>
  </w:style>
  <w:style w:type="paragraph" w:customStyle="1" w:styleId="967A64E15C0646FBA002135ADEAD6268">
    <w:name w:val="967A64E15C0646FBA002135ADEAD6268"/>
  </w:style>
  <w:style w:type="paragraph" w:customStyle="1" w:styleId="EB19592ADDAB4F929C7D39A6E4C30FD3">
    <w:name w:val="EB19592ADDAB4F929C7D39A6E4C30FD3"/>
  </w:style>
  <w:style w:type="paragraph" w:customStyle="1" w:styleId="21CAD3DA8F4145C1BBBA9B74638A66E6">
    <w:name w:val="21CAD3DA8F4145C1BBBA9B74638A66E6"/>
  </w:style>
  <w:style w:type="paragraph" w:customStyle="1" w:styleId="C880C0427ECC49EF9BDBE6ABB3560D81">
    <w:name w:val="C880C0427ECC49EF9BDBE6ABB3560D81"/>
  </w:style>
  <w:style w:type="paragraph" w:customStyle="1" w:styleId="068E5ADBAAF14514865313D02A7F1D65">
    <w:name w:val="068E5ADBAAF14514865313D02A7F1D65"/>
  </w:style>
  <w:style w:type="paragraph" w:customStyle="1" w:styleId="36E11927F4774FB2917915CAF14FFEA5">
    <w:name w:val="36E11927F4774FB2917915CAF14FFEA5"/>
  </w:style>
  <w:style w:type="paragraph" w:customStyle="1" w:styleId="0919764FBFA2483585E0DF0989E0E3FA">
    <w:name w:val="0919764FBFA2483585E0DF0989E0E3FA"/>
  </w:style>
  <w:style w:type="paragraph" w:customStyle="1" w:styleId="C846B1BF8D5F4B3DB7012D55CFF2BE6C">
    <w:name w:val="C846B1BF8D5F4B3DB7012D55CFF2BE6C"/>
  </w:style>
  <w:style w:type="paragraph" w:customStyle="1" w:styleId="116A9AFB65FD4B25A554006F3340FDFB">
    <w:name w:val="116A9AFB65FD4B25A554006F3340FDFB"/>
  </w:style>
  <w:style w:type="paragraph" w:customStyle="1" w:styleId="6C95447456304AA5B9C34284BC280C70">
    <w:name w:val="6C95447456304AA5B9C34284BC280C70"/>
  </w:style>
  <w:style w:type="paragraph" w:customStyle="1" w:styleId="E931DDD62EC74E32AC695CF29E1214CC">
    <w:name w:val="E931DDD62EC74E32AC695CF29E1214CC"/>
  </w:style>
  <w:style w:type="paragraph" w:customStyle="1" w:styleId="55DBE54A03544C5EBD1DA1949EB88C9A">
    <w:name w:val="55DBE54A03544C5EBD1DA1949EB88C9A"/>
  </w:style>
  <w:style w:type="paragraph" w:customStyle="1" w:styleId="23E0BE88137842469B14D64D672BAE0B">
    <w:name w:val="23E0BE88137842469B14D64D672BAE0B"/>
  </w:style>
  <w:style w:type="paragraph" w:customStyle="1" w:styleId="58F4430ED3C9492B87AFEB671CCF48EF">
    <w:name w:val="58F4430ED3C9492B87AFEB671CCF48EF"/>
  </w:style>
  <w:style w:type="paragraph" w:customStyle="1" w:styleId="1B80723B1C874FBB9BB25F5A8EEE1FB1">
    <w:name w:val="1B80723B1C874FBB9BB25F5A8EEE1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AA1AF21-E188-45E3-A8D6-27E50FE16F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MS_CurriculumVitae</Template>
  <TotalTime>0</TotalTime>
  <Pages>2</Pages>
  <Words>223</Words>
  <Characters>1274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Administrator</dc:creator>
  <cp:lastModifiedBy>MJ</cp:lastModifiedBy>
  <cp:revision>2</cp:revision>
  <cp:lastPrinted>2004-03-04T15:01:00Z</cp:lastPrinted>
  <dcterms:created xsi:type="dcterms:W3CDTF">2016-03-04T01:55:00Z</dcterms:created>
  <dcterms:modified xsi:type="dcterms:W3CDTF">2016-03-04T01:55:00Z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TC063695031033</vt:lpwstr>
  </property>
</Properties>
</file>