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b/>
          <w:sz w:val="52"/>
          <w:szCs w:val="52"/>
        </w:rPr>
        <w:alias w:val="Author"/>
        <w:tag w:val=""/>
        <w:id w:val="1246310863"/>
        <w:placeholder>
          <w:docPart w:val="DA9BAE20662343DCBE9345ED87CB9FD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F5E45" w:rsidRPr="00AE15F2" w:rsidRDefault="00E20EFC">
          <w:pPr>
            <w:pStyle w:val="Title"/>
            <w:rPr>
              <w:b/>
              <w:sz w:val="52"/>
              <w:szCs w:val="52"/>
            </w:rPr>
          </w:pPr>
          <w:r w:rsidRPr="00AE15F2">
            <w:rPr>
              <w:b/>
              <w:sz w:val="52"/>
              <w:szCs w:val="52"/>
            </w:rPr>
            <w:t>Kathy L brown</w:t>
          </w:r>
          <w:r w:rsidR="00683F87" w:rsidRPr="00AE15F2">
            <w:rPr>
              <w:b/>
              <w:sz w:val="52"/>
              <w:szCs w:val="52"/>
            </w:rPr>
            <w:t>, M. Ed.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0F5E45" w:rsidTr="000F5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F5E45" w:rsidRDefault="000F5E45"/>
        </w:tc>
        <w:tc>
          <w:tcPr>
            <w:tcW w:w="4087" w:type="pct"/>
          </w:tcPr>
          <w:p w:rsidR="000F5E45" w:rsidRDefault="000F5E45"/>
        </w:tc>
      </w:tr>
      <w:tr w:rsidR="000F5E45" w:rsidTr="000F5E45">
        <w:tc>
          <w:tcPr>
            <w:tcW w:w="913" w:type="pct"/>
          </w:tcPr>
          <w:p w:rsidR="00D975DC" w:rsidRDefault="00D975DC"/>
          <w:p w:rsidR="00D975DC" w:rsidRDefault="00D975DC"/>
        </w:tc>
        <w:tc>
          <w:tcPr>
            <w:tcW w:w="4087" w:type="pct"/>
          </w:tcPr>
          <w:p w:rsidR="000F5E45" w:rsidRDefault="00E20EFC" w:rsidP="00E20EFC">
            <w:pPr>
              <w:pStyle w:val="ContactInfo"/>
            </w:pPr>
            <w:r>
              <w:t>2582 Hallowell Road, Huntingdon, PA 19006</w:t>
            </w:r>
            <w:r w:rsidR="003F0EFE">
              <w:t> </w:t>
            </w:r>
            <w:r w:rsidR="0031360B">
              <w:t xml:space="preserve">215-740-2386 </w:t>
            </w:r>
            <w:hyperlink r:id="rId8" w:history="1">
              <w:r w:rsidR="0031360B" w:rsidRPr="00C50891">
                <w:rPr>
                  <w:rStyle w:val="Hyperlink"/>
                </w:rPr>
                <w:t>kahtylbrown10@gmail.com</w:t>
              </w:r>
            </w:hyperlink>
            <w:r w:rsidR="0031360B">
              <w:t xml:space="preserve"> </w:t>
            </w:r>
          </w:p>
          <w:p w:rsidR="00D975DC" w:rsidRDefault="00D975DC" w:rsidP="00CE0C45">
            <w:pPr>
              <w:pStyle w:val="ContactInfo"/>
            </w:pPr>
          </w:p>
          <w:p w:rsidR="0031360B" w:rsidRPr="00CE0C45" w:rsidRDefault="00D975DC" w:rsidP="00FA3928">
            <w:pPr>
              <w:pStyle w:val="ContactInfo"/>
            </w:pPr>
            <w:r w:rsidRPr="00E155F4">
              <w:rPr>
                <w:b/>
              </w:rPr>
              <w:t>Objective:</w:t>
            </w:r>
            <w:r>
              <w:t xml:space="preserve"> </w:t>
            </w:r>
            <w:r w:rsidR="00CE0C45">
              <w:t>To obtain a</w:t>
            </w:r>
            <w:r w:rsidR="006B7243">
              <w:t xml:space="preserve"> teaching position in Primary</w:t>
            </w:r>
            <w:r w:rsidR="00CE0C45">
              <w:t xml:space="preserve"> Regular Educatio</w:t>
            </w:r>
            <w:r w:rsidR="0031360B">
              <w:t>n</w:t>
            </w:r>
            <w:r w:rsidR="00AD58D2">
              <w:t>, ESY, or Reading</w:t>
            </w:r>
          </w:p>
        </w:tc>
      </w:tr>
    </w:tbl>
    <w:p w:rsidR="000F5E45" w:rsidRPr="00AE15F2" w:rsidRDefault="00E20EFC">
      <w:pPr>
        <w:pStyle w:val="SectionHeading"/>
        <w:rPr>
          <w:b/>
        </w:rPr>
      </w:pPr>
      <w:r w:rsidRPr="00AE15F2">
        <w:rPr>
          <w:b/>
        </w:rPr>
        <w:t xml:space="preserve">teaching </w:t>
      </w:r>
      <w:r w:rsidR="003F0EFE" w:rsidRPr="00AE15F2">
        <w:rPr>
          <w:b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0F5E45" w:rsidTr="000F5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F5E45" w:rsidRDefault="000F5E45">
            <w:pPr>
              <w:spacing w:line="240" w:lineRule="auto"/>
            </w:pPr>
          </w:p>
        </w:tc>
        <w:tc>
          <w:tcPr>
            <w:tcW w:w="4087" w:type="pct"/>
          </w:tcPr>
          <w:p w:rsidR="000F5E45" w:rsidRDefault="000F5E45">
            <w:pPr>
              <w:spacing w:line="240" w:lineRule="auto"/>
            </w:pPr>
          </w:p>
        </w:tc>
      </w:tr>
      <w:tr w:rsidR="000F5E45" w:rsidTr="000F5E45">
        <w:tc>
          <w:tcPr>
            <w:tcW w:w="913" w:type="pct"/>
          </w:tcPr>
          <w:p w:rsidR="000F5E45" w:rsidRDefault="00B333DC" w:rsidP="00E20EFC">
            <w:pPr>
              <w:pStyle w:val="Date"/>
            </w:pPr>
            <w:r>
              <w:t>2012</w:t>
            </w:r>
            <w:r w:rsidR="00E20EFC">
              <w:t xml:space="preserve"> </w:t>
            </w:r>
            <w:r w:rsidR="000C0720">
              <w:t>–</w:t>
            </w:r>
            <w:r>
              <w:t xml:space="preserve"> 2014</w:t>
            </w:r>
          </w:p>
          <w:p w:rsidR="000C0720" w:rsidRPr="000C0720" w:rsidRDefault="000C0720" w:rsidP="000C0720"/>
        </w:tc>
        <w:tc>
          <w:tcPr>
            <w:tcW w:w="4087" w:type="pct"/>
          </w:tcPr>
          <w:p w:rsidR="00B333DC" w:rsidRPr="006B7243" w:rsidRDefault="00B333DC" w:rsidP="00B333DC">
            <w:pPr>
              <w:pStyle w:val="Subsection"/>
              <w:rPr>
                <w:i/>
              </w:rPr>
            </w:pPr>
            <w:r>
              <w:rPr>
                <w:b/>
              </w:rPr>
              <w:t>English as a Second Language Teacher</w:t>
            </w:r>
            <w:r w:rsidR="006B7243">
              <w:t>,</w:t>
            </w:r>
            <w:r w:rsidR="00AE15F2">
              <w:t xml:space="preserve"> </w:t>
            </w:r>
            <w:r w:rsidR="00AE15F2">
              <w:rPr>
                <w:rStyle w:val="Emphasis"/>
              </w:rPr>
              <w:t>field work and volunteer, M</w:t>
            </w:r>
            <w:r w:rsidR="006B7243">
              <w:rPr>
                <w:rStyle w:val="Emphasis"/>
              </w:rPr>
              <w:t>ariana Bracetti Academy, Northeast Philadelphia</w:t>
            </w:r>
          </w:p>
          <w:p w:rsidR="00AE15F2" w:rsidRDefault="00B333DC" w:rsidP="00AE15F2">
            <w:pPr>
              <w:pStyle w:val="ListBullet"/>
            </w:pPr>
            <w:r>
              <w:t>Assessed and taught individ</w:t>
            </w:r>
            <w:r w:rsidR="00BC6E3F">
              <w:t>ual and small group pull out</w:t>
            </w:r>
            <w:r w:rsidR="006B7243">
              <w:t>; Assisted in classroom</w:t>
            </w:r>
          </w:p>
          <w:p w:rsidR="00744BA4" w:rsidRDefault="00AE15F2" w:rsidP="00AE15F2">
            <w:pPr>
              <w:pStyle w:val="ListBullet"/>
            </w:pPr>
            <w:r>
              <w:t>Lead</w:t>
            </w:r>
            <w:r w:rsidR="00BC6E3F">
              <w:t xml:space="preserve"> ESL Club and Mindfulness Club</w:t>
            </w:r>
            <w:r>
              <w:t xml:space="preserve"> in pertinent activities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7F87BD5996D44349ABA7A21E739CA1E4"/>
              </w:placeholder>
              <w15:repeatingSectionItem/>
            </w:sdtPr>
            <w:sdtEndPr/>
            <w:sdtContent>
              <w:tr w:rsidR="000F5E45" w:rsidTr="000F5E45">
                <w:tc>
                  <w:tcPr>
                    <w:tcW w:w="913" w:type="pct"/>
                  </w:tcPr>
                  <w:p w:rsidR="000F5E45" w:rsidRDefault="00B333DC" w:rsidP="00891830">
                    <w:pPr>
                      <w:pStyle w:val="Date"/>
                    </w:pPr>
                    <w:r>
                      <w:t>2008 - 2010</w:t>
                    </w:r>
                  </w:p>
                  <w:p w:rsidR="000C0720" w:rsidRPr="000C0720" w:rsidRDefault="000C0720" w:rsidP="000C0720"/>
                </w:tc>
                <w:tc>
                  <w:tcPr>
                    <w:tcW w:w="4087" w:type="pct"/>
                  </w:tcPr>
                  <w:p w:rsidR="00744BA4" w:rsidRDefault="00744BA4" w:rsidP="00744BA4">
                    <w:pPr>
                      <w:pStyle w:val="Subsection"/>
                    </w:pPr>
                    <w:r w:rsidRPr="00FA3928">
                      <w:rPr>
                        <w:b/>
                      </w:rPr>
                      <w:t>Primary Learning Support</w:t>
                    </w:r>
                    <w:r w:rsidR="00B333DC">
                      <w:rPr>
                        <w:b/>
                      </w:rPr>
                      <w:t xml:space="preserve"> Teacher</w:t>
                    </w:r>
                    <w:r>
                      <w:t>,  </w:t>
                    </w:r>
                    <w:r>
                      <w:rPr>
                        <w:rStyle w:val="Emphasis"/>
                      </w:rPr>
                      <w:t>People for People Charter School, North Philadelphia</w:t>
                    </w:r>
                  </w:p>
                  <w:p w:rsidR="00744BA4" w:rsidRDefault="00744BA4" w:rsidP="00744BA4">
                    <w:pPr>
                      <w:pStyle w:val="ListBullet"/>
                    </w:pPr>
                    <w:r>
                      <w:t>Taught K-2 all subjects; pull-out, self-contained, co-taught kindergarten and first grade</w:t>
                    </w:r>
                  </w:p>
                  <w:p w:rsidR="00744BA4" w:rsidRDefault="00744BA4" w:rsidP="00744BA4">
                    <w:pPr>
                      <w:pStyle w:val="ListBullet"/>
                    </w:pPr>
                    <w:r>
                      <w:t>Implemented Best Practices through</w:t>
                    </w:r>
                    <w:r w:rsidR="00D56FDF">
                      <w:t xml:space="preserve"> Master Teacher</w:t>
                    </w:r>
                    <w:r>
                      <w:t xml:space="preserve"> ongoing instruction</w:t>
                    </w:r>
                  </w:p>
                  <w:p w:rsidR="00744BA4" w:rsidRDefault="00744BA4" w:rsidP="00744BA4">
                    <w:pPr>
                      <w:pStyle w:val="ListBullet"/>
                    </w:pPr>
                    <w:r>
                      <w:t xml:space="preserve">Individualized and differentiated; </w:t>
                    </w:r>
                    <w:r w:rsidR="002A72B7">
                      <w:t>Gave ongoing assessments</w:t>
                    </w:r>
                    <w:r>
                      <w:t xml:space="preserve"> </w:t>
                    </w:r>
                    <w:r w:rsidR="002A72B7">
                      <w:t xml:space="preserve">which </w:t>
                    </w:r>
                    <w:r>
                      <w:t>drove instruction</w:t>
                    </w:r>
                  </w:p>
                  <w:p w:rsidR="00B333DC" w:rsidRDefault="00B333DC" w:rsidP="00B333DC">
                    <w:pPr>
                      <w:pStyle w:val="ListBullet"/>
                    </w:pPr>
                    <w:r>
                      <w:t>Implemented behavior program</w:t>
                    </w:r>
                  </w:p>
                  <w:p w:rsidR="000F5E45" w:rsidRDefault="00744BA4" w:rsidP="00BC6E3F">
                    <w:pPr>
                      <w:pStyle w:val="ListBullet"/>
                    </w:pPr>
                    <w:r>
                      <w:t>W</w:t>
                    </w:r>
                    <w:r w:rsidR="00D56FDF">
                      <w:t>rote a grant for and executed</w:t>
                    </w:r>
                    <w:r>
                      <w:t xml:space="preserve"> a Service Learning project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725139142"/>
              <w:placeholder>
                <w:docPart w:val="45256A557D184885ABD95427771D8652"/>
              </w:placeholder>
              <w15:repeatingSectionItem/>
            </w:sdtPr>
            <w:sdtEndPr/>
            <w:sdtContent>
              <w:tr w:rsidR="00744BA4" w:rsidTr="000F5E45">
                <w:tc>
                  <w:tcPr>
                    <w:tcW w:w="913" w:type="pct"/>
                  </w:tcPr>
                  <w:p w:rsidR="00744BA4" w:rsidRDefault="00744BA4" w:rsidP="00891830">
                    <w:pPr>
                      <w:pStyle w:val="Date"/>
                    </w:pPr>
                    <w:r>
                      <w:t>2000 – 2006</w:t>
                    </w:r>
                  </w:p>
                  <w:p w:rsidR="00744BA4" w:rsidRPr="000C0720" w:rsidRDefault="00744BA4" w:rsidP="000C0720"/>
                </w:tc>
                <w:tc>
                  <w:tcPr>
                    <w:tcW w:w="4087" w:type="pct"/>
                  </w:tcPr>
                  <w:p w:rsidR="00744BA4" w:rsidRDefault="00744BA4">
                    <w:pPr>
                      <w:pStyle w:val="Subsection"/>
                    </w:pPr>
                    <w:r w:rsidRPr="00FA3928">
                      <w:rPr>
                        <w:b/>
                      </w:rPr>
                      <w:t>ESY teacher, LTS teacher, assistant, substitute</w:t>
                    </w:r>
                    <w:r>
                      <w:t>,  </w:t>
                    </w:r>
                    <w:r>
                      <w:rPr>
                        <w:rStyle w:val="Emphasis"/>
                      </w:rPr>
                      <w:t>Montgomery County Intermediate Unit</w:t>
                    </w:r>
                  </w:p>
                  <w:p w:rsidR="00744BA4" w:rsidRDefault="0031360B" w:rsidP="00DC4BD2">
                    <w:pPr>
                      <w:pStyle w:val="ListBullet"/>
                    </w:pPr>
                    <w:r>
                      <w:t>Taught Early I</w:t>
                    </w:r>
                    <w:r w:rsidR="00744BA4">
                      <w:t>ntervention ABA, Autistic Support, Multi-Disabled Students, Behaviors</w:t>
                    </w:r>
                  </w:p>
                  <w:p w:rsidR="00744BA4" w:rsidRDefault="00744BA4" w:rsidP="00891830">
                    <w:pPr>
                      <w:pStyle w:val="ListBullet"/>
                    </w:pPr>
                    <w:r>
                      <w:t>Kept data and wrote reports; taught to IEPs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205644104"/>
              <w:placeholder>
                <w:docPart w:val="FF080B69B67B4EF8A2D98DED73C73839"/>
              </w:placeholder>
              <w15:repeatingSectionItem/>
            </w:sdtPr>
            <w:sdtEndPr/>
            <w:sdtContent>
              <w:tr w:rsidR="00891830" w:rsidTr="000F5E45">
                <w:tc>
                  <w:tcPr>
                    <w:tcW w:w="913" w:type="pct"/>
                  </w:tcPr>
                  <w:p w:rsidR="00891830" w:rsidRDefault="00891830" w:rsidP="00891830">
                    <w:pPr>
                      <w:pStyle w:val="Date"/>
                    </w:pPr>
                    <w:r>
                      <w:t xml:space="preserve">1987 </w:t>
                    </w:r>
                    <w:r w:rsidR="000C0720">
                      <w:t>–</w:t>
                    </w:r>
                    <w:r>
                      <w:t xml:space="preserve"> 2007</w:t>
                    </w:r>
                  </w:p>
                  <w:p w:rsidR="000C0720" w:rsidRPr="000C0720" w:rsidRDefault="000C0720" w:rsidP="000C0720"/>
                </w:tc>
                <w:tc>
                  <w:tcPr>
                    <w:tcW w:w="4087" w:type="pct"/>
                  </w:tcPr>
                  <w:p w:rsidR="00891830" w:rsidRDefault="00BC6E3F">
                    <w:pPr>
                      <w:pStyle w:val="Subsection"/>
                    </w:pPr>
                    <w:r>
                      <w:rPr>
                        <w:b/>
                      </w:rPr>
                      <w:t>Music Teacher</w:t>
                    </w:r>
                    <w:r w:rsidR="00891830">
                      <w:t>,  </w:t>
                    </w:r>
                    <w:r w:rsidR="00891830">
                      <w:rPr>
                        <w:rStyle w:val="Emphasis"/>
                      </w:rPr>
                      <w:t>Music Education for Children</w:t>
                    </w:r>
                    <w:r w:rsidR="00CE0C45">
                      <w:rPr>
                        <w:rStyle w:val="Emphasis"/>
                      </w:rPr>
                      <w:t>, high and low income neighborhoods of Philadelphia area</w:t>
                    </w:r>
                  </w:p>
                  <w:p w:rsidR="00FA3928" w:rsidRDefault="002A72B7" w:rsidP="00DC4BD2">
                    <w:pPr>
                      <w:pStyle w:val="ListBullet"/>
                    </w:pPr>
                    <w:r>
                      <w:t>Founded and Directed</w:t>
                    </w:r>
                    <w:r w:rsidR="00FA3928">
                      <w:t xml:space="preserve"> nonprofit </w:t>
                    </w:r>
                    <w:r w:rsidR="00FA3928" w:rsidRPr="009B17DC">
                      <w:rPr>
                        <w:i/>
                      </w:rPr>
                      <w:t>Little People’s Music</w:t>
                    </w:r>
                    <w:r w:rsidR="00FA3928">
                      <w:t>, Best of Philly 2004: Resolved parent concerns; Ta</w:t>
                    </w:r>
                    <w:r w:rsidR="00BC6E3F">
                      <w:t>ught music classes</w:t>
                    </w:r>
                    <w:r w:rsidR="00FA3928">
                      <w:t>; Hired and trained teachers; Wr</w:t>
                    </w:r>
                    <w:r w:rsidR="00BC6E3F">
                      <w:t>ote grants</w:t>
                    </w:r>
                    <w:r>
                      <w:t>.</w:t>
                    </w:r>
                  </w:p>
                  <w:p w:rsidR="00891830" w:rsidRDefault="00891830" w:rsidP="00FA3928">
                    <w:pPr>
                      <w:pStyle w:val="ListBullet"/>
                    </w:pPr>
                    <w:r>
                      <w:t>Taught piano</w:t>
                    </w:r>
                    <w:r w:rsidR="00FA3928">
                      <w:t xml:space="preserve"> to</w:t>
                    </w:r>
                    <w:r w:rsidR="000C0720">
                      <w:t xml:space="preserve"> all ages,</w:t>
                    </w:r>
                    <w:r w:rsidR="00D56FDF">
                      <w:t xml:space="preserve"> and organized</w:t>
                    </w:r>
                    <w:r>
                      <w:t xml:space="preserve"> recitals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855729138"/>
              <w:placeholder>
                <w:docPart w:val="4A47B149C269436687A9A71DD6CC28CD"/>
              </w:placeholder>
              <w15:repeatingSectionItem/>
            </w:sdtPr>
            <w:sdtEndPr/>
            <w:sdtContent>
              <w:tr w:rsidR="000C0720" w:rsidTr="000F5E45">
                <w:tc>
                  <w:tcPr>
                    <w:tcW w:w="913" w:type="pct"/>
                  </w:tcPr>
                  <w:p w:rsidR="000C0720" w:rsidRDefault="009B17DC" w:rsidP="00891830">
                    <w:pPr>
                      <w:pStyle w:val="Date"/>
                    </w:pPr>
                    <w:r>
                      <w:t>1983 - 1984</w:t>
                    </w:r>
                  </w:p>
                  <w:p w:rsidR="000C0720" w:rsidRPr="000C0720" w:rsidRDefault="000C0720" w:rsidP="000C0720"/>
                </w:tc>
                <w:tc>
                  <w:tcPr>
                    <w:tcW w:w="4087" w:type="pct"/>
                  </w:tcPr>
                  <w:p w:rsidR="000C0720" w:rsidRDefault="009B17DC">
                    <w:pPr>
                      <w:pStyle w:val="Subsection"/>
                    </w:pPr>
                    <w:r w:rsidRPr="00FA3928">
                      <w:rPr>
                        <w:b/>
                      </w:rPr>
                      <w:t>Teacher and Educational Coordinator</w:t>
                    </w:r>
                    <w:r>
                      <w:t>,</w:t>
                    </w:r>
                    <w:r w:rsidR="000C0720">
                      <w:t>  </w:t>
                    </w:r>
                    <w:r>
                      <w:rPr>
                        <w:rStyle w:val="Emphasis"/>
                      </w:rPr>
                      <w:t>VisionQuest</w:t>
                    </w:r>
                    <w:r w:rsidR="00257968">
                      <w:rPr>
                        <w:rStyle w:val="Emphasis"/>
                      </w:rPr>
                      <w:t>, Honeybrook, Pennsylvania</w:t>
                    </w:r>
                  </w:p>
                  <w:p w:rsidR="000C0720" w:rsidRDefault="009B17DC" w:rsidP="00DC4BD2">
                    <w:pPr>
                      <w:pStyle w:val="ListBullet"/>
                    </w:pPr>
                    <w:r>
                      <w:t>Taught adjudicated teenagers</w:t>
                    </w:r>
                    <w:r w:rsidR="00567B0C">
                      <w:t xml:space="preserve"> and served as house</w:t>
                    </w:r>
                    <w:r w:rsidR="00CE0C45">
                      <w:t>/tipi</w:t>
                    </w:r>
                    <w:r w:rsidR="00567B0C">
                      <w:t xml:space="preserve"> parent</w:t>
                    </w:r>
                  </w:p>
                  <w:p w:rsidR="000C0720" w:rsidRDefault="00BC6E3F" w:rsidP="00BC6E3F">
                    <w:pPr>
                      <w:pStyle w:val="ListBullet"/>
                    </w:pPr>
                    <w:r>
                      <w:t xml:space="preserve">Supervised </w:t>
                    </w:r>
                    <w:r w:rsidR="009B17DC">
                      <w:t>teachers</w:t>
                    </w:r>
                    <w:r>
                      <w:t xml:space="preserve"> and assessed all incoming students</w:t>
                    </w:r>
                    <w:r w:rsidR="00DC030C">
                      <w:t>; implemented programs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645360920"/>
              <w:placeholder>
                <w:docPart w:val="288DA06395F3421690CE6C10EBE58410"/>
              </w:placeholder>
              <w15:repeatingSectionItem/>
            </w:sdtPr>
            <w:sdtEndPr/>
            <w:sdtContent>
              <w:tr w:rsidR="009B17DC" w:rsidTr="000F5E45">
                <w:tc>
                  <w:tcPr>
                    <w:tcW w:w="913" w:type="pct"/>
                  </w:tcPr>
                  <w:p w:rsidR="009B17DC" w:rsidRDefault="009B17DC" w:rsidP="00891830">
                    <w:pPr>
                      <w:pStyle w:val="Date"/>
                    </w:pPr>
                    <w:r>
                      <w:t>1979 - 1983</w:t>
                    </w:r>
                  </w:p>
                  <w:p w:rsidR="009B17DC" w:rsidRPr="000C0720" w:rsidRDefault="009B17DC" w:rsidP="000C0720"/>
                </w:tc>
                <w:tc>
                  <w:tcPr>
                    <w:tcW w:w="4087" w:type="pct"/>
                  </w:tcPr>
                  <w:p w:rsidR="009B17DC" w:rsidRDefault="009B17DC" w:rsidP="009B17DC">
                    <w:pPr>
                      <w:pStyle w:val="Subsection"/>
                    </w:pPr>
                    <w:r w:rsidRPr="00FA3928">
                      <w:rPr>
                        <w:b/>
                      </w:rPr>
                      <w:t>Primary Learning Support</w:t>
                    </w:r>
                    <w:r w:rsidR="00B333DC">
                      <w:rPr>
                        <w:b/>
                      </w:rPr>
                      <w:t xml:space="preserve"> Teacher</w:t>
                    </w:r>
                    <w:r>
                      <w:t>,  </w:t>
                    </w:r>
                    <w:r>
                      <w:rPr>
                        <w:rStyle w:val="Emphasis"/>
                      </w:rPr>
                      <w:t>LaSalle County Public Schools</w:t>
                    </w:r>
                    <w:r w:rsidR="007519C5">
                      <w:rPr>
                        <w:rStyle w:val="Emphasis"/>
                      </w:rPr>
                      <w:t>, Illinois</w:t>
                    </w:r>
                  </w:p>
                  <w:p w:rsidR="009B17DC" w:rsidRDefault="00567B0C" w:rsidP="000C0720">
                    <w:pPr>
                      <w:pStyle w:val="ListBullet"/>
                    </w:pPr>
                    <w:r>
                      <w:t>Initiated program</w:t>
                    </w:r>
                    <w:r w:rsidR="00C80C0C">
                      <w:t xml:space="preserve"> K-7</w:t>
                    </w:r>
                    <w:r w:rsidR="00CD4AE4">
                      <w:t xml:space="preserve"> self-</w:t>
                    </w:r>
                    <w:r w:rsidR="00684695">
                      <w:t>contained and resource</w:t>
                    </w:r>
                    <w:r w:rsidR="00C80C0C">
                      <w:t xml:space="preserve"> in reading, language arts, math</w:t>
                    </w:r>
                  </w:p>
                  <w:p w:rsidR="00CD4AE4" w:rsidRDefault="00CD4AE4" w:rsidP="000C0720">
                    <w:pPr>
                      <w:pStyle w:val="ListBullet"/>
                    </w:pPr>
                    <w:r>
                      <w:t xml:space="preserve">Individualized, </w:t>
                    </w:r>
                    <w:r w:rsidR="007D5898">
                      <w:t xml:space="preserve">instructed </w:t>
                    </w:r>
                    <w:r w:rsidR="00BC6E3F">
                      <w:t>small group</w:t>
                    </w:r>
                    <w:r w:rsidR="007D5898">
                      <w:t>s</w:t>
                    </w:r>
                    <w:r w:rsidR="00BC6E3F">
                      <w:t xml:space="preserve">, </w:t>
                    </w:r>
                    <w:r>
                      <w:t>wr</w:t>
                    </w:r>
                    <w:r w:rsidR="00C80C0C">
                      <w:t>ote reports, kept data based on</w:t>
                    </w:r>
                    <w:r>
                      <w:t xml:space="preserve"> IE</w:t>
                    </w:r>
                    <w:r w:rsidR="00C80C0C">
                      <w:t>Ps</w:t>
                    </w:r>
                  </w:p>
                  <w:p w:rsidR="009B17DC" w:rsidRDefault="00FA3928" w:rsidP="000C0720">
                    <w:pPr>
                      <w:pStyle w:val="ListBullet"/>
                    </w:pPr>
                    <w:r>
                      <w:t>Engaged parents with</w:t>
                    </w:r>
                    <w:r w:rsidR="004001D9">
                      <w:t xml:space="preserve"> </w:t>
                    </w:r>
                    <w:r>
                      <w:t xml:space="preserve">ongoing </w:t>
                    </w:r>
                    <w:r w:rsidR="004001D9">
                      <w:t xml:space="preserve">student behavior </w:t>
                    </w:r>
                    <w:r>
                      <w:t>resolution</w:t>
                    </w:r>
                    <w:r w:rsidR="00C80C0C">
                      <w:t xml:space="preserve"> </w:t>
                    </w:r>
                    <w:r w:rsidR="004001D9">
                      <w:t>with positive outcome</w:t>
                    </w:r>
                    <w:r w:rsidR="00A63036">
                      <w:t>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64026222"/>
              <w:placeholder>
                <w:docPart w:val="A85CCA7463C645F5937D08102389C77D"/>
              </w:placeholder>
              <w15:repeatingSectionItem/>
            </w:sdtPr>
            <w:sdtEndPr/>
            <w:sdtContent>
              <w:tr w:rsidR="007519C5" w:rsidTr="000F5E45">
                <w:tc>
                  <w:tcPr>
                    <w:tcW w:w="913" w:type="pct"/>
                  </w:tcPr>
                  <w:p w:rsidR="007519C5" w:rsidRDefault="007519C5" w:rsidP="00891830">
                    <w:pPr>
                      <w:pStyle w:val="Date"/>
                    </w:pPr>
                    <w:r>
                      <w:t>2</w:t>
                    </w:r>
                    <w:r w:rsidRPr="007519C5">
                      <w:rPr>
                        <w:vertAlign w:val="superscript"/>
                      </w:rPr>
                      <w:t>nd</w:t>
                    </w:r>
                    <w:r>
                      <w:t xml:space="preserve"> semester 1979</w:t>
                    </w:r>
                  </w:p>
                  <w:p w:rsidR="007519C5" w:rsidRPr="000C0720" w:rsidRDefault="007519C5" w:rsidP="000C0720"/>
                </w:tc>
                <w:tc>
                  <w:tcPr>
                    <w:tcW w:w="4087" w:type="pct"/>
                  </w:tcPr>
                  <w:p w:rsidR="007519C5" w:rsidRDefault="006B7243" w:rsidP="009B17DC">
                    <w:pPr>
                      <w:pStyle w:val="Subsection"/>
                    </w:pPr>
                    <w:r>
                      <w:rPr>
                        <w:b/>
                      </w:rPr>
                      <w:t>Second</w:t>
                    </w:r>
                    <w:r w:rsidR="007519C5" w:rsidRPr="00FA3928">
                      <w:rPr>
                        <w:b/>
                      </w:rPr>
                      <w:t xml:space="preserve"> Grade</w:t>
                    </w:r>
                    <w:r>
                      <w:rPr>
                        <w:b/>
                      </w:rPr>
                      <w:t xml:space="preserve"> Co-Teacher</w:t>
                    </w:r>
                    <w:r w:rsidR="007519C5">
                      <w:t>,  </w:t>
                    </w:r>
                    <w:r w:rsidR="007519C5">
                      <w:rPr>
                        <w:rStyle w:val="Emphasis"/>
                      </w:rPr>
                      <w:t>Tiskilwa Elementary School, Illinois</w:t>
                    </w:r>
                  </w:p>
                  <w:p w:rsidR="007519C5" w:rsidRDefault="00BC6E3F" w:rsidP="00C80C0C">
                    <w:pPr>
                      <w:pStyle w:val="ListBullet"/>
                    </w:pPr>
                    <w:r>
                      <w:t>Co-taught regular education class where many students had</w:t>
                    </w:r>
                    <w:r w:rsidR="007519C5">
                      <w:t xml:space="preserve"> learning disabil</w:t>
                    </w:r>
                    <w:r>
                      <w:t>ities</w:t>
                    </w:r>
                  </w:p>
                </w:tc>
              </w:tr>
            </w:sdtContent>
          </w:sdt>
        </w:sdtContent>
      </w:sdt>
    </w:tbl>
    <w:p w:rsidR="000F5E45" w:rsidRPr="006B7243" w:rsidRDefault="003F0EFE">
      <w:pPr>
        <w:pStyle w:val="SectionHeading"/>
        <w:rPr>
          <w:b/>
        </w:rPr>
      </w:pPr>
      <w:r w:rsidRPr="006B7243">
        <w:rPr>
          <w:b/>
        </w:rPr>
        <w:t>Education</w:t>
      </w:r>
      <w:r w:rsidR="00D975DC" w:rsidRPr="006B7243">
        <w:rPr>
          <w:b/>
        </w:rPr>
        <w:t xml:space="preserve"> and certificates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0F5E45" w:rsidTr="000F5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F5E45" w:rsidRDefault="000F5E45">
            <w:pPr>
              <w:spacing w:line="240" w:lineRule="auto"/>
            </w:pPr>
          </w:p>
        </w:tc>
        <w:tc>
          <w:tcPr>
            <w:tcW w:w="4087" w:type="pct"/>
          </w:tcPr>
          <w:p w:rsidR="000F5E45" w:rsidRDefault="000F5E45">
            <w:pPr>
              <w:spacing w:line="240" w:lineRule="auto"/>
            </w:pPr>
          </w:p>
        </w:tc>
      </w:tr>
      <w:tr w:rsidR="000F5E45" w:rsidTr="000F5E45">
        <w:tc>
          <w:tcPr>
            <w:tcW w:w="913" w:type="pct"/>
          </w:tcPr>
          <w:p w:rsidR="000F5E45" w:rsidRDefault="00CD4AE4" w:rsidP="00CD4AE4">
            <w:pPr>
              <w:pStyle w:val="Date"/>
            </w:pPr>
            <w:r>
              <w:t>2012 - 2014</w:t>
            </w:r>
          </w:p>
        </w:tc>
        <w:tc>
          <w:tcPr>
            <w:tcW w:w="4087" w:type="pct"/>
          </w:tcPr>
          <w:p w:rsidR="000F5E45" w:rsidRPr="00EE642C" w:rsidRDefault="0031360B" w:rsidP="00CD4AE4">
            <w:pPr>
              <w:pStyle w:val="Subsection"/>
            </w:pPr>
            <w:r>
              <w:t>Masters in Ed</w:t>
            </w:r>
            <w:r w:rsidR="003F0EFE">
              <w:t>,  </w:t>
            </w:r>
            <w:r w:rsidR="002A72B7">
              <w:rPr>
                <w:rStyle w:val="Emphasis"/>
              </w:rPr>
              <w:t>Arcadia University</w:t>
            </w:r>
            <w:r>
              <w:rPr>
                <w:rStyle w:val="Emphasis"/>
              </w:rPr>
              <w:t>, 3.9</w:t>
            </w:r>
            <w:r w:rsidR="002A72B7">
              <w:rPr>
                <w:rStyle w:val="Emphasis"/>
              </w:rPr>
              <w:t>,</w:t>
            </w:r>
            <w:r w:rsidR="00EE642C">
              <w:rPr>
                <w:rStyle w:val="Emphasis"/>
                <w:i w:val="0"/>
              </w:rPr>
              <w:t xml:space="preserve"> </w:t>
            </w:r>
            <w:r w:rsidR="00EE642C" w:rsidRPr="002A72B7">
              <w:rPr>
                <w:rStyle w:val="Emphasis"/>
                <w:b/>
                <w:i w:val="0"/>
              </w:rPr>
              <w:t>Reading Specialist, ESL Program Specialist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7F87BD5996D44349ABA7A21E739CA1E4"/>
              </w:placeholder>
              <w15:repeatingSectionItem/>
            </w:sdtPr>
            <w:sdtEndPr/>
            <w:sdtContent>
              <w:tr w:rsidR="000F5E45" w:rsidTr="000F5E45">
                <w:tc>
                  <w:tcPr>
                    <w:tcW w:w="913" w:type="pct"/>
                  </w:tcPr>
                  <w:p w:rsidR="000F5E45" w:rsidRDefault="007519C5" w:rsidP="007519C5">
                    <w:pPr>
                      <w:pStyle w:val="Date"/>
                    </w:pPr>
                    <w:r>
                      <w:t xml:space="preserve">1975 – </w:t>
                    </w:r>
                    <w:r w:rsidR="00CE0C45">
                      <w:t xml:space="preserve">Dec. </w:t>
                    </w:r>
                    <w:r>
                      <w:t>1978</w:t>
                    </w:r>
                  </w:p>
                </w:tc>
                <w:tc>
                  <w:tcPr>
                    <w:tcW w:w="4087" w:type="pct"/>
                  </w:tcPr>
                  <w:p w:rsidR="000F5E45" w:rsidRDefault="00EE642C" w:rsidP="007519C5">
                    <w:pPr>
                      <w:pStyle w:val="Subsection"/>
                    </w:pPr>
                    <w:r>
                      <w:t>Bachelors</w:t>
                    </w:r>
                    <w:r w:rsidR="007519C5">
                      <w:t xml:space="preserve"> in Education</w:t>
                    </w:r>
                    <w:r w:rsidR="003F0EFE">
                      <w:t>,  </w:t>
                    </w:r>
                    <w:r w:rsidR="007519C5">
                      <w:rPr>
                        <w:rStyle w:val="Emphasis"/>
                      </w:rPr>
                      <w:t>Illinois State University</w:t>
                    </w:r>
                    <w:r>
                      <w:rPr>
                        <w:rStyle w:val="Emphasis"/>
                        <w:i w:val="0"/>
                      </w:rPr>
                      <w:t xml:space="preserve">, </w:t>
                    </w:r>
                    <w:r w:rsidRPr="002A72B7">
                      <w:rPr>
                        <w:rStyle w:val="Emphasis"/>
                        <w:b/>
                        <w:i w:val="0"/>
                      </w:rPr>
                      <w:t xml:space="preserve">Regular </w:t>
                    </w:r>
                    <w:r w:rsidR="00C80C0C" w:rsidRPr="002A72B7">
                      <w:rPr>
                        <w:rStyle w:val="Emphasis"/>
                        <w:b/>
                        <w:i w:val="0"/>
                      </w:rPr>
                      <w:t>Education,</w:t>
                    </w:r>
                    <w:r w:rsidRPr="002A72B7">
                      <w:rPr>
                        <w:rStyle w:val="Emphasis"/>
                        <w:b/>
                        <w:i w:val="0"/>
                      </w:rPr>
                      <w:t xml:space="preserve"> Special Education</w:t>
                    </w:r>
                  </w:p>
                </w:tc>
              </w:tr>
            </w:sdtContent>
          </w:sdt>
        </w:sdtContent>
      </w:sdt>
    </w:tbl>
    <w:p w:rsidR="000F5E45" w:rsidRDefault="000F5E45" w:rsidP="007A1286"/>
    <w:sectPr w:rsidR="000F5E45" w:rsidSect="006B7243">
      <w:footerReference w:type="default" r:id="rId9"/>
      <w:pgSz w:w="12240" w:h="15840" w:code="1"/>
      <w:pgMar w:top="475" w:right="1584" w:bottom="36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433" w:rsidRDefault="00AF4433">
      <w:pPr>
        <w:spacing w:after="0"/>
      </w:pPr>
      <w:r>
        <w:separator/>
      </w:r>
    </w:p>
    <w:p w:rsidR="00AF4433" w:rsidRDefault="00AF4433"/>
  </w:endnote>
  <w:endnote w:type="continuationSeparator" w:id="0">
    <w:p w:rsidR="00AF4433" w:rsidRDefault="00AF4433">
      <w:pPr>
        <w:spacing w:after="0"/>
      </w:pPr>
      <w:r>
        <w:continuationSeparator/>
      </w:r>
    </w:p>
    <w:p w:rsidR="00AF4433" w:rsidRDefault="00AF4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BD2" w:rsidRDefault="00DC4BD2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0A8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433" w:rsidRDefault="00AF4433">
      <w:pPr>
        <w:spacing w:after="0"/>
      </w:pPr>
      <w:r>
        <w:separator/>
      </w:r>
    </w:p>
    <w:p w:rsidR="00AF4433" w:rsidRDefault="00AF4433"/>
  </w:footnote>
  <w:footnote w:type="continuationSeparator" w:id="0">
    <w:p w:rsidR="00AF4433" w:rsidRDefault="00AF4433">
      <w:pPr>
        <w:spacing w:after="0"/>
      </w:pPr>
      <w:r>
        <w:continuationSeparator/>
      </w:r>
    </w:p>
    <w:p w:rsidR="00AF4433" w:rsidRDefault="00AF443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FC"/>
    <w:rsid w:val="000C0720"/>
    <w:rsid w:val="000F5E45"/>
    <w:rsid w:val="00257968"/>
    <w:rsid w:val="0027623D"/>
    <w:rsid w:val="002A72B7"/>
    <w:rsid w:val="0031360B"/>
    <w:rsid w:val="00326EC3"/>
    <w:rsid w:val="003F0EFE"/>
    <w:rsid w:val="004001D9"/>
    <w:rsid w:val="004A680A"/>
    <w:rsid w:val="00567B0C"/>
    <w:rsid w:val="00630A84"/>
    <w:rsid w:val="00683F87"/>
    <w:rsid w:val="00684695"/>
    <w:rsid w:val="006B7243"/>
    <w:rsid w:val="00744BA4"/>
    <w:rsid w:val="007519C5"/>
    <w:rsid w:val="007A1286"/>
    <w:rsid w:val="007D5898"/>
    <w:rsid w:val="007E3E1B"/>
    <w:rsid w:val="00891830"/>
    <w:rsid w:val="009B17DC"/>
    <w:rsid w:val="00A63036"/>
    <w:rsid w:val="00AD58D2"/>
    <w:rsid w:val="00AE15F2"/>
    <w:rsid w:val="00AF4433"/>
    <w:rsid w:val="00B333DC"/>
    <w:rsid w:val="00B46D50"/>
    <w:rsid w:val="00BB1699"/>
    <w:rsid w:val="00BC6E3F"/>
    <w:rsid w:val="00C80C0C"/>
    <w:rsid w:val="00CD4AE4"/>
    <w:rsid w:val="00CE0C45"/>
    <w:rsid w:val="00D56FDF"/>
    <w:rsid w:val="00D975DC"/>
    <w:rsid w:val="00DA565F"/>
    <w:rsid w:val="00DC030C"/>
    <w:rsid w:val="00DC4BD2"/>
    <w:rsid w:val="00E155F4"/>
    <w:rsid w:val="00E20EFC"/>
    <w:rsid w:val="00E44A7C"/>
    <w:rsid w:val="00E52F55"/>
    <w:rsid w:val="00E90703"/>
    <w:rsid w:val="00EE642C"/>
    <w:rsid w:val="00F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01E0F-0F6A-4804-B163-7064D0A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4001D9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6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htylbrown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drm_000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BAE20662343DCBE9345ED87CB9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37CC4-1CD4-4723-A2B2-1F80E12C6503}"/>
      </w:docPartPr>
      <w:docPartBody>
        <w:p w:rsidR="008D3EC6" w:rsidRDefault="00CE6B92">
          <w:pPr>
            <w:pStyle w:val="DA9BAE20662343DCBE9345ED87CB9FDE"/>
          </w:pPr>
          <w:r>
            <w:t>[Your Name]</w:t>
          </w:r>
        </w:p>
      </w:docPartBody>
    </w:docPart>
    <w:docPart>
      <w:docPartPr>
        <w:name w:val="7F87BD5996D44349ABA7A21E739C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6072E-937D-4514-A8E7-B6DF165AB528}"/>
      </w:docPartPr>
      <w:docPartBody>
        <w:p w:rsidR="008D3EC6" w:rsidRDefault="00CE6B92">
          <w:pPr>
            <w:pStyle w:val="7F87BD5996D44349ABA7A21E739CA1E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080B69B67B4EF8A2D98DED73C73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DC093-394D-4E10-864C-E013A5868D0B}"/>
      </w:docPartPr>
      <w:docPartBody>
        <w:p w:rsidR="008D3EC6" w:rsidRDefault="00040089" w:rsidP="00040089">
          <w:pPr>
            <w:pStyle w:val="FF080B69B67B4EF8A2D98DED73C738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47B149C269436687A9A71DD6CC2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AA95B-BAD6-4463-AEB5-FDE11CFE4762}"/>
      </w:docPartPr>
      <w:docPartBody>
        <w:p w:rsidR="008D3EC6" w:rsidRDefault="00040089" w:rsidP="00040089">
          <w:pPr>
            <w:pStyle w:val="4A47B149C269436687A9A71DD6CC28C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8DA06395F3421690CE6C10EBE58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4D229-4990-4616-9ADE-AB7998E8D328}"/>
      </w:docPartPr>
      <w:docPartBody>
        <w:p w:rsidR="008D3EC6" w:rsidRDefault="00040089" w:rsidP="00040089">
          <w:pPr>
            <w:pStyle w:val="288DA06395F3421690CE6C10EBE584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5CCA7463C645F5937D08102389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CD460-4452-428A-A0A3-5CB80225B412}"/>
      </w:docPartPr>
      <w:docPartBody>
        <w:p w:rsidR="008D3EC6" w:rsidRDefault="00040089" w:rsidP="00040089">
          <w:pPr>
            <w:pStyle w:val="A85CCA7463C645F5937D08102389C7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256A557D184885ABD95427771D8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50F62-AEF1-4CF0-9C71-2289DE1C005E}"/>
      </w:docPartPr>
      <w:docPartBody>
        <w:p w:rsidR="009A0854" w:rsidRDefault="008D3EC6" w:rsidP="008D3EC6">
          <w:pPr>
            <w:pStyle w:val="45256A557D184885ABD95427771D86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89"/>
    <w:rsid w:val="00040089"/>
    <w:rsid w:val="006E4E50"/>
    <w:rsid w:val="008D3EC6"/>
    <w:rsid w:val="009A0854"/>
    <w:rsid w:val="00CE6B92"/>
    <w:rsid w:val="00F8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BAE20662343DCBE9345ED87CB9FDE">
    <w:name w:val="DA9BAE20662343DCBE9345ED87CB9FDE"/>
  </w:style>
  <w:style w:type="paragraph" w:customStyle="1" w:styleId="78842087910045ABA69FF75362F78A5B">
    <w:name w:val="78842087910045ABA69FF75362F78A5B"/>
  </w:style>
  <w:style w:type="paragraph" w:customStyle="1" w:styleId="A73A8CAE8589419697B222007AFC765B">
    <w:name w:val="A73A8CAE8589419697B222007AFC765B"/>
  </w:style>
  <w:style w:type="paragraph" w:customStyle="1" w:styleId="7A2F68AD39744B71BEDBB66485696904">
    <w:name w:val="7A2F68AD39744B71BEDBB66485696904"/>
  </w:style>
  <w:style w:type="paragraph" w:customStyle="1" w:styleId="17F03B5DD34D4A74A2B65CD172241F2A">
    <w:name w:val="17F03B5DD34D4A74A2B65CD172241F2A"/>
  </w:style>
  <w:style w:type="paragraph" w:customStyle="1" w:styleId="374660144F1942C0BB44ACC14245F3BA">
    <w:name w:val="374660144F1942C0BB44ACC14245F3BA"/>
  </w:style>
  <w:style w:type="character" w:styleId="PlaceholderText">
    <w:name w:val="Placeholder Text"/>
    <w:basedOn w:val="DefaultParagraphFont"/>
    <w:uiPriority w:val="99"/>
    <w:semiHidden/>
    <w:rsid w:val="008D3EC6"/>
    <w:rPr>
      <w:color w:val="808080"/>
    </w:rPr>
  </w:style>
  <w:style w:type="paragraph" w:customStyle="1" w:styleId="7F87BD5996D44349ABA7A21E739CA1E4">
    <w:name w:val="7F87BD5996D44349ABA7A21E739CA1E4"/>
  </w:style>
  <w:style w:type="paragraph" w:customStyle="1" w:styleId="6F3EB319F48E4C38A636DB3CD38377A5">
    <w:name w:val="6F3EB319F48E4C38A636DB3CD38377A5"/>
  </w:style>
  <w:style w:type="paragraph" w:customStyle="1" w:styleId="BD5802657DC447C4A04700E49D5285EF">
    <w:name w:val="BD5802657DC447C4A04700E49D5285EF"/>
  </w:style>
  <w:style w:type="paragraph" w:customStyle="1" w:styleId="F69541D0E6CE4C37A61AAB93379D0FDE">
    <w:name w:val="F69541D0E6CE4C37A61AAB93379D0FDE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C7E533ACED649D7B4C962820432E74E">
    <w:name w:val="AC7E533ACED649D7B4C962820432E74E"/>
  </w:style>
  <w:style w:type="paragraph" w:customStyle="1" w:styleId="F292789C3CCF441083EAE2F3644425DD">
    <w:name w:val="F292789C3CCF441083EAE2F3644425DD"/>
  </w:style>
  <w:style w:type="paragraph" w:customStyle="1" w:styleId="D4C9838EC0164C648F6A896A68CE196B">
    <w:name w:val="D4C9838EC0164C648F6A896A68CE196B"/>
  </w:style>
  <w:style w:type="paragraph" w:customStyle="1" w:styleId="B22E669A85564543831E9E9EB0116C4F">
    <w:name w:val="B22E669A85564543831E9E9EB0116C4F"/>
  </w:style>
  <w:style w:type="paragraph" w:customStyle="1" w:styleId="FF080B69B67B4EF8A2D98DED73C73839">
    <w:name w:val="FF080B69B67B4EF8A2D98DED73C73839"/>
    <w:rsid w:val="00040089"/>
  </w:style>
  <w:style w:type="paragraph" w:customStyle="1" w:styleId="4A47B149C269436687A9A71DD6CC28CD">
    <w:name w:val="4A47B149C269436687A9A71DD6CC28CD"/>
    <w:rsid w:val="00040089"/>
  </w:style>
  <w:style w:type="paragraph" w:customStyle="1" w:styleId="288DA06395F3421690CE6C10EBE58410">
    <w:name w:val="288DA06395F3421690CE6C10EBE58410"/>
    <w:rsid w:val="00040089"/>
  </w:style>
  <w:style w:type="paragraph" w:customStyle="1" w:styleId="A85CCA7463C645F5937D08102389C77D">
    <w:name w:val="A85CCA7463C645F5937D08102389C77D"/>
    <w:rsid w:val="00040089"/>
  </w:style>
  <w:style w:type="paragraph" w:customStyle="1" w:styleId="FE536D6FE5BE42229F9506A0F227C66B">
    <w:name w:val="FE536D6FE5BE42229F9506A0F227C66B"/>
    <w:rsid w:val="008D3EC6"/>
  </w:style>
  <w:style w:type="paragraph" w:customStyle="1" w:styleId="45256A557D184885ABD95427771D8652">
    <w:name w:val="45256A557D184885ABD95427771D8652"/>
    <w:rsid w:val="008D3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372</Words>
  <Characters>2126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Kathy L brown, M. Ed.</dc:creator>
  <cp:keywords/>
  <cp:lastModifiedBy>MJ</cp:lastModifiedBy>
  <cp:revision>2</cp:revision>
  <cp:lastPrinted>2015-09-09T03:26:00Z</cp:lastPrinted>
  <dcterms:created xsi:type="dcterms:W3CDTF">2016-03-02T02:31:00Z</dcterms:created>
  <dcterms:modified xsi:type="dcterms:W3CDTF">2016-03-02T02:31:00Z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