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-612" w:type="dxa"/>
        <w:tblLook w:val="0000" w:firstRow="0" w:lastRow="0" w:firstColumn="0" w:lastColumn="0" w:noHBand="0" w:noVBand="0"/>
      </w:tblPr>
      <w:tblGrid>
        <w:gridCol w:w="270"/>
        <w:gridCol w:w="9720"/>
      </w:tblGrid>
      <w:tr w:rsidR="00BD0FAE" w:rsidRPr="00E53588">
        <w:trPr>
          <w:trHeight w:val="270"/>
        </w:trPr>
        <w:tc>
          <w:tcPr>
            <w:tcW w:w="9990" w:type="dxa"/>
            <w:gridSpan w:val="2"/>
          </w:tcPr>
          <w:p w:rsidR="00BD0FAE" w:rsidRPr="00E53588" w:rsidRDefault="00255F63" w:rsidP="00DF27E4">
            <w:pPr>
              <w:jc w:val="center"/>
              <w:rPr>
                <w:rStyle w:val="Position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szCs w:val="20"/>
              </w:rPr>
              <w:t>JONATHAN T. PREDMORE</w:t>
            </w:r>
          </w:p>
          <w:p w:rsidR="00770E8D" w:rsidRPr="00E53588" w:rsidRDefault="00B266B9" w:rsidP="00DF27E4">
            <w:pPr>
              <w:jc w:val="center"/>
              <w:rPr>
                <w:szCs w:val="20"/>
              </w:rPr>
            </w:pPr>
            <w:r w:rsidRPr="00E53588">
              <w:rPr>
                <w:szCs w:val="20"/>
              </w:rPr>
              <w:t>136 Cool Creek Manor Dr.</w:t>
            </w:r>
          </w:p>
          <w:p w:rsidR="00B266B9" w:rsidRPr="00E53588" w:rsidRDefault="00B266B9" w:rsidP="00DF27E4">
            <w:pPr>
              <w:jc w:val="center"/>
              <w:rPr>
                <w:szCs w:val="20"/>
              </w:rPr>
            </w:pPr>
            <w:r w:rsidRPr="00E53588">
              <w:rPr>
                <w:szCs w:val="20"/>
              </w:rPr>
              <w:t>Wrightsville PA</w:t>
            </w:r>
          </w:p>
          <w:p w:rsidR="00770E8D" w:rsidRPr="00E53588" w:rsidRDefault="00770E8D" w:rsidP="00DF27E4">
            <w:pPr>
              <w:jc w:val="center"/>
              <w:rPr>
                <w:szCs w:val="20"/>
              </w:rPr>
            </w:pPr>
            <w:r w:rsidRPr="00E53588">
              <w:rPr>
                <w:szCs w:val="20"/>
              </w:rPr>
              <w:t>(814)</w:t>
            </w:r>
            <w:r w:rsidR="00B266B9" w:rsidRPr="00E53588">
              <w:rPr>
                <w:szCs w:val="20"/>
              </w:rPr>
              <w:t>203-1167</w:t>
            </w:r>
          </w:p>
          <w:p w:rsidR="00E000F2" w:rsidRPr="00E53588" w:rsidRDefault="00FA2CDF" w:rsidP="00DF27E4">
            <w:pPr>
              <w:jc w:val="center"/>
              <w:rPr>
                <w:szCs w:val="20"/>
              </w:rPr>
            </w:pPr>
            <w:hyperlink r:id="rId6" w:history="1">
              <w:r w:rsidR="00770E8D" w:rsidRPr="00E53588">
                <w:rPr>
                  <w:rStyle w:val="Hyperlink"/>
                  <w:szCs w:val="20"/>
                </w:rPr>
                <w:t>jonnyedu@yahoo.com</w:t>
              </w:r>
            </w:hyperlink>
          </w:p>
          <w:p w:rsidR="00BD0FAE" w:rsidRPr="00E53588" w:rsidRDefault="00BD0FAE" w:rsidP="00BD0FAE">
            <w:pPr>
              <w:rPr>
                <w:szCs w:val="20"/>
              </w:rPr>
            </w:pPr>
          </w:p>
        </w:tc>
      </w:tr>
      <w:tr w:rsidR="00BD0FAE" w:rsidRPr="00E53588" w:rsidTr="004F7EA3">
        <w:trPr>
          <w:trHeight w:val="7470"/>
        </w:trPr>
        <w:tc>
          <w:tcPr>
            <w:tcW w:w="270" w:type="dxa"/>
            <w:tcBorders>
              <w:right w:val="single" w:sz="4" w:space="0" w:color="808080"/>
            </w:tcBorders>
          </w:tcPr>
          <w:p w:rsidR="00BD0FAE" w:rsidRPr="00E53588" w:rsidRDefault="00BD0FAE" w:rsidP="00573211">
            <w:pPr>
              <w:pStyle w:val="Reference"/>
            </w:pPr>
          </w:p>
          <w:p w:rsidR="000964DF" w:rsidRPr="00E53588" w:rsidRDefault="000964DF" w:rsidP="004F7EA3">
            <w:pPr>
              <w:pStyle w:val="Reference"/>
            </w:pPr>
          </w:p>
        </w:tc>
        <w:tc>
          <w:tcPr>
            <w:tcW w:w="9720" w:type="dxa"/>
            <w:tcBorders>
              <w:left w:val="single" w:sz="4" w:space="0" w:color="808080"/>
            </w:tcBorders>
          </w:tcPr>
          <w:p w:rsidR="00BD0FAE" w:rsidRPr="00E53588" w:rsidRDefault="00BD0FAE" w:rsidP="00E000F2">
            <w:pPr>
              <w:pStyle w:val="Heading1"/>
              <w:rPr>
                <w:sz w:val="20"/>
                <w:szCs w:val="20"/>
              </w:rPr>
            </w:pPr>
            <w:r w:rsidRPr="00E53588">
              <w:rPr>
                <w:sz w:val="20"/>
                <w:szCs w:val="20"/>
              </w:rPr>
              <w:t>Professional Profile</w:t>
            </w:r>
          </w:p>
          <w:p w:rsidR="00BD0FAE" w:rsidRPr="00E53588" w:rsidRDefault="0034470B" w:rsidP="00E000F2">
            <w:pPr>
              <w:pStyle w:val="Text"/>
            </w:pPr>
            <w:r w:rsidRPr="00E53588">
              <w:t xml:space="preserve">Unique combination of K-12 teaching </w:t>
            </w:r>
            <w:r w:rsidR="00535C43" w:rsidRPr="00E53588">
              <w:t>experience coupled</w:t>
            </w:r>
            <w:r w:rsidRPr="00E53588">
              <w:t xml:space="preserve"> with f</w:t>
            </w:r>
            <w:r w:rsidR="00FF0525" w:rsidRPr="00E53588">
              <w:t>ourteen years personnel management background in m</w:t>
            </w:r>
            <w:r w:rsidRPr="00E53588">
              <w:t>ilitary logistics.</w:t>
            </w:r>
            <w:r w:rsidR="00FF0525" w:rsidRPr="00E53588">
              <w:t xml:space="preserve"> </w:t>
            </w:r>
          </w:p>
          <w:p w:rsidR="00BD0FAE" w:rsidRPr="00E53588" w:rsidRDefault="00770E8D" w:rsidP="008C7DD0">
            <w:pPr>
              <w:pStyle w:val="Bulletedlistwspace"/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</w:rPr>
              <w:t xml:space="preserve">Holds Bachelor’s </w:t>
            </w:r>
            <w:r w:rsidR="00B16660">
              <w:rPr>
                <w:szCs w:val="20"/>
              </w:rPr>
              <w:t>Science</w:t>
            </w:r>
            <w:r w:rsidRPr="00E53588">
              <w:rPr>
                <w:szCs w:val="20"/>
              </w:rPr>
              <w:t xml:space="preserve"> in </w:t>
            </w:r>
            <w:r w:rsidR="00BD0FAE" w:rsidRPr="00E53588">
              <w:rPr>
                <w:szCs w:val="20"/>
              </w:rPr>
              <w:t xml:space="preserve">Education and </w:t>
            </w:r>
            <w:r w:rsidRPr="00E53588">
              <w:rPr>
                <w:szCs w:val="20"/>
              </w:rPr>
              <w:t>a certification from the Army Logistical University at FT Lee VA.</w:t>
            </w:r>
          </w:p>
          <w:p w:rsidR="00BD0FAE" w:rsidRDefault="00BD0FAE" w:rsidP="008C7DD0">
            <w:pPr>
              <w:pStyle w:val="Bulletedlistwspace"/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</w:rPr>
              <w:t>Experienced in use of the In</w:t>
            </w:r>
            <w:r w:rsidR="00770E8D" w:rsidRPr="00E53588">
              <w:rPr>
                <w:szCs w:val="20"/>
              </w:rPr>
              <w:t>ternet and educational software with the ability to manipulate Excel and PowerPoint to present lessons in multiple mediums.</w:t>
            </w:r>
          </w:p>
          <w:p w:rsidR="00BD0FAE" w:rsidRPr="00E53588" w:rsidRDefault="00BD0FAE" w:rsidP="00E000F2">
            <w:pPr>
              <w:pStyle w:val="Heading1"/>
              <w:rPr>
                <w:sz w:val="20"/>
                <w:szCs w:val="20"/>
              </w:rPr>
            </w:pPr>
            <w:r w:rsidRPr="00E53588">
              <w:rPr>
                <w:sz w:val="20"/>
                <w:szCs w:val="20"/>
              </w:rPr>
              <w:t>Education</w:t>
            </w:r>
          </w:p>
          <w:p w:rsidR="00BD0FAE" w:rsidRPr="00E53588" w:rsidRDefault="00454D59" w:rsidP="000E066D">
            <w:pPr>
              <w:pStyle w:val="Education"/>
            </w:pPr>
            <w:r w:rsidRPr="00E53588">
              <w:t>B.S.</w:t>
            </w:r>
            <w:r w:rsidR="00BD0FAE" w:rsidRPr="00E53588">
              <w:t xml:space="preserve"> Education</w:t>
            </w:r>
          </w:p>
          <w:p w:rsidR="00BD0FAE" w:rsidRPr="00E53588" w:rsidRDefault="00454D59" w:rsidP="00E000F2">
            <w:pPr>
              <w:pStyle w:val="Text"/>
            </w:pPr>
            <w:r w:rsidRPr="00E53588">
              <w:t>Old Dominion University, Darden College of Education, Norfolk</w:t>
            </w:r>
            <w:r w:rsidR="00BD0FAE" w:rsidRPr="00E53588">
              <w:t>,</w:t>
            </w:r>
            <w:r w:rsidRPr="00E53588">
              <w:t xml:space="preserve"> </w:t>
            </w:r>
            <w:r w:rsidRPr="00E53588">
              <w:br/>
              <w:t>VA</w:t>
            </w:r>
            <w:r w:rsidR="00BD0FAE" w:rsidRPr="00E53588">
              <w:t>. 1995</w:t>
            </w:r>
          </w:p>
          <w:p w:rsidR="00BD0FAE" w:rsidRPr="00E53588" w:rsidRDefault="00B4685F" w:rsidP="000E066D">
            <w:pPr>
              <w:pStyle w:val="Education"/>
            </w:pPr>
            <w:r w:rsidRPr="00E53588">
              <w:t xml:space="preserve">Commissioned Army Ordnance Officer </w:t>
            </w:r>
          </w:p>
          <w:p w:rsidR="00BD0FAE" w:rsidRPr="00E53588" w:rsidRDefault="00B4685F" w:rsidP="00E000F2">
            <w:pPr>
              <w:pStyle w:val="Text"/>
            </w:pPr>
            <w:r w:rsidRPr="00E53588">
              <w:t>Army Logistical University</w:t>
            </w:r>
            <w:r w:rsidR="00BD0FAE" w:rsidRPr="00E53588">
              <w:t>,</w:t>
            </w:r>
            <w:r w:rsidRPr="00E53588">
              <w:t xml:space="preserve"> FT Lee VA 2010</w:t>
            </w:r>
          </w:p>
          <w:p w:rsidR="00065EA9" w:rsidRPr="00E53588" w:rsidRDefault="00065EA9" w:rsidP="00065EA9">
            <w:pPr>
              <w:pStyle w:val="Text"/>
            </w:pPr>
            <w:r w:rsidRPr="00E53588">
              <w:rPr>
                <w:b/>
              </w:rPr>
              <w:t>Clearance</w:t>
            </w:r>
            <w:r w:rsidR="0096136C">
              <w:rPr>
                <w:b/>
              </w:rPr>
              <w:t xml:space="preserve"> </w:t>
            </w:r>
            <w:r w:rsidRPr="0096136C">
              <w:rPr>
                <w:color w:val="FF0000"/>
              </w:rPr>
              <w:t>Secret</w:t>
            </w:r>
          </w:p>
          <w:p w:rsidR="00E53588" w:rsidRDefault="00E53588" w:rsidP="000E066D">
            <w:pPr>
              <w:pStyle w:val="Education"/>
            </w:pPr>
            <w:r>
              <w:t>Honors</w:t>
            </w:r>
          </w:p>
          <w:p w:rsidR="00BD0FAE" w:rsidRPr="00E53588" w:rsidRDefault="00B4685F" w:rsidP="000E066D">
            <w:pPr>
              <w:pStyle w:val="Education"/>
              <w:rPr>
                <w:b w:val="0"/>
              </w:rPr>
            </w:pPr>
            <w:r w:rsidRPr="00E53588">
              <w:rPr>
                <w:b w:val="0"/>
              </w:rPr>
              <w:t>Army Achievement Medal 2x</w:t>
            </w:r>
          </w:p>
          <w:p w:rsidR="00B4685F" w:rsidRPr="00E53588" w:rsidRDefault="00B4685F" w:rsidP="000E066D">
            <w:pPr>
              <w:pStyle w:val="Education"/>
              <w:rPr>
                <w:b w:val="0"/>
              </w:rPr>
            </w:pPr>
            <w:r w:rsidRPr="00E53588">
              <w:rPr>
                <w:b w:val="0"/>
              </w:rPr>
              <w:t>State Service Ribbon (Flood Fight</w:t>
            </w:r>
            <w:r w:rsidR="002A09C3" w:rsidRPr="00E53588">
              <w:rPr>
                <w:b w:val="0"/>
              </w:rPr>
              <w:t xml:space="preserve"> in </w:t>
            </w:r>
            <w:r w:rsidR="005A7A4D" w:rsidRPr="00E53588">
              <w:rPr>
                <w:b w:val="0"/>
              </w:rPr>
              <w:t>MN</w:t>
            </w:r>
            <w:r w:rsidRPr="00E53588">
              <w:rPr>
                <w:b w:val="0"/>
              </w:rPr>
              <w:t>)</w:t>
            </w:r>
          </w:p>
          <w:p w:rsidR="00B4685F" w:rsidRPr="00E53588" w:rsidRDefault="00B4685F" w:rsidP="000E066D">
            <w:pPr>
              <w:pStyle w:val="Education"/>
              <w:rPr>
                <w:b w:val="0"/>
              </w:rPr>
            </w:pPr>
            <w:r w:rsidRPr="00E53588">
              <w:rPr>
                <w:b w:val="0"/>
              </w:rPr>
              <w:t>Good Conduct 2x</w:t>
            </w:r>
          </w:p>
          <w:p w:rsidR="00B4685F" w:rsidRPr="00E53588" w:rsidRDefault="00B4685F" w:rsidP="000E066D">
            <w:pPr>
              <w:pStyle w:val="Education"/>
              <w:rPr>
                <w:b w:val="0"/>
              </w:rPr>
            </w:pPr>
            <w:r w:rsidRPr="00E53588">
              <w:rPr>
                <w:b w:val="0"/>
              </w:rPr>
              <w:t>Overseas Service Ribbon 3x</w:t>
            </w:r>
          </w:p>
          <w:p w:rsidR="00B4685F" w:rsidRPr="00E53588" w:rsidRDefault="00DA3E44" w:rsidP="000E066D">
            <w:pPr>
              <w:pStyle w:val="Education"/>
              <w:rPr>
                <w:b w:val="0"/>
              </w:rPr>
            </w:pPr>
            <w:r w:rsidRPr="00E53588">
              <w:rPr>
                <w:b w:val="0"/>
              </w:rPr>
              <w:t>Army Service Ribbon</w:t>
            </w:r>
          </w:p>
          <w:p w:rsidR="00DA3E44" w:rsidRPr="00E53588" w:rsidRDefault="000E4B30" w:rsidP="000E066D">
            <w:pPr>
              <w:pStyle w:val="Education"/>
              <w:rPr>
                <w:b w:val="0"/>
              </w:rPr>
            </w:pPr>
            <w:r w:rsidRPr="00E53588">
              <w:rPr>
                <w:b w:val="0"/>
              </w:rPr>
              <w:t>National Defense Ribbon 2x (Desert Storm and Enduring Freedom)</w:t>
            </w:r>
          </w:p>
          <w:p w:rsidR="00BD0FAE" w:rsidRPr="00E53588" w:rsidRDefault="00BD0FAE" w:rsidP="00BD0FAE">
            <w:pPr>
              <w:pStyle w:val="smallspacing"/>
              <w:rPr>
                <w:sz w:val="20"/>
                <w:szCs w:val="20"/>
              </w:rPr>
            </w:pPr>
          </w:p>
          <w:p w:rsidR="00BD0FAE" w:rsidRPr="00E53588" w:rsidRDefault="00BD0FAE" w:rsidP="000E066D">
            <w:pPr>
              <w:pStyle w:val="Education"/>
            </w:pPr>
            <w:r w:rsidRPr="00E53588">
              <w:t>Provisional Certifications</w:t>
            </w:r>
          </w:p>
          <w:p w:rsidR="00BD0FAE" w:rsidRPr="00E53588" w:rsidRDefault="000E4B30" w:rsidP="000E4B30">
            <w:pPr>
              <w:pStyle w:val="Text"/>
              <w:ind w:left="0"/>
            </w:pPr>
            <w:r w:rsidRPr="00E53588">
              <w:t xml:space="preserve">     VA K-</w:t>
            </w:r>
            <w:r w:rsidR="00AD0EFD" w:rsidRPr="00E53588">
              <w:t>12 HE</w:t>
            </w:r>
            <w:r w:rsidRPr="00E53588">
              <w:t xml:space="preserve">/PHY </w:t>
            </w:r>
            <w:r w:rsidR="00BD0FAE" w:rsidRPr="00E53588">
              <w:t>Education. 1995</w:t>
            </w:r>
          </w:p>
          <w:p w:rsidR="00BD0FAE" w:rsidRPr="00E53588" w:rsidRDefault="000E4B30" w:rsidP="00E000F2">
            <w:pPr>
              <w:pStyle w:val="Text"/>
            </w:pPr>
            <w:r w:rsidRPr="00E53588">
              <w:t>PA K-</w:t>
            </w:r>
            <w:r w:rsidR="00AD0EFD" w:rsidRPr="00E53588">
              <w:t>12 HE</w:t>
            </w:r>
            <w:r w:rsidRPr="00E53588">
              <w:t>/</w:t>
            </w:r>
            <w:r w:rsidR="00AD0EFD" w:rsidRPr="00E53588">
              <w:t>PHY Education</w:t>
            </w:r>
            <w:r w:rsidR="00BD0FAE" w:rsidRPr="00E53588">
              <w:t xml:space="preserve">. </w:t>
            </w:r>
            <w:r w:rsidR="00AB3F64">
              <w:t>2001 ( Reciprocal License )</w:t>
            </w:r>
          </w:p>
          <w:p w:rsidR="00BD0FAE" w:rsidRPr="00E53588" w:rsidRDefault="00BD0FAE" w:rsidP="000E066D">
            <w:pPr>
              <w:pStyle w:val="Heading2"/>
              <w:rPr>
                <w:sz w:val="20"/>
              </w:rPr>
            </w:pPr>
            <w:r w:rsidRPr="00E53588">
              <w:rPr>
                <w:sz w:val="20"/>
              </w:rPr>
              <w:t>Key Qualifications</w:t>
            </w:r>
          </w:p>
          <w:p w:rsidR="00BD0FAE" w:rsidRPr="00E53588" w:rsidRDefault="00BD0FAE" w:rsidP="00E000F2">
            <w:pPr>
              <w:pStyle w:val="Text"/>
            </w:pPr>
            <w:r w:rsidRPr="00E53588">
              <w:t xml:space="preserve">Certified </w:t>
            </w:r>
            <w:r w:rsidR="0096136C">
              <w:t xml:space="preserve">Teacher </w:t>
            </w:r>
            <w:r w:rsidR="004B0435">
              <w:t>K-12 Educator with experience in a multitude of environs</w:t>
            </w:r>
            <w:r w:rsidR="00E6662F" w:rsidRPr="00E53588">
              <w:t xml:space="preserve"> </w:t>
            </w:r>
            <w:r w:rsidR="0096136C">
              <w:t>( Experienced Instructor )</w:t>
            </w:r>
          </w:p>
          <w:p w:rsidR="00BE1E21" w:rsidRDefault="00BE1E21" w:rsidP="00BE1E21">
            <w:pPr>
              <w:pStyle w:val="Text"/>
              <w:spacing w:after="0"/>
            </w:pPr>
            <w:r w:rsidRPr="00E53588">
              <w:t xml:space="preserve">Incorporates </w:t>
            </w:r>
            <w:r w:rsidRPr="0096136C">
              <w:t>pedagogical</w:t>
            </w:r>
            <w:r w:rsidRPr="00E53588">
              <w:t xml:space="preserve"> principles into classroom</w:t>
            </w:r>
            <w:r>
              <w:t>,</w:t>
            </w:r>
            <w:r w:rsidRPr="00E53588">
              <w:t xml:space="preserve"> and individual instruction</w:t>
            </w:r>
            <w:r>
              <w:t xml:space="preserve"> while d</w:t>
            </w:r>
            <w:r w:rsidRPr="00E53588">
              <w:t>evelop</w:t>
            </w:r>
            <w:r>
              <w:t>ing</w:t>
            </w:r>
            <w:r w:rsidRPr="00E53588">
              <w:t xml:space="preserve"> and conduct</w:t>
            </w:r>
            <w:r>
              <w:t xml:space="preserve">ing </w:t>
            </w:r>
          </w:p>
          <w:p w:rsidR="00BE1E21" w:rsidRDefault="00BE1E21" w:rsidP="00BE1E21">
            <w:pPr>
              <w:pStyle w:val="Text"/>
              <w:spacing w:after="0"/>
            </w:pPr>
            <w:r>
              <w:t xml:space="preserve">cross-curricular activities </w:t>
            </w:r>
          </w:p>
          <w:p w:rsidR="00BD0FAE" w:rsidRPr="00E53588" w:rsidRDefault="00BE1E21" w:rsidP="00E000F2">
            <w:pPr>
              <w:pStyle w:val="Text"/>
            </w:pPr>
            <w:r>
              <w:t xml:space="preserve">I am a trained military officer, </w:t>
            </w:r>
            <w:r w:rsidR="004B0435">
              <w:t>possess</w:t>
            </w:r>
            <w:r>
              <w:t>ing</w:t>
            </w:r>
            <w:r w:rsidR="004B0435">
              <w:t xml:space="preserve"> the flexibility to adapt </w:t>
            </w:r>
            <w:r>
              <w:t>to students needs</w:t>
            </w:r>
          </w:p>
          <w:p w:rsidR="00BD0FAE" w:rsidRPr="00E53588" w:rsidRDefault="004B0435" w:rsidP="00E000F2">
            <w:pPr>
              <w:pStyle w:val="Text"/>
            </w:pPr>
            <w:r w:rsidRPr="00E53588">
              <w:t>Utilize</w:t>
            </w:r>
            <w:r>
              <w:t>s</w:t>
            </w:r>
            <w:r w:rsidRPr="00E53588">
              <w:t xml:space="preserve"> automated and traditional methods</w:t>
            </w:r>
            <w:r w:rsidR="00BE1E21">
              <w:t>,</w:t>
            </w:r>
            <w:r>
              <w:t xml:space="preserve"> and can resources necessary items from available assets </w:t>
            </w:r>
          </w:p>
          <w:p w:rsidR="00BD0FAE" w:rsidRPr="00E53588" w:rsidRDefault="00BD0FAE" w:rsidP="000E066D">
            <w:pPr>
              <w:pStyle w:val="Heading2"/>
              <w:rPr>
                <w:sz w:val="20"/>
              </w:rPr>
            </w:pPr>
            <w:r w:rsidRPr="00E53588">
              <w:rPr>
                <w:sz w:val="20"/>
              </w:rPr>
              <w:t>Computer Skills</w:t>
            </w:r>
          </w:p>
          <w:p w:rsidR="00BD0FAE" w:rsidRPr="00E53588" w:rsidRDefault="00BD0FAE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rStyle w:val="Position"/>
                <w:szCs w:val="20"/>
              </w:rPr>
              <w:t>Software (IBM and MAC environments):</w:t>
            </w:r>
            <w:r w:rsidRPr="00E53588">
              <w:rPr>
                <w:szCs w:val="20"/>
              </w:rPr>
              <w:t xml:space="preserve"> </w:t>
            </w:r>
            <w:r w:rsidR="00F84CDF" w:rsidRPr="00E53588">
              <w:rPr>
                <w:szCs w:val="20"/>
              </w:rPr>
              <w:t xml:space="preserve">Microsoft </w:t>
            </w:r>
            <w:r w:rsidRPr="00E53588">
              <w:rPr>
                <w:szCs w:val="20"/>
              </w:rPr>
              <w:t>Windows</w:t>
            </w:r>
            <w:r w:rsidR="00F84CDF" w:rsidRPr="00E53588">
              <w:rPr>
                <w:szCs w:val="20"/>
              </w:rPr>
              <w:t>®</w:t>
            </w:r>
            <w:r w:rsidRPr="00E53588">
              <w:rPr>
                <w:szCs w:val="20"/>
              </w:rPr>
              <w:t>, WordPerfect,</w:t>
            </w:r>
            <w:r w:rsidR="00950ACF" w:rsidRPr="00E53588">
              <w:rPr>
                <w:szCs w:val="20"/>
              </w:rPr>
              <w:t xml:space="preserve"> </w:t>
            </w:r>
            <w:r w:rsidR="00065DF7" w:rsidRPr="00E53588">
              <w:rPr>
                <w:szCs w:val="20"/>
              </w:rPr>
              <w:t>Excel</w:t>
            </w:r>
            <w:r w:rsidR="00711EB8" w:rsidRPr="00E53588">
              <w:rPr>
                <w:szCs w:val="20"/>
              </w:rPr>
              <w:t xml:space="preserve">, Microsoft Office, </w:t>
            </w:r>
            <w:r w:rsidR="00950ACF" w:rsidRPr="00E53588">
              <w:rPr>
                <w:szCs w:val="20"/>
              </w:rPr>
              <w:t xml:space="preserve"> PageM</w:t>
            </w:r>
            <w:r w:rsidR="00620016" w:rsidRPr="00E53588">
              <w:rPr>
                <w:szCs w:val="20"/>
              </w:rPr>
              <w:t>aker</w:t>
            </w:r>
          </w:p>
          <w:p w:rsidR="0083320C" w:rsidRPr="00E53588" w:rsidRDefault="0083320C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b/>
                <w:szCs w:val="20"/>
              </w:rPr>
              <w:t>Knowledge of the Internet</w:t>
            </w:r>
            <w:r w:rsidRPr="00E53588">
              <w:rPr>
                <w:szCs w:val="20"/>
              </w:rPr>
              <w:t xml:space="preserve"> for purposes of research and instruction.</w:t>
            </w:r>
          </w:p>
          <w:p w:rsidR="00BD0FAE" w:rsidRPr="00E53588" w:rsidRDefault="00BD0FAE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rStyle w:val="Position"/>
                <w:szCs w:val="20"/>
              </w:rPr>
              <w:t>System installations and debugging;</w:t>
            </w:r>
            <w:r w:rsidRPr="00E53588">
              <w:rPr>
                <w:szCs w:val="20"/>
              </w:rPr>
              <w:t xml:space="preserve"> terminal/printer operations</w:t>
            </w:r>
            <w:r w:rsidR="0083320C" w:rsidRPr="00E53588">
              <w:rPr>
                <w:szCs w:val="20"/>
              </w:rPr>
              <w:t>/ Proxima projectors and P</w:t>
            </w:r>
            <w:r w:rsidR="0096136C">
              <w:rPr>
                <w:szCs w:val="20"/>
              </w:rPr>
              <w:t>romethean</w:t>
            </w:r>
            <w:r w:rsidR="0083320C" w:rsidRPr="00E53588">
              <w:rPr>
                <w:szCs w:val="20"/>
              </w:rPr>
              <w:t xml:space="preserve"> boards</w:t>
            </w:r>
            <w:r w:rsidR="0096136C">
              <w:rPr>
                <w:szCs w:val="20"/>
              </w:rPr>
              <w:t>,</w:t>
            </w:r>
            <w:r w:rsidR="0083320C" w:rsidRPr="00E53588">
              <w:rPr>
                <w:szCs w:val="20"/>
              </w:rPr>
              <w:t xml:space="preserve"> </w:t>
            </w:r>
            <w:r w:rsidR="0096136C">
              <w:rPr>
                <w:szCs w:val="20"/>
              </w:rPr>
              <w:t>as well as accompanying devices</w:t>
            </w:r>
          </w:p>
          <w:p w:rsidR="004F7EA3" w:rsidRPr="00E53588" w:rsidRDefault="004F7EA3" w:rsidP="00065DF7">
            <w:pPr>
              <w:ind w:left="612"/>
              <w:rPr>
                <w:szCs w:val="20"/>
              </w:rPr>
            </w:pPr>
          </w:p>
          <w:p w:rsidR="00BD0FAE" w:rsidRPr="00E53588" w:rsidRDefault="00BD0FAE" w:rsidP="000E066D">
            <w:pPr>
              <w:rPr>
                <w:szCs w:val="20"/>
              </w:rPr>
            </w:pPr>
          </w:p>
          <w:p w:rsidR="00E35730" w:rsidRDefault="00E35730" w:rsidP="00DA3E70">
            <w:pPr>
              <w:pStyle w:val="Heading1"/>
              <w:rPr>
                <w:i w:val="0"/>
                <w:sz w:val="20"/>
                <w:szCs w:val="20"/>
              </w:rPr>
            </w:pPr>
          </w:p>
          <w:p w:rsidR="00E35730" w:rsidRDefault="00E35730" w:rsidP="00DA3E70">
            <w:pPr>
              <w:pStyle w:val="Heading1"/>
              <w:rPr>
                <w:i w:val="0"/>
                <w:sz w:val="20"/>
                <w:szCs w:val="20"/>
              </w:rPr>
            </w:pPr>
          </w:p>
          <w:p w:rsidR="00E35730" w:rsidRDefault="00E35730" w:rsidP="00DA3E70">
            <w:pPr>
              <w:pStyle w:val="Heading1"/>
              <w:rPr>
                <w:i w:val="0"/>
                <w:sz w:val="20"/>
                <w:szCs w:val="20"/>
              </w:rPr>
            </w:pPr>
          </w:p>
          <w:p w:rsidR="00E35730" w:rsidRDefault="00E35730" w:rsidP="00DA3E70">
            <w:pPr>
              <w:pStyle w:val="Heading1"/>
              <w:rPr>
                <w:i w:val="0"/>
                <w:sz w:val="20"/>
                <w:szCs w:val="20"/>
              </w:rPr>
            </w:pPr>
          </w:p>
          <w:p w:rsidR="00BD0FAE" w:rsidRPr="00732843" w:rsidRDefault="00BD0FAE" w:rsidP="00DA3E70">
            <w:pPr>
              <w:pStyle w:val="Heading1"/>
              <w:rPr>
                <w:i w:val="0"/>
                <w:sz w:val="20"/>
                <w:szCs w:val="20"/>
              </w:rPr>
            </w:pPr>
            <w:r w:rsidRPr="00732843">
              <w:rPr>
                <w:i w:val="0"/>
                <w:sz w:val="20"/>
                <w:szCs w:val="20"/>
              </w:rPr>
              <w:lastRenderedPageBreak/>
              <w:t>Employment</w:t>
            </w:r>
          </w:p>
          <w:p w:rsidR="00000BE6" w:rsidRPr="00E53588" w:rsidRDefault="00000BE6" w:rsidP="00000BE6">
            <w:pPr>
              <w:ind w:left="189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[2012-Present ]       [ ARNG ]       [ </w:t>
            </w:r>
            <w:r w:rsidR="00711EB8" w:rsidRPr="00E53588">
              <w:rPr>
                <w:rFonts w:cs="Garamond"/>
                <w:szCs w:val="20"/>
              </w:rPr>
              <w:t xml:space="preserve">Elizabeth Towne Armory </w:t>
            </w:r>
            <w:r w:rsidRPr="00E53588">
              <w:rPr>
                <w:rFonts w:cs="Garamond"/>
                <w:szCs w:val="20"/>
              </w:rPr>
              <w:t>]</w:t>
            </w:r>
          </w:p>
          <w:p w:rsidR="00000BE6" w:rsidRPr="00732843" w:rsidRDefault="00000BE6" w:rsidP="00000BE6">
            <w:pPr>
              <w:ind w:left="1890"/>
              <w:rPr>
                <w:rFonts w:cs="Garamond"/>
                <w:b/>
                <w:bCs/>
                <w:iCs/>
                <w:caps/>
                <w:spacing w:val="15"/>
                <w:szCs w:val="20"/>
              </w:rPr>
            </w:pPr>
            <w:r w:rsidRPr="00732843">
              <w:rPr>
                <w:rFonts w:cs="Garamond"/>
                <w:b/>
                <w:bCs/>
                <w:iCs/>
                <w:caps/>
                <w:spacing w:val="15"/>
                <w:szCs w:val="20"/>
              </w:rPr>
              <w:t>Officer  PA Arng</w:t>
            </w:r>
          </w:p>
          <w:p w:rsidR="00000BE6" w:rsidRPr="00E53588" w:rsidRDefault="00E421B2" w:rsidP="008C7DD0">
            <w:pPr>
              <w:numPr>
                <w:ilvl w:val="0"/>
                <w:numId w:val="15"/>
              </w:num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Deployed as</w:t>
            </w:r>
            <w:r w:rsidR="00000BE6" w:rsidRPr="00E53588">
              <w:rPr>
                <w:rFonts w:cs="Garamond"/>
                <w:szCs w:val="20"/>
              </w:rPr>
              <w:t xml:space="preserve"> </w:t>
            </w:r>
            <w:r w:rsidR="00000BE6" w:rsidRPr="00E53588">
              <w:rPr>
                <w:rFonts w:cs="Garamond"/>
                <w:b/>
                <w:szCs w:val="20"/>
              </w:rPr>
              <w:t>Maintenance Control Officer</w:t>
            </w:r>
          </w:p>
          <w:p w:rsidR="00E421B2" w:rsidRPr="00E53588" w:rsidRDefault="00E421B2" w:rsidP="008C7DD0">
            <w:pPr>
              <w:numPr>
                <w:ilvl w:val="0"/>
                <w:numId w:val="15"/>
              </w:numPr>
              <w:rPr>
                <w:rStyle w:val="Strong"/>
                <w:rFonts w:cs="Garamond"/>
                <w:bCs w:val="0"/>
                <w:szCs w:val="20"/>
              </w:rPr>
            </w:pPr>
            <w:r w:rsidRPr="00E53588">
              <w:rPr>
                <w:rStyle w:val="Strong"/>
                <w:b w:val="0"/>
                <w:iCs/>
                <w:color w:val="000000"/>
                <w:szCs w:val="20"/>
              </w:rPr>
              <w:t xml:space="preserve">Evaluated and ensured the quality of all </w:t>
            </w:r>
            <w:r w:rsidR="003039F9" w:rsidRPr="00E53588">
              <w:rPr>
                <w:rStyle w:val="Strong"/>
                <w:b w:val="0"/>
                <w:iCs/>
                <w:color w:val="000000"/>
                <w:szCs w:val="20"/>
              </w:rPr>
              <w:t>services</w:t>
            </w:r>
            <w:r w:rsidRPr="00E53588">
              <w:rPr>
                <w:rStyle w:val="Strong"/>
                <w:b w:val="0"/>
                <w:iCs/>
                <w:color w:val="000000"/>
                <w:szCs w:val="20"/>
              </w:rPr>
              <w:t xml:space="preserve"> completed by the maintenance platoon.</w:t>
            </w:r>
          </w:p>
          <w:p w:rsidR="00E421B2" w:rsidRPr="00E53588" w:rsidRDefault="00E421B2" w:rsidP="008C7DD0">
            <w:pPr>
              <w:numPr>
                <w:ilvl w:val="0"/>
                <w:numId w:val="15"/>
              </w:numPr>
              <w:rPr>
                <w:rStyle w:val="Strong"/>
                <w:rFonts w:cs="Garamond"/>
                <w:bCs w:val="0"/>
                <w:szCs w:val="20"/>
              </w:rPr>
            </w:pPr>
            <w:r w:rsidRPr="00E53588">
              <w:rPr>
                <w:rStyle w:val="Strong"/>
                <w:b w:val="0"/>
                <w:iCs/>
                <w:color w:val="000000"/>
                <w:szCs w:val="20"/>
              </w:rPr>
              <w:t>Developed training and cross-training plan for maintenance personnel</w:t>
            </w:r>
          </w:p>
          <w:p w:rsidR="00E421B2" w:rsidRPr="00E53588" w:rsidRDefault="00E421B2" w:rsidP="008C7DD0">
            <w:pPr>
              <w:numPr>
                <w:ilvl w:val="0"/>
                <w:numId w:val="15"/>
              </w:numPr>
              <w:rPr>
                <w:rFonts w:cs="Garamond"/>
                <w:b/>
                <w:szCs w:val="20"/>
              </w:rPr>
            </w:pPr>
            <w:r w:rsidRPr="00E53588">
              <w:rPr>
                <w:rStyle w:val="Strong"/>
                <w:b w:val="0"/>
                <w:iCs/>
                <w:color w:val="000000"/>
                <w:szCs w:val="20"/>
              </w:rPr>
              <w:t>Coordinated the recovery of battalion equipment in secured environment</w:t>
            </w:r>
          </w:p>
          <w:p w:rsidR="00632E25" w:rsidRPr="00E53588" w:rsidRDefault="00632E25" w:rsidP="008C7DD0">
            <w:pPr>
              <w:numPr>
                <w:ilvl w:val="0"/>
                <w:numId w:val="15"/>
              </w:num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Deployed to Kuwait with the 228 Brigade Support Battalion </w:t>
            </w:r>
            <w:r w:rsidR="00E421B2" w:rsidRPr="00E53588">
              <w:rPr>
                <w:rFonts w:cs="Garamond"/>
                <w:szCs w:val="20"/>
              </w:rPr>
              <w:t>in</w:t>
            </w:r>
            <w:r w:rsidRPr="00E53588">
              <w:rPr>
                <w:rFonts w:cs="Garamond"/>
                <w:szCs w:val="20"/>
              </w:rPr>
              <w:t xml:space="preserve"> support  </w:t>
            </w:r>
            <w:r w:rsidR="00E421B2" w:rsidRPr="00E53588">
              <w:rPr>
                <w:rFonts w:cs="Garamond"/>
                <w:szCs w:val="20"/>
              </w:rPr>
              <w:t>of</w:t>
            </w:r>
            <w:r w:rsidRPr="00E53588">
              <w:rPr>
                <w:rFonts w:cs="Garamond"/>
                <w:szCs w:val="20"/>
              </w:rPr>
              <w:t xml:space="preserve"> </w:t>
            </w:r>
          </w:p>
          <w:p w:rsidR="003F5B40" w:rsidRPr="00E53588" w:rsidRDefault="00632E25" w:rsidP="00632E25">
            <w:p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      </w:t>
            </w:r>
            <w:r w:rsidR="00732843">
              <w:rPr>
                <w:rFonts w:cs="Garamond"/>
                <w:szCs w:val="20"/>
              </w:rPr>
              <w:t xml:space="preserve">    </w:t>
            </w:r>
            <w:r w:rsidR="00E421B2" w:rsidRPr="00E53588">
              <w:rPr>
                <w:rFonts w:cs="Garamond"/>
                <w:szCs w:val="20"/>
              </w:rPr>
              <w:t>O</w:t>
            </w:r>
            <w:r w:rsidRPr="00E53588">
              <w:rPr>
                <w:rFonts w:cs="Garamond"/>
                <w:szCs w:val="20"/>
              </w:rPr>
              <w:t>peration Enduring Freedom</w:t>
            </w:r>
            <w:r w:rsidR="00E421B2" w:rsidRPr="00E53588">
              <w:rPr>
                <w:rFonts w:cs="Garamond"/>
                <w:szCs w:val="20"/>
              </w:rPr>
              <w:t xml:space="preserve"> (OEF )</w:t>
            </w:r>
          </w:p>
          <w:p w:rsidR="00732843" w:rsidRPr="00732843" w:rsidRDefault="003F5B40" w:rsidP="008C7DD0">
            <w:pPr>
              <w:numPr>
                <w:ilvl w:val="0"/>
                <w:numId w:val="15"/>
              </w:numPr>
              <w:rPr>
                <w:rStyle w:val="Emphasis"/>
                <w:rFonts w:cs="Garamond"/>
                <w:i w:val="0"/>
                <w:iCs w:val="0"/>
                <w:szCs w:val="20"/>
              </w:rPr>
            </w:pPr>
            <w:r w:rsidRPr="00E53588">
              <w:rPr>
                <w:rStyle w:val="Emphasis"/>
                <w:bCs/>
                <w:i w:val="0"/>
                <w:color w:val="000000"/>
                <w:szCs w:val="20"/>
              </w:rPr>
              <w:t>Monitor the status of equipment undergoing repairs, and det</w:t>
            </w:r>
            <w:r w:rsidR="00732843">
              <w:rPr>
                <w:rStyle w:val="Emphasis"/>
                <w:bCs/>
                <w:i w:val="0"/>
                <w:color w:val="000000"/>
                <w:szCs w:val="20"/>
              </w:rPr>
              <w:t>ermine the status of the repair</w:t>
            </w:r>
          </w:p>
          <w:p w:rsidR="003F5B40" w:rsidRPr="00E53588" w:rsidRDefault="00732843" w:rsidP="00732843">
            <w:pPr>
              <w:ind w:left="1890"/>
              <w:rPr>
                <w:rStyle w:val="Emphasis"/>
                <w:rFonts w:cs="Garamond"/>
                <w:i w:val="0"/>
                <w:iCs w:val="0"/>
                <w:szCs w:val="20"/>
              </w:rPr>
            </w:pPr>
            <w:r>
              <w:rPr>
                <w:rStyle w:val="Emphasis"/>
                <w:bCs/>
                <w:i w:val="0"/>
                <w:color w:val="000000"/>
                <w:szCs w:val="20"/>
              </w:rPr>
              <w:t xml:space="preserve">      </w:t>
            </w:r>
            <w:r w:rsidR="003F5B40" w:rsidRPr="00E53588">
              <w:rPr>
                <w:rStyle w:val="Emphasis"/>
                <w:bCs/>
                <w:i w:val="0"/>
                <w:color w:val="000000"/>
                <w:szCs w:val="20"/>
              </w:rPr>
              <w:t>parts required to complete those repairs</w:t>
            </w:r>
          </w:p>
          <w:p w:rsidR="00732843" w:rsidRDefault="003F5B40" w:rsidP="008C7DD0">
            <w:pPr>
              <w:numPr>
                <w:ilvl w:val="0"/>
                <w:numId w:val="15"/>
              </w:num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Tracked 249 vehicles, logged man-hours and parts, calculated</w:t>
            </w:r>
            <w:r w:rsidR="00732843">
              <w:rPr>
                <w:rFonts w:cs="Garamond"/>
                <w:szCs w:val="20"/>
              </w:rPr>
              <w:t xml:space="preserve"> and reported operational</w:t>
            </w:r>
          </w:p>
          <w:p w:rsidR="003F5B40" w:rsidRPr="00E53588" w:rsidRDefault="00732843" w:rsidP="00732843">
            <w:pPr>
              <w:ind w:left="1890"/>
              <w:rPr>
                <w:rFonts w:cs="Garamond"/>
                <w:szCs w:val="20"/>
              </w:rPr>
            </w:pPr>
            <w:r>
              <w:rPr>
                <w:rFonts w:cs="Garamond"/>
                <w:szCs w:val="20"/>
              </w:rPr>
              <w:t xml:space="preserve">      </w:t>
            </w:r>
            <w:r w:rsidR="003F5B40" w:rsidRPr="00E53588">
              <w:rPr>
                <w:rFonts w:cs="Garamond"/>
                <w:szCs w:val="20"/>
              </w:rPr>
              <w:t>readiness</w:t>
            </w:r>
            <w:r w:rsidR="00E05BB1" w:rsidRPr="00E53588">
              <w:rPr>
                <w:rFonts w:cs="Garamond"/>
                <w:szCs w:val="20"/>
              </w:rPr>
              <w:t xml:space="preserve"> (O.R.)</w:t>
            </w:r>
            <w:r w:rsidR="003F5B40" w:rsidRPr="00E53588">
              <w:rPr>
                <w:rFonts w:cs="Garamond"/>
                <w:szCs w:val="20"/>
              </w:rPr>
              <w:t xml:space="preserve"> to supervisor via Excel and PowerPoint</w:t>
            </w:r>
          </w:p>
          <w:p w:rsidR="003039F9" w:rsidRPr="00E53588" w:rsidRDefault="003039F9" w:rsidP="008C7DD0">
            <w:pPr>
              <w:numPr>
                <w:ilvl w:val="0"/>
                <w:numId w:val="15"/>
              </w:num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Planned and led convoys from Lock haven Armory to the Ft Indian Town Gap </w:t>
            </w:r>
          </w:p>
          <w:p w:rsidR="003039F9" w:rsidRPr="00E53588" w:rsidRDefault="003039F9" w:rsidP="003039F9">
            <w:p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      </w:t>
            </w:r>
            <w:r w:rsidR="00732843">
              <w:rPr>
                <w:rFonts w:cs="Garamond"/>
                <w:szCs w:val="20"/>
              </w:rPr>
              <w:t xml:space="preserve">   </w:t>
            </w:r>
            <w:r w:rsidRPr="00E53588">
              <w:rPr>
                <w:rFonts w:cs="Garamond"/>
                <w:szCs w:val="20"/>
              </w:rPr>
              <w:t xml:space="preserve"> training facility Annville PA in coordination with the DOT</w:t>
            </w:r>
          </w:p>
          <w:p w:rsidR="003F5B40" w:rsidRPr="00E53588" w:rsidRDefault="003039F9" w:rsidP="008C7DD0">
            <w:pPr>
              <w:numPr>
                <w:ilvl w:val="0"/>
                <w:numId w:val="15"/>
              </w:numPr>
              <w:rPr>
                <w:rStyle w:val="Emphasis"/>
                <w:rFonts w:cs="Garamond"/>
                <w:i w:val="0"/>
                <w:iCs w:val="0"/>
                <w:szCs w:val="20"/>
              </w:rPr>
            </w:pPr>
            <w:r w:rsidRPr="00E53588">
              <w:rPr>
                <w:rStyle w:val="Emphasis"/>
                <w:bCs/>
                <w:i w:val="0"/>
                <w:color w:val="000000"/>
                <w:szCs w:val="20"/>
              </w:rPr>
              <w:t>Established priority of  maintenance IAW battalion commander’s intent</w:t>
            </w:r>
          </w:p>
          <w:p w:rsidR="00732843" w:rsidRPr="00732843" w:rsidRDefault="00E05BB1" w:rsidP="008C7DD0">
            <w:pPr>
              <w:numPr>
                <w:ilvl w:val="0"/>
                <w:numId w:val="15"/>
              </w:numPr>
              <w:rPr>
                <w:rStyle w:val="alogtext1"/>
                <w:rFonts w:ascii="Garamond" w:hAnsi="Garamond" w:cs="Garamond"/>
                <w:bCs w:val="0"/>
                <w:i w:val="0"/>
                <w:iCs w:val="0"/>
                <w:color w:val="auto"/>
              </w:rPr>
            </w:pPr>
            <w:r w:rsidRPr="00E53588">
              <w:rPr>
                <w:rStyle w:val="alogtext1"/>
                <w:rFonts w:ascii="Garamond" w:hAnsi="Garamond"/>
                <w:b w:val="0"/>
                <w:i w:val="0"/>
              </w:rPr>
              <w:t>Ensured Maximum Combat Power for the duration of deployment beginning with a 75%,</w:t>
            </w:r>
          </w:p>
          <w:p w:rsidR="00E05BB1" w:rsidRPr="00E53588" w:rsidRDefault="00732843" w:rsidP="00732843">
            <w:pPr>
              <w:ind w:left="1890"/>
              <w:rPr>
                <w:rStyle w:val="Emphasis"/>
                <w:rFonts w:cs="Garamond"/>
                <w:b/>
                <w:i w:val="0"/>
                <w:iCs w:val="0"/>
                <w:szCs w:val="20"/>
              </w:rPr>
            </w:pPr>
            <w:r>
              <w:rPr>
                <w:rStyle w:val="alogtext1"/>
                <w:rFonts w:ascii="Garamond" w:hAnsi="Garamond"/>
                <w:b w:val="0"/>
                <w:i w:val="0"/>
              </w:rPr>
              <w:t xml:space="preserve">      </w:t>
            </w:r>
            <w:r w:rsidR="00E05BB1" w:rsidRPr="00E53588">
              <w:rPr>
                <w:rStyle w:val="alogtext1"/>
                <w:rFonts w:ascii="Garamond" w:hAnsi="Garamond"/>
                <w:b w:val="0"/>
                <w:i w:val="0"/>
              </w:rPr>
              <w:t>ending with a 93% O.R. rate</w:t>
            </w:r>
          </w:p>
          <w:p w:rsidR="00000BE6" w:rsidRPr="00E53588" w:rsidRDefault="00632E25" w:rsidP="0025659D">
            <w:pPr>
              <w:ind w:left="144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</w:t>
            </w:r>
          </w:p>
          <w:p w:rsidR="00A93920" w:rsidRPr="00E53588" w:rsidRDefault="00A93920" w:rsidP="00A93920">
            <w:pPr>
              <w:ind w:left="189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[ 2011-</w:t>
            </w:r>
            <w:r w:rsidR="008C7DD0" w:rsidRPr="00E53588">
              <w:rPr>
                <w:rFonts w:cs="Garamond"/>
                <w:szCs w:val="20"/>
              </w:rPr>
              <w:t>Present</w:t>
            </w:r>
            <w:r w:rsidRPr="00E53588">
              <w:rPr>
                <w:rFonts w:cs="Garamond"/>
                <w:szCs w:val="20"/>
              </w:rPr>
              <w:t xml:space="preserve"> ]       [ </w:t>
            </w:r>
            <w:r w:rsidR="008C7DD0" w:rsidRPr="00E53588">
              <w:rPr>
                <w:rFonts w:cs="Garamond"/>
                <w:szCs w:val="20"/>
              </w:rPr>
              <w:t xml:space="preserve">PA </w:t>
            </w:r>
            <w:r w:rsidRPr="00E53588">
              <w:rPr>
                <w:rFonts w:cs="Garamond"/>
                <w:szCs w:val="20"/>
              </w:rPr>
              <w:t xml:space="preserve">Public Schools ]       </w:t>
            </w:r>
            <w:r w:rsidR="008C7DD0" w:rsidRPr="00E53588">
              <w:rPr>
                <w:rFonts w:cs="Garamond"/>
                <w:szCs w:val="20"/>
              </w:rPr>
              <w:t xml:space="preserve">[ </w:t>
            </w:r>
            <w:r w:rsidR="00E35730">
              <w:rPr>
                <w:rFonts w:cs="Garamond"/>
                <w:szCs w:val="20"/>
              </w:rPr>
              <w:t>Potter, York</w:t>
            </w:r>
            <w:r w:rsidR="008C7DD0" w:rsidRPr="00E53588">
              <w:rPr>
                <w:rFonts w:cs="Garamond"/>
                <w:szCs w:val="20"/>
              </w:rPr>
              <w:t>, Lancaster</w:t>
            </w:r>
            <w:r w:rsidR="00E35730">
              <w:rPr>
                <w:rFonts w:cs="Garamond"/>
                <w:szCs w:val="20"/>
              </w:rPr>
              <w:t>, County’s</w:t>
            </w:r>
            <w:r w:rsidRPr="00E53588">
              <w:rPr>
                <w:rFonts w:cs="Garamond"/>
                <w:szCs w:val="20"/>
              </w:rPr>
              <w:t>]</w:t>
            </w:r>
          </w:p>
          <w:p w:rsidR="00A93920" w:rsidRPr="00E35730" w:rsidRDefault="002D52F7" w:rsidP="002D52F7">
            <w:pPr>
              <w:rPr>
                <w:rFonts w:cs="Garamond"/>
                <w:b/>
                <w:bCs/>
                <w:iCs/>
                <w:caps/>
                <w:spacing w:val="15"/>
                <w:sz w:val="18"/>
                <w:szCs w:val="18"/>
              </w:rPr>
            </w:pPr>
            <w:r w:rsidRPr="00E53588">
              <w:rPr>
                <w:rFonts w:cs="Garamond"/>
                <w:b/>
                <w:bCs/>
                <w:i/>
                <w:iCs/>
                <w:caps/>
                <w:spacing w:val="15"/>
                <w:szCs w:val="20"/>
              </w:rPr>
              <w:t xml:space="preserve">                             </w:t>
            </w:r>
            <w:r w:rsidR="00A93920" w:rsidRPr="00E35730">
              <w:rPr>
                <w:rFonts w:cs="Garamond"/>
                <w:b/>
                <w:bCs/>
                <w:iCs/>
                <w:caps/>
                <w:spacing w:val="15"/>
                <w:sz w:val="18"/>
                <w:szCs w:val="18"/>
              </w:rPr>
              <w:t>Substitute Teacher</w:t>
            </w:r>
          </w:p>
          <w:p w:rsidR="005D0B8E" w:rsidRPr="00E53588" w:rsidRDefault="005D0B8E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rStyle w:val="Position"/>
                <w:b w:val="0"/>
                <w:szCs w:val="20"/>
              </w:rPr>
              <w:t>Substitute Teacher, K – 12 (Currently)</w:t>
            </w:r>
          </w:p>
          <w:p w:rsidR="002D52F7" w:rsidRPr="00E53588" w:rsidRDefault="005D0B8E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</w:rPr>
              <w:t>Employed with STS (Substitute Teacher Service) Fall 2013 to Present</w:t>
            </w:r>
          </w:p>
          <w:p w:rsidR="002D52F7" w:rsidRPr="00E53588" w:rsidRDefault="002D52F7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</w:rPr>
              <w:t xml:space="preserve">On call for </w:t>
            </w:r>
            <w:r w:rsidRPr="00E53588">
              <w:rPr>
                <w:b/>
                <w:szCs w:val="20"/>
              </w:rPr>
              <w:t>all subjects</w:t>
            </w:r>
          </w:p>
          <w:p w:rsidR="00732843" w:rsidRDefault="008C7DD0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</w:rPr>
              <w:t>Long Term substitute for Health and Physical Education for Austin School district ( Fall</w:t>
            </w:r>
          </w:p>
          <w:p w:rsidR="008C7DD0" w:rsidRPr="00E53588" w:rsidRDefault="00732843" w:rsidP="00732843">
            <w:pPr>
              <w:ind w:left="189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8C7DD0" w:rsidRPr="00E53588">
              <w:rPr>
                <w:szCs w:val="20"/>
              </w:rPr>
              <w:t>2012), prior to deployment</w:t>
            </w:r>
            <w:r w:rsidR="009E62FD" w:rsidRPr="00E53588">
              <w:rPr>
                <w:szCs w:val="20"/>
              </w:rPr>
              <w:t xml:space="preserve"> [ref. available]</w:t>
            </w:r>
          </w:p>
          <w:p w:rsidR="00732843" w:rsidRDefault="008C7DD0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</w:rPr>
              <w:t xml:space="preserve">Long Term substitute for NJROTC Penn York High School five months (2014-15 school </w:t>
            </w:r>
          </w:p>
          <w:p w:rsidR="008C7DD0" w:rsidRPr="00E53588" w:rsidRDefault="00732843" w:rsidP="00732843">
            <w:pPr>
              <w:ind w:left="1890"/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  <w:r w:rsidR="008C7DD0" w:rsidRPr="00E53588">
              <w:rPr>
                <w:szCs w:val="20"/>
              </w:rPr>
              <w:t>year)</w:t>
            </w:r>
            <w:r w:rsidR="009E62FD" w:rsidRPr="00E53588">
              <w:rPr>
                <w:szCs w:val="20"/>
              </w:rPr>
              <w:t xml:space="preserve"> [ref. available]</w:t>
            </w:r>
          </w:p>
          <w:p w:rsidR="008C7DD0" w:rsidRPr="00E53588" w:rsidRDefault="009E62FD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  <w:lang w:val="en"/>
              </w:rPr>
              <w:t>Created instructional resources for use in the classroom.</w:t>
            </w:r>
          </w:p>
          <w:p w:rsidR="009E62FD" w:rsidRPr="00E53588" w:rsidRDefault="009E62FD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  <w:lang w:val="en"/>
              </w:rPr>
              <w:t>Met course and school-wide student performance goals</w:t>
            </w:r>
          </w:p>
          <w:p w:rsidR="009E62FD" w:rsidRPr="00E53588" w:rsidRDefault="009E62FD" w:rsidP="008C7DD0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  <w:lang w:val="en"/>
              </w:rPr>
              <w:t>Created lesson plans and modified accordingly</w:t>
            </w:r>
          </w:p>
          <w:p w:rsidR="002D52F7" w:rsidRPr="00E53588" w:rsidRDefault="002D52F7" w:rsidP="00DA3E70">
            <w:pPr>
              <w:ind w:left="1890"/>
              <w:rPr>
                <w:rFonts w:cs="Garamond"/>
                <w:szCs w:val="20"/>
              </w:rPr>
            </w:pPr>
          </w:p>
          <w:p w:rsidR="00DA3E70" w:rsidRPr="00E53588" w:rsidRDefault="002A09C3" w:rsidP="00DA3E70">
            <w:pPr>
              <w:ind w:left="189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[</w:t>
            </w:r>
            <w:r w:rsidR="00DA3E70" w:rsidRPr="00E53588">
              <w:rPr>
                <w:rFonts w:cs="Garamond"/>
                <w:szCs w:val="20"/>
              </w:rPr>
              <w:t xml:space="preserve"> 2006- </w:t>
            </w:r>
            <w:r w:rsidR="00000BE6" w:rsidRPr="00E53588">
              <w:rPr>
                <w:rFonts w:cs="Garamond"/>
                <w:szCs w:val="20"/>
              </w:rPr>
              <w:t>2011</w:t>
            </w:r>
            <w:r w:rsidR="00DA3E70" w:rsidRPr="00E53588">
              <w:rPr>
                <w:rFonts w:cs="Garamond"/>
                <w:szCs w:val="20"/>
              </w:rPr>
              <w:t xml:space="preserve"> ]       [ Camp Ripley ]       [ Little Falls MN ]</w:t>
            </w:r>
          </w:p>
          <w:p w:rsidR="00DA3E70" w:rsidRPr="00E35730" w:rsidRDefault="00DA3E70" w:rsidP="00DA3E70">
            <w:pPr>
              <w:ind w:left="1890"/>
              <w:rPr>
                <w:rFonts w:cs="Garamond"/>
                <w:b/>
                <w:bCs/>
                <w:iCs/>
                <w:caps/>
                <w:spacing w:val="15"/>
                <w:sz w:val="18"/>
                <w:szCs w:val="18"/>
              </w:rPr>
            </w:pPr>
            <w:r w:rsidRPr="00E35730">
              <w:rPr>
                <w:rFonts w:cs="Garamond"/>
                <w:b/>
                <w:bCs/>
                <w:iCs/>
                <w:caps/>
                <w:spacing w:val="15"/>
                <w:sz w:val="18"/>
                <w:szCs w:val="18"/>
              </w:rPr>
              <w:t>Officer  MN Arng</w:t>
            </w:r>
          </w:p>
          <w:p w:rsidR="00DA3E70" w:rsidRPr="00E53588" w:rsidRDefault="00790A5F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caps/>
                <w:spacing w:val="15"/>
                <w:szCs w:val="20"/>
              </w:rPr>
            </w:pPr>
            <w:r>
              <w:rPr>
                <w:rFonts w:cs="Garamond"/>
                <w:caps/>
                <w:spacing w:val="15"/>
                <w:szCs w:val="20"/>
              </w:rPr>
              <w:t xml:space="preserve"> </w:t>
            </w:r>
            <w:r w:rsidR="009E62FD" w:rsidRPr="00E53588">
              <w:rPr>
                <w:rFonts w:cs="Garamond"/>
                <w:caps/>
                <w:spacing w:val="15"/>
                <w:szCs w:val="20"/>
              </w:rPr>
              <w:t>c</w:t>
            </w:r>
            <w:r w:rsidR="009E62FD" w:rsidRPr="00E53588">
              <w:rPr>
                <w:rFonts w:cs="Garamond"/>
                <w:szCs w:val="20"/>
              </w:rPr>
              <w:t>oordinated and led t</w:t>
            </w:r>
            <w:r w:rsidR="00DA3E70" w:rsidRPr="00E53588">
              <w:rPr>
                <w:rFonts w:cs="Garamond"/>
                <w:szCs w:val="20"/>
              </w:rPr>
              <w:t>raining for  gunners and mechanics</w:t>
            </w:r>
          </w:p>
          <w:p w:rsidR="00DA3E70" w:rsidRPr="00E53588" w:rsidRDefault="00790A5F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caps/>
                <w:spacing w:val="15"/>
                <w:szCs w:val="20"/>
              </w:rPr>
            </w:pPr>
            <w:r>
              <w:rPr>
                <w:rFonts w:cs="Garamond"/>
                <w:szCs w:val="20"/>
              </w:rPr>
              <w:t xml:space="preserve"> </w:t>
            </w:r>
            <w:r w:rsidR="009E62FD" w:rsidRPr="00E53588">
              <w:rPr>
                <w:rFonts w:cs="Garamond"/>
                <w:szCs w:val="20"/>
              </w:rPr>
              <w:t>Assigned</w:t>
            </w:r>
            <w:r w:rsidR="00DA3E70" w:rsidRPr="00E53588">
              <w:rPr>
                <w:rFonts w:cs="Garamond"/>
                <w:szCs w:val="20"/>
              </w:rPr>
              <w:t xml:space="preserve"> </w:t>
            </w:r>
            <w:r w:rsidR="004147AE" w:rsidRPr="00E53588">
              <w:rPr>
                <w:rFonts w:cs="Garamond"/>
                <w:szCs w:val="20"/>
              </w:rPr>
              <w:t>responsibilities of the</w:t>
            </w:r>
            <w:r w:rsidR="00DA3E70" w:rsidRPr="00E53588">
              <w:rPr>
                <w:rFonts w:cs="Garamond"/>
                <w:szCs w:val="20"/>
              </w:rPr>
              <w:t xml:space="preserve"> Maintenance Control Officer</w:t>
            </w:r>
            <w:r w:rsidR="004147AE" w:rsidRPr="00E53588">
              <w:rPr>
                <w:rFonts w:cs="Garamond"/>
                <w:szCs w:val="20"/>
              </w:rPr>
              <w:t xml:space="preserve"> &amp; Maintenance Platoon Leader, </w:t>
            </w:r>
            <w:r w:rsidR="00DA3E70" w:rsidRPr="00E53588">
              <w:rPr>
                <w:rFonts w:cs="Garamond"/>
                <w:szCs w:val="20"/>
              </w:rPr>
              <w:t xml:space="preserve"> </w:t>
            </w:r>
            <w:r w:rsidR="004147AE" w:rsidRPr="00E53588">
              <w:rPr>
                <w:rFonts w:cs="Garamond"/>
                <w:szCs w:val="20"/>
              </w:rPr>
              <w:t>in the absence of a second officer</w:t>
            </w:r>
            <w:r w:rsidR="00F67BB0" w:rsidRPr="00E53588">
              <w:rPr>
                <w:rFonts w:cs="Garamond"/>
                <w:szCs w:val="20"/>
              </w:rPr>
              <w:t xml:space="preserve"> (see above description)</w:t>
            </w:r>
          </w:p>
          <w:p w:rsidR="00DA3E70" w:rsidRPr="00E53588" w:rsidRDefault="003D604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caps/>
                <w:spacing w:val="15"/>
                <w:szCs w:val="20"/>
              </w:rPr>
            </w:pPr>
            <w:r w:rsidRPr="00E53588">
              <w:rPr>
                <w:rFonts w:cs="Garamond"/>
                <w:caps/>
                <w:spacing w:val="15"/>
                <w:szCs w:val="20"/>
              </w:rPr>
              <w:t xml:space="preserve"> </w:t>
            </w:r>
            <w:r w:rsidR="004147AE" w:rsidRPr="00E53588">
              <w:rPr>
                <w:rFonts w:cs="Garamond"/>
                <w:szCs w:val="20"/>
              </w:rPr>
              <w:t>Performed the duties of Senior Rater</w:t>
            </w:r>
            <w:r w:rsidR="00DA3E70" w:rsidRPr="00E53588">
              <w:rPr>
                <w:rFonts w:cs="Garamond"/>
                <w:szCs w:val="20"/>
              </w:rPr>
              <w:t xml:space="preserve"> </w:t>
            </w:r>
            <w:r w:rsidR="004147AE" w:rsidRPr="00E53588">
              <w:rPr>
                <w:rFonts w:cs="Garamond"/>
                <w:szCs w:val="20"/>
              </w:rPr>
              <w:t>for all NCOs and lower Enlisted</w:t>
            </w:r>
            <w:r w:rsidR="00DA3E70" w:rsidRPr="00E53588">
              <w:rPr>
                <w:rFonts w:cs="Garamond"/>
                <w:szCs w:val="20"/>
              </w:rPr>
              <w:t xml:space="preserve"> soldiers in my platoon</w:t>
            </w:r>
          </w:p>
          <w:p w:rsidR="00DA3E70" w:rsidRPr="00E53588" w:rsidRDefault="00790A5F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caps/>
                <w:spacing w:val="15"/>
                <w:szCs w:val="20"/>
              </w:rPr>
            </w:pPr>
            <w:r>
              <w:rPr>
                <w:rFonts w:cs="Garamond"/>
                <w:szCs w:val="20"/>
              </w:rPr>
              <w:t xml:space="preserve"> </w:t>
            </w:r>
            <w:r w:rsidR="00DA3E70" w:rsidRPr="00E53588">
              <w:rPr>
                <w:rFonts w:cs="Garamond"/>
                <w:szCs w:val="20"/>
              </w:rPr>
              <w:t>Maintain personal fitness level in accordance with Army policy</w:t>
            </w:r>
          </w:p>
          <w:p w:rsidR="00F67BB0" w:rsidRPr="00E53588" w:rsidRDefault="00F67BB0" w:rsidP="00DA3E70">
            <w:pPr>
              <w:ind w:left="1890"/>
              <w:rPr>
                <w:rFonts w:cs="Garamond"/>
                <w:szCs w:val="20"/>
              </w:rPr>
            </w:pPr>
          </w:p>
          <w:p w:rsidR="00DA3E70" w:rsidRPr="00E53588" w:rsidRDefault="00DA3E70" w:rsidP="00DA3E70">
            <w:pPr>
              <w:ind w:left="189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[ 2004-2006 ]       [  SBC  ]     [ Bozeman Montana ]</w:t>
            </w:r>
          </w:p>
          <w:p w:rsidR="00DA3E70" w:rsidRPr="00732843" w:rsidRDefault="00DA3E70" w:rsidP="00DA3E70">
            <w:pPr>
              <w:ind w:left="1890"/>
              <w:rPr>
                <w:rFonts w:cs="Garamond"/>
                <w:b/>
                <w:bCs/>
                <w:iCs/>
                <w:szCs w:val="20"/>
              </w:rPr>
            </w:pPr>
            <w:r w:rsidRPr="00732843">
              <w:rPr>
                <w:rFonts w:cs="Garamond"/>
                <w:b/>
                <w:bCs/>
                <w:iCs/>
                <w:szCs w:val="20"/>
              </w:rPr>
              <w:t>Timber and Stick Framer</w:t>
            </w:r>
          </w:p>
          <w:p w:rsidR="00732843" w:rsidRDefault="00DA3E70" w:rsidP="005D0B8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b/>
                <w:szCs w:val="20"/>
              </w:rPr>
            </w:pPr>
            <w:r w:rsidRPr="00E53588">
              <w:rPr>
                <w:rFonts w:cs="Garamond"/>
                <w:szCs w:val="20"/>
              </w:rPr>
              <w:t>Assisted in the building of timber framed homes using a myriad of different tools</w:t>
            </w:r>
            <w:r w:rsidR="004147AE" w:rsidRPr="00E53588">
              <w:rPr>
                <w:rFonts w:cs="Garamond"/>
                <w:szCs w:val="20"/>
              </w:rPr>
              <w:t xml:space="preserve"> such as,</w:t>
            </w:r>
            <w:r w:rsidR="003D6040" w:rsidRPr="00E53588">
              <w:rPr>
                <w:rFonts w:cs="Garamond"/>
                <w:b/>
                <w:szCs w:val="20"/>
              </w:rPr>
              <w:t xml:space="preserve"> </w:t>
            </w:r>
          </w:p>
          <w:p w:rsidR="00DA3E70" w:rsidRPr="0039079A" w:rsidRDefault="00732843" w:rsidP="00732843">
            <w:pPr>
              <w:widowControl w:val="0"/>
              <w:overflowPunct w:val="0"/>
              <w:autoSpaceDE w:val="0"/>
              <w:autoSpaceDN w:val="0"/>
              <w:adjustRightInd w:val="0"/>
              <w:ind w:left="1890"/>
              <w:rPr>
                <w:rFonts w:cs="Garamond"/>
                <w:szCs w:val="20"/>
              </w:rPr>
            </w:pPr>
            <w:r w:rsidRPr="0039079A">
              <w:rPr>
                <w:rFonts w:cs="Garamond"/>
                <w:szCs w:val="20"/>
              </w:rPr>
              <w:t xml:space="preserve">     </w:t>
            </w:r>
            <w:r w:rsidR="00DA3E70" w:rsidRPr="0039079A">
              <w:rPr>
                <w:rFonts w:cs="Garamond"/>
                <w:szCs w:val="20"/>
              </w:rPr>
              <w:t>chainsaws, chisels, and an assortment of other power and hand tools.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Worked as a stick framer for the same company using more traditional </w:t>
            </w:r>
            <w:r w:rsidR="004147AE" w:rsidRPr="00E53588">
              <w:rPr>
                <w:rFonts w:cs="Garamond"/>
                <w:szCs w:val="20"/>
              </w:rPr>
              <w:t xml:space="preserve">carpentry </w:t>
            </w:r>
            <w:r w:rsidRPr="00E53588">
              <w:rPr>
                <w:rFonts w:cs="Garamond"/>
                <w:szCs w:val="20"/>
              </w:rPr>
              <w:t>tools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Framed, hung rafters, built and placed knee braces, and hung windows and doors</w:t>
            </w:r>
          </w:p>
          <w:p w:rsidR="00732843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I have been licensed on all lift equipment (GEHL, Genie</w:t>
            </w:r>
            <w:r w:rsidR="004147AE" w:rsidRPr="00E53588">
              <w:rPr>
                <w:rFonts w:cs="Garamond"/>
                <w:szCs w:val="20"/>
              </w:rPr>
              <w:t>,</w:t>
            </w:r>
            <w:r w:rsidR="00F57852" w:rsidRPr="00E53588">
              <w:rPr>
                <w:rFonts w:cs="Garamond"/>
                <w:szCs w:val="20"/>
              </w:rPr>
              <w:t xml:space="preserve"> etc…</w:t>
            </w:r>
            <w:r w:rsidRPr="00E53588">
              <w:rPr>
                <w:rFonts w:cs="Garamond"/>
                <w:szCs w:val="20"/>
              </w:rPr>
              <w:t xml:space="preserve"> )</w:t>
            </w:r>
            <w:r w:rsidR="004147AE" w:rsidRPr="00E53588">
              <w:rPr>
                <w:rFonts w:cs="Garamond"/>
                <w:szCs w:val="20"/>
              </w:rPr>
              <w:t xml:space="preserve"> as well as forklifts and skid</w:t>
            </w:r>
            <w:r w:rsidR="00732843">
              <w:rPr>
                <w:rFonts w:cs="Garamond"/>
                <w:szCs w:val="20"/>
              </w:rPr>
              <w:t>-</w:t>
            </w:r>
          </w:p>
          <w:p w:rsidR="00DA3E70" w:rsidRPr="00E53588" w:rsidRDefault="0039079A" w:rsidP="00732843">
            <w:pPr>
              <w:widowControl w:val="0"/>
              <w:overflowPunct w:val="0"/>
              <w:autoSpaceDE w:val="0"/>
              <w:autoSpaceDN w:val="0"/>
              <w:adjustRightInd w:val="0"/>
              <w:ind w:left="1890"/>
              <w:rPr>
                <w:rFonts w:cs="Garamond"/>
                <w:szCs w:val="20"/>
              </w:rPr>
            </w:pPr>
            <w:r>
              <w:rPr>
                <w:rFonts w:cs="Garamond"/>
                <w:szCs w:val="20"/>
              </w:rPr>
              <w:t xml:space="preserve">      </w:t>
            </w:r>
            <w:r w:rsidR="004147AE" w:rsidRPr="00E53588">
              <w:rPr>
                <w:rFonts w:cs="Garamond"/>
                <w:szCs w:val="20"/>
              </w:rPr>
              <w:t>steers</w:t>
            </w:r>
          </w:p>
          <w:p w:rsidR="00F57852" w:rsidRPr="00E53588" w:rsidRDefault="00F57852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Educated on reading plans and transferring scale to wood stock</w:t>
            </w:r>
          </w:p>
          <w:p w:rsidR="00F57852" w:rsidRPr="00E53588" w:rsidRDefault="00F57852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Adept at towing and backing with gooseneck trailers</w:t>
            </w:r>
          </w:p>
          <w:p w:rsidR="00F57852" w:rsidRPr="00E53588" w:rsidRDefault="00F57852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Knowledgeable and practiced in the use of overhead cranes ( both indoor and outdoor)</w:t>
            </w:r>
          </w:p>
          <w:p w:rsidR="00DA3E70" w:rsidRPr="00E53588" w:rsidRDefault="00DA3E70" w:rsidP="00DA3E70">
            <w:pPr>
              <w:widowControl w:val="0"/>
              <w:overflowPunct w:val="0"/>
              <w:autoSpaceDE w:val="0"/>
              <w:autoSpaceDN w:val="0"/>
              <w:adjustRightInd w:val="0"/>
              <w:ind w:left="1890"/>
              <w:rPr>
                <w:rFonts w:cs="Garamond"/>
                <w:szCs w:val="20"/>
              </w:rPr>
            </w:pPr>
          </w:p>
          <w:p w:rsidR="00E35730" w:rsidRDefault="00E35730" w:rsidP="00B90156">
            <w:pPr>
              <w:ind w:left="1890"/>
              <w:rPr>
                <w:rFonts w:cs="Garamond"/>
                <w:szCs w:val="20"/>
              </w:rPr>
            </w:pPr>
          </w:p>
          <w:p w:rsidR="00E35730" w:rsidRDefault="00E35730" w:rsidP="00B90156">
            <w:pPr>
              <w:ind w:left="1890"/>
              <w:rPr>
                <w:rFonts w:cs="Garamond"/>
                <w:szCs w:val="20"/>
              </w:rPr>
            </w:pPr>
          </w:p>
          <w:p w:rsidR="00AD0EFD" w:rsidRPr="00E53588" w:rsidRDefault="00DA3E70" w:rsidP="00B90156">
            <w:pPr>
              <w:ind w:left="189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[ 2002-2004 ]         [ Adelphia Children’s Home Westfield PA ]</w:t>
            </w:r>
          </w:p>
          <w:p w:rsidR="00DA3E70" w:rsidRPr="00732843" w:rsidRDefault="00DA3E70" w:rsidP="00DA3E70">
            <w:pPr>
              <w:rPr>
                <w:rFonts w:cs="Garamond"/>
                <w:b/>
                <w:bCs/>
                <w:iCs/>
                <w:szCs w:val="20"/>
              </w:rPr>
            </w:pPr>
            <w:r w:rsidRPr="00E53588">
              <w:rPr>
                <w:rFonts w:cs="Garamond"/>
                <w:b/>
                <w:bCs/>
                <w:i/>
                <w:iCs/>
                <w:szCs w:val="20"/>
              </w:rPr>
              <w:t xml:space="preserve">                                 </w:t>
            </w:r>
            <w:r w:rsidR="00732843">
              <w:rPr>
                <w:rFonts w:cs="Garamond"/>
                <w:b/>
                <w:bCs/>
                <w:i/>
                <w:iCs/>
                <w:szCs w:val="20"/>
              </w:rPr>
              <w:t xml:space="preserve">    </w:t>
            </w:r>
            <w:r w:rsidRPr="00E53588">
              <w:rPr>
                <w:rFonts w:cs="Garamond"/>
                <w:b/>
                <w:bCs/>
                <w:i/>
                <w:iCs/>
                <w:szCs w:val="20"/>
              </w:rPr>
              <w:t xml:space="preserve"> </w:t>
            </w:r>
            <w:r w:rsidRPr="00732843">
              <w:rPr>
                <w:rFonts w:cs="Garamond"/>
                <w:b/>
                <w:bCs/>
                <w:iCs/>
                <w:szCs w:val="20"/>
              </w:rPr>
              <w:t xml:space="preserve">Health and Physical Education Teacher and  Counselor                      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Taught Health Physical Education, Math, and Current Events 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Counseled  Emotionally Disturbed, MR students in a children’s home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Administered medications to children and maintained accountability 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Trained and certified in child restraint protocols</w:t>
            </w:r>
          </w:p>
          <w:p w:rsidR="00F57852" w:rsidRPr="00E53588" w:rsidRDefault="00F57852" w:rsidP="00F57852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  <w:lang w:val="en"/>
              </w:rPr>
              <w:t>Created instructional resources for use in the classroom.</w:t>
            </w:r>
          </w:p>
          <w:p w:rsidR="00F57852" w:rsidRPr="00E53588" w:rsidRDefault="00F57852" w:rsidP="00F57852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  <w:lang w:val="en"/>
              </w:rPr>
              <w:t>Met course and school-wide student performance goals</w:t>
            </w:r>
          </w:p>
          <w:p w:rsidR="00F57852" w:rsidRPr="00E53588" w:rsidRDefault="00F57852" w:rsidP="00F57852">
            <w:pPr>
              <w:numPr>
                <w:ilvl w:val="0"/>
                <w:numId w:val="15"/>
              </w:numPr>
              <w:rPr>
                <w:szCs w:val="20"/>
              </w:rPr>
            </w:pPr>
            <w:r w:rsidRPr="00E53588">
              <w:rPr>
                <w:szCs w:val="20"/>
                <w:lang w:val="en"/>
              </w:rPr>
              <w:t>Created lesson plans and modified accordingly</w:t>
            </w:r>
          </w:p>
          <w:p w:rsidR="00B90156" w:rsidRPr="00E53588" w:rsidRDefault="00DA3E70" w:rsidP="00DA3E70">
            <w:p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</w:t>
            </w:r>
          </w:p>
          <w:p w:rsidR="00DA3E70" w:rsidRPr="00E53588" w:rsidRDefault="00B90156" w:rsidP="00DA3E70">
            <w:pPr>
              <w:rPr>
                <w:rFonts w:cs="Garamond"/>
                <w:b/>
                <w:color w:val="FF0000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 </w:t>
            </w:r>
            <w:r w:rsidR="00732843">
              <w:rPr>
                <w:rFonts w:cs="Garamond"/>
                <w:szCs w:val="20"/>
              </w:rPr>
              <w:t xml:space="preserve">   </w:t>
            </w:r>
            <w:r w:rsidR="00AD0EFD" w:rsidRPr="00E53588">
              <w:rPr>
                <w:rFonts w:cs="Garamond"/>
                <w:szCs w:val="20"/>
              </w:rPr>
              <w:t>[1998</w:t>
            </w:r>
            <w:r w:rsidR="00DA3E70" w:rsidRPr="00E53588">
              <w:rPr>
                <w:rFonts w:cs="Garamond"/>
                <w:szCs w:val="20"/>
              </w:rPr>
              <w:t>-</w:t>
            </w:r>
            <w:r w:rsidR="00AD0EFD" w:rsidRPr="00E53588">
              <w:rPr>
                <w:rFonts w:cs="Garamond"/>
                <w:szCs w:val="20"/>
              </w:rPr>
              <w:t>2001]</w:t>
            </w:r>
            <w:r w:rsidR="00DA3E70" w:rsidRPr="00E53588">
              <w:rPr>
                <w:rFonts w:cs="Garamond"/>
                <w:szCs w:val="20"/>
              </w:rPr>
              <w:t xml:space="preserve">        [ Edgar Allen Poe Middle School ]  </w:t>
            </w:r>
          </w:p>
          <w:p w:rsidR="00DA3E70" w:rsidRPr="00732843" w:rsidRDefault="00DA3E70" w:rsidP="00DA3E70">
            <w:pPr>
              <w:ind w:left="1890"/>
              <w:rPr>
                <w:rFonts w:cs="Garamond"/>
                <w:b/>
                <w:bCs/>
                <w:iCs/>
                <w:szCs w:val="20"/>
              </w:rPr>
            </w:pPr>
            <w:r w:rsidRPr="00732843">
              <w:rPr>
                <w:rFonts w:cs="Garamond"/>
                <w:b/>
                <w:bCs/>
                <w:iCs/>
                <w:szCs w:val="20"/>
              </w:rPr>
              <w:t>Health and Physical Education Teacher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Created and implemented Health and Physical education curriculum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Maintained a classroom of 40 plus chi</w:t>
            </w:r>
            <w:r w:rsidR="0012557C">
              <w:rPr>
                <w:rFonts w:cs="Garamond"/>
                <w:szCs w:val="20"/>
              </w:rPr>
              <w:t xml:space="preserve">ldren in multiple activities </w:t>
            </w:r>
          </w:p>
          <w:p w:rsidR="00732843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Maintained and improved knowledge of child psychology</w:t>
            </w:r>
            <w:r w:rsidR="00905F94">
              <w:rPr>
                <w:rFonts w:cs="Garamond"/>
                <w:szCs w:val="20"/>
              </w:rPr>
              <w:t>,</w:t>
            </w:r>
            <w:r w:rsidRPr="00E53588">
              <w:rPr>
                <w:rFonts w:cs="Garamond"/>
                <w:szCs w:val="20"/>
              </w:rPr>
              <w:t xml:space="preserve"> and biomechanics through research</w:t>
            </w:r>
          </w:p>
          <w:p w:rsidR="00DA3E70" w:rsidRPr="00E53588" w:rsidRDefault="00732843" w:rsidP="00732843">
            <w:pPr>
              <w:widowControl w:val="0"/>
              <w:overflowPunct w:val="0"/>
              <w:autoSpaceDE w:val="0"/>
              <w:autoSpaceDN w:val="0"/>
              <w:adjustRightInd w:val="0"/>
              <w:ind w:left="1890"/>
              <w:rPr>
                <w:rFonts w:cs="Garamond"/>
                <w:szCs w:val="20"/>
              </w:rPr>
            </w:pPr>
            <w:r>
              <w:rPr>
                <w:rFonts w:cs="Garamond"/>
                <w:szCs w:val="20"/>
              </w:rPr>
              <w:t xml:space="preserve">      </w:t>
            </w:r>
            <w:r w:rsidR="00DA3E70" w:rsidRPr="00E53588">
              <w:rPr>
                <w:rFonts w:cs="Garamond"/>
                <w:szCs w:val="20"/>
              </w:rPr>
              <w:t>and implementation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Used </w:t>
            </w:r>
            <w:r w:rsidR="000E756C" w:rsidRPr="00E53588">
              <w:rPr>
                <w:rFonts w:cs="Garamond"/>
                <w:b/>
                <w:szCs w:val="20"/>
              </w:rPr>
              <w:t>Polar Heart Rate</w:t>
            </w:r>
            <w:r w:rsidRPr="00E53588">
              <w:rPr>
                <w:rFonts w:cs="Garamond"/>
                <w:szCs w:val="20"/>
              </w:rPr>
              <w:t xml:space="preserve"> monitors in all PE classes to mitigate possible stress related injuries</w:t>
            </w:r>
          </w:p>
          <w:p w:rsidR="00DA3E70" w:rsidRPr="00E53588" w:rsidRDefault="00DA3E7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Team taught with special education teacher when necessary</w:t>
            </w:r>
          </w:p>
          <w:p w:rsidR="00B90156" w:rsidRPr="00E53588" w:rsidRDefault="00B90156" w:rsidP="00B90156">
            <w:p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 </w:t>
            </w:r>
          </w:p>
          <w:p w:rsidR="00B90156" w:rsidRPr="00E53588" w:rsidRDefault="00B90156" w:rsidP="00B90156">
            <w:p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</w:t>
            </w:r>
            <w:r w:rsidR="00732843">
              <w:rPr>
                <w:rFonts w:cs="Garamond"/>
                <w:szCs w:val="20"/>
              </w:rPr>
              <w:t xml:space="preserve">    </w:t>
            </w:r>
            <w:r w:rsidRPr="00E53588">
              <w:rPr>
                <w:rFonts w:cs="Garamond"/>
                <w:szCs w:val="20"/>
              </w:rPr>
              <w:t xml:space="preserve"> [1995-1998]        [ Fairfax County Public Schools</w:t>
            </w:r>
            <w:r w:rsidR="00F57852" w:rsidRPr="00E53588">
              <w:rPr>
                <w:rFonts w:cs="Garamond"/>
                <w:szCs w:val="20"/>
              </w:rPr>
              <w:t xml:space="preserve"> VA</w:t>
            </w:r>
            <w:r w:rsidRPr="00E53588">
              <w:rPr>
                <w:rFonts w:cs="Garamond"/>
                <w:szCs w:val="20"/>
              </w:rPr>
              <w:t xml:space="preserve"> ] </w:t>
            </w:r>
          </w:p>
          <w:p w:rsidR="00B90156" w:rsidRPr="00E53588" w:rsidRDefault="00B90156" w:rsidP="00B90156">
            <w:pPr>
              <w:rPr>
                <w:rFonts w:cs="Garamond"/>
                <w:b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</w:t>
            </w:r>
            <w:r w:rsidR="00732843">
              <w:rPr>
                <w:rFonts w:cs="Garamond"/>
                <w:szCs w:val="20"/>
              </w:rPr>
              <w:t xml:space="preserve">   </w:t>
            </w:r>
            <w:r w:rsidRPr="00E53588">
              <w:rPr>
                <w:rFonts w:cs="Garamond"/>
                <w:szCs w:val="20"/>
              </w:rPr>
              <w:t xml:space="preserve"> </w:t>
            </w:r>
            <w:r w:rsidRPr="00E53588">
              <w:rPr>
                <w:rFonts w:cs="Garamond"/>
                <w:b/>
                <w:szCs w:val="20"/>
              </w:rPr>
              <w:t xml:space="preserve">Substitute Teacher and Personal Trainer </w:t>
            </w:r>
          </w:p>
          <w:p w:rsidR="00B90156" w:rsidRDefault="00B90156" w:rsidP="008C7DD0">
            <w:pPr>
              <w:numPr>
                <w:ilvl w:val="0"/>
                <w:numId w:val="15"/>
              </w:num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>Substitute taught in the Fairfax County public school system</w:t>
            </w:r>
          </w:p>
          <w:p w:rsidR="00E53588" w:rsidRPr="001B5C26" w:rsidRDefault="00B90156" w:rsidP="001B5C26">
            <w:pPr>
              <w:numPr>
                <w:ilvl w:val="0"/>
                <w:numId w:val="15"/>
              </w:numPr>
              <w:rPr>
                <w:rFonts w:cs="Garamond"/>
                <w:szCs w:val="20"/>
              </w:rPr>
            </w:pPr>
            <w:r w:rsidRPr="001B5C26">
              <w:rPr>
                <w:rFonts w:cs="Garamond"/>
                <w:szCs w:val="20"/>
              </w:rPr>
              <w:t xml:space="preserve">Personal Trained </w:t>
            </w:r>
            <w:r w:rsidR="00F57852" w:rsidRPr="001B5C26">
              <w:rPr>
                <w:rFonts w:cs="Garamond"/>
                <w:szCs w:val="20"/>
              </w:rPr>
              <w:t xml:space="preserve">( Skyline Clubs: Crystal Gateway, Gold’s Gym: Clarington) </w:t>
            </w:r>
          </w:p>
          <w:p w:rsidR="00E53588" w:rsidRPr="00E53588" w:rsidRDefault="00E53588" w:rsidP="00B90156">
            <w:pPr>
              <w:ind w:left="1890"/>
              <w:rPr>
                <w:rFonts w:cs="Garamond"/>
                <w:szCs w:val="20"/>
              </w:rPr>
            </w:pPr>
          </w:p>
          <w:p w:rsidR="00B90156" w:rsidRPr="00E53588" w:rsidRDefault="00B90156" w:rsidP="00B90156">
            <w:pPr>
              <w:ind w:left="1890"/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[ 1986-1990 ]          [ US Army </w:t>
            </w:r>
            <w:r w:rsidR="00E53588" w:rsidRPr="00E53588">
              <w:rPr>
                <w:rFonts w:cs="Garamond"/>
                <w:szCs w:val="20"/>
              </w:rPr>
              <w:t>Active Duty</w:t>
            </w:r>
            <w:r w:rsidRPr="00E53588">
              <w:rPr>
                <w:rFonts w:cs="Garamond"/>
                <w:szCs w:val="20"/>
              </w:rPr>
              <w:t xml:space="preserve">]       [  </w:t>
            </w:r>
            <w:r w:rsidR="00E53588" w:rsidRPr="00E53588">
              <w:rPr>
                <w:rFonts w:cs="Garamond"/>
                <w:szCs w:val="20"/>
              </w:rPr>
              <w:t>Stateside and OCONUS tours</w:t>
            </w:r>
            <w:r w:rsidRPr="00E53588">
              <w:rPr>
                <w:rFonts w:cs="Garamond"/>
                <w:szCs w:val="20"/>
              </w:rPr>
              <w:t xml:space="preserve"> ]     </w:t>
            </w:r>
          </w:p>
          <w:p w:rsidR="00DA3E70" w:rsidRPr="00E53588" w:rsidRDefault="00B90156" w:rsidP="00DA3E70">
            <w:pPr>
              <w:widowControl w:val="0"/>
              <w:overflowPunct w:val="0"/>
              <w:autoSpaceDE w:val="0"/>
              <w:autoSpaceDN w:val="0"/>
              <w:adjustRightInd w:val="0"/>
              <w:ind w:left="1890"/>
              <w:rPr>
                <w:b/>
                <w:szCs w:val="20"/>
              </w:rPr>
            </w:pPr>
            <w:r w:rsidRPr="00E53588">
              <w:rPr>
                <w:b/>
                <w:szCs w:val="20"/>
              </w:rPr>
              <w:t>Active Army /Calvary Scout</w:t>
            </w:r>
          </w:p>
          <w:p w:rsidR="00E53588" w:rsidRPr="00E53588" w:rsidRDefault="00E53588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 w:rsidRPr="00E53588">
              <w:rPr>
                <w:szCs w:val="20"/>
              </w:rPr>
              <w:t>Reconnaissance Scout</w:t>
            </w:r>
          </w:p>
          <w:p w:rsidR="00B90156" w:rsidRPr="00E53588" w:rsidRDefault="00E53588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 w:rsidRPr="00E53588">
              <w:rPr>
                <w:szCs w:val="20"/>
              </w:rPr>
              <w:t>Track and Wheeled vehicle operator</w:t>
            </w:r>
          </w:p>
          <w:p w:rsidR="00B90156" w:rsidRPr="00E53588" w:rsidRDefault="00B90156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 w:rsidRPr="00E53588">
              <w:rPr>
                <w:szCs w:val="20"/>
              </w:rPr>
              <w:t>Attended multiple</w:t>
            </w:r>
            <w:r w:rsidR="00E53588" w:rsidRPr="00E53588">
              <w:rPr>
                <w:szCs w:val="20"/>
              </w:rPr>
              <w:t xml:space="preserve"> major</w:t>
            </w:r>
            <w:r w:rsidRPr="00E53588">
              <w:rPr>
                <w:szCs w:val="20"/>
              </w:rPr>
              <w:t xml:space="preserve"> field missions</w:t>
            </w:r>
            <w:r w:rsidR="00E53588" w:rsidRPr="00E53588">
              <w:rPr>
                <w:szCs w:val="20"/>
              </w:rPr>
              <w:t xml:space="preserve"> (California, Korea and Germany)</w:t>
            </w:r>
          </w:p>
          <w:p w:rsidR="00B90156" w:rsidRPr="00E53588" w:rsidRDefault="00B90156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 w:rsidRPr="00E53588">
              <w:rPr>
                <w:szCs w:val="20"/>
              </w:rPr>
              <w:t xml:space="preserve">Proficient with </w:t>
            </w:r>
            <w:r w:rsidR="00F670C0" w:rsidRPr="00E53588">
              <w:rPr>
                <w:szCs w:val="20"/>
              </w:rPr>
              <w:t>all crew serve weapons and individual weapons</w:t>
            </w:r>
          </w:p>
          <w:p w:rsidR="00F670C0" w:rsidRPr="00E53588" w:rsidRDefault="00F670C0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 w:rsidRPr="00E53588">
              <w:rPr>
                <w:szCs w:val="20"/>
              </w:rPr>
              <w:t>Patrolled the Demilitarized Zone during a Korea tour</w:t>
            </w:r>
          </w:p>
          <w:p w:rsidR="00BD0FAE" w:rsidRPr="00E53588" w:rsidRDefault="008E0741" w:rsidP="008C7DD0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 w:rsidRPr="00E53588">
              <w:rPr>
                <w:szCs w:val="20"/>
              </w:rPr>
              <w:t>Proficient in Land Navigation ( Orienteering</w:t>
            </w:r>
            <w:r w:rsidR="000E756C" w:rsidRPr="00E53588">
              <w:rPr>
                <w:szCs w:val="20"/>
              </w:rPr>
              <w:t>, GPS , Compass</w:t>
            </w:r>
            <w:r w:rsidRPr="00E53588">
              <w:rPr>
                <w:szCs w:val="20"/>
              </w:rPr>
              <w:t xml:space="preserve"> )</w:t>
            </w:r>
          </w:p>
          <w:p w:rsidR="00E53588" w:rsidRPr="00E53588" w:rsidRDefault="00E53588" w:rsidP="00E53588">
            <w:pPr>
              <w:rPr>
                <w:rFonts w:cs="Garamond"/>
                <w:szCs w:val="20"/>
              </w:rPr>
            </w:pPr>
            <w:r w:rsidRPr="00E53588">
              <w:rPr>
                <w:rFonts w:cs="Garamond"/>
                <w:szCs w:val="20"/>
              </w:rPr>
              <w:t xml:space="preserve">                                     </w:t>
            </w:r>
          </w:p>
          <w:p w:rsidR="00E53588" w:rsidRPr="00E53588" w:rsidRDefault="00E53588" w:rsidP="00E53588">
            <w:pPr>
              <w:rPr>
                <w:rFonts w:cs="Garamond"/>
                <w:szCs w:val="20"/>
              </w:rPr>
            </w:pPr>
          </w:p>
          <w:p w:rsidR="00E53588" w:rsidRPr="00E53588" w:rsidRDefault="00E53588" w:rsidP="00E53588">
            <w:pPr>
              <w:widowControl w:val="0"/>
              <w:overflowPunct w:val="0"/>
              <w:autoSpaceDE w:val="0"/>
              <w:autoSpaceDN w:val="0"/>
              <w:adjustRightInd w:val="0"/>
              <w:ind w:left="2250"/>
              <w:rPr>
                <w:szCs w:val="20"/>
              </w:rPr>
            </w:pPr>
          </w:p>
        </w:tc>
      </w:tr>
      <w:tr w:rsidR="00A93920" w:rsidRPr="00E53588" w:rsidTr="004F7EA3">
        <w:trPr>
          <w:trHeight w:val="7470"/>
        </w:trPr>
        <w:tc>
          <w:tcPr>
            <w:tcW w:w="270" w:type="dxa"/>
            <w:tcBorders>
              <w:right w:val="single" w:sz="4" w:space="0" w:color="808080"/>
            </w:tcBorders>
          </w:tcPr>
          <w:p w:rsidR="00A93920" w:rsidRPr="00E53588" w:rsidRDefault="00A93920" w:rsidP="00A93920">
            <w:pPr>
              <w:pStyle w:val="Reference"/>
              <w:jc w:val="center"/>
            </w:pPr>
          </w:p>
        </w:tc>
        <w:tc>
          <w:tcPr>
            <w:tcW w:w="9720" w:type="dxa"/>
            <w:tcBorders>
              <w:left w:val="single" w:sz="4" w:space="0" w:color="808080"/>
            </w:tcBorders>
          </w:tcPr>
          <w:p w:rsidR="00A93920" w:rsidRPr="00E53588" w:rsidRDefault="00A93920" w:rsidP="000E756C">
            <w:pPr>
              <w:pStyle w:val="Heading1"/>
              <w:ind w:left="0"/>
              <w:rPr>
                <w:sz w:val="20"/>
                <w:szCs w:val="20"/>
              </w:rPr>
            </w:pPr>
          </w:p>
        </w:tc>
      </w:tr>
    </w:tbl>
    <w:p w:rsidR="00A36D97" w:rsidRPr="00E53588" w:rsidRDefault="00A36D97" w:rsidP="00DF27E4">
      <w:pPr>
        <w:rPr>
          <w:szCs w:val="20"/>
        </w:rPr>
      </w:pPr>
    </w:p>
    <w:sectPr w:rsidR="00A36D97" w:rsidRPr="00E53588" w:rsidSect="00890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83CAD8E"/>
    <w:lvl w:ilvl="0">
      <w:numFmt w:val="bullet"/>
      <w:lvlText w:val="*"/>
      <w:lvlJc w:val="left"/>
    </w:lvl>
  </w:abstractNum>
  <w:abstractNum w:abstractNumId="1" w15:restartNumberingAfterBreak="0">
    <w:nsid w:val="00F743B1"/>
    <w:multiLevelType w:val="multilevel"/>
    <w:tmpl w:val="63A2A1CE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0AEA5940"/>
    <w:multiLevelType w:val="hybridMultilevel"/>
    <w:tmpl w:val="34A4F9B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C2D21FE"/>
    <w:multiLevelType w:val="hybridMultilevel"/>
    <w:tmpl w:val="90F6A70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21876AFD"/>
    <w:multiLevelType w:val="hybridMultilevel"/>
    <w:tmpl w:val="949E013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340D11AE"/>
    <w:multiLevelType w:val="multilevel"/>
    <w:tmpl w:val="CDB8BD32"/>
    <w:numStyleLink w:val="Bulletedlist"/>
  </w:abstractNum>
  <w:abstractNum w:abstractNumId="6" w15:restartNumberingAfterBreak="0">
    <w:nsid w:val="3ACA1A5F"/>
    <w:multiLevelType w:val="hybridMultilevel"/>
    <w:tmpl w:val="999EBAE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3CC226AB"/>
    <w:multiLevelType w:val="multilevel"/>
    <w:tmpl w:val="CDB8BD32"/>
    <w:numStyleLink w:val="Bulletedlist"/>
  </w:abstractNum>
  <w:abstractNum w:abstractNumId="8" w15:restartNumberingAfterBreak="0">
    <w:nsid w:val="417D2799"/>
    <w:multiLevelType w:val="hybridMultilevel"/>
    <w:tmpl w:val="0AEC410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495E4CC1"/>
    <w:multiLevelType w:val="hybridMultilevel"/>
    <w:tmpl w:val="BC963A6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 w15:restartNumberingAfterBreak="0">
    <w:nsid w:val="4C4A7B39"/>
    <w:multiLevelType w:val="hybridMultilevel"/>
    <w:tmpl w:val="FB40891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4DE92B95"/>
    <w:multiLevelType w:val="hybridMultilevel"/>
    <w:tmpl w:val="7DF469A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6C76051"/>
    <w:multiLevelType w:val="hybridMultilevel"/>
    <w:tmpl w:val="C2F4971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5DB814FC"/>
    <w:multiLevelType w:val="hybridMultilevel"/>
    <w:tmpl w:val="94761B1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61BA6776"/>
    <w:multiLevelType w:val="multilevel"/>
    <w:tmpl w:val="CDB8BD32"/>
    <w:numStyleLink w:val="Bulletedlist"/>
  </w:abstractNum>
  <w:abstractNum w:abstractNumId="15" w15:restartNumberingAfterBreak="0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62BB7B62"/>
    <w:multiLevelType w:val="hybridMultilevel"/>
    <w:tmpl w:val="6FBE2CA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65815A2B"/>
    <w:multiLevelType w:val="multilevel"/>
    <w:tmpl w:val="CDB8BD32"/>
    <w:numStyleLink w:val="Bulletedlist"/>
  </w:abstractNum>
  <w:abstractNum w:abstractNumId="18" w15:restartNumberingAfterBreak="0">
    <w:nsid w:val="66D55432"/>
    <w:multiLevelType w:val="multilevel"/>
    <w:tmpl w:val="CDB8BD32"/>
    <w:numStyleLink w:val="Bulletedlist"/>
  </w:abstractNum>
  <w:abstractNum w:abstractNumId="19" w15:restartNumberingAfterBreak="0">
    <w:nsid w:val="69DA305F"/>
    <w:multiLevelType w:val="hybridMultilevel"/>
    <w:tmpl w:val="F032418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6A36647B"/>
    <w:multiLevelType w:val="hybridMultilevel"/>
    <w:tmpl w:val="0DF6D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6F538F"/>
    <w:multiLevelType w:val="hybridMultilevel"/>
    <w:tmpl w:val="DCD6ADF4"/>
    <w:lvl w:ilvl="0" w:tplc="040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8"/>
  </w:num>
  <w:num w:numId="5">
    <w:abstractNumId w:val="17"/>
  </w:num>
  <w:num w:numId="6">
    <w:abstractNumId w:val="14"/>
  </w:num>
  <w:num w:numId="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8">
    <w:abstractNumId w:val="6"/>
  </w:num>
  <w:num w:numId="9">
    <w:abstractNumId w:val="1"/>
  </w:num>
  <w:num w:numId="10">
    <w:abstractNumId w:val="16"/>
  </w:num>
  <w:num w:numId="11">
    <w:abstractNumId w:val="11"/>
  </w:num>
  <w:num w:numId="12">
    <w:abstractNumId w:val="10"/>
  </w:num>
  <w:num w:numId="13">
    <w:abstractNumId w:val="3"/>
  </w:num>
  <w:num w:numId="14">
    <w:abstractNumId w:val="19"/>
  </w:num>
  <w:num w:numId="15">
    <w:abstractNumId w:val="2"/>
  </w:num>
  <w:num w:numId="16">
    <w:abstractNumId w:val="4"/>
  </w:num>
  <w:num w:numId="17">
    <w:abstractNumId w:val="21"/>
  </w:num>
  <w:num w:numId="18">
    <w:abstractNumId w:val="20"/>
  </w:num>
  <w:num w:numId="19">
    <w:abstractNumId w:val="8"/>
  </w:num>
  <w:num w:numId="20">
    <w:abstractNumId w:val="12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8D"/>
    <w:rsid w:val="00000BE6"/>
    <w:rsid w:val="00065DF7"/>
    <w:rsid w:val="00065EA9"/>
    <w:rsid w:val="000964DF"/>
    <w:rsid w:val="000E066D"/>
    <w:rsid w:val="000E4B30"/>
    <w:rsid w:val="000E756C"/>
    <w:rsid w:val="0012557C"/>
    <w:rsid w:val="00126E16"/>
    <w:rsid w:val="001B5C26"/>
    <w:rsid w:val="00234B34"/>
    <w:rsid w:val="00255F63"/>
    <w:rsid w:val="0025659D"/>
    <w:rsid w:val="00272AE1"/>
    <w:rsid w:val="002A09C3"/>
    <w:rsid w:val="002D52F7"/>
    <w:rsid w:val="003039F9"/>
    <w:rsid w:val="0034470B"/>
    <w:rsid w:val="0039079A"/>
    <w:rsid w:val="003D6040"/>
    <w:rsid w:val="003F5B40"/>
    <w:rsid w:val="00402349"/>
    <w:rsid w:val="004147AE"/>
    <w:rsid w:val="00454D59"/>
    <w:rsid w:val="004B0435"/>
    <w:rsid w:val="004F28C6"/>
    <w:rsid w:val="004F7EA3"/>
    <w:rsid w:val="00535C43"/>
    <w:rsid w:val="00573211"/>
    <w:rsid w:val="005A7A4D"/>
    <w:rsid w:val="005C1177"/>
    <w:rsid w:val="005D0B8E"/>
    <w:rsid w:val="005F5276"/>
    <w:rsid w:val="00620016"/>
    <w:rsid w:val="00632E25"/>
    <w:rsid w:val="0063481C"/>
    <w:rsid w:val="006D31F6"/>
    <w:rsid w:val="00711EB8"/>
    <w:rsid w:val="00732843"/>
    <w:rsid w:val="00756929"/>
    <w:rsid w:val="00770E8D"/>
    <w:rsid w:val="00790A5F"/>
    <w:rsid w:val="0083320C"/>
    <w:rsid w:val="0089061D"/>
    <w:rsid w:val="008C7DD0"/>
    <w:rsid w:val="008E0741"/>
    <w:rsid w:val="00905F94"/>
    <w:rsid w:val="00950ACF"/>
    <w:rsid w:val="0096136C"/>
    <w:rsid w:val="009E62FD"/>
    <w:rsid w:val="00A36D97"/>
    <w:rsid w:val="00A93920"/>
    <w:rsid w:val="00AB3F64"/>
    <w:rsid w:val="00AD0EFD"/>
    <w:rsid w:val="00B16660"/>
    <w:rsid w:val="00B266B9"/>
    <w:rsid w:val="00B4685F"/>
    <w:rsid w:val="00B90156"/>
    <w:rsid w:val="00BD0FAE"/>
    <w:rsid w:val="00BE1E21"/>
    <w:rsid w:val="00CA2220"/>
    <w:rsid w:val="00CF3795"/>
    <w:rsid w:val="00D11722"/>
    <w:rsid w:val="00D91801"/>
    <w:rsid w:val="00DA3E44"/>
    <w:rsid w:val="00DA3E70"/>
    <w:rsid w:val="00DF27E4"/>
    <w:rsid w:val="00E000F2"/>
    <w:rsid w:val="00E05BB1"/>
    <w:rsid w:val="00E26F38"/>
    <w:rsid w:val="00E27122"/>
    <w:rsid w:val="00E35730"/>
    <w:rsid w:val="00E36E4A"/>
    <w:rsid w:val="00E421B2"/>
    <w:rsid w:val="00E53588"/>
    <w:rsid w:val="00E6662F"/>
    <w:rsid w:val="00F3542B"/>
    <w:rsid w:val="00F57852"/>
    <w:rsid w:val="00F670C0"/>
    <w:rsid w:val="00F67BB0"/>
    <w:rsid w:val="00F84CDF"/>
    <w:rsid w:val="00FA2CDF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10E71C-594E-44A5-8678-17285943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FAE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character" w:styleId="Hyperlink">
    <w:name w:val="Hyperlink"/>
    <w:rsid w:val="00770E8D"/>
    <w:rPr>
      <w:color w:val="0000FF"/>
      <w:u w:val="single"/>
    </w:rPr>
  </w:style>
  <w:style w:type="character" w:styleId="Emphasis">
    <w:name w:val="Emphasis"/>
    <w:uiPriority w:val="20"/>
    <w:qFormat/>
    <w:rsid w:val="002D52F7"/>
    <w:rPr>
      <w:i/>
      <w:iCs/>
    </w:rPr>
  </w:style>
  <w:style w:type="character" w:styleId="Strong">
    <w:name w:val="Strong"/>
    <w:uiPriority w:val="22"/>
    <w:qFormat/>
    <w:rsid w:val="00E421B2"/>
    <w:rPr>
      <w:b/>
      <w:bCs/>
    </w:rPr>
  </w:style>
  <w:style w:type="character" w:customStyle="1" w:styleId="alogtext1">
    <w:name w:val="alogtext1"/>
    <w:rsid w:val="00E05BB1"/>
    <w:rPr>
      <w:rFonts w:ascii="Verdana" w:hAnsi="Verdana" w:hint="default"/>
      <w:b/>
      <w:bCs/>
      <w:i/>
      <w:iCs/>
      <w:cap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nyedu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6BA65-5CF9-472D-A93A-9A5D01FA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0</TotalTime>
  <Pages>5</Pages>
  <Words>1015</Words>
  <Characters>5790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MJ</cp:lastModifiedBy>
  <cp:revision>2</cp:revision>
  <cp:lastPrinted>2003-11-25T06:57:00Z</cp:lastPrinted>
  <dcterms:created xsi:type="dcterms:W3CDTF">2016-03-04T01:54:00Z</dcterms:created>
  <dcterms:modified xsi:type="dcterms:W3CDTF">2016-03-04T01:54:00Z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