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AF0" w:rsidRPr="00A83599" w:rsidRDefault="00235EA8" w:rsidP="00235EA8">
      <w:pPr>
        <w:spacing w:after="0"/>
        <w:jc w:val="center"/>
        <w:rPr>
          <w:rFonts w:cs="Aharoni"/>
          <w:sz w:val="28"/>
          <w:szCs w:val="28"/>
        </w:rPr>
      </w:pPr>
      <w:bookmarkStart w:id="0" w:name="_GoBack"/>
      <w:r w:rsidRPr="00A83599">
        <w:rPr>
          <w:rFonts w:cs="Aharoni"/>
          <w:sz w:val="28"/>
          <w:szCs w:val="28"/>
        </w:rPr>
        <w:t>Julie Ann Emig</w:t>
      </w:r>
    </w:p>
    <w:bookmarkEnd w:id="0"/>
    <w:p w:rsidR="00235EA8" w:rsidRPr="00A83599" w:rsidRDefault="00235EA8" w:rsidP="00235EA8">
      <w:pPr>
        <w:spacing w:after="0"/>
        <w:jc w:val="center"/>
        <w:rPr>
          <w:rFonts w:cs="Aharoni"/>
          <w:sz w:val="28"/>
          <w:szCs w:val="28"/>
        </w:rPr>
      </w:pPr>
      <w:r w:rsidRPr="00A83599">
        <w:rPr>
          <w:rFonts w:cs="Aharoni"/>
          <w:sz w:val="28"/>
          <w:szCs w:val="28"/>
        </w:rPr>
        <w:t xml:space="preserve">218 Columbia Ave </w:t>
      </w:r>
    </w:p>
    <w:p w:rsidR="00235EA8" w:rsidRPr="00A83599" w:rsidRDefault="00235EA8" w:rsidP="00235EA8">
      <w:pPr>
        <w:spacing w:after="0"/>
        <w:jc w:val="center"/>
        <w:rPr>
          <w:rFonts w:cs="Aharoni"/>
          <w:sz w:val="28"/>
          <w:szCs w:val="28"/>
        </w:rPr>
      </w:pPr>
      <w:r w:rsidRPr="00A83599">
        <w:rPr>
          <w:rFonts w:cs="Aharoni"/>
          <w:sz w:val="28"/>
          <w:szCs w:val="28"/>
        </w:rPr>
        <w:t>Horsham PA 19044</w:t>
      </w:r>
    </w:p>
    <w:p w:rsidR="00235EA8" w:rsidRDefault="00235EA8" w:rsidP="00235EA8">
      <w:pPr>
        <w:spacing w:after="0"/>
        <w:jc w:val="center"/>
        <w:rPr>
          <w:rFonts w:cs="Aharoni"/>
          <w:sz w:val="28"/>
          <w:szCs w:val="28"/>
        </w:rPr>
      </w:pPr>
      <w:r w:rsidRPr="00A83599">
        <w:rPr>
          <w:rFonts w:cs="Aharoni"/>
          <w:sz w:val="28"/>
          <w:szCs w:val="28"/>
        </w:rPr>
        <w:t>(215) 783-3211</w:t>
      </w:r>
    </w:p>
    <w:p w:rsidR="00741B9F" w:rsidRPr="00A83599" w:rsidRDefault="00741B9F" w:rsidP="00235EA8">
      <w:pPr>
        <w:spacing w:after="0"/>
        <w:jc w:val="center"/>
        <w:rPr>
          <w:rFonts w:cs="Aharoni"/>
          <w:sz w:val="28"/>
          <w:szCs w:val="28"/>
        </w:rPr>
      </w:pPr>
    </w:p>
    <w:p w:rsidR="00636EC9" w:rsidRPr="00A83599" w:rsidRDefault="00636EC9" w:rsidP="00235EA8">
      <w:pPr>
        <w:spacing w:after="0"/>
        <w:jc w:val="center"/>
        <w:rPr>
          <w:rFonts w:cs="Aharoni"/>
          <w:sz w:val="24"/>
          <w:szCs w:val="24"/>
        </w:rPr>
      </w:pPr>
    </w:p>
    <w:p w:rsidR="00636EC9" w:rsidRPr="00A83599" w:rsidRDefault="00636EC9" w:rsidP="00636EC9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b/>
          <w:sz w:val="24"/>
          <w:szCs w:val="24"/>
        </w:rPr>
        <w:t>Objective:</w:t>
      </w:r>
      <w:r w:rsidRPr="00A83599">
        <w:rPr>
          <w:rFonts w:cs="Aharoni"/>
          <w:sz w:val="24"/>
          <w:szCs w:val="24"/>
        </w:rPr>
        <w:t xml:space="preserve"> </w:t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>To secure a</w:t>
      </w:r>
      <w:r w:rsidR="00A83599">
        <w:rPr>
          <w:rFonts w:cs="Aharoni"/>
          <w:sz w:val="24"/>
          <w:szCs w:val="24"/>
        </w:rPr>
        <w:t xml:space="preserve"> challenging position as a</w:t>
      </w:r>
      <w:r w:rsidRPr="00A83599">
        <w:rPr>
          <w:rFonts w:cs="Aharoni"/>
          <w:sz w:val="24"/>
          <w:szCs w:val="24"/>
        </w:rPr>
        <w:t xml:space="preserve"> Special Education or </w:t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="00ED08DF"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 xml:space="preserve">Elementary Education Teacher, or any position that will </w:t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="00ED08DF" w:rsidRPr="00A83599">
        <w:rPr>
          <w:rFonts w:cs="Aharoni"/>
          <w:sz w:val="24"/>
          <w:szCs w:val="24"/>
        </w:rPr>
        <w:tab/>
      </w:r>
      <w:r w:rsidR="00ED08DF"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>capitalize on my academic background and experience</w:t>
      </w:r>
      <w:r w:rsidR="00A83599">
        <w:rPr>
          <w:rFonts w:cs="Aharoni"/>
          <w:sz w:val="24"/>
          <w:szCs w:val="24"/>
        </w:rPr>
        <w:t>s</w:t>
      </w:r>
      <w:r w:rsidRPr="00A83599">
        <w:rPr>
          <w:rFonts w:cs="Aharoni"/>
          <w:sz w:val="24"/>
          <w:szCs w:val="24"/>
        </w:rPr>
        <w:t>.</w:t>
      </w:r>
    </w:p>
    <w:p w:rsidR="00636EC9" w:rsidRPr="00A83599" w:rsidRDefault="00636EC9" w:rsidP="00636EC9">
      <w:pPr>
        <w:spacing w:after="0"/>
        <w:rPr>
          <w:rFonts w:cs="Aharoni"/>
          <w:sz w:val="24"/>
          <w:szCs w:val="24"/>
        </w:rPr>
      </w:pPr>
    </w:p>
    <w:p w:rsidR="00636EC9" w:rsidRPr="00A83599" w:rsidRDefault="00636EC9" w:rsidP="00636EC9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 xml:space="preserve"> </w:t>
      </w:r>
      <w:r w:rsidRPr="00A83599">
        <w:rPr>
          <w:rFonts w:cs="Aharoni"/>
          <w:b/>
          <w:sz w:val="24"/>
          <w:szCs w:val="24"/>
        </w:rPr>
        <w:t>Certification:</w:t>
      </w:r>
      <w:r w:rsidRPr="00A83599">
        <w:rPr>
          <w:rFonts w:cs="Aharoni"/>
          <w:sz w:val="24"/>
          <w:szCs w:val="24"/>
        </w:rPr>
        <w:t xml:space="preserve">         </w:t>
      </w:r>
      <w:r w:rsidR="00ED08DF"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 xml:space="preserve"> Pennsylvania Instructional </w:t>
      </w:r>
      <w:r w:rsidR="009F11F0">
        <w:rPr>
          <w:rFonts w:cs="Aharoni"/>
          <w:sz w:val="24"/>
          <w:szCs w:val="24"/>
        </w:rPr>
        <w:t>II</w:t>
      </w:r>
    </w:p>
    <w:p w:rsidR="00636EC9" w:rsidRPr="00A83599" w:rsidRDefault="00636EC9" w:rsidP="00636EC9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 xml:space="preserve"> Elementary Education (K-6)</w:t>
      </w:r>
    </w:p>
    <w:p w:rsidR="00636EC9" w:rsidRPr="00A83599" w:rsidRDefault="00636EC9" w:rsidP="00636EC9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 xml:space="preserve"> </w:t>
      </w:r>
      <w:r w:rsidR="00A83599">
        <w:rPr>
          <w:rFonts w:cs="Aharoni"/>
          <w:sz w:val="24"/>
          <w:szCs w:val="24"/>
        </w:rPr>
        <w:t>Special Education (K</w:t>
      </w:r>
      <w:r w:rsidRPr="00A83599">
        <w:rPr>
          <w:rFonts w:cs="Aharoni"/>
          <w:sz w:val="24"/>
          <w:szCs w:val="24"/>
        </w:rPr>
        <w:t>-12)</w:t>
      </w:r>
    </w:p>
    <w:p w:rsidR="00636EC9" w:rsidRPr="00A83599" w:rsidRDefault="00636EC9" w:rsidP="00636EC9">
      <w:pPr>
        <w:spacing w:after="0"/>
        <w:rPr>
          <w:rFonts w:cs="Aharoni"/>
          <w:sz w:val="24"/>
          <w:szCs w:val="24"/>
        </w:rPr>
      </w:pPr>
    </w:p>
    <w:p w:rsidR="00636EC9" w:rsidRPr="00A83599" w:rsidRDefault="00636EC9" w:rsidP="00636EC9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b/>
          <w:sz w:val="24"/>
          <w:szCs w:val="24"/>
        </w:rPr>
        <w:t>Education:</w:t>
      </w:r>
      <w:r w:rsidRPr="00A83599">
        <w:rPr>
          <w:rFonts w:cs="Aharoni"/>
          <w:sz w:val="24"/>
          <w:szCs w:val="24"/>
        </w:rPr>
        <w:t xml:space="preserve"> </w:t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>B.A. Elementary and Special Education</w:t>
      </w:r>
    </w:p>
    <w:p w:rsidR="008542A8" w:rsidRPr="00A83599" w:rsidRDefault="00636EC9" w:rsidP="00636EC9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  <w:u w:val="single"/>
        </w:rPr>
        <w:t>Holy Family University</w:t>
      </w:r>
      <w:r w:rsidRPr="00A83599">
        <w:rPr>
          <w:rFonts w:cs="Aharoni"/>
          <w:sz w:val="24"/>
          <w:szCs w:val="24"/>
        </w:rPr>
        <w:t>, Philadelphia Pa</w:t>
      </w:r>
    </w:p>
    <w:p w:rsidR="00636EC9" w:rsidRPr="00A83599" w:rsidRDefault="00636EC9" w:rsidP="00636EC9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>December 1994</w:t>
      </w:r>
    </w:p>
    <w:p w:rsidR="008542A8" w:rsidRPr="00A83599" w:rsidRDefault="008542A8" w:rsidP="00636EC9">
      <w:pPr>
        <w:spacing w:after="0"/>
        <w:rPr>
          <w:rFonts w:cs="Aharoni"/>
          <w:sz w:val="24"/>
          <w:szCs w:val="24"/>
        </w:rPr>
      </w:pPr>
    </w:p>
    <w:p w:rsidR="008542A8" w:rsidRPr="00A83599" w:rsidRDefault="008542A8" w:rsidP="00636EC9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proofErr w:type="gramStart"/>
      <w:r w:rsidRPr="00A83599">
        <w:rPr>
          <w:rFonts w:cs="Aharoni"/>
          <w:sz w:val="24"/>
          <w:szCs w:val="24"/>
        </w:rPr>
        <w:t>A.A.S.</w:t>
      </w:r>
      <w:proofErr w:type="gramEnd"/>
      <w:r w:rsidRPr="00A83599">
        <w:rPr>
          <w:rFonts w:cs="Aharoni"/>
          <w:sz w:val="24"/>
          <w:szCs w:val="24"/>
        </w:rPr>
        <w:t xml:space="preserve"> Early Childhood Education</w:t>
      </w:r>
    </w:p>
    <w:p w:rsidR="008542A8" w:rsidRPr="00A83599" w:rsidRDefault="008542A8" w:rsidP="00636EC9">
      <w:pPr>
        <w:spacing w:after="0"/>
        <w:rPr>
          <w:rFonts w:cs="Aharoni"/>
          <w:sz w:val="24"/>
          <w:szCs w:val="24"/>
          <w:u w:val="single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  <w:u w:val="single"/>
        </w:rPr>
        <w:t>Montgomery County Community College</w:t>
      </w:r>
    </w:p>
    <w:p w:rsidR="008542A8" w:rsidRPr="00A83599" w:rsidRDefault="008542A8" w:rsidP="00636EC9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>Blue Bell Pa.</w:t>
      </w:r>
    </w:p>
    <w:p w:rsidR="008542A8" w:rsidRDefault="008542A8" w:rsidP="00636EC9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>December 1991</w:t>
      </w:r>
    </w:p>
    <w:p w:rsidR="00E72C96" w:rsidRPr="00A83599" w:rsidRDefault="00E72C96" w:rsidP="00636EC9">
      <w:pPr>
        <w:spacing w:after="0"/>
        <w:rPr>
          <w:rFonts w:cs="Aharoni"/>
          <w:sz w:val="24"/>
          <w:szCs w:val="24"/>
        </w:rPr>
      </w:pPr>
    </w:p>
    <w:p w:rsidR="008542A8" w:rsidRPr="00A83599" w:rsidRDefault="008542A8" w:rsidP="00636EC9">
      <w:pPr>
        <w:spacing w:after="0"/>
        <w:rPr>
          <w:rFonts w:cs="Aharoni"/>
          <w:sz w:val="24"/>
          <w:szCs w:val="24"/>
        </w:rPr>
      </w:pPr>
    </w:p>
    <w:p w:rsidR="008542A8" w:rsidRPr="00A83599" w:rsidRDefault="008542A8" w:rsidP="00636EC9">
      <w:pPr>
        <w:spacing w:after="0"/>
        <w:rPr>
          <w:rFonts w:cs="Aharoni"/>
          <w:b/>
          <w:sz w:val="24"/>
          <w:szCs w:val="24"/>
        </w:rPr>
      </w:pPr>
      <w:r w:rsidRPr="00A83599">
        <w:rPr>
          <w:rFonts w:cs="Aharoni"/>
          <w:b/>
          <w:sz w:val="24"/>
          <w:szCs w:val="24"/>
        </w:rPr>
        <w:t xml:space="preserve">Teaching </w:t>
      </w:r>
    </w:p>
    <w:p w:rsidR="008542A8" w:rsidRPr="00A83599" w:rsidRDefault="008542A8" w:rsidP="00636EC9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b/>
          <w:sz w:val="24"/>
          <w:szCs w:val="24"/>
        </w:rPr>
        <w:t>Experience:</w:t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>Teacher Special Education</w:t>
      </w:r>
    </w:p>
    <w:p w:rsidR="008542A8" w:rsidRDefault="008542A8" w:rsidP="00636EC9">
      <w:pPr>
        <w:spacing w:after="0"/>
        <w:rPr>
          <w:rFonts w:cs="Aharoni"/>
          <w:sz w:val="24"/>
          <w:szCs w:val="24"/>
          <w:u w:val="single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  <w:u w:val="single"/>
        </w:rPr>
        <w:t>Silver-Springs Martin Luther School</w:t>
      </w:r>
    </w:p>
    <w:p w:rsidR="00A83599" w:rsidRPr="00A83599" w:rsidRDefault="00A83599" w:rsidP="00636EC9">
      <w:pPr>
        <w:spacing w:after="0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proofErr w:type="gramStart"/>
      <w:r>
        <w:rPr>
          <w:rFonts w:cs="Aharoni"/>
          <w:sz w:val="24"/>
          <w:szCs w:val="24"/>
        </w:rPr>
        <w:t>Plymouth Meeting Pa.</w:t>
      </w:r>
      <w:proofErr w:type="gramEnd"/>
    </w:p>
    <w:p w:rsidR="00ED08DF" w:rsidRPr="00A83599" w:rsidRDefault="008542A8" w:rsidP="00636EC9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>April 2009- Present</w:t>
      </w:r>
    </w:p>
    <w:p w:rsidR="00ED08DF" w:rsidRPr="00A83599" w:rsidRDefault="00ED08DF" w:rsidP="00636EC9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="008542A8" w:rsidRPr="00A83599">
        <w:rPr>
          <w:rFonts w:cs="Aharoni"/>
          <w:sz w:val="24"/>
          <w:szCs w:val="24"/>
        </w:rPr>
        <w:t xml:space="preserve"> </w:t>
      </w:r>
      <w:r w:rsidRPr="00A83599">
        <w:rPr>
          <w:rFonts w:cs="Aharoni"/>
          <w:sz w:val="24"/>
          <w:szCs w:val="24"/>
        </w:rPr>
        <w:t xml:space="preserve">Teacher of </w:t>
      </w:r>
      <w:r w:rsidR="008542A8" w:rsidRPr="00A83599">
        <w:rPr>
          <w:rFonts w:cs="Aharoni"/>
          <w:sz w:val="24"/>
          <w:szCs w:val="24"/>
        </w:rPr>
        <w:t xml:space="preserve">individualized educational program designed to meet the </w:t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="008542A8" w:rsidRPr="00A83599">
        <w:rPr>
          <w:rFonts w:cs="Aharoni"/>
          <w:sz w:val="24"/>
          <w:szCs w:val="24"/>
        </w:rPr>
        <w:t>special education needs of emotionally disturbed</w:t>
      </w:r>
      <w:r w:rsidRPr="00A83599">
        <w:rPr>
          <w:rFonts w:cs="Aharoni"/>
          <w:sz w:val="24"/>
          <w:szCs w:val="24"/>
        </w:rPr>
        <w:t xml:space="preserve"> students in all </w:t>
      </w:r>
      <w:proofErr w:type="gramStart"/>
      <w:r w:rsidRPr="00A83599">
        <w:rPr>
          <w:rFonts w:cs="Aharoni"/>
          <w:sz w:val="24"/>
          <w:szCs w:val="24"/>
        </w:rPr>
        <w:t>Subject</w:t>
      </w:r>
      <w:proofErr w:type="gramEnd"/>
      <w:r w:rsidRPr="00A83599">
        <w:rPr>
          <w:rFonts w:cs="Aharoni"/>
          <w:sz w:val="24"/>
          <w:szCs w:val="24"/>
        </w:rPr>
        <w:t>.</w:t>
      </w:r>
      <w:r w:rsidR="008542A8" w:rsidRPr="00A83599">
        <w:rPr>
          <w:rFonts w:cs="Aharoni"/>
          <w:sz w:val="24"/>
          <w:szCs w:val="24"/>
        </w:rPr>
        <w:tab/>
      </w:r>
      <w:r w:rsidR="008542A8" w:rsidRPr="00A83599">
        <w:rPr>
          <w:rFonts w:cs="Aharoni"/>
          <w:sz w:val="24"/>
          <w:szCs w:val="24"/>
        </w:rPr>
        <w:tab/>
      </w:r>
    </w:p>
    <w:p w:rsidR="00ED08DF" w:rsidRPr="00A83599" w:rsidRDefault="00ED08DF" w:rsidP="00ED08DF">
      <w:pPr>
        <w:pStyle w:val="ListParagraph"/>
        <w:numPr>
          <w:ilvl w:val="0"/>
          <w:numId w:val="16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 xml:space="preserve">Teaching students with social and emotional deficits who struggle with related learning disabilities. </w:t>
      </w:r>
    </w:p>
    <w:p w:rsidR="00ED08DF" w:rsidRPr="00A83599" w:rsidRDefault="00ED08DF" w:rsidP="00ED08DF">
      <w:pPr>
        <w:pStyle w:val="ListParagraph"/>
        <w:numPr>
          <w:ilvl w:val="0"/>
          <w:numId w:val="16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>Write and implement each students learning through their Individual Educational Plan, designed for his or her specific set of needs</w:t>
      </w:r>
      <w:r w:rsidR="00E72C96">
        <w:rPr>
          <w:rFonts w:cs="Aharoni"/>
          <w:sz w:val="24"/>
          <w:szCs w:val="24"/>
        </w:rPr>
        <w:t>.</w:t>
      </w:r>
      <w:r w:rsidR="008542A8"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>.</w:t>
      </w:r>
    </w:p>
    <w:p w:rsidR="008542A8" w:rsidRPr="00A83599" w:rsidRDefault="00ED08DF" w:rsidP="00ED08DF">
      <w:pPr>
        <w:pStyle w:val="ListParagraph"/>
        <w:numPr>
          <w:ilvl w:val="0"/>
          <w:numId w:val="16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>Helped develop our School Wide Positive Behavior Interventions Support program that helps our students improve academic and behavioral outcomes.</w:t>
      </w:r>
    </w:p>
    <w:p w:rsidR="00ED08DF" w:rsidRDefault="00ED08DF" w:rsidP="00ED08DF">
      <w:pPr>
        <w:pStyle w:val="ListParagraph"/>
        <w:numPr>
          <w:ilvl w:val="0"/>
          <w:numId w:val="16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>Team Support Leader for Staff and on the IMPACT Committee which helps support deci</w:t>
      </w:r>
      <w:r w:rsidR="000C64B9">
        <w:rPr>
          <w:rFonts w:cs="Aharoni"/>
          <w:sz w:val="24"/>
          <w:szCs w:val="24"/>
        </w:rPr>
        <w:t>sions and concerns of staff at s</w:t>
      </w:r>
      <w:r w:rsidRPr="00A83599">
        <w:rPr>
          <w:rFonts w:cs="Aharoni"/>
          <w:sz w:val="24"/>
          <w:szCs w:val="24"/>
        </w:rPr>
        <w:t>chool</w:t>
      </w:r>
      <w:r w:rsidR="00E72C96">
        <w:rPr>
          <w:rFonts w:cs="Aharoni"/>
          <w:sz w:val="24"/>
          <w:szCs w:val="24"/>
        </w:rPr>
        <w:t>.</w:t>
      </w:r>
    </w:p>
    <w:p w:rsidR="00E72C96" w:rsidRPr="00A83599" w:rsidRDefault="00E72C96" w:rsidP="00E72C96">
      <w:pPr>
        <w:pStyle w:val="ListParagraph"/>
        <w:spacing w:after="0"/>
        <w:ind w:left="2880"/>
        <w:rPr>
          <w:rFonts w:cs="Aharoni"/>
          <w:sz w:val="24"/>
          <w:szCs w:val="24"/>
        </w:rPr>
      </w:pPr>
    </w:p>
    <w:p w:rsidR="00ED08DF" w:rsidRPr="00A83599" w:rsidRDefault="00ED08DF" w:rsidP="00636EC9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</w:p>
    <w:p w:rsidR="000C64B9" w:rsidRDefault="00ED08DF" w:rsidP="00636EC9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</w:p>
    <w:p w:rsidR="000C64B9" w:rsidRDefault="000C64B9" w:rsidP="00636EC9">
      <w:pPr>
        <w:spacing w:after="0"/>
        <w:rPr>
          <w:rFonts w:cs="Aharoni"/>
          <w:sz w:val="24"/>
          <w:szCs w:val="24"/>
        </w:rPr>
      </w:pPr>
    </w:p>
    <w:p w:rsidR="000C64B9" w:rsidRDefault="000C64B9" w:rsidP="00636EC9">
      <w:pPr>
        <w:spacing w:after="0"/>
        <w:rPr>
          <w:rFonts w:cs="Aharoni"/>
          <w:sz w:val="24"/>
          <w:szCs w:val="24"/>
        </w:rPr>
      </w:pPr>
    </w:p>
    <w:p w:rsidR="000C64B9" w:rsidRDefault="000C64B9" w:rsidP="00636EC9">
      <w:pPr>
        <w:spacing w:after="0"/>
        <w:rPr>
          <w:rFonts w:cs="Aharoni"/>
          <w:sz w:val="24"/>
          <w:szCs w:val="24"/>
        </w:rPr>
      </w:pPr>
    </w:p>
    <w:p w:rsidR="000C64B9" w:rsidRDefault="000C64B9" w:rsidP="00636EC9">
      <w:pPr>
        <w:spacing w:after="0"/>
        <w:rPr>
          <w:rFonts w:cs="Aharoni"/>
          <w:sz w:val="24"/>
          <w:szCs w:val="24"/>
        </w:rPr>
      </w:pPr>
    </w:p>
    <w:p w:rsidR="000C64B9" w:rsidRDefault="000C64B9" w:rsidP="00636EC9">
      <w:pPr>
        <w:spacing w:after="0"/>
        <w:rPr>
          <w:rFonts w:cs="Aharoni"/>
          <w:sz w:val="24"/>
          <w:szCs w:val="24"/>
        </w:rPr>
      </w:pPr>
    </w:p>
    <w:p w:rsidR="008542A8" w:rsidRPr="00A83599" w:rsidRDefault="000C64B9" w:rsidP="00636EC9">
      <w:pPr>
        <w:spacing w:after="0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 w:rsidR="008542A8" w:rsidRPr="00A83599">
        <w:rPr>
          <w:rFonts w:cs="Aharoni"/>
          <w:sz w:val="24"/>
          <w:szCs w:val="24"/>
        </w:rPr>
        <w:t>Teacher Special Education</w:t>
      </w:r>
    </w:p>
    <w:p w:rsidR="00A83599" w:rsidRDefault="008542A8" w:rsidP="00636EC9">
      <w:pPr>
        <w:spacing w:after="0"/>
        <w:rPr>
          <w:rFonts w:cs="Aharoni"/>
          <w:sz w:val="24"/>
          <w:szCs w:val="24"/>
          <w:u w:val="single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proofErr w:type="spellStart"/>
      <w:r w:rsidRPr="00A83599">
        <w:rPr>
          <w:rFonts w:cs="Aharoni"/>
          <w:sz w:val="24"/>
          <w:szCs w:val="24"/>
          <w:u w:val="single"/>
        </w:rPr>
        <w:t>Bethanna</w:t>
      </w:r>
      <w:proofErr w:type="spellEnd"/>
      <w:r w:rsidRPr="00A83599">
        <w:rPr>
          <w:rFonts w:cs="Aharoni"/>
          <w:sz w:val="24"/>
          <w:szCs w:val="24"/>
          <w:u w:val="single"/>
        </w:rPr>
        <w:t xml:space="preserve"> Residential Facility</w:t>
      </w:r>
    </w:p>
    <w:p w:rsidR="00A83599" w:rsidRPr="00A83599" w:rsidRDefault="00A83599" w:rsidP="00636EC9">
      <w:pPr>
        <w:spacing w:after="0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>Southampton Pa.</w:t>
      </w:r>
    </w:p>
    <w:p w:rsidR="008542A8" w:rsidRPr="00A83599" w:rsidRDefault="008542A8" w:rsidP="00636EC9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>September 2008-April 2009</w:t>
      </w:r>
    </w:p>
    <w:p w:rsidR="008542A8" w:rsidRPr="00A83599" w:rsidRDefault="008542A8" w:rsidP="00636EC9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>Teacher of Social Studies for at risk students ages 9-15</w:t>
      </w:r>
    </w:p>
    <w:p w:rsidR="008542A8" w:rsidRPr="00A83599" w:rsidRDefault="008542A8" w:rsidP="008542A8">
      <w:pPr>
        <w:pStyle w:val="ListParagraph"/>
        <w:numPr>
          <w:ilvl w:val="0"/>
          <w:numId w:val="13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>Writing and implementation of IEP’s</w:t>
      </w:r>
    </w:p>
    <w:p w:rsidR="008542A8" w:rsidRPr="00A83599" w:rsidRDefault="008542A8" w:rsidP="008542A8">
      <w:pPr>
        <w:pStyle w:val="ListParagraph"/>
        <w:numPr>
          <w:ilvl w:val="0"/>
          <w:numId w:val="13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>Writing of Lesson Plans</w:t>
      </w:r>
    </w:p>
    <w:p w:rsidR="008542A8" w:rsidRPr="00A83599" w:rsidRDefault="008542A8" w:rsidP="008542A8">
      <w:pPr>
        <w:pStyle w:val="ListParagraph"/>
        <w:numPr>
          <w:ilvl w:val="0"/>
          <w:numId w:val="13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>Teaching and therapeutic implementation of activities for at risk, behavioral support and emotional support of students.</w:t>
      </w:r>
    </w:p>
    <w:p w:rsidR="008542A8" w:rsidRPr="00A83599" w:rsidRDefault="005817AD" w:rsidP="008542A8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8"/>
          <w:szCs w:val="28"/>
        </w:rPr>
        <w:t xml:space="preserve"> </w:t>
      </w:r>
    </w:p>
    <w:p w:rsidR="005817AD" w:rsidRPr="00A83599" w:rsidRDefault="005817AD" w:rsidP="008542A8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>Teacher, K-8 Physical Education Teacher</w:t>
      </w:r>
    </w:p>
    <w:p w:rsidR="005817AD" w:rsidRPr="00A83599" w:rsidRDefault="005817AD" w:rsidP="008542A8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  <w:u w:val="single"/>
        </w:rPr>
        <w:t>Assumption BVM School</w:t>
      </w:r>
      <w:r w:rsidRPr="00A83599">
        <w:rPr>
          <w:rFonts w:cs="Aharoni"/>
          <w:sz w:val="24"/>
          <w:szCs w:val="24"/>
        </w:rPr>
        <w:t>, Feasterville PA.</w:t>
      </w:r>
    </w:p>
    <w:p w:rsidR="005817AD" w:rsidRPr="00A83599" w:rsidRDefault="005817AD" w:rsidP="008542A8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>September 2000- June 2008</w:t>
      </w:r>
    </w:p>
    <w:p w:rsidR="005817AD" w:rsidRPr="00A83599" w:rsidRDefault="005817AD" w:rsidP="008542A8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>Teaching of physical Education and Health Classes K-8</w:t>
      </w:r>
    </w:p>
    <w:p w:rsidR="005817AD" w:rsidRPr="00A83599" w:rsidRDefault="005817AD" w:rsidP="005817AD">
      <w:pPr>
        <w:pStyle w:val="ListParagraph"/>
        <w:numPr>
          <w:ilvl w:val="0"/>
          <w:numId w:val="17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 xml:space="preserve">Coordinator of Drug Awareness and Bullying Program </w:t>
      </w:r>
    </w:p>
    <w:p w:rsidR="005817AD" w:rsidRPr="00A83599" w:rsidRDefault="005817AD" w:rsidP="005817AD">
      <w:pPr>
        <w:pStyle w:val="ListParagraph"/>
        <w:numPr>
          <w:ilvl w:val="0"/>
          <w:numId w:val="17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>Peer Mediation Facilitator</w:t>
      </w:r>
    </w:p>
    <w:p w:rsidR="005817AD" w:rsidRPr="00A83599" w:rsidRDefault="005817AD" w:rsidP="005817AD">
      <w:pPr>
        <w:pStyle w:val="ListParagraph"/>
        <w:numPr>
          <w:ilvl w:val="0"/>
          <w:numId w:val="17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>Lunchroom Supervisor</w:t>
      </w:r>
    </w:p>
    <w:p w:rsidR="005817AD" w:rsidRPr="00A83599" w:rsidRDefault="005817AD" w:rsidP="008542A8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 xml:space="preserve"> </w:t>
      </w:r>
    </w:p>
    <w:p w:rsidR="005817AD" w:rsidRPr="00A83599" w:rsidRDefault="005817AD" w:rsidP="008542A8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>Teacher, Grade 1</w:t>
      </w:r>
    </w:p>
    <w:p w:rsidR="005817AD" w:rsidRPr="00A83599" w:rsidRDefault="005817AD" w:rsidP="008542A8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proofErr w:type="gramStart"/>
      <w:r w:rsidRPr="00A83599">
        <w:rPr>
          <w:rFonts w:cs="Aharoni"/>
          <w:sz w:val="24"/>
          <w:szCs w:val="24"/>
          <w:u w:val="single"/>
        </w:rPr>
        <w:t>St. Boniface School</w:t>
      </w:r>
      <w:r w:rsidRPr="00A83599">
        <w:rPr>
          <w:rFonts w:cs="Aharoni"/>
          <w:sz w:val="24"/>
          <w:szCs w:val="24"/>
        </w:rPr>
        <w:t>, Philadelphia Pa.</w:t>
      </w:r>
      <w:proofErr w:type="gramEnd"/>
    </w:p>
    <w:p w:rsidR="005817AD" w:rsidRPr="00A83599" w:rsidRDefault="005817AD" w:rsidP="008542A8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>Self- Contained Classroom</w:t>
      </w:r>
    </w:p>
    <w:p w:rsidR="005817AD" w:rsidRPr="00A83599" w:rsidRDefault="005817AD" w:rsidP="008542A8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>September 1995- June 2000</w:t>
      </w:r>
    </w:p>
    <w:p w:rsidR="005817AD" w:rsidRPr="00A83599" w:rsidRDefault="005817AD" w:rsidP="005817AD">
      <w:pPr>
        <w:pStyle w:val="ListParagraph"/>
        <w:numPr>
          <w:ilvl w:val="0"/>
          <w:numId w:val="18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>Teaching  of all subject area</w:t>
      </w:r>
    </w:p>
    <w:p w:rsidR="005817AD" w:rsidRPr="00A83599" w:rsidRDefault="005817AD" w:rsidP="005817AD">
      <w:pPr>
        <w:pStyle w:val="ListParagraph"/>
        <w:numPr>
          <w:ilvl w:val="0"/>
          <w:numId w:val="18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>Implementing Multisource Integrated Language Art Reading Program</w:t>
      </w:r>
      <w:r w:rsidR="00994EB8" w:rsidRPr="00A83599">
        <w:rPr>
          <w:rFonts w:cs="Aharoni"/>
          <w:sz w:val="24"/>
          <w:szCs w:val="24"/>
        </w:rPr>
        <w:t>.</w:t>
      </w:r>
    </w:p>
    <w:p w:rsidR="005817AD" w:rsidRPr="00A83599" w:rsidRDefault="005817AD" w:rsidP="005817AD">
      <w:pPr>
        <w:pStyle w:val="ListParagraph"/>
        <w:numPr>
          <w:ilvl w:val="0"/>
          <w:numId w:val="18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>Emphasized Cooperative Learning in Heterogeneous Groups.</w:t>
      </w:r>
    </w:p>
    <w:p w:rsidR="00994EB8" w:rsidRPr="00A83599" w:rsidRDefault="00994EB8" w:rsidP="005817AD">
      <w:pPr>
        <w:pStyle w:val="ListParagraph"/>
        <w:numPr>
          <w:ilvl w:val="0"/>
          <w:numId w:val="18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>Chairperson in the Steering Committee for Middle States Accreditation.</w:t>
      </w:r>
    </w:p>
    <w:p w:rsidR="005817AD" w:rsidRPr="00A83599" w:rsidRDefault="00994EB8" w:rsidP="005817AD">
      <w:pPr>
        <w:pStyle w:val="ListParagraph"/>
        <w:numPr>
          <w:ilvl w:val="0"/>
          <w:numId w:val="18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 xml:space="preserve"> Math Coordinator for Grade K-8</w:t>
      </w:r>
    </w:p>
    <w:p w:rsidR="00994EB8" w:rsidRPr="00A83599" w:rsidRDefault="00994EB8" w:rsidP="005817AD">
      <w:pPr>
        <w:pStyle w:val="ListParagraph"/>
        <w:numPr>
          <w:ilvl w:val="0"/>
          <w:numId w:val="18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 xml:space="preserve"> Implemented Behavior Management Program for classrooms school wide.</w:t>
      </w:r>
    </w:p>
    <w:p w:rsidR="00994EB8" w:rsidRPr="00A83599" w:rsidRDefault="00994EB8" w:rsidP="00994EB8">
      <w:pPr>
        <w:spacing w:after="0"/>
        <w:rPr>
          <w:rFonts w:cs="Aharoni"/>
          <w:sz w:val="24"/>
          <w:szCs w:val="24"/>
        </w:rPr>
      </w:pPr>
    </w:p>
    <w:p w:rsidR="00A83599" w:rsidRDefault="00994EB8" w:rsidP="00994EB8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b/>
          <w:sz w:val="24"/>
          <w:szCs w:val="24"/>
        </w:rPr>
        <w:t>Other Experience</w:t>
      </w:r>
      <w:r w:rsidRPr="00A83599">
        <w:rPr>
          <w:rFonts w:cs="Aharoni"/>
          <w:sz w:val="24"/>
          <w:szCs w:val="24"/>
        </w:rPr>
        <w:t xml:space="preserve">: </w:t>
      </w:r>
      <w:r w:rsidRPr="00A83599">
        <w:rPr>
          <w:rFonts w:cs="Aharoni"/>
          <w:sz w:val="24"/>
          <w:szCs w:val="24"/>
        </w:rPr>
        <w:tab/>
        <w:t xml:space="preserve">Director of Beach Fee, </w:t>
      </w:r>
    </w:p>
    <w:p w:rsidR="00994EB8" w:rsidRPr="00A83599" w:rsidRDefault="00A83599" w:rsidP="00994EB8">
      <w:pPr>
        <w:spacing w:after="0"/>
        <w:rPr>
          <w:rFonts w:cs="Aharoni"/>
          <w:sz w:val="24"/>
          <w:szCs w:val="24"/>
          <w:u w:val="single"/>
        </w:rPr>
      </w:pP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 w:rsidR="00994EB8" w:rsidRPr="00A83599">
        <w:rPr>
          <w:rFonts w:cs="Aharoni"/>
          <w:sz w:val="24"/>
          <w:szCs w:val="24"/>
          <w:u w:val="single"/>
        </w:rPr>
        <w:t>City of Brigantine</w:t>
      </w:r>
    </w:p>
    <w:p w:rsidR="00994EB8" w:rsidRPr="00A83599" w:rsidRDefault="00994EB8" w:rsidP="00994EB8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 xml:space="preserve">              Brigantine, </w:t>
      </w:r>
      <w:proofErr w:type="spellStart"/>
      <w:proofErr w:type="gramStart"/>
      <w:r w:rsidRPr="00A83599">
        <w:rPr>
          <w:rFonts w:cs="Aharoni"/>
          <w:sz w:val="24"/>
          <w:szCs w:val="24"/>
        </w:rPr>
        <w:t>Nj</w:t>
      </w:r>
      <w:proofErr w:type="spellEnd"/>
      <w:proofErr w:type="gramEnd"/>
    </w:p>
    <w:p w:rsidR="00994EB8" w:rsidRPr="00A83599" w:rsidRDefault="00994EB8" w:rsidP="00994EB8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>June 1989- Present</w:t>
      </w:r>
    </w:p>
    <w:p w:rsidR="00994EB8" w:rsidRPr="00A83599" w:rsidRDefault="00994EB8" w:rsidP="00994EB8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 xml:space="preserve">Started in 1989 and a Beach Inspector and moved up the chain of command to </w:t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>Director of Beach Fee in 2009</w:t>
      </w:r>
    </w:p>
    <w:p w:rsidR="00994EB8" w:rsidRPr="00A83599" w:rsidRDefault="00994EB8" w:rsidP="00994EB8">
      <w:pPr>
        <w:pStyle w:val="ListParagraph"/>
        <w:numPr>
          <w:ilvl w:val="0"/>
          <w:numId w:val="20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>Training and Supervision and hiring of 30 Beach Inspectors and Book Keeper</w:t>
      </w:r>
    </w:p>
    <w:p w:rsidR="00994EB8" w:rsidRPr="00A83599" w:rsidRDefault="00994EB8" w:rsidP="00994EB8">
      <w:pPr>
        <w:pStyle w:val="ListParagraph"/>
        <w:numPr>
          <w:ilvl w:val="0"/>
          <w:numId w:val="20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>Accounting of all monetary action on a daily bases</w:t>
      </w:r>
    </w:p>
    <w:p w:rsidR="00994EB8" w:rsidRPr="00A83599" w:rsidRDefault="00994EB8" w:rsidP="00994EB8">
      <w:pPr>
        <w:pStyle w:val="ListParagraph"/>
        <w:numPr>
          <w:ilvl w:val="0"/>
          <w:numId w:val="20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>Manage Yearly Municipal Budget</w:t>
      </w:r>
    </w:p>
    <w:p w:rsidR="00994EB8" w:rsidRPr="00A83599" w:rsidRDefault="00994EB8" w:rsidP="00994EB8">
      <w:pPr>
        <w:pStyle w:val="ListParagraph"/>
        <w:numPr>
          <w:ilvl w:val="0"/>
          <w:numId w:val="20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>Ordering of supplies and uniforms</w:t>
      </w:r>
    </w:p>
    <w:p w:rsidR="00994EB8" w:rsidRPr="00A83599" w:rsidRDefault="00994EB8" w:rsidP="00994EB8">
      <w:pPr>
        <w:pStyle w:val="ListParagraph"/>
        <w:numPr>
          <w:ilvl w:val="0"/>
          <w:numId w:val="20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>Payroll and Scheduling</w:t>
      </w:r>
    </w:p>
    <w:p w:rsidR="00994EB8" w:rsidRPr="00A83599" w:rsidRDefault="00994EB8" w:rsidP="00994EB8">
      <w:pPr>
        <w:pStyle w:val="ListParagraph"/>
        <w:numPr>
          <w:ilvl w:val="0"/>
          <w:numId w:val="20"/>
        </w:num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sz w:val="24"/>
          <w:szCs w:val="24"/>
        </w:rPr>
        <w:t>Enforcement of City Ordinances</w:t>
      </w:r>
    </w:p>
    <w:p w:rsidR="00A83599" w:rsidRPr="00A83599" w:rsidRDefault="00A83599" w:rsidP="00A83599">
      <w:pPr>
        <w:spacing w:after="0"/>
        <w:rPr>
          <w:rFonts w:cs="Aharoni"/>
          <w:sz w:val="24"/>
          <w:szCs w:val="24"/>
        </w:rPr>
      </w:pPr>
    </w:p>
    <w:p w:rsidR="00A83599" w:rsidRPr="00A83599" w:rsidRDefault="00A83599" w:rsidP="00A83599">
      <w:pPr>
        <w:spacing w:after="0"/>
        <w:rPr>
          <w:rFonts w:cs="Aharoni"/>
          <w:sz w:val="24"/>
          <w:szCs w:val="24"/>
        </w:rPr>
      </w:pPr>
      <w:r w:rsidRPr="00A83599">
        <w:rPr>
          <w:rFonts w:cs="Aharoni"/>
          <w:b/>
          <w:sz w:val="24"/>
          <w:szCs w:val="24"/>
        </w:rPr>
        <w:t>Reference</w:t>
      </w:r>
      <w:r>
        <w:rPr>
          <w:rFonts w:cs="Aharoni"/>
          <w:b/>
          <w:sz w:val="24"/>
          <w:szCs w:val="24"/>
        </w:rPr>
        <w:t>s</w:t>
      </w:r>
      <w:r w:rsidRPr="00A83599">
        <w:rPr>
          <w:rFonts w:cs="Aharoni"/>
          <w:b/>
          <w:sz w:val="24"/>
          <w:szCs w:val="24"/>
        </w:rPr>
        <w:t>:</w:t>
      </w:r>
      <w:r w:rsidRPr="00A83599">
        <w:rPr>
          <w:rFonts w:cs="Aharoni"/>
          <w:sz w:val="24"/>
          <w:szCs w:val="24"/>
        </w:rPr>
        <w:t xml:space="preserve"> </w:t>
      </w:r>
      <w:r w:rsidRPr="00A83599">
        <w:rPr>
          <w:rFonts w:cs="Aharoni"/>
          <w:sz w:val="24"/>
          <w:szCs w:val="24"/>
        </w:rPr>
        <w:tab/>
      </w:r>
      <w:r w:rsidRPr="00A83599">
        <w:rPr>
          <w:rFonts w:cs="Aharoni"/>
          <w:sz w:val="24"/>
          <w:szCs w:val="24"/>
        </w:rPr>
        <w:tab/>
        <w:t>Upon Request</w:t>
      </w:r>
    </w:p>
    <w:p w:rsidR="00994EB8" w:rsidRPr="00994EB8" w:rsidRDefault="00994EB8" w:rsidP="00A83599">
      <w:pPr>
        <w:pStyle w:val="ListParagraph"/>
        <w:spacing w:after="0"/>
        <w:ind w:left="2925"/>
        <w:rPr>
          <w:rFonts w:cs="Aharoni"/>
          <w:sz w:val="24"/>
          <w:szCs w:val="24"/>
        </w:rPr>
      </w:pPr>
    </w:p>
    <w:p w:rsidR="00994EB8" w:rsidRDefault="00994EB8" w:rsidP="00994EB8">
      <w:pPr>
        <w:spacing w:after="0"/>
        <w:rPr>
          <w:rFonts w:cs="Aharoni"/>
          <w:sz w:val="24"/>
          <w:szCs w:val="24"/>
        </w:rPr>
      </w:pPr>
    </w:p>
    <w:p w:rsidR="00994EB8" w:rsidRDefault="00994EB8" w:rsidP="00994EB8">
      <w:pPr>
        <w:spacing w:after="0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</w:p>
    <w:p w:rsidR="00994EB8" w:rsidRPr="00994EB8" w:rsidRDefault="00994EB8" w:rsidP="00994EB8">
      <w:pPr>
        <w:spacing w:after="0"/>
        <w:rPr>
          <w:rFonts w:cs="Aharoni"/>
          <w:sz w:val="24"/>
          <w:szCs w:val="24"/>
        </w:rPr>
      </w:pPr>
    </w:p>
    <w:p w:rsidR="005817AD" w:rsidRPr="005817AD" w:rsidRDefault="005817AD" w:rsidP="008542A8">
      <w:pPr>
        <w:spacing w:after="0"/>
        <w:rPr>
          <w:rFonts w:cs="Aharoni"/>
          <w:sz w:val="24"/>
          <w:szCs w:val="24"/>
        </w:rPr>
      </w:pPr>
    </w:p>
    <w:p w:rsidR="008542A8" w:rsidRDefault="008542A8" w:rsidP="00636EC9">
      <w:pPr>
        <w:spacing w:after="0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</w:p>
    <w:p w:rsidR="008542A8" w:rsidRDefault="008542A8" w:rsidP="00636EC9">
      <w:pPr>
        <w:spacing w:after="0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 xml:space="preserve"> </w:t>
      </w:r>
    </w:p>
    <w:p w:rsidR="008542A8" w:rsidRDefault="008542A8" w:rsidP="00636EC9">
      <w:pPr>
        <w:spacing w:after="0"/>
        <w:rPr>
          <w:rFonts w:cs="Aharoni"/>
          <w:sz w:val="28"/>
          <w:szCs w:val="28"/>
        </w:rPr>
      </w:pPr>
    </w:p>
    <w:p w:rsidR="00636EC9" w:rsidRDefault="00636EC9" w:rsidP="00636EC9">
      <w:pPr>
        <w:spacing w:after="0"/>
        <w:rPr>
          <w:rFonts w:cs="Aharoni"/>
          <w:sz w:val="28"/>
          <w:szCs w:val="28"/>
        </w:rPr>
      </w:pPr>
    </w:p>
    <w:p w:rsidR="00636EC9" w:rsidRDefault="00636EC9" w:rsidP="00636EC9">
      <w:pPr>
        <w:spacing w:after="0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 xml:space="preserve"> </w:t>
      </w:r>
    </w:p>
    <w:p w:rsidR="00636EC9" w:rsidRDefault="00636EC9" w:rsidP="00636EC9">
      <w:pPr>
        <w:spacing w:after="0"/>
        <w:rPr>
          <w:rFonts w:cs="Aharoni"/>
          <w:sz w:val="28"/>
          <w:szCs w:val="28"/>
        </w:rPr>
      </w:pPr>
    </w:p>
    <w:p w:rsidR="00636EC9" w:rsidRDefault="00636EC9" w:rsidP="00636EC9">
      <w:pPr>
        <w:spacing w:after="0"/>
        <w:rPr>
          <w:rFonts w:cs="Aharoni"/>
          <w:sz w:val="28"/>
          <w:szCs w:val="28"/>
        </w:rPr>
      </w:pPr>
    </w:p>
    <w:p w:rsidR="00636EC9" w:rsidRPr="00636EC9" w:rsidRDefault="00636EC9" w:rsidP="00636EC9">
      <w:pPr>
        <w:spacing w:after="0"/>
        <w:rPr>
          <w:rFonts w:cs="Aharoni"/>
          <w:sz w:val="28"/>
          <w:szCs w:val="28"/>
        </w:rPr>
      </w:pPr>
    </w:p>
    <w:sectPr w:rsidR="00636EC9" w:rsidRPr="00636EC9" w:rsidSect="00636EC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C01" w:rsidRDefault="00F06C01">
      <w:pPr>
        <w:spacing w:after="0" w:line="240" w:lineRule="auto"/>
      </w:pPr>
      <w:r>
        <w:separator/>
      </w:r>
    </w:p>
  </w:endnote>
  <w:endnote w:type="continuationSeparator" w:id="0">
    <w:p w:rsidR="00F06C01" w:rsidRDefault="00F06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C01" w:rsidRDefault="00F06C01">
      <w:pPr>
        <w:spacing w:after="0" w:line="240" w:lineRule="auto"/>
      </w:pPr>
      <w:r>
        <w:separator/>
      </w:r>
    </w:p>
  </w:footnote>
  <w:footnote w:type="continuationSeparator" w:id="0">
    <w:p w:rsidR="00F06C01" w:rsidRDefault="00F06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1AFC"/>
    <w:multiLevelType w:val="hybridMultilevel"/>
    <w:tmpl w:val="FAD66E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5AF2ECF"/>
    <w:multiLevelType w:val="hybridMultilevel"/>
    <w:tmpl w:val="1486A8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01A5940"/>
    <w:multiLevelType w:val="hybridMultilevel"/>
    <w:tmpl w:val="86DC11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1090B5A"/>
    <w:multiLevelType w:val="hybridMultilevel"/>
    <w:tmpl w:val="632E4B24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4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FF39A6"/>
    <w:multiLevelType w:val="hybridMultilevel"/>
    <w:tmpl w:val="C6926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C5D0C45"/>
    <w:multiLevelType w:val="hybridMultilevel"/>
    <w:tmpl w:val="BEB6BD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7A41927"/>
    <w:multiLevelType w:val="hybridMultilevel"/>
    <w:tmpl w:val="657841EA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9">
    <w:nsid w:val="77C049D5"/>
    <w:multiLevelType w:val="hybridMultilevel"/>
    <w:tmpl w:val="634C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6"/>
  </w:num>
  <w:num w:numId="14">
    <w:abstractNumId w:val="1"/>
  </w:num>
  <w:num w:numId="15">
    <w:abstractNumId w:val="9"/>
  </w:num>
  <w:num w:numId="16">
    <w:abstractNumId w:val="0"/>
  </w:num>
  <w:num w:numId="17">
    <w:abstractNumId w:val="7"/>
  </w:num>
  <w:num w:numId="18">
    <w:abstractNumId w:val="8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EA8"/>
    <w:rsid w:val="000C64B9"/>
    <w:rsid w:val="00235EA8"/>
    <w:rsid w:val="005817AD"/>
    <w:rsid w:val="00636EC9"/>
    <w:rsid w:val="00741B9F"/>
    <w:rsid w:val="008542A8"/>
    <w:rsid w:val="00994EB8"/>
    <w:rsid w:val="009F11F0"/>
    <w:rsid w:val="00A83599"/>
    <w:rsid w:val="00C47E06"/>
    <w:rsid w:val="00D62AF0"/>
    <w:rsid w:val="00E72C96"/>
    <w:rsid w:val="00ED08DF"/>
    <w:rsid w:val="00F06C01"/>
    <w:rsid w:val="00FA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ce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F08FF8-2EA2-4977-9684-DF74FBDC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0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Julie Emig</cp:lastModifiedBy>
  <cp:revision>5</cp:revision>
  <dcterms:created xsi:type="dcterms:W3CDTF">2016-01-15T11:10:00Z</dcterms:created>
  <dcterms:modified xsi:type="dcterms:W3CDTF">2016-03-09T00:04:00Z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