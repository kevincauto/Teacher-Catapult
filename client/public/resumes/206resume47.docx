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315" w:rsidRDefault="00707315" w:rsidP="00707315">
      <w:pPr>
        <w:pStyle w:val="ContactInfo"/>
      </w:pPr>
      <w:bookmarkStart w:id="0" w:name="_GoBack"/>
      <w:bookmarkEnd w:id="0"/>
      <w:r>
        <w:t>683 Soap Hollow Road</w:t>
      </w:r>
    </w:p>
    <w:sdt>
      <w:sdtPr>
        <w:alias w:val="Category"/>
        <w:tag w:val=""/>
        <w:id w:val="1543715586"/>
        <w:placeholder>
          <w:docPart w:val="C7A43C7F063E4098B0CA6820F6F2D092"/>
        </w:placeholder>
        <w:dataBinding w:prefixMappings="xmlns:ns0='http://purl.org/dc/elements/1.1/' xmlns:ns1='http://schemas.openxmlformats.org/package/2006/metadata/core-properties' " w:xpath="/ns1:coreProperties[1]/ns1:category[1]" w:storeItemID="{6C3C8BC8-F283-45AE-878A-BAB7291924A1}"/>
        <w:text/>
      </w:sdtPr>
      <w:sdtEndPr/>
      <w:sdtContent>
        <w:p w:rsidR="00707315" w:rsidRDefault="00707315" w:rsidP="00707315">
          <w:pPr>
            <w:pStyle w:val="ContactInfo"/>
          </w:pPr>
          <w:r>
            <w:t>Hollsopple, PA</w:t>
          </w:r>
        </w:p>
      </w:sdtContent>
    </w:sdt>
    <w:p w:rsidR="00707315" w:rsidRDefault="00F5455B" w:rsidP="00707315">
      <w:pPr>
        <w:pStyle w:val="ContactInfo"/>
      </w:pPr>
      <w:sdt>
        <w:sdtPr>
          <w:alias w:val="Telephone"/>
          <w:tag w:val="Telephone"/>
          <w:id w:val="599758962"/>
          <w:placeholder>
            <w:docPart w:val="254EF5BBB67B42DA9F71A65FACF08E17"/>
          </w:placeholder>
          <w:dataBinding w:prefixMappings="xmlns:ns0='http://schemas.microsoft.com/office/2006/coverPageProps' " w:xpath="/ns0:CoverPageProperties[1]/ns0:CompanyPhone[1]" w:storeItemID="{55AF091B-3C7A-41E3-B477-F2FDAA23CFDA}"/>
          <w:text/>
        </w:sdtPr>
        <w:sdtEndPr/>
        <w:sdtContent>
          <w:r w:rsidR="00707315">
            <w:t>814-254-5207 (Cell)</w:t>
          </w:r>
        </w:sdtContent>
      </w:sdt>
    </w:p>
    <w:p w:rsidR="00707315" w:rsidRDefault="00F5455B" w:rsidP="00707315">
      <w:pPr>
        <w:pStyle w:val="ContactInfo"/>
        <w:rPr>
          <w:rStyle w:val="Hyperlink"/>
        </w:rPr>
      </w:pPr>
      <w:hyperlink r:id="rId11" w:history="1">
        <w:r w:rsidR="00707315" w:rsidRPr="00861D3D">
          <w:rPr>
            <w:rStyle w:val="Hyperlink"/>
          </w:rPr>
          <w:t>BecHiravi@gmail.com</w:t>
        </w:r>
      </w:hyperlink>
    </w:p>
    <w:p w:rsidR="00707315" w:rsidRPr="00707315" w:rsidRDefault="00707315" w:rsidP="00707315">
      <w:pPr>
        <w:pStyle w:val="ContactInfo"/>
        <w:jc w:val="left"/>
        <w:rPr>
          <w:color w:val="7E97AD" w:themeColor="accent1"/>
        </w:rPr>
      </w:pPr>
      <w:r>
        <w:rPr>
          <w:rFonts w:asciiTheme="majorHAnsi" w:hAnsiTheme="majorHAnsi"/>
          <w:sz w:val="72"/>
          <w:szCs w:val="72"/>
        </w:rPr>
        <w:t>R</w:t>
      </w:r>
      <w:r w:rsidR="006F4F86">
        <w:rPr>
          <w:rFonts w:asciiTheme="majorHAnsi" w:hAnsiTheme="majorHAnsi"/>
          <w:sz w:val="72"/>
          <w:szCs w:val="72"/>
        </w:rPr>
        <w:t>ebekah Hiravi</w:t>
      </w:r>
      <w:r>
        <w:rPr>
          <w:rFonts w:asciiTheme="majorHAnsi" w:hAnsiTheme="majorHAnsi"/>
          <w:sz w:val="72"/>
          <w:szCs w:val="72"/>
        </w:rPr>
        <w:br/>
      </w:r>
    </w:p>
    <w:p w:rsidR="006F4F86" w:rsidRPr="00707315" w:rsidRDefault="006F4F86" w:rsidP="00707315">
      <w:pPr>
        <w:pStyle w:val="ContactInfo"/>
        <w:rPr>
          <w:color w:val="7E97AD" w:themeColor="accent1"/>
        </w:rPr>
      </w:pPr>
    </w:p>
    <w:tbl>
      <w:tblPr>
        <w:tblStyle w:val="ResumeTable"/>
        <w:tblW w:w="5000" w:type="pct"/>
        <w:tblLook w:val="04A0" w:firstRow="1" w:lastRow="0" w:firstColumn="1" w:lastColumn="0" w:noHBand="0" w:noVBand="1"/>
        <w:tblDescription w:val="Resume"/>
      </w:tblPr>
      <w:tblGrid>
        <w:gridCol w:w="1905"/>
        <w:gridCol w:w="602"/>
        <w:gridCol w:w="8293"/>
      </w:tblGrid>
      <w:tr w:rsidR="002C42BC" w:rsidTr="00707315">
        <w:tc>
          <w:tcPr>
            <w:tcW w:w="1905" w:type="dxa"/>
          </w:tcPr>
          <w:p w:rsidR="002C42BC" w:rsidRDefault="006F4F86" w:rsidP="009456B2">
            <w:pPr>
              <w:pStyle w:val="Heading1"/>
              <w:jc w:val="left"/>
            </w:pPr>
            <w:r>
              <w:t>o</w:t>
            </w:r>
            <w:r w:rsidR="00414819">
              <w:t>bjective</w:t>
            </w:r>
          </w:p>
        </w:tc>
        <w:tc>
          <w:tcPr>
            <w:tcW w:w="602" w:type="dxa"/>
          </w:tcPr>
          <w:p w:rsidR="002C42BC" w:rsidRDefault="002C42BC"/>
        </w:tc>
        <w:tc>
          <w:tcPr>
            <w:tcW w:w="8293" w:type="dxa"/>
          </w:tcPr>
          <w:p w:rsidR="002C42BC" w:rsidRDefault="00E01817" w:rsidP="00B40FDE">
            <w:pPr>
              <w:pStyle w:val="ResumeText"/>
              <w:numPr>
                <w:ilvl w:val="0"/>
                <w:numId w:val="18"/>
              </w:numPr>
            </w:pPr>
            <w:r>
              <w:t xml:space="preserve">Employment </w:t>
            </w:r>
            <w:r w:rsidR="00B40FDE">
              <w:t>as a full or part-time music teacher</w:t>
            </w:r>
          </w:p>
        </w:tc>
      </w:tr>
      <w:tr w:rsidR="002C42BC" w:rsidTr="00707315">
        <w:trPr>
          <w:trHeight w:val="2168"/>
        </w:trPr>
        <w:tc>
          <w:tcPr>
            <w:tcW w:w="1905" w:type="dxa"/>
          </w:tcPr>
          <w:p w:rsidR="002C42BC" w:rsidRDefault="00DF7E54" w:rsidP="009456B2">
            <w:pPr>
              <w:pStyle w:val="Heading1"/>
              <w:jc w:val="left"/>
            </w:pPr>
            <w:r>
              <w:t>Qualifications</w:t>
            </w:r>
          </w:p>
        </w:tc>
        <w:tc>
          <w:tcPr>
            <w:tcW w:w="602" w:type="dxa"/>
          </w:tcPr>
          <w:p w:rsidR="002C42BC" w:rsidRDefault="002C42BC"/>
        </w:tc>
        <w:tc>
          <w:tcPr>
            <w:tcW w:w="8293" w:type="dxa"/>
          </w:tcPr>
          <w:p w:rsidR="005E20C9" w:rsidRDefault="00DF7E54" w:rsidP="005E20C9">
            <w:pPr>
              <w:pStyle w:val="ResumeText"/>
              <w:numPr>
                <w:ilvl w:val="0"/>
                <w:numId w:val="1"/>
              </w:numPr>
            </w:pPr>
            <w:r>
              <w:t>Certified</w:t>
            </w:r>
            <w:r w:rsidR="005E20C9">
              <w:t xml:space="preserve"> to teach K-12 music in all areas: Band, Chorus, Orchestra, General Music, Marching Band, Jazz Band, etc.</w:t>
            </w:r>
          </w:p>
          <w:p w:rsidR="002C42BC" w:rsidRDefault="00FF26BA" w:rsidP="00372347">
            <w:pPr>
              <w:pStyle w:val="ResumeText"/>
              <w:numPr>
                <w:ilvl w:val="0"/>
                <w:numId w:val="1"/>
              </w:numPr>
            </w:pPr>
            <w:r>
              <w:t>Proficient in piano, privately instructed 2008-2012</w:t>
            </w:r>
          </w:p>
          <w:p w:rsidR="00372347" w:rsidRDefault="005E20C9" w:rsidP="005E20C9">
            <w:pPr>
              <w:pStyle w:val="ResumeText"/>
              <w:numPr>
                <w:ilvl w:val="0"/>
                <w:numId w:val="1"/>
              </w:numPr>
            </w:pPr>
            <w:r>
              <w:t>Strong trumpet player; primary instrument in college, privately instructed 2003-2014</w:t>
            </w:r>
          </w:p>
          <w:p w:rsidR="00331F9F" w:rsidRDefault="00331F9F" w:rsidP="002C6EDC">
            <w:pPr>
              <w:pStyle w:val="ResumeText"/>
              <w:numPr>
                <w:ilvl w:val="0"/>
                <w:numId w:val="1"/>
              </w:numPr>
            </w:pPr>
            <w:r>
              <w:t>Knowledge of sports</w:t>
            </w:r>
            <w:r w:rsidR="002C6EDC">
              <w:t>;</w:t>
            </w:r>
            <w:r>
              <w:t xml:space="preserve"> willing</w:t>
            </w:r>
            <w:r w:rsidR="002C6EDC">
              <w:t>ness</w:t>
            </w:r>
            <w:r>
              <w:t xml:space="preserve"> to coach</w:t>
            </w:r>
          </w:p>
        </w:tc>
      </w:tr>
      <w:tr w:rsidR="002C42BC" w:rsidTr="00707315">
        <w:tc>
          <w:tcPr>
            <w:tcW w:w="1905" w:type="dxa"/>
          </w:tcPr>
          <w:p w:rsidR="002C42BC" w:rsidRDefault="0054336A" w:rsidP="009456B2">
            <w:pPr>
              <w:pStyle w:val="Heading1"/>
              <w:jc w:val="center"/>
            </w:pPr>
            <w:r>
              <w:t xml:space="preserve">Work </w:t>
            </w:r>
            <w:r w:rsidR="00414819">
              <w:t>Experience</w:t>
            </w:r>
          </w:p>
        </w:tc>
        <w:tc>
          <w:tcPr>
            <w:tcW w:w="602" w:type="dxa"/>
          </w:tcPr>
          <w:p w:rsidR="002C42BC" w:rsidRDefault="002C42BC"/>
        </w:tc>
        <w:tc>
          <w:tcPr>
            <w:tcW w:w="8293" w:type="dxa"/>
          </w:tcPr>
          <w:sdt>
            <w:sdtPr>
              <w:rPr>
                <w:rFonts w:asciiTheme="minorHAnsi" w:eastAsiaTheme="minorEastAsia" w:hAnsiTheme="minorHAnsi" w:cstheme="minorBidi"/>
                <w:b w:val="0"/>
                <w:bCs w:val="0"/>
                <w:caps w:val="0"/>
                <w:color w:val="595959" w:themeColor="text1" w:themeTint="A6"/>
                <w14:ligatures w14:val="none"/>
              </w:rPr>
              <w:id w:val="1436861535"/>
              <w15:color w:val="C0C0C0"/>
              <w15:repeatingSection/>
            </w:sdtPr>
            <w:sdtEndPr/>
            <w:sdtContent>
              <w:sdt>
                <w:sdtPr>
                  <w:rPr>
                    <w:rFonts w:asciiTheme="minorHAnsi" w:eastAsiaTheme="minorEastAsia" w:hAnsiTheme="minorHAnsi" w:cstheme="minorBidi"/>
                    <w:b w:val="0"/>
                    <w:bCs w:val="0"/>
                    <w:caps w:val="0"/>
                    <w:color w:val="595959" w:themeColor="text1" w:themeTint="A6"/>
                    <w14:ligatures w14:val="none"/>
                  </w:rPr>
                  <w:id w:val="221802691"/>
                  <w:placeholder>
                    <w:docPart w:val="22658EA1DFAE4A70BBD5CAD2D49A579D"/>
                  </w:placeholder>
                  <w15:color w:val="C0C0C0"/>
                  <w15:repeatingSectionItem/>
                </w:sdtPr>
                <w:sdtEndPr/>
                <w:sdtContent>
                  <w:p w:rsidR="009C2735" w:rsidRDefault="009C2735">
                    <w:pPr>
                      <w:pStyle w:val="Heading2"/>
                      <w:rPr>
                        <w:rFonts w:asciiTheme="minorHAnsi" w:eastAsiaTheme="minorEastAsia" w:hAnsiTheme="minorHAnsi" w:cstheme="minorBidi"/>
                        <w:bCs w:val="0"/>
                        <w:caps w:val="0"/>
                        <w:color w:val="595959" w:themeColor="text1" w:themeTint="A6"/>
                        <w14:ligatures w14:val="none"/>
                      </w:rPr>
                    </w:pPr>
                    <w:r w:rsidRPr="009C2735">
                      <w:rPr>
                        <w:rFonts w:asciiTheme="minorHAnsi" w:eastAsiaTheme="minorEastAsia" w:hAnsiTheme="minorHAnsi" w:cstheme="minorBidi"/>
                        <w:bCs w:val="0"/>
                        <w:caps w:val="0"/>
                        <w:color w:val="595959" w:themeColor="text1" w:themeTint="A6"/>
                        <w14:ligatures w14:val="none"/>
                      </w:rPr>
                      <w:t>Forest Hills School District</w:t>
                    </w:r>
                  </w:p>
                  <w:p w:rsidR="00F7793A" w:rsidRDefault="00F7793A" w:rsidP="00F7793A">
                    <w:r>
                      <w:t xml:space="preserve">Substitute Teacher,: May 2015 </w:t>
                    </w:r>
                    <w:r w:rsidR="001047B1">
                      <w:t>–</w:t>
                    </w:r>
                    <w:r>
                      <w:t xml:space="preserve"> Present</w:t>
                    </w:r>
                  </w:p>
                  <w:p w:rsidR="001047B1" w:rsidRPr="00F7793A" w:rsidRDefault="001047B1" w:rsidP="001047B1">
                    <w:pPr>
                      <w:pStyle w:val="ListParagraph"/>
                      <w:numPr>
                        <w:ilvl w:val="0"/>
                        <w:numId w:val="19"/>
                      </w:numPr>
                    </w:pPr>
                    <w:r>
                      <w:t xml:space="preserve">Substitute taught in all subjects, </w:t>
                    </w:r>
                    <w:r w:rsidR="006E070F">
                      <w:t>most often called in for music teachers.</w:t>
                    </w:r>
                  </w:p>
                  <w:p w:rsidR="00F7793A" w:rsidRDefault="009C2735" w:rsidP="009C2735">
                    <w:r>
                      <w:t>Volunteer Track and Field Coach: Spring 2015</w:t>
                    </w:r>
                  </w:p>
                  <w:p w:rsidR="009C2735" w:rsidRPr="009C2735" w:rsidRDefault="009C2735" w:rsidP="009C2735">
                    <w:pPr>
                      <w:pStyle w:val="ListParagraph"/>
                      <w:numPr>
                        <w:ilvl w:val="0"/>
                        <w:numId w:val="4"/>
                      </w:numPr>
                    </w:pPr>
                    <w:r>
                      <w:t>Helped coach track and field during high school student teaching placement</w:t>
                    </w:r>
                  </w:p>
                  <w:p w:rsidR="0054336A" w:rsidRPr="0054336A" w:rsidRDefault="0054336A">
                    <w:pPr>
                      <w:pStyle w:val="Heading2"/>
                    </w:pPr>
                    <w:r w:rsidRPr="0054336A">
                      <w:t>Richland Area School District</w:t>
                    </w:r>
                  </w:p>
                  <w:p w:rsidR="00A5539D" w:rsidRDefault="0054336A" w:rsidP="0054336A">
                    <w:r>
                      <w:t>Private Music Instructor, Summer</w:t>
                    </w:r>
                    <w:r w:rsidR="00A5539D">
                      <w:t>s</w:t>
                    </w:r>
                    <w:r>
                      <w:t xml:space="preserve"> 2013</w:t>
                    </w:r>
                    <w:r w:rsidR="00A5539D">
                      <w:t>-2014</w:t>
                    </w:r>
                  </w:p>
                  <w:p w:rsidR="000511A8" w:rsidRDefault="0054336A" w:rsidP="00306026">
                    <w:pPr>
                      <w:pStyle w:val="ListParagraph"/>
                      <w:numPr>
                        <w:ilvl w:val="0"/>
                        <w:numId w:val="3"/>
                      </w:numPr>
                    </w:pPr>
                    <w:r>
                      <w:t>Taught weekly instrumental lessons to students in grades 5-12, for brass, woodwind, and string students</w:t>
                    </w:r>
                  </w:p>
                  <w:p w:rsidR="000511A8" w:rsidRPr="00B33BA0" w:rsidRDefault="000511A8" w:rsidP="000511A8">
                    <w:pPr>
                      <w:rPr>
                        <w:b/>
                      </w:rPr>
                    </w:pPr>
                    <w:r w:rsidRPr="00B33BA0">
                      <w:rPr>
                        <w:b/>
                      </w:rPr>
                      <w:t>Camp PARC (People Always Responding With Compassion)</w:t>
                    </w:r>
                  </w:p>
                  <w:p w:rsidR="000511A8" w:rsidRDefault="000511A8" w:rsidP="000511A8">
                    <w:r>
                      <w:t>Junior Counselor (Volunteer), Summers 2005-2010, Still active with organization.</w:t>
                    </w:r>
                  </w:p>
                  <w:p w:rsidR="002C6EDC" w:rsidRPr="0054336A" w:rsidRDefault="000511A8" w:rsidP="00306026">
                    <w:pPr>
                      <w:pStyle w:val="ListParagraph"/>
                      <w:numPr>
                        <w:ilvl w:val="0"/>
                        <w:numId w:val="3"/>
                      </w:numPr>
                    </w:pPr>
                    <w:r>
                      <w:t>Assisted intellectually disabled people of all ages at one week summer camp. Duties included helping assigned “camper(s)” with crafts, music, games, sports, etc. In addition, helped campers eat, shower, dress, take medication at proper time</w:t>
                    </w:r>
                    <w:r w:rsidR="0015169E">
                      <w:t>, etc.</w:t>
                    </w:r>
                  </w:p>
                  <w:p w:rsidR="002C42BC" w:rsidRDefault="00A131C2">
                    <w:pPr>
                      <w:pStyle w:val="Heading2"/>
                    </w:pPr>
                    <w:r>
                      <w:t>Green Gables Restaurant, Mountain Playhouse</w:t>
                    </w:r>
                  </w:p>
                  <w:p w:rsidR="002C42BC" w:rsidRDefault="00A131C2" w:rsidP="00A131C2">
                    <w:r>
                      <w:t>Grounds crew, May 2013- present</w:t>
                    </w:r>
                  </w:p>
                  <w:p w:rsidR="002C6EDC" w:rsidRDefault="00A131C2" w:rsidP="00A5539D">
                    <w:pPr>
                      <w:pStyle w:val="ListParagraph"/>
                      <w:numPr>
                        <w:ilvl w:val="0"/>
                        <w:numId w:val="2"/>
                      </w:numPr>
                    </w:pPr>
                    <w:r>
                      <w:t xml:space="preserve">Involved in the upkeep of the grounds, including </w:t>
                    </w:r>
                    <w:r w:rsidR="003A36AE">
                      <w:t>gardening, and arranging flowers</w:t>
                    </w:r>
                  </w:p>
                  <w:p w:rsidR="002C42BC" w:rsidRDefault="00F5455B" w:rsidP="002C6EDC">
                    <w:pPr>
                      <w:pStyle w:val="ListParagraph"/>
                    </w:pPr>
                  </w:p>
                </w:sdtContent>
              </w:sdt>
              <w:sdt>
                <w:sdtPr>
                  <w:rPr>
                    <w:rFonts w:asciiTheme="minorHAnsi" w:eastAsiaTheme="minorEastAsia" w:hAnsiTheme="minorHAnsi" w:cstheme="minorBidi"/>
                    <w:b w:val="0"/>
                    <w:bCs w:val="0"/>
                    <w:caps w:val="0"/>
                    <w:color w:val="595959" w:themeColor="text1" w:themeTint="A6"/>
                    <w14:ligatures w14:val="none"/>
                  </w:rPr>
                  <w:id w:val="68699791"/>
                  <w:placeholder>
                    <w:docPart w:val="22658EA1DFAE4A70BBD5CAD2D49A579D"/>
                  </w:placeholder>
                  <w15:color w:val="C0C0C0"/>
                  <w15:repeatingSectionItem/>
                </w:sdtPr>
                <w:sdtEndPr/>
                <w:sdtContent>
                  <w:p w:rsidR="002C42BC" w:rsidRDefault="003A36AE">
                    <w:pPr>
                      <w:pStyle w:val="Heading2"/>
                    </w:pPr>
                    <w:r>
                      <w:t>Indiana University of Pennsylvania- Office of the Bursar</w:t>
                    </w:r>
                  </w:p>
                  <w:p w:rsidR="003A36AE" w:rsidRPr="003A36AE" w:rsidRDefault="003A36AE" w:rsidP="003A36AE">
                    <w:r>
                      <w:t>Student Worker, Summer 2011</w:t>
                    </w:r>
                  </w:p>
                  <w:p w:rsidR="002C42BC" w:rsidRDefault="003A36AE" w:rsidP="00A5539D">
                    <w:pPr>
                      <w:pStyle w:val="ListParagraph"/>
                      <w:numPr>
                        <w:ilvl w:val="0"/>
                        <w:numId w:val="2"/>
                      </w:numPr>
                    </w:pPr>
                    <w:r>
                      <w:lastRenderedPageBreak/>
                      <w:t>Duties included filing, scanning, writing and sending letters, organizing the office, and other secretarial office work.</w:t>
                    </w:r>
                  </w:p>
                </w:sdtContent>
              </w:sdt>
            </w:sdtContent>
          </w:sdt>
        </w:tc>
      </w:tr>
      <w:tr w:rsidR="00B1003F" w:rsidTr="00707315">
        <w:tc>
          <w:tcPr>
            <w:tcW w:w="1905" w:type="dxa"/>
          </w:tcPr>
          <w:p w:rsidR="00B1003F" w:rsidRDefault="00B1003F" w:rsidP="00306026">
            <w:pPr>
              <w:pStyle w:val="Heading1"/>
              <w:jc w:val="left"/>
            </w:pPr>
            <w:r>
              <w:lastRenderedPageBreak/>
              <w:t xml:space="preserve">Student Teaching </w:t>
            </w:r>
          </w:p>
        </w:tc>
        <w:tc>
          <w:tcPr>
            <w:tcW w:w="602" w:type="dxa"/>
          </w:tcPr>
          <w:p w:rsidR="00B1003F" w:rsidRDefault="00B1003F"/>
        </w:tc>
        <w:tc>
          <w:tcPr>
            <w:tcW w:w="8293" w:type="dxa"/>
          </w:tcPr>
          <w:p w:rsidR="00B1003F" w:rsidRDefault="00FC0305">
            <w:pPr>
              <w:pStyle w:val="Heading2"/>
              <w:rPr>
                <w:rFonts w:asciiTheme="minorHAnsi" w:eastAsiaTheme="minorEastAsia" w:hAnsiTheme="minorHAnsi" w:cstheme="minorBidi"/>
                <w:bCs w:val="0"/>
                <w:caps w:val="0"/>
                <w:color w:val="595959" w:themeColor="text1" w:themeTint="A6"/>
                <w14:ligatures w14:val="none"/>
              </w:rPr>
            </w:pPr>
            <w:r>
              <w:rPr>
                <w:rFonts w:asciiTheme="minorHAnsi" w:eastAsiaTheme="minorEastAsia" w:hAnsiTheme="minorHAnsi" w:cstheme="minorBidi"/>
                <w:bCs w:val="0"/>
                <w:caps w:val="0"/>
                <w:color w:val="595959" w:themeColor="text1" w:themeTint="A6"/>
                <w14:ligatures w14:val="none"/>
              </w:rPr>
              <w:t>Westmont Hilltop Area School District</w:t>
            </w:r>
          </w:p>
          <w:p w:rsidR="00FC0305" w:rsidRDefault="00FC0305" w:rsidP="00FC0305">
            <w:pPr>
              <w:pStyle w:val="ListParagraph"/>
              <w:numPr>
                <w:ilvl w:val="0"/>
                <w:numId w:val="2"/>
              </w:numPr>
            </w:pPr>
            <w:r>
              <w:t>Conducted and rehearsed</w:t>
            </w:r>
            <w:r w:rsidR="004A4F71">
              <w:t xml:space="preserve"> middle school</w:t>
            </w:r>
            <w:r>
              <w:t xml:space="preserve"> orchestral ensembles grades 5-8</w:t>
            </w:r>
          </w:p>
          <w:p w:rsidR="00FC0305" w:rsidRDefault="00FC0305" w:rsidP="00FC0305">
            <w:pPr>
              <w:pStyle w:val="ListParagraph"/>
              <w:numPr>
                <w:ilvl w:val="0"/>
                <w:numId w:val="2"/>
              </w:numPr>
            </w:pPr>
            <w:r>
              <w:t>Taught 5</w:t>
            </w:r>
            <w:r w:rsidRPr="00FC0305">
              <w:rPr>
                <w:vertAlign w:val="superscript"/>
              </w:rPr>
              <w:t>th</w:t>
            </w:r>
            <w:r>
              <w:t xml:space="preserve"> grade General Music</w:t>
            </w:r>
          </w:p>
          <w:p w:rsidR="00FC0305" w:rsidRDefault="00FC0305" w:rsidP="00FC0305">
            <w:pPr>
              <w:pStyle w:val="ListParagraph"/>
              <w:numPr>
                <w:ilvl w:val="0"/>
                <w:numId w:val="2"/>
              </w:numPr>
            </w:pPr>
            <w:r>
              <w:t>Assisted cooperating teacher in STEM/STEAM classes for grades 3,4, and 6</w:t>
            </w:r>
          </w:p>
          <w:p w:rsidR="00FC0305" w:rsidRDefault="00FC0305" w:rsidP="00FC0305">
            <w:pPr>
              <w:pStyle w:val="ListParagraph"/>
              <w:numPr>
                <w:ilvl w:val="0"/>
                <w:numId w:val="16"/>
              </w:numPr>
            </w:pPr>
            <w:r>
              <w:t>(STEAM: Science, Technology, Engineering, Arts, Mathematics)</w:t>
            </w:r>
          </w:p>
          <w:p w:rsidR="00FC0305" w:rsidRDefault="0067664D" w:rsidP="00FC0305">
            <w:pPr>
              <w:pStyle w:val="ListParagraph"/>
              <w:numPr>
                <w:ilvl w:val="0"/>
                <w:numId w:val="2"/>
              </w:numPr>
            </w:pPr>
            <w:r>
              <w:t>Assisted</w:t>
            </w:r>
            <w:r w:rsidR="00FC0305">
              <w:t xml:space="preserve"> with High School Jazz Band</w:t>
            </w:r>
          </w:p>
          <w:p w:rsidR="00FC0305" w:rsidRDefault="00FC0305" w:rsidP="00FC0305">
            <w:pPr>
              <w:pStyle w:val="ListParagraph"/>
              <w:numPr>
                <w:ilvl w:val="0"/>
                <w:numId w:val="2"/>
              </w:numPr>
            </w:pPr>
            <w:r>
              <w:t>Performed in Musical Pit Orchestra</w:t>
            </w:r>
          </w:p>
          <w:p w:rsidR="004A4F71" w:rsidRDefault="004A4F71" w:rsidP="004A4F71">
            <w:pPr>
              <w:rPr>
                <w:b/>
              </w:rPr>
            </w:pPr>
            <w:r w:rsidRPr="004A4F71">
              <w:rPr>
                <w:b/>
              </w:rPr>
              <w:t>Forest Hills Area School District</w:t>
            </w:r>
          </w:p>
          <w:p w:rsidR="004A4F71" w:rsidRPr="004A4F71" w:rsidRDefault="004A4F71" w:rsidP="004A4F71">
            <w:pPr>
              <w:pStyle w:val="ListParagraph"/>
              <w:numPr>
                <w:ilvl w:val="0"/>
                <w:numId w:val="17"/>
              </w:numPr>
              <w:rPr>
                <w:b/>
              </w:rPr>
            </w:pPr>
            <w:r>
              <w:t>Conducted and rehearsed high school and middle school concert bands</w:t>
            </w:r>
          </w:p>
          <w:p w:rsidR="004A4F71" w:rsidRPr="00A16591" w:rsidRDefault="00A16591" w:rsidP="004A4F71">
            <w:pPr>
              <w:pStyle w:val="ListParagraph"/>
              <w:numPr>
                <w:ilvl w:val="0"/>
                <w:numId w:val="17"/>
              </w:numPr>
              <w:rPr>
                <w:b/>
              </w:rPr>
            </w:pPr>
            <w:r>
              <w:t>Taught 7</w:t>
            </w:r>
            <w:r w:rsidRPr="00A16591">
              <w:rPr>
                <w:vertAlign w:val="superscript"/>
              </w:rPr>
              <w:t>th</w:t>
            </w:r>
            <w:r>
              <w:t xml:space="preserve"> grade general music</w:t>
            </w:r>
          </w:p>
          <w:p w:rsidR="00A16591" w:rsidRPr="00A16591" w:rsidRDefault="00A16591" w:rsidP="004A4F71">
            <w:pPr>
              <w:pStyle w:val="ListParagraph"/>
              <w:numPr>
                <w:ilvl w:val="0"/>
                <w:numId w:val="17"/>
              </w:numPr>
              <w:rPr>
                <w:b/>
              </w:rPr>
            </w:pPr>
            <w:r>
              <w:t>Helped students and cooperating teacher in high school jazz band</w:t>
            </w:r>
          </w:p>
          <w:p w:rsidR="00A16591" w:rsidRPr="004A4F71" w:rsidRDefault="00A16591" w:rsidP="004A4F71">
            <w:pPr>
              <w:pStyle w:val="ListParagraph"/>
              <w:numPr>
                <w:ilvl w:val="0"/>
                <w:numId w:val="17"/>
              </w:numPr>
              <w:rPr>
                <w:b/>
              </w:rPr>
            </w:pPr>
            <w:r>
              <w:t>Volunteer track and field coach</w:t>
            </w:r>
          </w:p>
        </w:tc>
      </w:tr>
      <w:tr w:rsidR="002C42BC" w:rsidTr="00707315">
        <w:tc>
          <w:tcPr>
            <w:tcW w:w="1905" w:type="dxa"/>
          </w:tcPr>
          <w:p w:rsidR="002C42BC" w:rsidRDefault="00414819" w:rsidP="009456B2">
            <w:pPr>
              <w:pStyle w:val="Heading1"/>
              <w:jc w:val="left"/>
            </w:pPr>
            <w:r>
              <w:t>Education</w:t>
            </w:r>
          </w:p>
        </w:tc>
        <w:tc>
          <w:tcPr>
            <w:tcW w:w="602" w:type="dxa"/>
          </w:tcPr>
          <w:p w:rsidR="002C42BC" w:rsidRDefault="002C42BC"/>
        </w:tc>
        <w:tc>
          <w:tcPr>
            <w:tcW w:w="8293" w:type="dxa"/>
          </w:tcPr>
          <w:sdt>
            <w:sdtPr>
              <w:rPr>
                <w:rFonts w:asciiTheme="minorHAnsi" w:eastAsiaTheme="minorEastAsia" w:hAnsiTheme="minorHAnsi" w:cstheme="minorBidi"/>
                <w:b w:val="0"/>
                <w:bCs w:val="0"/>
                <w:caps w:val="0"/>
                <w:color w:val="595959" w:themeColor="text1" w:themeTint="A6"/>
                <w14:ligatures w14:val="none"/>
              </w:rPr>
              <w:id w:val="-691765356"/>
              <w15:repeatingSection/>
            </w:sdtPr>
            <w:sdtEndPr>
              <w:rPr>
                <w:rFonts w:asciiTheme="majorHAnsi" w:hAnsiTheme="majorHAnsi" w:cstheme="majorBidi"/>
                <w:b/>
                <w:bCs/>
                <w:caps/>
                <w:color w:val="404040" w:themeColor="text1" w:themeTint="BF"/>
                <w14:ligatures w14:val="standardContextual"/>
              </w:rPr>
            </w:sdtEndPr>
            <w:sdtContent>
              <w:sdt>
                <w:sdtPr>
                  <w:rPr>
                    <w:rFonts w:asciiTheme="minorHAnsi" w:eastAsiaTheme="minorEastAsia" w:hAnsiTheme="minorHAnsi" w:cstheme="minorBidi"/>
                    <w:b w:val="0"/>
                    <w:bCs w:val="0"/>
                    <w:caps w:val="0"/>
                    <w:color w:val="595959" w:themeColor="text1" w:themeTint="A6"/>
                    <w14:ligatures w14:val="none"/>
                  </w:rPr>
                  <w:id w:val="-1126388115"/>
                  <w:placeholder>
                    <w:docPart w:val="22658EA1DFAE4A70BBD5CAD2D49A579D"/>
                  </w:placeholder>
                  <w15:repeatingSectionItem/>
                </w:sdtPr>
                <w:sdtEndPr>
                  <w:rPr>
                    <w:rFonts w:asciiTheme="majorHAnsi" w:hAnsiTheme="majorHAnsi" w:cstheme="majorBidi"/>
                    <w:b/>
                    <w:bCs/>
                    <w:caps/>
                    <w:color w:val="404040" w:themeColor="text1" w:themeTint="BF"/>
                    <w14:ligatures w14:val="standardContextual"/>
                  </w:rPr>
                </w:sdtEndPr>
                <w:sdtContent>
                  <w:p w:rsidR="002C42BC" w:rsidRPr="00892823" w:rsidRDefault="00786E5F">
                    <w:pPr>
                      <w:pStyle w:val="Heading2"/>
                    </w:pPr>
                    <w:r w:rsidRPr="00892823">
                      <w:t>B.S. Music Education, Indiana University of Pennsylvania</w:t>
                    </w:r>
                  </w:p>
                  <w:p w:rsidR="00892823" w:rsidRDefault="00892823" w:rsidP="00786E5F">
                    <w:r>
                      <w:t>Class of 2015</w:t>
                    </w:r>
                    <w:r w:rsidR="001B18A4">
                      <w:t>, Magna cum laude</w:t>
                    </w:r>
                    <w:r w:rsidR="00DE5764">
                      <w:t xml:space="preserve">, </w:t>
                    </w:r>
                    <w:r w:rsidR="00C61B47">
                      <w:t>3.</w:t>
                    </w:r>
                    <w:r>
                      <w:t>6</w:t>
                    </w:r>
                    <w:r w:rsidR="00C61B47">
                      <w:t>7</w:t>
                    </w:r>
                    <w:r w:rsidR="00331F9F">
                      <w:t xml:space="preserve"> GPA</w:t>
                    </w:r>
                  </w:p>
                  <w:p w:rsidR="00DE5764" w:rsidRDefault="00892823" w:rsidP="00DE5764">
                    <w:pPr>
                      <w:pStyle w:val="Heading2"/>
                    </w:pPr>
                    <w:r w:rsidRPr="00892823">
                      <w:t>High School Diploma , Conemaugh Township Area School District</w:t>
                    </w:r>
                    <w:r>
                      <w:br/>
                      <w:t xml:space="preserve">Davidsville, PA </w:t>
                    </w:r>
                  </w:p>
                  <w:p w:rsidR="002C42BC" w:rsidRDefault="00331F9F" w:rsidP="005D673F">
                    <w:pPr>
                      <w:pStyle w:val="Heading2"/>
                    </w:pPr>
                    <w:r w:rsidRPr="00DE5764">
                      <w:rPr>
                        <w:b w:val="0"/>
                      </w:rPr>
                      <w:t>Class of 2011</w:t>
                    </w:r>
                  </w:p>
                </w:sdtContent>
              </w:sdt>
            </w:sdtContent>
          </w:sdt>
        </w:tc>
      </w:tr>
      <w:tr w:rsidR="002C42BC" w:rsidTr="00707315">
        <w:tc>
          <w:tcPr>
            <w:tcW w:w="1905" w:type="dxa"/>
          </w:tcPr>
          <w:p w:rsidR="002C42BC" w:rsidRDefault="00331F9F" w:rsidP="009456B2">
            <w:pPr>
              <w:pStyle w:val="Heading1"/>
              <w:jc w:val="left"/>
            </w:pPr>
            <w:r>
              <w:t>Honors/Awards</w:t>
            </w:r>
          </w:p>
        </w:tc>
        <w:tc>
          <w:tcPr>
            <w:tcW w:w="602" w:type="dxa"/>
          </w:tcPr>
          <w:p w:rsidR="002C42BC" w:rsidRDefault="002C42BC"/>
        </w:tc>
        <w:tc>
          <w:tcPr>
            <w:tcW w:w="8293" w:type="dxa"/>
          </w:tcPr>
          <w:p w:rsidR="00331F9F" w:rsidRPr="00331F9F" w:rsidRDefault="00331F9F" w:rsidP="000511A8">
            <w:pPr>
              <w:pStyle w:val="ResumeText"/>
              <w:rPr>
                <w:b/>
              </w:rPr>
            </w:pPr>
            <w:r w:rsidRPr="00331F9F">
              <w:rPr>
                <w:b/>
              </w:rPr>
              <w:t xml:space="preserve">Indiana University of Pennsylvania: </w:t>
            </w:r>
          </w:p>
          <w:p w:rsidR="00331F9F" w:rsidRDefault="00331F9F" w:rsidP="00AE1303">
            <w:pPr>
              <w:pStyle w:val="ResumeText"/>
              <w:numPr>
                <w:ilvl w:val="0"/>
                <w:numId w:val="15"/>
              </w:numPr>
            </w:pPr>
            <w:r>
              <w:t>Provost Scholar</w:t>
            </w:r>
          </w:p>
          <w:p w:rsidR="00331F9F" w:rsidRDefault="00331F9F" w:rsidP="00AE1303">
            <w:pPr>
              <w:pStyle w:val="ResumeText"/>
              <w:numPr>
                <w:ilvl w:val="0"/>
                <w:numId w:val="15"/>
              </w:numPr>
            </w:pPr>
            <w:r>
              <w:t>Dean’s List 2011-2015</w:t>
            </w:r>
          </w:p>
          <w:p w:rsidR="00230666" w:rsidRDefault="00331F9F" w:rsidP="00AE1303">
            <w:pPr>
              <w:pStyle w:val="ResumeText"/>
              <w:numPr>
                <w:ilvl w:val="0"/>
                <w:numId w:val="15"/>
              </w:numPr>
            </w:pPr>
            <w:r>
              <w:t>Principal Trumpet in IUP Wind Ensemble</w:t>
            </w:r>
          </w:p>
          <w:p w:rsidR="002C42BC" w:rsidRDefault="00230666" w:rsidP="00AE1303">
            <w:pPr>
              <w:pStyle w:val="ResumeText"/>
              <w:numPr>
                <w:ilvl w:val="0"/>
                <w:numId w:val="15"/>
              </w:numPr>
            </w:pPr>
            <w:r>
              <w:t>Principal Trumpet in</w:t>
            </w:r>
            <w:r w:rsidR="00331F9F">
              <w:t xml:space="preserve"> </w:t>
            </w:r>
            <w:r w:rsidR="00633136">
              <w:t xml:space="preserve">IUP </w:t>
            </w:r>
            <w:r w:rsidR="00331F9F">
              <w:t>Symphony Orchestra</w:t>
            </w:r>
          </w:p>
          <w:p w:rsidR="00331F9F" w:rsidRDefault="00FE7B91" w:rsidP="000511A8">
            <w:pPr>
              <w:pStyle w:val="ResumeText"/>
              <w:numPr>
                <w:ilvl w:val="0"/>
                <w:numId w:val="15"/>
              </w:numPr>
            </w:pPr>
            <w:r>
              <w:t>2013 IUP Marching Band Section Leader</w:t>
            </w:r>
          </w:p>
          <w:p w:rsidR="00331F9F" w:rsidRDefault="00331F9F" w:rsidP="000511A8">
            <w:pPr>
              <w:pStyle w:val="ResumeText"/>
            </w:pPr>
            <w:r w:rsidRPr="00331F9F">
              <w:rPr>
                <w:b/>
              </w:rPr>
              <w:t>Conemaugh Township High School:</w:t>
            </w:r>
            <w:r>
              <w:t xml:space="preserve"> </w:t>
            </w:r>
          </w:p>
          <w:p w:rsidR="00E375BA" w:rsidRDefault="00331F9F" w:rsidP="00E375BA">
            <w:pPr>
              <w:pStyle w:val="ResumeText"/>
              <w:numPr>
                <w:ilvl w:val="0"/>
                <w:numId w:val="10"/>
              </w:numPr>
            </w:pPr>
            <w:r>
              <w:t xml:space="preserve">National Honor Society </w:t>
            </w:r>
            <w:r w:rsidR="00C24BB9">
              <w:t>2008-2011</w:t>
            </w:r>
          </w:p>
          <w:p w:rsidR="00E375BA" w:rsidRDefault="00E375BA" w:rsidP="00E375BA">
            <w:pPr>
              <w:pStyle w:val="ResumeText"/>
              <w:numPr>
                <w:ilvl w:val="0"/>
                <w:numId w:val="10"/>
              </w:numPr>
            </w:pPr>
            <w:r>
              <w:t>All-State Wind Ensemble 2011</w:t>
            </w:r>
          </w:p>
          <w:p w:rsidR="00716CA7" w:rsidRDefault="00716CA7" w:rsidP="00E375BA">
            <w:pPr>
              <w:pStyle w:val="ResumeText"/>
              <w:numPr>
                <w:ilvl w:val="0"/>
                <w:numId w:val="10"/>
              </w:numPr>
            </w:pPr>
            <w:r>
              <w:t>Region Band 2009-2011</w:t>
            </w:r>
          </w:p>
          <w:p w:rsidR="00716CA7" w:rsidRDefault="00716CA7" w:rsidP="00E375BA">
            <w:pPr>
              <w:pStyle w:val="ResumeText"/>
              <w:numPr>
                <w:ilvl w:val="0"/>
                <w:numId w:val="10"/>
              </w:numPr>
            </w:pPr>
            <w:r>
              <w:t>District Band 2009-2011</w:t>
            </w:r>
          </w:p>
          <w:p w:rsidR="009C2735" w:rsidRDefault="009C2735" w:rsidP="00E375BA">
            <w:pPr>
              <w:pStyle w:val="ResumeText"/>
              <w:numPr>
                <w:ilvl w:val="0"/>
                <w:numId w:val="10"/>
              </w:numPr>
            </w:pPr>
            <w:r>
              <w:t>District Jazz Band 2010-2011</w:t>
            </w:r>
          </w:p>
          <w:p w:rsidR="00716CA7" w:rsidRDefault="00716CA7" w:rsidP="00E375BA">
            <w:pPr>
              <w:pStyle w:val="ResumeText"/>
              <w:numPr>
                <w:ilvl w:val="0"/>
                <w:numId w:val="10"/>
              </w:numPr>
            </w:pPr>
            <w:r>
              <w:t>County Band 2006-2011</w:t>
            </w:r>
          </w:p>
          <w:p w:rsidR="00716CA7" w:rsidRDefault="00716CA7" w:rsidP="00E375BA">
            <w:pPr>
              <w:pStyle w:val="ResumeText"/>
              <w:numPr>
                <w:ilvl w:val="0"/>
                <w:numId w:val="10"/>
              </w:numPr>
            </w:pPr>
            <w:r>
              <w:t>IUP High School Honor Band 2010-2011</w:t>
            </w:r>
          </w:p>
          <w:p w:rsidR="0093359C" w:rsidRDefault="00331F9F" w:rsidP="00E375BA">
            <w:pPr>
              <w:pStyle w:val="ResumeText"/>
              <w:numPr>
                <w:ilvl w:val="0"/>
                <w:numId w:val="10"/>
              </w:numPr>
            </w:pPr>
            <w:r>
              <w:t>All-State Track and Field 2010</w:t>
            </w:r>
          </w:p>
          <w:p w:rsidR="00ED429E" w:rsidRDefault="0093359C" w:rsidP="00E375BA">
            <w:pPr>
              <w:pStyle w:val="ResumeText"/>
              <w:numPr>
                <w:ilvl w:val="0"/>
                <w:numId w:val="10"/>
              </w:numPr>
            </w:pPr>
            <w:r>
              <w:t>Outstanding Athlete in Track and Field Senior Award 2011</w:t>
            </w:r>
          </w:p>
          <w:p w:rsidR="00331F9F" w:rsidRDefault="00ED429E" w:rsidP="00E375BA">
            <w:pPr>
              <w:pStyle w:val="ResumeText"/>
              <w:numPr>
                <w:ilvl w:val="0"/>
                <w:numId w:val="10"/>
              </w:numPr>
            </w:pPr>
            <w:r>
              <w:t>High School Track and Field School Record Holder</w:t>
            </w:r>
            <w:r w:rsidR="00331F9F">
              <w:br/>
              <w:t>WEST PAC</w:t>
            </w:r>
            <w:r>
              <w:t>/District</w:t>
            </w:r>
            <w:r w:rsidR="00331F9F">
              <w:t xml:space="preserve"> Soccer Champion</w:t>
            </w:r>
            <w:r w:rsidR="0093359C">
              <w:t xml:space="preserve"> (2008-2011)</w:t>
            </w:r>
          </w:p>
          <w:p w:rsidR="000511A8" w:rsidRDefault="000511A8" w:rsidP="00716CA7">
            <w:pPr>
              <w:pStyle w:val="ResumeText"/>
            </w:pPr>
          </w:p>
        </w:tc>
      </w:tr>
      <w:tr w:rsidR="00885866" w:rsidTr="00707315">
        <w:tc>
          <w:tcPr>
            <w:tcW w:w="1905" w:type="dxa"/>
          </w:tcPr>
          <w:p w:rsidR="00885866" w:rsidRDefault="00885866" w:rsidP="009456B2">
            <w:pPr>
              <w:pStyle w:val="Heading1"/>
              <w:tabs>
                <w:tab w:val="center" w:pos="889"/>
                <w:tab w:val="right" w:pos="1778"/>
              </w:tabs>
              <w:jc w:val="left"/>
            </w:pPr>
            <w:r>
              <w:lastRenderedPageBreak/>
              <w:t>Leadership</w:t>
            </w:r>
          </w:p>
        </w:tc>
        <w:tc>
          <w:tcPr>
            <w:tcW w:w="602" w:type="dxa"/>
          </w:tcPr>
          <w:p w:rsidR="00885866" w:rsidRDefault="00885866"/>
        </w:tc>
        <w:tc>
          <w:tcPr>
            <w:tcW w:w="8293" w:type="dxa"/>
          </w:tcPr>
          <w:p w:rsidR="00885866" w:rsidRPr="00E375BA" w:rsidRDefault="00885866" w:rsidP="00E375BA">
            <w:pPr>
              <w:pStyle w:val="ResumeText"/>
              <w:numPr>
                <w:ilvl w:val="0"/>
                <w:numId w:val="8"/>
              </w:numPr>
            </w:pPr>
            <w:r w:rsidRPr="00E375BA">
              <w:t>IUP Wind Ensemble Section Leader/Principal Trumpet; Spring 2014-Fall 2015</w:t>
            </w:r>
          </w:p>
          <w:p w:rsidR="00E375BA" w:rsidRPr="00E375BA" w:rsidRDefault="00885866" w:rsidP="00E375BA">
            <w:pPr>
              <w:pStyle w:val="ResumeText"/>
              <w:numPr>
                <w:ilvl w:val="0"/>
                <w:numId w:val="8"/>
              </w:numPr>
            </w:pPr>
            <w:r w:rsidRPr="00E375BA">
              <w:t>IUP Symphony Orchestra Principal Trumpet Player; Spring 2014</w:t>
            </w:r>
          </w:p>
          <w:p w:rsidR="00885866" w:rsidRPr="00331F9F" w:rsidRDefault="00885866" w:rsidP="00E375BA">
            <w:pPr>
              <w:pStyle w:val="ResumeText"/>
              <w:numPr>
                <w:ilvl w:val="0"/>
                <w:numId w:val="8"/>
              </w:numPr>
              <w:rPr>
                <w:b/>
              </w:rPr>
            </w:pPr>
            <w:r w:rsidRPr="00E375BA">
              <w:t>IUP Marching Band Section Leader; Fall 2013</w:t>
            </w:r>
          </w:p>
        </w:tc>
      </w:tr>
      <w:tr w:rsidR="00885866" w:rsidTr="00707315">
        <w:tc>
          <w:tcPr>
            <w:tcW w:w="1905" w:type="dxa"/>
          </w:tcPr>
          <w:p w:rsidR="00885866" w:rsidRDefault="00885866" w:rsidP="00885866">
            <w:pPr>
              <w:pStyle w:val="Heading1"/>
              <w:tabs>
                <w:tab w:val="left" w:pos="240"/>
              </w:tabs>
              <w:jc w:val="left"/>
            </w:pPr>
            <w:r>
              <w:t>Notable Achievements</w:t>
            </w:r>
          </w:p>
        </w:tc>
        <w:tc>
          <w:tcPr>
            <w:tcW w:w="602" w:type="dxa"/>
          </w:tcPr>
          <w:p w:rsidR="00885866" w:rsidRDefault="00885866"/>
        </w:tc>
        <w:tc>
          <w:tcPr>
            <w:tcW w:w="8293" w:type="dxa"/>
          </w:tcPr>
          <w:p w:rsidR="00885866" w:rsidRPr="00E375BA" w:rsidRDefault="00885866" w:rsidP="00885866">
            <w:pPr>
              <w:pStyle w:val="ResumeText"/>
              <w:numPr>
                <w:ilvl w:val="0"/>
                <w:numId w:val="7"/>
              </w:numPr>
            </w:pPr>
            <w:r w:rsidRPr="00E375BA">
              <w:t>Completed a full Solo Recital performance on trumpet (Fall 2014)</w:t>
            </w:r>
          </w:p>
          <w:p w:rsidR="00885866" w:rsidRDefault="00885866" w:rsidP="00885866">
            <w:pPr>
              <w:pStyle w:val="ResumeText"/>
              <w:numPr>
                <w:ilvl w:val="0"/>
                <w:numId w:val="7"/>
              </w:numPr>
              <w:rPr>
                <w:b/>
              </w:rPr>
            </w:pPr>
            <w:r w:rsidRPr="00E375BA">
              <w:t>Completed a half recital performance on trumpet ( Spring 2014)</w:t>
            </w:r>
          </w:p>
        </w:tc>
      </w:tr>
      <w:tr w:rsidR="002C42BC" w:rsidTr="00707315">
        <w:tc>
          <w:tcPr>
            <w:tcW w:w="1905" w:type="dxa"/>
          </w:tcPr>
          <w:p w:rsidR="002C42BC" w:rsidRDefault="00DE4202" w:rsidP="00DE4202">
            <w:pPr>
              <w:pStyle w:val="Heading1"/>
              <w:jc w:val="left"/>
            </w:pPr>
            <w:r>
              <w:t xml:space="preserve">All </w:t>
            </w:r>
            <w:r w:rsidR="00FE7B91">
              <w:t>Activities</w:t>
            </w:r>
            <w:r>
              <w:t xml:space="preserve"> &amp; Organizations</w:t>
            </w:r>
          </w:p>
        </w:tc>
        <w:tc>
          <w:tcPr>
            <w:tcW w:w="602" w:type="dxa"/>
          </w:tcPr>
          <w:p w:rsidR="002C42BC" w:rsidRDefault="002C42BC"/>
        </w:tc>
        <w:tc>
          <w:tcPr>
            <w:tcW w:w="8293" w:type="dxa"/>
          </w:tcPr>
          <w:p w:rsidR="002C42BC" w:rsidRPr="00FE7B91" w:rsidRDefault="00FE7B91" w:rsidP="00FE7B91">
            <w:pPr>
              <w:pStyle w:val="ResumeText"/>
              <w:rPr>
                <w:b/>
              </w:rPr>
            </w:pPr>
            <w:r w:rsidRPr="00FE7B91">
              <w:rPr>
                <w:b/>
              </w:rPr>
              <w:t>Indiana University of Pennsylvania</w:t>
            </w:r>
          </w:p>
          <w:p w:rsidR="005816D0" w:rsidRDefault="00FE7B91" w:rsidP="00FE7B91">
            <w:pPr>
              <w:pStyle w:val="ResumeText"/>
              <w:rPr>
                <w:b/>
                <w:i/>
              </w:rPr>
            </w:pPr>
            <w:r w:rsidRPr="00FE7B91">
              <w:rPr>
                <w:b/>
                <w:i/>
              </w:rPr>
              <w:t xml:space="preserve">Ensembles: </w:t>
            </w:r>
          </w:p>
          <w:p w:rsidR="005816D0" w:rsidRDefault="00FE7B91" w:rsidP="00E375BA">
            <w:pPr>
              <w:pStyle w:val="ResumeText"/>
              <w:numPr>
                <w:ilvl w:val="0"/>
                <w:numId w:val="11"/>
              </w:numPr>
            </w:pPr>
            <w:r>
              <w:t>Wind Ensemble</w:t>
            </w:r>
            <w:r w:rsidR="005816D0">
              <w:t>: (Principal trumpet)</w:t>
            </w:r>
          </w:p>
          <w:p w:rsidR="005816D0" w:rsidRDefault="00FE7B91" w:rsidP="00E375BA">
            <w:pPr>
              <w:pStyle w:val="ResumeText"/>
              <w:numPr>
                <w:ilvl w:val="0"/>
                <w:numId w:val="11"/>
              </w:numPr>
            </w:pPr>
            <w:r>
              <w:t xml:space="preserve">Symphony Orchestra </w:t>
            </w:r>
            <w:r w:rsidR="005816D0">
              <w:t>(Principal trumpet)</w:t>
            </w:r>
          </w:p>
          <w:p w:rsidR="005816D0" w:rsidRDefault="005816D0" w:rsidP="00E375BA">
            <w:pPr>
              <w:pStyle w:val="ResumeText"/>
              <w:numPr>
                <w:ilvl w:val="0"/>
                <w:numId w:val="11"/>
              </w:numPr>
            </w:pPr>
            <w:r>
              <w:t>Marching Band 2011-2014 (2013 Section Leader),</w:t>
            </w:r>
          </w:p>
          <w:p w:rsidR="005816D0" w:rsidRDefault="005816D0" w:rsidP="00E375BA">
            <w:pPr>
              <w:pStyle w:val="ResumeText"/>
              <w:numPr>
                <w:ilvl w:val="0"/>
                <w:numId w:val="11"/>
              </w:numPr>
            </w:pPr>
            <w:r>
              <w:t xml:space="preserve">Symphony Band </w:t>
            </w:r>
          </w:p>
          <w:p w:rsidR="005816D0" w:rsidRDefault="005816D0" w:rsidP="00E375BA">
            <w:pPr>
              <w:pStyle w:val="ResumeText"/>
              <w:numPr>
                <w:ilvl w:val="0"/>
                <w:numId w:val="11"/>
              </w:numPr>
            </w:pPr>
            <w:r>
              <w:t>Trumpet Ensemble</w:t>
            </w:r>
          </w:p>
          <w:p w:rsidR="005816D0" w:rsidRDefault="005816D0" w:rsidP="00E375BA">
            <w:pPr>
              <w:pStyle w:val="ResumeText"/>
              <w:numPr>
                <w:ilvl w:val="0"/>
                <w:numId w:val="11"/>
              </w:numPr>
            </w:pPr>
            <w:r>
              <w:t>Brass Ensemble</w:t>
            </w:r>
          </w:p>
          <w:p w:rsidR="005816D0" w:rsidRDefault="00FE7B91" w:rsidP="00E375BA">
            <w:pPr>
              <w:pStyle w:val="ResumeText"/>
              <w:numPr>
                <w:ilvl w:val="0"/>
                <w:numId w:val="11"/>
              </w:numPr>
            </w:pPr>
            <w:r>
              <w:t>Resolut</w:t>
            </w:r>
            <w:r w:rsidR="005816D0">
              <w:t>ion Brass Quintet</w:t>
            </w:r>
          </w:p>
          <w:p w:rsidR="00FE7B91" w:rsidRDefault="00FE7B91" w:rsidP="00E375BA">
            <w:pPr>
              <w:pStyle w:val="ResumeText"/>
              <w:numPr>
                <w:ilvl w:val="0"/>
                <w:numId w:val="11"/>
              </w:numPr>
            </w:pPr>
            <w:r>
              <w:t>Reality Band</w:t>
            </w:r>
          </w:p>
          <w:p w:rsidR="005816D0" w:rsidRDefault="00FE7B91" w:rsidP="005816D0">
            <w:pPr>
              <w:pStyle w:val="ResumeText"/>
              <w:rPr>
                <w:b/>
                <w:i/>
              </w:rPr>
            </w:pPr>
            <w:r w:rsidRPr="00FE7B91">
              <w:rPr>
                <w:b/>
                <w:i/>
              </w:rPr>
              <w:t>Organizations:</w:t>
            </w:r>
          </w:p>
          <w:p w:rsidR="005816D0" w:rsidRDefault="00FE7B91" w:rsidP="00E375BA">
            <w:pPr>
              <w:pStyle w:val="ResumeText"/>
              <w:numPr>
                <w:ilvl w:val="0"/>
                <w:numId w:val="12"/>
              </w:numPr>
            </w:pPr>
            <w:r>
              <w:t>PCMEA (Pennsylvania Collegiate Music Educators Association)</w:t>
            </w:r>
          </w:p>
          <w:p w:rsidR="005816D0" w:rsidRDefault="00FE7B91" w:rsidP="00E375BA">
            <w:pPr>
              <w:pStyle w:val="ResumeText"/>
              <w:numPr>
                <w:ilvl w:val="0"/>
                <w:numId w:val="12"/>
              </w:numPr>
            </w:pPr>
            <w:r>
              <w:t>Sig</w:t>
            </w:r>
            <w:r w:rsidR="005816D0">
              <w:t>ma Alpha Iota Music Fraternity</w:t>
            </w:r>
          </w:p>
          <w:p w:rsidR="0093359C" w:rsidRDefault="00FE7B91" w:rsidP="005816D0">
            <w:pPr>
              <w:pStyle w:val="ResumeText"/>
              <w:numPr>
                <w:ilvl w:val="0"/>
                <w:numId w:val="12"/>
              </w:numPr>
            </w:pPr>
            <w:r>
              <w:t>Intram</w:t>
            </w:r>
            <w:r w:rsidR="0093359C">
              <w:t>ural Competitive Soccer League</w:t>
            </w:r>
          </w:p>
          <w:p w:rsidR="0093359C" w:rsidRPr="009C2735" w:rsidRDefault="0093359C" w:rsidP="005816D0">
            <w:pPr>
              <w:pStyle w:val="ResumeText"/>
              <w:rPr>
                <w:b/>
              </w:rPr>
            </w:pPr>
            <w:r w:rsidRPr="009C2735">
              <w:rPr>
                <w:b/>
              </w:rPr>
              <w:t>High School Activities</w:t>
            </w:r>
          </w:p>
          <w:p w:rsidR="0093359C" w:rsidRDefault="00ED429E" w:rsidP="00E375BA">
            <w:pPr>
              <w:pStyle w:val="ResumeText"/>
              <w:numPr>
                <w:ilvl w:val="0"/>
                <w:numId w:val="13"/>
              </w:numPr>
            </w:pPr>
            <w:r>
              <w:t>Marching Band</w:t>
            </w:r>
            <w:r w:rsidR="00C24D01">
              <w:t xml:space="preserve"> 2009-2011</w:t>
            </w:r>
          </w:p>
          <w:p w:rsidR="00ED429E" w:rsidRDefault="009C2735" w:rsidP="00E375BA">
            <w:pPr>
              <w:pStyle w:val="ResumeText"/>
              <w:numPr>
                <w:ilvl w:val="0"/>
                <w:numId w:val="13"/>
              </w:numPr>
            </w:pPr>
            <w:r>
              <w:t xml:space="preserve">Sr. High </w:t>
            </w:r>
            <w:r w:rsidR="00ED429E">
              <w:t>Concert Band</w:t>
            </w:r>
            <w:r>
              <w:t xml:space="preserve"> 2008-2011</w:t>
            </w:r>
          </w:p>
          <w:p w:rsidR="009C2735" w:rsidRDefault="009C2735" w:rsidP="00E375BA">
            <w:pPr>
              <w:pStyle w:val="ResumeText"/>
              <w:numPr>
                <w:ilvl w:val="0"/>
                <w:numId w:val="13"/>
              </w:numPr>
            </w:pPr>
            <w:r>
              <w:t>Jazz Band 2008-2011</w:t>
            </w:r>
          </w:p>
          <w:p w:rsidR="00ED429E" w:rsidRDefault="00ED429E" w:rsidP="00E375BA">
            <w:pPr>
              <w:pStyle w:val="ResumeText"/>
              <w:numPr>
                <w:ilvl w:val="0"/>
                <w:numId w:val="13"/>
              </w:numPr>
            </w:pPr>
            <w:r>
              <w:t>Concert Choir</w:t>
            </w:r>
            <w:r w:rsidR="009C2735">
              <w:t xml:space="preserve"> 2009-2011</w:t>
            </w:r>
          </w:p>
          <w:p w:rsidR="00ED429E" w:rsidRDefault="00ED429E" w:rsidP="00E375BA">
            <w:pPr>
              <w:pStyle w:val="ResumeText"/>
              <w:numPr>
                <w:ilvl w:val="0"/>
                <w:numId w:val="13"/>
              </w:numPr>
            </w:pPr>
            <w:r>
              <w:t>Varsity Soccer Team 2008-2011</w:t>
            </w:r>
          </w:p>
          <w:p w:rsidR="00885866" w:rsidRDefault="00ED429E" w:rsidP="005816D0">
            <w:pPr>
              <w:pStyle w:val="ResumeText"/>
              <w:numPr>
                <w:ilvl w:val="0"/>
                <w:numId w:val="13"/>
              </w:numPr>
            </w:pPr>
            <w:r>
              <w:t>Track and Field</w:t>
            </w:r>
            <w:r w:rsidR="009C2735">
              <w:t xml:space="preserve"> 2008-2011</w:t>
            </w:r>
          </w:p>
          <w:p w:rsidR="0093359C" w:rsidRPr="0093359C" w:rsidRDefault="0093359C" w:rsidP="005816D0">
            <w:pPr>
              <w:pStyle w:val="ResumeText"/>
              <w:rPr>
                <w:b/>
              </w:rPr>
            </w:pPr>
            <w:r w:rsidRPr="0093359C">
              <w:rPr>
                <w:b/>
              </w:rPr>
              <w:t>Community</w:t>
            </w:r>
            <w:r w:rsidR="00C24D01">
              <w:rPr>
                <w:b/>
              </w:rPr>
              <w:t>/Individual Activities</w:t>
            </w:r>
            <w:r w:rsidRPr="0093359C">
              <w:rPr>
                <w:b/>
              </w:rPr>
              <w:t>:</w:t>
            </w:r>
          </w:p>
          <w:p w:rsidR="0093359C" w:rsidRDefault="0093359C" w:rsidP="00E375BA">
            <w:pPr>
              <w:pStyle w:val="ResumeText"/>
              <w:numPr>
                <w:ilvl w:val="0"/>
                <w:numId w:val="14"/>
              </w:numPr>
            </w:pPr>
            <w:r>
              <w:t>Private Music Lesson Instructor</w:t>
            </w:r>
          </w:p>
          <w:p w:rsidR="0093359C" w:rsidRDefault="0093359C" w:rsidP="00E375BA">
            <w:pPr>
              <w:pStyle w:val="ResumeText"/>
              <w:numPr>
                <w:ilvl w:val="0"/>
                <w:numId w:val="14"/>
              </w:numPr>
            </w:pPr>
            <w:r>
              <w:t>Johnstown Community Civic Band</w:t>
            </w:r>
          </w:p>
          <w:p w:rsidR="00C24D01" w:rsidRDefault="00C24D01" w:rsidP="00E375BA">
            <w:pPr>
              <w:pStyle w:val="ResumeText"/>
              <w:numPr>
                <w:ilvl w:val="0"/>
                <w:numId w:val="14"/>
              </w:numPr>
            </w:pPr>
            <w:r>
              <w:t>Pit Orchestra trumpet player for various high schools</w:t>
            </w:r>
          </w:p>
          <w:p w:rsidR="0093359C" w:rsidRDefault="0093359C" w:rsidP="00E375BA">
            <w:pPr>
              <w:pStyle w:val="ResumeText"/>
              <w:numPr>
                <w:ilvl w:val="0"/>
                <w:numId w:val="14"/>
              </w:numPr>
            </w:pPr>
            <w:r>
              <w:t>Camp PARC volunteer</w:t>
            </w:r>
          </w:p>
          <w:p w:rsidR="0093359C" w:rsidRDefault="0093359C" w:rsidP="00E375BA">
            <w:pPr>
              <w:pStyle w:val="ResumeText"/>
              <w:numPr>
                <w:ilvl w:val="0"/>
                <w:numId w:val="14"/>
              </w:numPr>
            </w:pPr>
            <w:r>
              <w:t>St. David’s Bible School Volunteer</w:t>
            </w:r>
          </w:p>
          <w:p w:rsidR="0093359C" w:rsidRDefault="0093359C" w:rsidP="00E375BA">
            <w:pPr>
              <w:pStyle w:val="ResumeText"/>
              <w:numPr>
                <w:ilvl w:val="0"/>
                <w:numId w:val="14"/>
              </w:numPr>
            </w:pPr>
            <w:r>
              <w:t>2015 Pittsburgh Half-Marathon Participant</w:t>
            </w:r>
          </w:p>
        </w:tc>
      </w:tr>
      <w:tr w:rsidR="002C42BC" w:rsidTr="00707315">
        <w:tc>
          <w:tcPr>
            <w:tcW w:w="1905" w:type="dxa"/>
          </w:tcPr>
          <w:p w:rsidR="002C42BC" w:rsidRDefault="00414819">
            <w:pPr>
              <w:pStyle w:val="Heading1"/>
            </w:pPr>
            <w:r>
              <w:lastRenderedPageBreak/>
              <w:t>References</w:t>
            </w:r>
          </w:p>
        </w:tc>
        <w:tc>
          <w:tcPr>
            <w:tcW w:w="602" w:type="dxa"/>
          </w:tcPr>
          <w:p w:rsidR="002C42BC" w:rsidRDefault="002C42BC"/>
        </w:tc>
        <w:tc>
          <w:tcPr>
            <w:tcW w:w="8293" w:type="dxa"/>
          </w:tcPr>
          <w:sdt>
            <w:sdtPr>
              <w:rPr>
                <w:rFonts w:asciiTheme="minorHAnsi" w:eastAsiaTheme="minorEastAsia" w:hAnsiTheme="minorHAnsi" w:cstheme="minorBidi"/>
                <w:b w:val="0"/>
                <w:bCs w:val="0"/>
                <w:caps w:val="0"/>
                <w:color w:val="595959" w:themeColor="text1" w:themeTint="A6"/>
                <w14:ligatures w14:val="none"/>
              </w:rPr>
              <w:id w:val="-1883713024"/>
              <w15:color w:val="C0C0C0"/>
              <w15:repeatingSection/>
            </w:sdtPr>
            <w:sdtEndPr/>
            <w:sdtContent>
              <w:sdt>
                <w:sdtPr>
                  <w:rPr>
                    <w:rFonts w:asciiTheme="minorHAnsi" w:eastAsiaTheme="minorEastAsia" w:hAnsiTheme="minorHAnsi" w:cstheme="minorBidi"/>
                    <w:b w:val="0"/>
                    <w:bCs w:val="0"/>
                    <w:caps w:val="0"/>
                    <w:color w:val="595959" w:themeColor="text1" w:themeTint="A6"/>
                    <w14:ligatures w14:val="none"/>
                  </w:rPr>
                  <w:id w:val="-1368215953"/>
                  <w:placeholder>
                    <w:docPart w:val="22658EA1DFAE4A70BBD5CAD2D49A579D"/>
                  </w:placeholder>
                  <w15:color w:val="C0C0C0"/>
                  <w15:repeatingSectionItem/>
                </w:sdtPr>
                <w:sdtEndPr/>
                <w:sdtContent>
                  <w:p w:rsidR="00F22F37" w:rsidRPr="00F22F37" w:rsidRDefault="00F22F37">
                    <w:pPr>
                      <w:pStyle w:val="Heading2"/>
                    </w:pPr>
                    <w:r w:rsidRPr="00F22F37">
                      <w:t>Mitchell Custer</w:t>
                    </w:r>
                  </w:p>
                  <w:p w:rsidR="00F22F37" w:rsidRDefault="00F22F37" w:rsidP="00F22F37">
                    <w:r>
                      <w:t>Band Director, Forest Hills School District</w:t>
                    </w:r>
                  </w:p>
                  <w:p w:rsidR="00F22F37" w:rsidRDefault="00F5455B" w:rsidP="00F22F37">
                    <w:hyperlink r:id="rId12" w:history="1">
                      <w:r w:rsidR="00F22F37" w:rsidRPr="00DF09FC">
                        <w:rPr>
                          <w:rStyle w:val="Hyperlink"/>
                        </w:rPr>
                        <w:t>MCuster@fhrangers.org</w:t>
                      </w:r>
                    </w:hyperlink>
                  </w:p>
                  <w:p w:rsidR="00F22F37" w:rsidRDefault="00F22F37" w:rsidP="00F22F37">
                    <w:pPr>
                      <w:rPr>
                        <w:rFonts w:ascii="Trebuchet MS" w:hAnsi="Trebuchet MS"/>
                        <w:color w:val="7A6A60" w:themeColor="accent3"/>
                        <w:shd w:val="clear" w:color="auto" w:fill="FFFFFF"/>
                      </w:rPr>
                    </w:pPr>
                    <w:r w:rsidRPr="00F22F37">
                      <w:rPr>
                        <w:color w:val="7A6A60" w:themeColor="accent3"/>
                      </w:rPr>
                      <w:t>814</w:t>
                    </w:r>
                    <w:r w:rsidRPr="00F22F37">
                      <w:rPr>
                        <w:rFonts w:ascii="Trebuchet MS" w:hAnsi="Trebuchet MS"/>
                        <w:color w:val="7A6A60" w:themeColor="accent3"/>
                        <w:shd w:val="clear" w:color="auto" w:fill="FFFFFF"/>
                      </w:rPr>
                      <w:t>- 495-4611 ext. 2882</w:t>
                    </w:r>
                    <w:r>
                      <w:rPr>
                        <w:rFonts w:ascii="Trebuchet MS" w:hAnsi="Trebuchet MS"/>
                        <w:color w:val="7A6A60" w:themeColor="accent3"/>
                        <w:shd w:val="clear" w:color="auto" w:fill="FFFFFF"/>
                      </w:rPr>
                      <w:t xml:space="preserve"> (Work)</w:t>
                    </w:r>
                  </w:p>
                  <w:p w:rsidR="00F22F37" w:rsidRPr="00F22F37" w:rsidRDefault="00F22F37" w:rsidP="00F22F37">
                    <w:pPr>
                      <w:rPr>
                        <w:color w:val="7A6A60" w:themeColor="accent3"/>
                      </w:rPr>
                    </w:pPr>
                    <w:r>
                      <w:rPr>
                        <w:rFonts w:ascii="Trebuchet MS" w:hAnsi="Trebuchet MS"/>
                        <w:color w:val="7A6A60" w:themeColor="accent3"/>
                        <w:shd w:val="clear" w:color="auto" w:fill="FFFFFF"/>
                      </w:rPr>
                      <w:t>814-421-1310 (Cell)</w:t>
                    </w:r>
                  </w:p>
                  <w:p w:rsidR="002C42BC" w:rsidRDefault="00204512">
                    <w:pPr>
                      <w:pStyle w:val="Heading2"/>
                    </w:pPr>
                    <w:r>
                      <w:t>Denise Cunningham</w:t>
                    </w:r>
                  </w:p>
                  <w:p w:rsidR="002C42BC" w:rsidRDefault="00204512">
                    <w:pPr>
                      <w:pStyle w:val="ResumeText"/>
                    </w:pPr>
                    <w:r>
                      <w:t>Orchestra Director, Westmont Hilltop High School</w:t>
                    </w:r>
                  </w:p>
                  <w:p w:rsidR="00204512" w:rsidRDefault="00F5455B" w:rsidP="00204512">
                    <w:hyperlink r:id="rId13" w:history="1">
                      <w:r w:rsidR="00204512" w:rsidRPr="000A7274">
                        <w:rPr>
                          <w:rStyle w:val="Hyperlink"/>
                        </w:rPr>
                        <w:t>drc@whsd.org</w:t>
                      </w:r>
                    </w:hyperlink>
                  </w:p>
                  <w:p w:rsidR="00204512" w:rsidRDefault="00204512" w:rsidP="00204512">
                    <w:r>
                      <w:t>814-255-8755 (Work)</w:t>
                    </w:r>
                  </w:p>
                  <w:p w:rsidR="007B369D" w:rsidRDefault="00204512" w:rsidP="00204512">
                    <w:r>
                      <w:t>724-388-2790 (Cell)</w:t>
                    </w:r>
                  </w:p>
                  <w:p w:rsidR="00204512" w:rsidRDefault="00204512" w:rsidP="004A5A35">
                    <w:pPr>
                      <w:pStyle w:val="Heading2"/>
                    </w:pPr>
                    <w:r>
                      <w:t>Kevin Eisensmith</w:t>
                    </w:r>
                  </w:p>
                  <w:p w:rsidR="00204512" w:rsidRDefault="00204512" w:rsidP="00204512">
                    <w:r>
                      <w:t>Professor of Trumpet, Indiana University of Pennsylvania</w:t>
                    </w:r>
                    <w:r w:rsidR="00707315">
                      <w:t>,</w:t>
                    </w:r>
                  </w:p>
                  <w:p w:rsidR="00707315" w:rsidRDefault="00707315" w:rsidP="00204512">
                    <w:r>
                      <w:t>Former President of International Trumpet Guild</w:t>
                    </w:r>
                  </w:p>
                  <w:p w:rsidR="00204512" w:rsidRDefault="00F5455B" w:rsidP="00204512">
                    <w:hyperlink r:id="rId14" w:history="1">
                      <w:r w:rsidR="00204512" w:rsidRPr="000A7274">
                        <w:rPr>
                          <w:rStyle w:val="Hyperlink"/>
                        </w:rPr>
                        <w:t>tptprof@iup.edu</w:t>
                      </w:r>
                    </w:hyperlink>
                  </w:p>
                  <w:p w:rsidR="00204512" w:rsidRDefault="00204512" w:rsidP="00204512">
                    <w:r>
                      <w:t>724-357-1256 (Work)</w:t>
                    </w:r>
                  </w:p>
                  <w:p w:rsidR="008C518F" w:rsidRDefault="00204512" w:rsidP="00204512">
                    <w:r>
                      <w:t>724-575-9990 (Cell)</w:t>
                    </w:r>
                  </w:p>
                  <w:p w:rsidR="008C518F" w:rsidRDefault="008C518F" w:rsidP="008C518F">
                    <w:pPr>
                      <w:pStyle w:val="Heading2"/>
                    </w:pPr>
                    <w:r>
                      <w:t>Daniel Abrahams</w:t>
                    </w:r>
                  </w:p>
                  <w:p w:rsidR="008C518F" w:rsidRDefault="008C518F" w:rsidP="00204512">
                    <w:r>
                      <w:t>IUP Student Teaching Supervisor</w:t>
                    </w:r>
                  </w:p>
                  <w:p w:rsidR="000C713B" w:rsidRDefault="000C713B" w:rsidP="00204512">
                    <w:r>
                      <w:t>Abrahams.daniel01@gmail.com</w:t>
                    </w:r>
                  </w:p>
                  <w:p w:rsidR="002C42BC" w:rsidRDefault="000C713B" w:rsidP="00204512">
                    <w:r>
                      <w:t>402-212-3003 (Cell)</w:t>
                    </w:r>
                  </w:p>
                </w:sdtContent>
              </w:sdt>
            </w:sdtContent>
          </w:sdt>
        </w:tc>
      </w:tr>
    </w:tbl>
    <w:p w:rsidR="002C42BC" w:rsidRDefault="002C42BC" w:rsidP="00707315"/>
    <w:sectPr w:rsidR="002C42BC" w:rsidSect="00707315">
      <w:footerReference w:type="default" r:id="rId15"/>
      <w:pgSz w:w="12240" w:h="15840" w:code="1"/>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9CA" w:rsidRDefault="002029CA">
      <w:pPr>
        <w:spacing w:before="0" w:after="0" w:line="240" w:lineRule="auto"/>
      </w:pPr>
      <w:r>
        <w:separator/>
      </w:r>
    </w:p>
  </w:endnote>
  <w:endnote w:type="continuationSeparator" w:id="0">
    <w:p w:rsidR="002029CA" w:rsidRDefault="002029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2BC" w:rsidRDefault="00414819">
    <w:pPr>
      <w:pStyle w:val="Footer"/>
    </w:pPr>
    <w:r>
      <w:t xml:space="preserve">Page </w:t>
    </w:r>
    <w:r>
      <w:fldChar w:fldCharType="begin"/>
    </w:r>
    <w:r>
      <w:instrText xml:space="preserve"> PAGE </w:instrText>
    </w:r>
    <w:r>
      <w:fldChar w:fldCharType="separate"/>
    </w:r>
    <w:r w:rsidR="00F5455B">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9CA" w:rsidRDefault="002029CA">
      <w:pPr>
        <w:spacing w:before="0" w:after="0" w:line="240" w:lineRule="auto"/>
      </w:pPr>
      <w:r>
        <w:separator/>
      </w:r>
    </w:p>
  </w:footnote>
  <w:footnote w:type="continuationSeparator" w:id="0">
    <w:p w:rsidR="002029CA" w:rsidRDefault="002029C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11756"/>
    <w:multiLevelType w:val="hybridMultilevel"/>
    <w:tmpl w:val="C8366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81A9C"/>
    <w:multiLevelType w:val="hybridMultilevel"/>
    <w:tmpl w:val="269A3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E1D95"/>
    <w:multiLevelType w:val="hybridMultilevel"/>
    <w:tmpl w:val="39A83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74C92"/>
    <w:multiLevelType w:val="hybridMultilevel"/>
    <w:tmpl w:val="1B70E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E4482"/>
    <w:multiLevelType w:val="hybridMultilevel"/>
    <w:tmpl w:val="E2C0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26348"/>
    <w:multiLevelType w:val="hybridMultilevel"/>
    <w:tmpl w:val="972E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61A0E"/>
    <w:multiLevelType w:val="hybridMultilevel"/>
    <w:tmpl w:val="8DE89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601D2"/>
    <w:multiLevelType w:val="hybridMultilevel"/>
    <w:tmpl w:val="8E26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1A2E58"/>
    <w:multiLevelType w:val="hybridMultilevel"/>
    <w:tmpl w:val="CA18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6F265C"/>
    <w:multiLevelType w:val="hybridMultilevel"/>
    <w:tmpl w:val="929C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2A35EE"/>
    <w:multiLevelType w:val="hybridMultilevel"/>
    <w:tmpl w:val="49A21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8D74BA"/>
    <w:multiLevelType w:val="hybridMultilevel"/>
    <w:tmpl w:val="ADB6A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7655D9"/>
    <w:multiLevelType w:val="hybridMultilevel"/>
    <w:tmpl w:val="00A88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EC93A1E"/>
    <w:multiLevelType w:val="hybridMultilevel"/>
    <w:tmpl w:val="47D87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0E663F"/>
    <w:multiLevelType w:val="hybridMultilevel"/>
    <w:tmpl w:val="8990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9679B8"/>
    <w:multiLevelType w:val="hybridMultilevel"/>
    <w:tmpl w:val="3A66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197A8C"/>
    <w:multiLevelType w:val="hybridMultilevel"/>
    <w:tmpl w:val="26EC8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FC67AC"/>
    <w:multiLevelType w:val="hybridMultilevel"/>
    <w:tmpl w:val="EEE2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046A9E"/>
    <w:multiLevelType w:val="hybridMultilevel"/>
    <w:tmpl w:val="02FCE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4"/>
  </w:num>
  <w:num w:numId="4">
    <w:abstractNumId w:val="3"/>
  </w:num>
  <w:num w:numId="5">
    <w:abstractNumId w:val="4"/>
  </w:num>
  <w:num w:numId="6">
    <w:abstractNumId w:val="17"/>
  </w:num>
  <w:num w:numId="7">
    <w:abstractNumId w:val="6"/>
  </w:num>
  <w:num w:numId="8">
    <w:abstractNumId w:val="0"/>
  </w:num>
  <w:num w:numId="9">
    <w:abstractNumId w:val="16"/>
  </w:num>
  <w:num w:numId="10">
    <w:abstractNumId w:val="7"/>
  </w:num>
  <w:num w:numId="11">
    <w:abstractNumId w:val="13"/>
  </w:num>
  <w:num w:numId="12">
    <w:abstractNumId w:val="15"/>
  </w:num>
  <w:num w:numId="13">
    <w:abstractNumId w:val="9"/>
  </w:num>
  <w:num w:numId="14">
    <w:abstractNumId w:val="10"/>
  </w:num>
  <w:num w:numId="15">
    <w:abstractNumId w:val="1"/>
  </w:num>
  <w:num w:numId="16">
    <w:abstractNumId w:val="12"/>
  </w:num>
  <w:num w:numId="17">
    <w:abstractNumId w:val="18"/>
  </w:num>
  <w:num w:numId="18">
    <w:abstractNumId w:val="1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E5F"/>
    <w:rsid w:val="000327E8"/>
    <w:rsid w:val="00034225"/>
    <w:rsid w:val="000511A8"/>
    <w:rsid w:val="0006056E"/>
    <w:rsid w:val="000A7E54"/>
    <w:rsid w:val="000B76B5"/>
    <w:rsid w:val="000C63BF"/>
    <w:rsid w:val="000C713B"/>
    <w:rsid w:val="000F566E"/>
    <w:rsid w:val="000F6040"/>
    <w:rsid w:val="001047B1"/>
    <w:rsid w:val="0015169E"/>
    <w:rsid w:val="00192E80"/>
    <w:rsid w:val="001A1674"/>
    <w:rsid w:val="001B18A4"/>
    <w:rsid w:val="001E5EAE"/>
    <w:rsid w:val="002029CA"/>
    <w:rsid w:val="00204512"/>
    <w:rsid w:val="00230666"/>
    <w:rsid w:val="002A70CD"/>
    <w:rsid w:val="002C42BC"/>
    <w:rsid w:val="002C6EDC"/>
    <w:rsid w:val="002D5089"/>
    <w:rsid w:val="00306026"/>
    <w:rsid w:val="00331F9F"/>
    <w:rsid w:val="00372347"/>
    <w:rsid w:val="0037462A"/>
    <w:rsid w:val="003971B6"/>
    <w:rsid w:val="003A36AE"/>
    <w:rsid w:val="003C2361"/>
    <w:rsid w:val="00414819"/>
    <w:rsid w:val="00440200"/>
    <w:rsid w:val="004444AF"/>
    <w:rsid w:val="004A4F71"/>
    <w:rsid w:val="004A5A35"/>
    <w:rsid w:val="0054336A"/>
    <w:rsid w:val="005614DF"/>
    <w:rsid w:val="00561B44"/>
    <w:rsid w:val="005816D0"/>
    <w:rsid w:val="005B2F33"/>
    <w:rsid w:val="005D673F"/>
    <w:rsid w:val="005E20C9"/>
    <w:rsid w:val="005E5802"/>
    <w:rsid w:val="00610A05"/>
    <w:rsid w:val="00633136"/>
    <w:rsid w:val="006733D0"/>
    <w:rsid w:val="0067664D"/>
    <w:rsid w:val="00685268"/>
    <w:rsid w:val="00686E19"/>
    <w:rsid w:val="006B5284"/>
    <w:rsid w:val="006E070F"/>
    <w:rsid w:val="006F4F86"/>
    <w:rsid w:val="00707315"/>
    <w:rsid w:val="00716CA7"/>
    <w:rsid w:val="00786E5F"/>
    <w:rsid w:val="007B369D"/>
    <w:rsid w:val="007E261A"/>
    <w:rsid w:val="00822B30"/>
    <w:rsid w:val="00885866"/>
    <w:rsid w:val="00892823"/>
    <w:rsid w:val="008966CA"/>
    <w:rsid w:val="008C518F"/>
    <w:rsid w:val="0093359C"/>
    <w:rsid w:val="009456B2"/>
    <w:rsid w:val="00947F52"/>
    <w:rsid w:val="00955418"/>
    <w:rsid w:val="00982E60"/>
    <w:rsid w:val="009B0BF0"/>
    <w:rsid w:val="009C2735"/>
    <w:rsid w:val="009D1A7F"/>
    <w:rsid w:val="00A131C2"/>
    <w:rsid w:val="00A16591"/>
    <w:rsid w:val="00A5539D"/>
    <w:rsid w:val="00A62F3C"/>
    <w:rsid w:val="00AD572F"/>
    <w:rsid w:val="00AE1303"/>
    <w:rsid w:val="00B1003F"/>
    <w:rsid w:val="00B33BA0"/>
    <w:rsid w:val="00B40FDE"/>
    <w:rsid w:val="00B53B4C"/>
    <w:rsid w:val="00B873D0"/>
    <w:rsid w:val="00C24BB9"/>
    <w:rsid w:val="00C24D01"/>
    <w:rsid w:val="00C61B47"/>
    <w:rsid w:val="00C96F1B"/>
    <w:rsid w:val="00D17ACD"/>
    <w:rsid w:val="00D34FE5"/>
    <w:rsid w:val="00DE4202"/>
    <w:rsid w:val="00DE5764"/>
    <w:rsid w:val="00DF7E54"/>
    <w:rsid w:val="00E01817"/>
    <w:rsid w:val="00E375BA"/>
    <w:rsid w:val="00E65E87"/>
    <w:rsid w:val="00ED429E"/>
    <w:rsid w:val="00F1543E"/>
    <w:rsid w:val="00F22F37"/>
    <w:rsid w:val="00F5455B"/>
    <w:rsid w:val="00F7793A"/>
    <w:rsid w:val="00FA678E"/>
    <w:rsid w:val="00FB0125"/>
    <w:rsid w:val="00FC0305"/>
    <w:rsid w:val="00FE1403"/>
    <w:rsid w:val="00FE2C4B"/>
    <w:rsid w:val="00FE375C"/>
    <w:rsid w:val="00FE7B91"/>
    <w:rsid w:val="00FF2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99FD2B2-8177-4EB2-8E38-202578B14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pPr>
      <w:spacing w:after="40"/>
    </w:pPr>
    <w:rPr>
      <w:b/>
      <w:bCs/>
    </w:rPr>
  </w:style>
  <w:style w:type="paragraph" w:styleId="Salutation">
    <w:name w:val="Salutation"/>
    <w:basedOn w:val="Normal"/>
    <w:next w:val="Normal"/>
    <w:link w:val="SalutationChar"/>
    <w:uiPriority w:val="8"/>
    <w:unhideWhenUsed/>
    <w:qFormat/>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7E97AD"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ListParagraph">
    <w:name w:val="List Paragraph"/>
    <w:basedOn w:val="Normal"/>
    <w:uiPriority w:val="34"/>
    <w:semiHidden/>
    <w:qFormat/>
    <w:rsid w:val="00A5539D"/>
    <w:pPr>
      <w:ind w:left="720"/>
      <w:contextualSpacing/>
    </w:pPr>
  </w:style>
  <w:style w:type="character" w:styleId="Hyperlink">
    <w:name w:val="Hyperlink"/>
    <w:basedOn w:val="DefaultParagraphFont"/>
    <w:uiPriority w:val="99"/>
    <w:unhideWhenUsed/>
    <w:rsid w:val="005E5802"/>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rc@whsd.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Custer@fhrangers.org"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ecHiravi@gmail.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tptprof@iup.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kah\AppData\Roaming\Microsoft\Templates\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2658EA1DFAE4A70BBD5CAD2D49A579D"/>
        <w:category>
          <w:name w:val="General"/>
          <w:gallery w:val="placeholder"/>
        </w:category>
        <w:types>
          <w:type w:val="bbPlcHdr"/>
        </w:types>
        <w:behaviors>
          <w:behavior w:val="content"/>
        </w:behaviors>
        <w:guid w:val="{D63B8CEB-F9B2-4B32-8858-CA420B967EAA}"/>
      </w:docPartPr>
      <w:docPartBody>
        <w:p w:rsidR="005B381C" w:rsidRDefault="008B2EC1">
          <w:pPr>
            <w:pStyle w:val="22658EA1DFAE4A70BBD5CAD2D49A579D"/>
          </w:pPr>
          <w:r>
            <w:rPr>
              <w:rStyle w:val="PlaceholderText"/>
            </w:rPr>
            <w:t>Enter any content that you want to repeat, including other content controls. You can also insert this control around table rows in order to repeat parts of a table.</w:t>
          </w:r>
        </w:p>
      </w:docPartBody>
    </w:docPart>
    <w:docPart>
      <w:docPartPr>
        <w:name w:val="C7A43C7F063E4098B0CA6820F6F2D092"/>
        <w:category>
          <w:name w:val="General"/>
          <w:gallery w:val="placeholder"/>
        </w:category>
        <w:types>
          <w:type w:val="bbPlcHdr"/>
        </w:types>
        <w:behaviors>
          <w:behavior w:val="content"/>
        </w:behaviors>
        <w:guid w:val="{9AD8EF27-319A-4055-9B3E-24232AEECBD4}"/>
      </w:docPartPr>
      <w:docPartBody>
        <w:p w:rsidR="00873EED" w:rsidRDefault="00785423" w:rsidP="00785423">
          <w:pPr>
            <w:pStyle w:val="C7A43C7F063E4098B0CA6820F6F2D092"/>
          </w:pPr>
          <w:r>
            <w:t>[City, ST ZIP Code]</w:t>
          </w:r>
        </w:p>
      </w:docPartBody>
    </w:docPart>
    <w:docPart>
      <w:docPartPr>
        <w:name w:val="254EF5BBB67B42DA9F71A65FACF08E17"/>
        <w:category>
          <w:name w:val="General"/>
          <w:gallery w:val="placeholder"/>
        </w:category>
        <w:types>
          <w:type w:val="bbPlcHdr"/>
        </w:types>
        <w:behaviors>
          <w:behavior w:val="content"/>
        </w:behaviors>
        <w:guid w:val="{CBB181FA-333B-485E-9B1D-BA8B10585A9C}"/>
      </w:docPartPr>
      <w:docPartBody>
        <w:p w:rsidR="00873EED" w:rsidRDefault="00785423" w:rsidP="00785423">
          <w:pPr>
            <w:pStyle w:val="254EF5BBB67B42DA9F71A65FACF08E17"/>
          </w:pPr>
          <w:r>
            <w:t>[Telephone]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EC1"/>
    <w:rsid w:val="000222D7"/>
    <w:rsid w:val="001025E4"/>
    <w:rsid w:val="00200994"/>
    <w:rsid w:val="00230193"/>
    <w:rsid w:val="00331E9B"/>
    <w:rsid w:val="003E5D5F"/>
    <w:rsid w:val="005B381C"/>
    <w:rsid w:val="005F3432"/>
    <w:rsid w:val="006976B0"/>
    <w:rsid w:val="00743164"/>
    <w:rsid w:val="00785423"/>
    <w:rsid w:val="007F3986"/>
    <w:rsid w:val="008636F1"/>
    <w:rsid w:val="00873EED"/>
    <w:rsid w:val="008B2EC1"/>
    <w:rsid w:val="008E69FC"/>
    <w:rsid w:val="00AF01E1"/>
    <w:rsid w:val="00B01AA3"/>
    <w:rsid w:val="00B75E3E"/>
    <w:rsid w:val="00C36AA0"/>
    <w:rsid w:val="00CF78AD"/>
    <w:rsid w:val="00D460FE"/>
    <w:rsid w:val="00DC3E4C"/>
    <w:rsid w:val="00DD2000"/>
    <w:rsid w:val="00E34F7A"/>
    <w:rsid w:val="00E90EAE"/>
    <w:rsid w:val="00F337B5"/>
    <w:rsid w:val="00F70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5E87A50AD34BC98982A362B07BCEC9">
    <w:name w:val="EC5E87A50AD34BC98982A362B07BCEC9"/>
  </w:style>
  <w:style w:type="paragraph" w:customStyle="1" w:styleId="3EEB41FF73E042B0B56539B625C1159B">
    <w:name w:val="3EEB41FF73E042B0B56539B625C1159B"/>
  </w:style>
  <w:style w:type="paragraph" w:customStyle="1" w:styleId="F7093017203445C7912E2CA1731AE064">
    <w:name w:val="F7093017203445C7912E2CA1731AE064"/>
  </w:style>
  <w:style w:type="paragraph" w:customStyle="1" w:styleId="50F566277942422C9BFCFF076BBE94DD">
    <w:name w:val="50F566277942422C9BFCFF076BBE94DD"/>
  </w:style>
  <w:style w:type="character" w:styleId="Emphasis">
    <w:name w:val="Emphasis"/>
    <w:basedOn w:val="DefaultParagraphFont"/>
    <w:uiPriority w:val="2"/>
    <w:unhideWhenUsed/>
    <w:qFormat/>
    <w:rPr>
      <w:color w:val="5B9BD5" w:themeColor="accent1"/>
    </w:rPr>
  </w:style>
  <w:style w:type="paragraph" w:customStyle="1" w:styleId="C6E6EC4775B1441081E67FDE4AFF0781">
    <w:name w:val="C6E6EC4775B1441081E67FDE4AFF0781"/>
  </w:style>
  <w:style w:type="paragraph" w:customStyle="1" w:styleId="7F3912836CEF4210A4F33C6E39A78D18">
    <w:name w:val="7F3912836CEF4210A4F33C6E39A78D18"/>
  </w:style>
  <w:style w:type="paragraph" w:customStyle="1" w:styleId="A792B99A64A0466BA3441C5A59B5CDCD">
    <w:name w:val="A792B99A64A0466BA3441C5A59B5CDCD"/>
  </w:style>
  <w:style w:type="paragraph" w:customStyle="1" w:styleId="ResumeText">
    <w:name w:val="Resume Text"/>
    <w:basedOn w:val="Normal"/>
    <w:qFormat/>
    <w:pPr>
      <w:spacing w:before="40" w:after="40" w:line="288" w:lineRule="auto"/>
      <w:ind w:right="1440"/>
    </w:pPr>
    <w:rPr>
      <w:color w:val="595959" w:themeColor="text1" w:themeTint="A6"/>
      <w:kern w:val="20"/>
      <w:sz w:val="20"/>
    </w:rPr>
  </w:style>
  <w:style w:type="paragraph" w:customStyle="1" w:styleId="45B1BD0F77B847E9A364DA9E16352E51">
    <w:name w:val="45B1BD0F77B847E9A364DA9E16352E51"/>
  </w:style>
  <w:style w:type="character" w:styleId="PlaceholderText">
    <w:name w:val="Placeholder Text"/>
    <w:basedOn w:val="DefaultParagraphFont"/>
    <w:uiPriority w:val="99"/>
    <w:semiHidden/>
    <w:rsid w:val="00785423"/>
    <w:rPr>
      <w:color w:val="808080"/>
    </w:rPr>
  </w:style>
  <w:style w:type="paragraph" w:customStyle="1" w:styleId="22658EA1DFAE4A70BBD5CAD2D49A579D">
    <w:name w:val="22658EA1DFAE4A70BBD5CAD2D49A579D"/>
  </w:style>
  <w:style w:type="paragraph" w:customStyle="1" w:styleId="5946B9023EC54934B3D0F3A4B63B1815">
    <w:name w:val="5946B9023EC54934B3D0F3A4B63B1815"/>
  </w:style>
  <w:style w:type="paragraph" w:customStyle="1" w:styleId="341EC6EDE94D4ECBABB0F48D9A7BC9A0">
    <w:name w:val="341EC6EDE94D4ECBABB0F48D9A7BC9A0"/>
  </w:style>
  <w:style w:type="paragraph" w:customStyle="1" w:styleId="FAC2D5AA8843452D98CA133DEF9DE758">
    <w:name w:val="FAC2D5AA8843452D98CA133DEF9DE758"/>
  </w:style>
  <w:style w:type="paragraph" w:customStyle="1" w:styleId="57AF6D59875F4840BC814455C1EFDD35">
    <w:name w:val="57AF6D59875F4840BC814455C1EFDD35"/>
  </w:style>
  <w:style w:type="paragraph" w:customStyle="1" w:styleId="CDE53E685E3D46B3BE9BE233189728D1">
    <w:name w:val="CDE53E685E3D46B3BE9BE233189728D1"/>
  </w:style>
  <w:style w:type="paragraph" w:customStyle="1" w:styleId="4C21A251D14249CCAC7473938A5CE41D">
    <w:name w:val="4C21A251D14249CCAC7473938A5CE41D"/>
  </w:style>
  <w:style w:type="paragraph" w:customStyle="1" w:styleId="FE7B536AB1D6480BA4CD79C108B2AA1C">
    <w:name w:val="FE7B536AB1D6480BA4CD79C108B2AA1C"/>
  </w:style>
  <w:style w:type="paragraph" w:customStyle="1" w:styleId="BD37ADE5673B4B5E83BD52E0733DE2E1">
    <w:name w:val="BD37ADE5673B4B5E83BD52E0733DE2E1"/>
  </w:style>
  <w:style w:type="paragraph" w:customStyle="1" w:styleId="639EB135EE1B486FAEC4C635750B0414">
    <w:name w:val="639EB135EE1B486FAEC4C635750B0414"/>
  </w:style>
  <w:style w:type="paragraph" w:customStyle="1" w:styleId="4D67B23E2EA34B35A4F990B4F3AC86E2">
    <w:name w:val="4D67B23E2EA34B35A4F990B4F3AC86E2"/>
  </w:style>
  <w:style w:type="paragraph" w:customStyle="1" w:styleId="F6EDC9FA71834C6E8C509492B72B1413">
    <w:name w:val="F6EDC9FA71834C6E8C509492B72B1413"/>
    <w:rsid w:val="00F337B5"/>
  </w:style>
  <w:style w:type="paragraph" w:customStyle="1" w:styleId="88DA758E16034937AE90CF7B9401E17D">
    <w:name w:val="88DA758E16034937AE90CF7B9401E17D"/>
    <w:rsid w:val="00F337B5"/>
  </w:style>
  <w:style w:type="paragraph" w:customStyle="1" w:styleId="91FC05F6588244DA81B12E59B3856856">
    <w:name w:val="91FC05F6588244DA81B12E59B3856856"/>
    <w:rsid w:val="00DD2000"/>
  </w:style>
  <w:style w:type="paragraph" w:customStyle="1" w:styleId="0CDFF18734EF4A35B427D23FF58F2890">
    <w:name w:val="0CDFF18734EF4A35B427D23FF58F2890"/>
    <w:rsid w:val="00DD2000"/>
  </w:style>
  <w:style w:type="paragraph" w:customStyle="1" w:styleId="61A80C9DE451455A83EACAAEB0402FC0">
    <w:name w:val="61A80C9DE451455A83EACAAEB0402FC0"/>
    <w:rsid w:val="00DD2000"/>
  </w:style>
  <w:style w:type="paragraph" w:customStyle="1" w:styleId="952946CE9944470F9D369AFBAF387B2E">
    <w:name w:val="952946CE9944470F9D369AFBAF387B2E"/>
    <w:rsid w:val="00DD2000"/>
  </w:style>
  <w:style w:type="paragraph" w:customStyle="1" w:styleId="4302895EB94D49D5994A3CBF5D761EE3">
    <w:name w:val="4302895EB94D49D5994A3CBF5D761EE3"/>
    <w:rsid w:val="00785423"/>
  </w:style>
  <w:style w:type="paragraph" w:customStyle="1" w:styleId="2B9541AB9B444406B508F892E887E63E">
    <w:name w:val="2B9541AB9B444406B508F892E887E63E"/>
    <w:rsid w:val="00785423"/>
  </w:style>
  <w:style w:type="paragraph" w:customStyle="1" w:styleId="779EFECAB724418DAF48086011A78E90">
    <w:name w:val="779EFECAB724418DAF48086011A78E90"/>
    <w:rsid w:val="00785423"/>
  </w:style>
  <w:style w:type="paragraph" w:customStyle="1" w:styleId="C7A43C7F063E4098B0CA6820F6F2D092">
    <w:name w:val="C7A43C7F063E4098B0CA6820F6F2D092"/>
    <w:rsid w:val="00785423"/>
  </w:style>
  <w:style w:type="paragraph" w:customStyle="1" w:styleId="254EF5BBB67B42DA9F71A65FACF08E17">
    <w:name w:val="254EF5BBB67B42DA9F71A65FACF08E17"/>
    <w:rsid w:val="00785423"/>
  </w:style>
  <w:style w:type="paragraph" w:customStyle="1" w:styleId="94A0D451A2C14BDA9FB11068689D47A1">
    <w:name w:val="94A0D451A2C14BDA9FB11068689D47A1"/>
    <w:rsid w:val="007854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814-254-5207 (Cell)</CompanyPhone>
  <CompanyFax/>
  <CompanyEmail>BecHiravi@gmail.com</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90439260-127A-4477-B805-24A05066C225}">
  <ds:schemaRefs>
    <ds:schemaRef ds:uri="http://schemas.microsoft.com/sharepoint/v3/contenttype/forms"/>
  </ds:schemaRefs>
</ds:datastoreItem>
</file>

<file path=customXml/itemProps4.xml><?xml version="1.0" encoding="utf-8"?>
<ds:datastoreItem xmlns:ds="http://schemas.openxmlformats.org/officeDocument/2006/customXml" ds:itemID="{376D7889-B6C1-4549-A6D1-2CDB8A5D6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resume</Template>
  <TotalTime>0</TotalTime>
  <Pages>5</Pages>
  <Words>748</Words>
  <Characters>4269</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Rebekah Hiravi</dc:creator>
  <cp:keywords/>
  <cp:lastModifiedBy>MJ</cp:lastModifiedBy>
  <cp:revision>2</cp:revision>
  <dcterms:created xsi:type="dcterms:W3CDTF">2016-03-04T02:49:00Z</dcterms:created>
  <dcterms:modified xsi:type="dcterms:W3CDTF">2016-03-04T02:49:00Z</dcterms:modified>
  <cp:category>Hollsopple, PA</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