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Author"/>
        <w:tag w:val=""/>
        <w:id w:val="1246310863"/>
        <w:placeholder>
          <w:docPart w:val="1534B2348969488481EBBCC732ACC77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410FF" w:rsidRDefault="00672FA3">
          <w:pPr>
            <w:pStyle w:val="Title"/>
          </w:pPr>
          <w:r>
            <w:t>nICOLE jamieson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B410FF" w:rsidTr="00B4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B410FF" w:rsidRDefault="00B410FF"/>
        </w:tc>
        <w:tc>
          <w:tcPr>
            <w:tcW w:w="4087" w:type="pct"/>
          </w:tcPr>
          <w:p w:rsidR="00B410FF" w:rsidRDefault="00B410FF"/>
        </w:tc>
      </w:tr>
      <w:tr w:rsidR="00B410FF" w:rsidTr="00B410FF">
        <w:tc>
          <w:tcPr>
            <w:tcW w:w="913" w:type="pct"/>
          </w:tcPr>
          <w:p w:rsidR="00B410FF" w:rsidRDefault="00B410FF"/>
        </w:tc>
        <w:tc>
          <w:tcPr>
            <w:tcW w:w="4087" w:type="pct"/>
          </w:tcPr>
          <w:p w:rsidR="00960798" w:rsidRDefault="00672FA3" w:rsidP="00672FA3">
            <w:pPr>
              <w:pStyle w:val="ContactInfo"/>
            </w:pPr>
            <w:r>
              <w:t xml:space="preserve">333 Charles Street Coatesville, PA 19320 </w:t>
            </w:r>
            <w:r w:rsidR="00B81DA4">
              <w:t> </w:t>
            </w:r>
            <w:r>
              <w:t>484-402-8003</w:t>
            </w:r>
          </w:p>
          <w:p w:rsidR="00B410FF" w:rsidRDefault="00B81DA4" w:rsidP="00672FA3">
            <w:pPr>
              <w:pStyle w:val="ContactInfo"/>
            </w:pPr>
            <w:r>
              <w:t> </w:t>
            </w:r>
            <w:r>
              <w:rPr>
                <w:color w:val="A6A6A6" w:themeColor="background1" w:themeShade="A6"/>
              </w:rPr>
              <w:t>|</w:t>
            </w:r>
            <w:r>
              <w:t> </w:t>
            </w:r>
            <w:r w:rsidR="00672FA3">
              <w:t>nicolejamieson78@yahoo.com</w:t>
            </w:r>
          </w:p>
        </w:tc>
      </w:tr>
    </w:tbl>
    <w:p w:rsidR="00B410FF" w:rsidRDefault="00672FA3">
      <w:pPr>
        <w:pStyle w:val="SectionHeading"/>
      </w:pPr>
      <w:r>
        <w:t>Objective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B410FF" w:rsidTr="00B4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B410FF" w:rsidRDefault="00B410FF"/>
        </w:tc>
        <w:tc>
          <w:tcPr>
            <w:tcW w:w="4087" w:type="pct"/>
          </w:tcPr>
          <w:p w:rsidR="00B410FF" w:rsidRDefault="00B410FF"/>
        </w:tc>
      </w:tr>
      <w:tr w:rsidR="00B410FF" w:rsidTr="00B410FF">
        <w:tc>
          <w:tcPr>
            <w:tcW w:w="913" w:type="pct"/>
          </w:tcPr>
          <w:p w:rsidR="00B410FF" w:rsidRPr="00D62657" w:rsidRDefault="00B410FF">
            <w:pPr>
              <w:rPr>
                <w:sz w:val="18"/>
                <w:szCs w:val="18"/>
              </w:rPr>
            </w:pPr>
          </w:p>
        </w:tc>
        <w:tc>
          <w:tcPr>
            <w:tcW w:w="4087" w:type="pct"/>
          </w:tcPr>
          <w:p w:rsidR="00B410FF" w:rsidRPr="00D62657" w:rsidRDefault="00672FA3" w:rsidP="006024A3">
            <w:pPr>
              <w:rPr>
                <w:sz w:val="18"/>
                <w:szCs w:val="18"/>
              </w:rPr>
            </w:pPr>
            <w:r w:rsidRPr="00D62657">
              <w:rPr>
                <w:sz w:val="18"/>
                <w:szCs w:val="18"/>
              </w:rPr>
              <w:t xml:space="preserve">To obtain </w:t>
            </w:r>
            <w:r w:rsidR="006024A3" w:rsidRPr="00D62657">
              <w:rPr>
                <w:sz w:val="18"/>
                <w:szCs w:val="18"/>
              </w:rPr>
              <w:t>a</w:t>
            </w:r>
            <w:r w:rsidRPr="00D62657">
              <w:rPr>
                <w:sz w:val="18"/>
                <w:szCs w:val="18"/>
              </w:rPr>
              <w:t xml:space="preserve"> teaching position that will enable me to use my strong organizational</w:t>
            </w:r>
            <w:r w:rsidR="00960798" w:rsidRPr="00D62657">
              <w:rPr>
                <w:sz w:val="18"/>
                <w:szCs w:val="18"/>
              </w:rPr>
              <w:t xml:space="preserve"> skills, diverse background in </w:t>
            </w:r>
            <w:r w:rsidRPr="00D62657">
              <w:rPr>
                <w:sz w:val="18"/>
                <w:szCs w:val="18"/>
              </w:rPr>
              <w:t xml:space="preserve">several school settings, knowledge </w:t>
            </w:r>
            <w:r w:rsidR="006024A3" w:rsidRPr="00D62657">
              <w:rPr>
                <w:sz w:val="18"/>
                <w:szCs w:val="18"/>
              </w:rPr>
              <w:t>of the Common Core and State Standards</w:t>
            </w:r>
            <w:r w:rsidRPr="00D62657">
              <w:rPr>
                <w:sz w:val="18"/>
                <w:szCs w:val="18"/>
              </w:rPr>
              <w:t>, to make a positive academic and social impact , i</w:t>
            </w:r>
            <w:r w:rsidR="006024A3" w:rsidRPr="00D62657">
              <w:rPr>
                <w:sz w:val="18"/>
                <w:szCs w:val="18"/>
              </w:rPr>
              <w:t>n the lives of the children, families and the community.</w:t>
            </w:r>
          </w:p>
        </w:tc>
      </w:tr>
    </w:tbl>
    <w:p w:rsidR="00B410FF" w:rsidRDefault="00B81DA4">
      <w:pPr>
        <w:pStyle w:val="SectionHeading"/>
      </w:pPr>
      <w:r>
        <w:t>Experience</w:t>
      </w:r>
    </w:p>
    <w:tbl>
      <w:tblPr>
        <w:tblStyle w:val="ResumeTable"/>
        <w:tblW w:w="5267" w:type="pct"/>
        <w:tblLook w:val="04A0" w:firstRow="1" w:lastRow="0" w:firstColumn="1" w:lastColumn="0" w:noHBand="0" w:noVBand="1"/>
        <w:tblDescription w:val="Experience"/>
      </w:tblPr>
      <w:tblGrid>
        <w:gridCol w:w="1760"/>
        <w:gridCol w:w="7796"/>
      </w:tblGrid>
      <w:tr w:rsidR="00B410FF" w:rsidTr="00D6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4"/>
        </w:trPr>
        <w:tc>
          <w:tcPr>
            <w:tcW w:w="921" w:type="pct"/>
          </w:tcPr>
          <w:p w:rsidR="00B410FF" w:rsidRDefault="00B410FF">
            <w:pPr>
              <w:spacing w:line="240" w:lineRule="auto"/>
            </w:pPr>
          </w:p>
        </w:tc>
        <w:tc>
          <w:tcPr>
            <w:tcW w:w="4079" w:type="pct"/>
          </w:tcPr>
          <w:p w:rsidR="00B410FF" w:rsidRDefault="00B410FF">
            <w:pPr>
              <w:spacing w:line="240" w:lineRule="auto"/>
            </w:pPr>
          </w:p>
        </w:tc>
      </w:tr>
      <w:tr w:rsidR="00B410FF" w:rsidTr="00E56A35">
        <w:trPr>
          <w:trHeight w:val="1083"/>
        </w:trPr>
        <w:tc>
          <w:tcPr>
            <w:tcW w:w="921" w:type="pct"/>
          </w:tcPr>
          <w:p w:rsidR="00E56A35" w:rsidRDefault="00E56A35" w:rsidP="00672FA3">
            <w:pPr>
              <w:pStyle w:val="Date"/>
            </w:pPr>
          </w:p>
          <w:p w:rsidR="00E56A35" w:rsidRPr="00E56A35" w:rsidRDefault="00E56A35" w:rsidP="00E56A35">
            <w:pPr>
              <w:pStyle w:val="Date"/>
            </w:pPr>
            <w:r>
              <w:t xml:space="preserve">January 2015-   Present                 </w:t>
            </w:r>
          </w:p>
          <w:p w:rsidR="00E56A35" w:rsidRDefault="00E56A35" w:rsidP="00672FA3">
            <w:pPr>
              <w:pStyle w:val="Date"/>
            </w:pPr>
          </w:p>
          <w:p w:rsidR="00E56A35" w:rsidRDefault="00E56A35" w:rsidP="00672FA3">
            <w:pPr>
              <w:pStyle w:val="Date"/>
            </w:pPr>
          </w:p>
          <w:p w:rsidR="00E56A35" w:rsidRDefault="00E56A35" w:rsidP="00672FA3">
            <w:pPr>
              <w:pStyle w:val="Date"/>
            </w:pPr>
          </w:p>
          <w:p w:rsidR="00B410FF" w:rsidRDefault="00672FA3" w:rsidP="00672FA3">
            <w:pPr>
              <w:pStyle w:val="Date"/>
            </w:pPr>
            <w:r>
              <w:t>September, 2014-Present</w:t>
            </w:r>
          </w:p>
        </w:tc>
        <w:tc>
          <w:tcPr>
            <w:tcW w:w="4079" w:type="pct"/>
          </w:tcPr>
          <w:p w:rsidR="00E56A35" w:rsidRDefault="00E56A35">
            <w:pPr>
              <w:pStyle w:val="Subsection"/>
            </w:pPr>
          </w:p>
          <w:p w:rsidR="00E56A35" w:rsidRDefault="006538A0">
            <w:pPr>
              <w:pStyle w:val="Subsection"/>
            </w:pPr>
            <w:r>
              <w:t>Substitute Teaching Service Aston, Pa</w:t>
            </w:r>
          </w:p>
          <w:p w:rsidR="006538A0" w:rsidRDefault="006538A0">
            <w:pPr>
              <w:pStyle w:val="Subsection"/>
            </w:pPr>
            <w:r>
              <w:t>William Penn School District Landsdowne, PA</w:t>
            </w:r>
          </w:p>
          <w:p w:rsidR="00E56A35" w:rsidRDefault="00E56A35" w:rsidP="00E56A35">
            <w:pPr>
              <w:pStyle w:val="Subsection"/>
            </w:pPr>
            <w:r>
              <w:t>Building Substitute</w:t>
            </w:r>
            <w:r w:rsidR="001E2233">
              <w:t>: 5</w:t>
            </w:r>
            <w:r w:rsidR="001E2233" w:rsidRPr="001E2233">
              <w:rPr>
                <w:vertAlign w:val="superscript"/>
              </w:rPr>
              <w:t>th</w:t>
            </w:r>
            <w:r w:rsidR="001E2233">
              <w:t xml:space="preserve"> Grade</w:t>
            </w:r>
          </w:p>
          <w:p w:rsidR="00E56A35" w:rsidRDefault="00E56A35" w:rsidP="00E56A35">
            <w:pPr>
              <w:pStyle w:val="Subsection"/>
            </w:pPr>
            <w:r>
              <w:t xml:space="preserve">Execute lessons </w:t>
            </w:r>
            <w:r w:rsidR="00A047B9">
              <w:t>and activit</w:t>
            </w:r>
            <w:r w:rsidR="001E2233">
              <w:t>ies, complete all data collection and assessments, attend parent/committee</w:t>
            </w:r>
            <w:r w:rsidR="00A047B9">
              <w:t xml:space="preserve"> meetings and district wide in-services.</w:t>
            </w:r>
          </w:p>
          <w:p w:rsidR="00D62657" w:rsidRDefault="00D62657" w:rsidP="00E56A35">
            <w:pPr>
              <w:pStyle w:val="Subsection"/>
            </w:pPr>
            <w:r>
              <w:t>February 2015: Component Meeting</w:t>
            </w:r>
            <w:r w:rsidR="001E2233">
              <w:t>/ March</w:t>
            </w:r>
            <w:r>
              <w:t xml:space="preserve"> 2015: Math In-service</w:t>
            </w:r>
          </w:p>
          <w:p w:rsidR="00E56A35" w:rsidRDefault="00E56A35">
            <w:pPr>
              <w:pStyle w:val="Subsection"/>
            </w:pPr>
          </w:p>
          <w:p w:rsidR="00B410FF" w:rsidRDefault="00672FA3">
            <w:pPr>
              <w:pStyle w:val="Subsection"/>
            </w:pPr>
            <w:r>
              <w:t>William Penn School District</w:t>
            </w:r>
            <w:r w:rsidR="00BA2C25">
              <w:t xml:space="preserve">        Yeadon, PA</w:t>
            </w:r>
          </w:p>
          <w:p w:rsidR="00672FA3" w:rsidRDefault="00672FA3">
            <w:pPr>
              <w:pStyle w:val="Subsection"/>
            </w:pPr>
            <w:r>
              <w:t>Long –Term Kindergarten Substitute</w:t>
            </w:r>
          </w:p>
          <w:p w:rsidR="00B410FF" w:rsidRDefault="00672FA3" w:rsidP="001E2233">
            <w:pPr>
              <w:pStyle w:val="ListBullet"/>
              <w:numPr>
                <w:ilvl w:val="0"/>
                <w:numId w:val="0"/>
              </w:numPr>
              <w:ind w:left="101"/>
            </w:pPr>
            <w:r>
              <w:t>Execute</w:t>
            </w:r>
            <w:r w:rsidR="001E2233">
              <w:t>d</w:t>
            </w:r>
            <w:r>
              <w:t xml:space="preserve"> lessons and activities fro</w:t>
            </w:r>
            <w:r w:rsidR="00B94486">
              <w:t>m the Kinder Corner Curriculum, perform</w:t>
            </w:r>
            <w:r w:rsidR="001E2233">
              <w:t>ed and completed</w:t>
            </w:r>
            <w:r w:rsidR="00B94486">
              <w:t xml:space="preserve"> all data collect</w:t>
            </w:r>
            <w:r w:rsidR="001E2233">
              <w:t>ion and assessments on students, attended parent/committee meetings and district wide in-services.</w:t>
            </w:r>
          </w:p>
          <w:p w:rsidR="001E2233" w:rsidRDefault="001E2233" w:rsidP="001E2233">
            <w:pPr>
              <w:pStyle w:val="ListBullet"/>
              <w:numPr>
                <w:ilvl w:val="0"/>
                <w:numId w:val="0"/>
              </w:numPr>
              <w:ind w:left="101"/>
            </w:pPr>
            <w:r>
              <w:t>October 2014: Grade Level/Curriculum In-service/ November 2014: Common Core and Assessment In-service.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5B635C5F7B8141CBA8D95C40DA7E9FEF"/>
              </w:placeholder>
              <w15:repeatingSectionItem/>
            </w:sdtPr>
            <w:sdtEndPr/>
            <w:sdtContent>
              <w:tr w:rsidR="00B410FF" w:rsidTr="00E56A35">
                <w:trPr>
                  <w:trHeight w:val="1188"/>
                </w:trPr>
                <w:tc>
                  <w:tcPr>
                    <w:tcW w:w="921" w:type="pct"/>
                  </w:tcPr>
                  <w:p w:rsidR="00B410FF" w:rsidRDefault="00B94486" w:rsidP="00B94486">
                    <w:pPr>
                      <w:pStyle w:val="Date"/>
                    </w:pPr>
                    <w:r>
                      <w:t>November 2008-September 2014</w:t>
                    </w:r>
                  </w:p>
                </w:tc>
                <w:tc>
                  <w:tcPr>
                    <w:tcW w:w="4079" w:type="pct"/>
                  </w:tcPr>
                  <w:p w:rsidR="00B410FF" w:rsidRDefault="00B94486">
                    <w:pPr>
                      <w:pStyle w:val="Subsection"/>
                    </w:pPr>
                    <w:r>
                      <w:t>Delaware County Intermediate Unit</w:t>
                    </w:r>
                    <w:r w:rsidR="00BA2C25">
                      <w:t xml:space="preserve">       Morton, PA</w:t>
                    </w:r>
                  </w:p>
                  <w:p w:rsidR="00B94486" w:rsidRDefault="00B94486">
                    <w:pPr>
                      <w:pStyle w:val="Subsection"/>
                    </w:pPr>
                    <w:r>
                      <w:t>Teacher</w:t>
                    </w:r>
                  </w:p>
                  <w:p w:rsidR="00B94486" w:rsidRDefault="00B94486" w:rsidP="001E2233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  <w:r>
                      <w:t>Develope</w:t>
                    </w:r>
                    <w:r w:rsidR="00BA2C25">
                      <w:t xml:space="preserve">d lesson plans and activities </w:t>
                    </w:r>
                    <w:r>
                      <w:t>in accordance with the state standards.</w:t>
                    </w:r>
                    <w:r w:rsidR="001E2233">
                      <w:t xml:space="preserve"> Attended all parent/committee meetings and school-wide in-services.</w:t>
                    </w:r>
                  </w:p>
                  <w:p w:rsidR="00B94486" w:rsidRDefault="00B94486" w:rsidP="00B94486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</w:pPr>
                  </w:p>
                  <w:p w:rsidR="00B94486" w:rsidRDefault="00B94486" w:rsidP="00B94486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</w:pPr>
                  </w:p>
                  <w:p w:rsidR="00B94486" w:rsidRDefault="00B94486" w:rsidP="00B94486">
                    <w:pPr>
                      <w:pStyle w:val="ListBullet"/>
                      <w:numPr>
                        <w:ilvl w:val="0"/>
                        <w:numId w:val="0"/>
                      </w:numPr>
                    </w:pPr>
                  </w:p>
                  <w:p w:rsidR="00B410FF" w:rsidRDefault="00B410FF" w:rsidP="00B94486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</w:p>
                </w:tc>
              </w:tr>
            </w:sdtContent>
          </w:sdt>
        </w:sdtContent>
      </w:sdt>
    </w:tbl>
    <w:p w:rsidR="009426AF" w:rsidRDefault="009426AF" w:rsidP="00A047B9"/>
    <w:p w:rsidR="009426AF" w:rsidRDefault="009426AF" w:rsidP="00A047B9"/>
    <w:p w:rsidR="009426AF" w:rsidRDefault="009426AF" w:rsidP="00A047B9"/>
    <w:p w:rsidR="00A047B9" w:rsidRPr="00A047B9" w:rsidRDefault="00D62657" w:rsidP="00A047B9">
      <w:r>
        <w:lastRenderedPageBreak/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B410FF" w:rsidTr="00B9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4"/>
        </w:trPr>
        <w:tc>
          <w:tcPr>
            <w:tcW w:w="913" w:type="pct"/>
          </w:tcPr>
          <w:p w:rsidR="00B410FF" w:rsidRDefault="00B410FF">
            <w:pPr>
              <w:spacing w:line="240" w:lineRule="auto"/>
            </w:pPr>
          </w:p>
        </w:tc>
        <w:tc>
          <w:tcPr>
            <w:tcW w:w="4087" w:type="pct"/>
          </w:tcPr>
          <w:p w:rsidR="00B410FF" w:rsidRDefault="00B410FF">
            <w:pPr>
              <w:spacing w:line="240" w:lineRule="auto"/>
            </w:pPr>
          </w:p>
        </w:tc>
      </w:tr>
      <w:tr w:rsidR="00B410FF" w:rsidTr="00B410FF">
        <w:tc>
          <w:tcPr>
            <w:tcW w:w="913" w:type="pct"/>
          </w:tcPr>
          <w:p w:rsidR="00B410FF" w:rsidRDefault="00B94486" w:rsidP="00B94486">
            <w:pPr>
              <w:pStyle w:val="Date"/>
            </w:pPr>
            <w:r>
              <w:t>December 2004</w:t>
            </w:r>
          </w:p>
        </w:tc>
        <w:tc>
          <w:tcPr>
            <w:tcW w:w="4087" w:type="pct"/>
          </w:tcPr>
          <w:p w:rsidR="00B410FF" w:rsidRDefault="00B94486" w:rsidP="00B94486">
            <w:pPr>
              <w:pStyle w:val="Subsection"/>
            </w:pPr>
            <w:r>
              <w:t>Master of  Education,</w:t>
            </w:r>
            <w:r>
              <w:rPr>
                <w:rStyle w:val="Emphasis"/>
              </w:rPr>
              <w:t xml:space="preserve">  Widener University, Chester, PA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5B635C5F7B8141CBA8D95C40DA7E9FEF"/>
              </w:placeholder>
              <w15:repeatingSectionItem/>
            </w:sdtPr>
            <w:sdtEndPr/>
            <w:sdtContent>
              <w:tr w:rsidR="00B410FF" w:rsidTr="00B410FF">
                <w:tc>
                  <w:tcPr>
                    <w:tcW w:w="913" w:type="pct"/>
                  </w:tcPr>
                  <w:p w:rsidR="00B410FF" w:rsidRDefault="00B94486" w:rsidP="00B94486">
                    <w:pPr>
                      <w:pStyle w:val="Date"/>
                    </w:pPr>
                    <w:r>
                      <w:t>December 2000</w:t>
                    </w:r>
                  </w:p>
                </w:tc>
                <w:tc>
                  <w:tcPr>
                    <w:tcW w:w="4087" w:type="pct"/>
                  </w:tcPr>
                  <w:p w:rsidR="00B94486" w:rsidRDefault="00B94486" w:rsidP="00B94486">
                    <w:pPr>
                      <w:pStyle w:val="Subsection"/>
                      <w:rPr>
                        <w:rStyle w:val="Emphasis"/>
                      </w:rPr>
                    </w:pPr>
                    <w:r>
                      <w:t>Bachelor of Arts</w:t>
                    </w:r>
                    <w:r w:rsidR="00B81DA4">
                      <w:t>,  </w:t>
                    </w:r>
                    <w:r>
                      <w:rPr>
                        <w:rStyle w:val="Emphasis"/>
                      </w:rPr>
                      <w:t>Neumann College, Aston, PA</w:t>
                    </w:r>
                  </w:p>
                  <w:p w:rsidR="00B94486" w:rsidRDefault="00B94486" w:rsidP="00B94486">
                    <w:pPr>
                      <w:pStyle w:val="Subsection"/>
                      <w:rPr>
                        <w:rStyle w:val="Emphasis"/>
                      </w:rPr>
                    </w:pPr>
                    <w:r>
                      <w:rPr>
                        <w:rStyle w:val="Emphasis"/>
                      </w:rPr>
                      <w:t>Instructional I Early Childhood N-3</w:t>
                    </w:r>
                  </w:p>
                  <w:p w:rsidR="00B94486" w:rsidRDefault="00B94486" w:rsidP="00B94486">
                    <w:pPr>
                      <w:pStyle w:val="Subsection"/>
                      <w:rPr>
                        <w:rStyle w:val="Emphasis"/>
                      </w:rPr>
                    </w:pPr>
                  </w:p>
                  <w:p w:rsidR="00B94486" w:rsidRDefault="00B94486" w:rsidP="00B94486">
                    <w:pPr>
                      <w:pStyle w:val="Subsection"/>
                      <w:rPr>
                        <w:rStyle w:val="Emphasis"/>
                      </w:rPr>
                    </w:pPr>
                    <w:r>
                      <w:rPr>
                        <w:rStyle w:val="Emphasis"/>
                      </w:rPr>
                      <w:t>Service Learning Award, Leadership Award</w:t>
                    </w:r>
                  </w:p>
                  <w:p w:rsidR="00B94486" w:rsidRDefault="00B94486" w:rsidP="00B94486">
                    <w:pPr>
                      <w:pStyle w:val="Subsection"/>
                      <w:rPr>
                        <w:rStyle w:val="Emphasis"/>
                      </w:rPr>
                    </w:pPr>
                    <w:r>
                      <w:rPr>
                        <w:rStyle w:val="Emphasis"/>
                      </w:rPr>
                      <w:t>Widener University Student Teacher Award</w:t>
                    </w:r>
                  </w:p>
                  <w:p w:rsidR="00B410FF" w:rsidRPr="00B94486" w:rsidRDefault="00B94486" w:rsidP="00B94486">
                    <w:pPr>
                      <w:pStyle w:val="Subsection"/>
                      <w:rPr>
                        <w:i/>
                        <w:iCs/>
                        <w:color w:val="404040" w:themeColor="text1" w:themeTint="BF"/>
                      </w:rPr>
                    </w:pPr>
                    <w:r>
                      <w:rPr>
                        <w:rStyle w:val="Emphasis"/>
                      </w:rPr>
                      <w:t>DCIU Teacher Award</w:t>
                    </w:r>
                  </w:p>
                </w:tc>
              </w:tr>
            </w:sdtContent>
          </w:sdt>
        </w:sdtContent>
      </w:sdt>
    </w:tbl>
    <w:p w:rsidR="00B94486" w:rsidRDefault="00B94486" w:rsidP="00B94486"/>
    <w:p w:rsidR="00B94486" w:rsidRDefault="00B94486" w:rsidP="00B94486"/>
    <w:p w:rsidR="00B94486" w:rsidRPr="00B94486" w:rsidRDefault="00B94486" w:rsidP="00B94486">
      <w:pPr>
        <w:rPr>
          <w:b/>
        </w:rPr>
      </w:pPr>
      <w:r w:rsidRPr="00B94486">
        <w:rPr>
          <w:b/>
        </w:rPr>
        <w:t xml:space="preserve">References upon request </w:t>
      </w:r>
    </w:p>
    <w:p w:rsidR="00B94486" w:rsidRDefault="00B94486"/>
    <w:sectPr w:rsidR="00B94486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1CE" w:rsidRDefault="008121CE">
      <w:pPr>
        <w:spacing w:after="0"/>
      </w:pPr>
      <w:r>
        <w:separator/>
      </w:r>
    </w:p>
    <w:p w:rsidR="008121CE" w:rsidRDefault="008121CE"/>
  </w:endnote>
  <w:endnote w:type="continuationSeparator" w:id="0">
    <w:p w:rsidR="008121CE" w:rsidRDefault="008121CE">
      <w:pPr>
        <w:spacing w:after="0"/>
      </w:pPr>
      <w:r>
        <w:continuationSeparator/>
      </w:r>
    </w:p>
    <w:p w:rsidR="008121CE" w:rsidRDefault="008121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0FF" w:rsidRDefault="00B81DA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00CE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1CE" w:rsidRDefault="008121CE">
      <w:pPr>
        <w:spacing w:after="0"/>
      </w:pPr>
      <w:r>
        <w:separator/>
      </w:r>
    </w:p>
    <w:p w:rsidR="008121CE" w:rsidRDefault="008121CE"/>
  </w:footnote>
  <w:footnote w:type="continuationSeparator" w:id="0">
    <w:p w:rsidR="008121CE" w:rsidRDefault="008121CE">
      <w:pPr>
        <w:spacing w:after="0"/>
      </w:pPr>
      <w:r>
        <w:continuationSeparator/>
      </w:r>
    </w:p>
    <w:p w:rsidR="008121CE" w:rsidRDefault="008121C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13E7A5A"/>
    <w:multiLevelType w:val="hybridMultilevel"/>
    <w:tmpl w:val="62E8B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A3"/>
    <w:rsid w:val="00035BE7"/>
    <w:rsid w:val="000E0236"/>
    <w:rsid w:val="001E2233"/>
    <w:rsid w:val="003F2B90"/>
    <w:rsid w:val="004378CB"/>
    <w:rsid w:val="006024A3"/>
    <w:rsid w:val="006538A0"/>
    <w:rsid w:val="00672FA3"/>
    <w:rsid w:val="006771EB"/>
    <w:rsid w:val="006F4B16"/>
    <w:rsid w:val="007B7783"/>
    <w:rsid w:val="008121CE"/>
    <w:rsid w:val="009426AF"/>
    <w:rsid w:val="00960798"/>
    <w:rsid w:val="00A00CEC"/>
    <w:rsid w:val="00A047B9"/>
    <w:rsid w:val="00B410FF"/>
    <w:rsid w:val="00B81DA4"/>
    <w:rsid w:val="00B94486"/>
    <w:rsid w:val="00BA2C25"/>
    <w:rsid w:val="00CD1F9F"/>
    <w:rsid w:val="00D372B7"/>
    <w:rsid w:val="00D62657"/>
    <w:rsid w:val="00E5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BF478-16CF-40E8-8AF6-9614ACF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9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i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34B2348969488481EBBCC732ACC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679AD-45D1-403C-BFF2-3EB9112438B1}"/>
      </w:docPartPr>
      <w:docPartBody>
        <w:p w:rsidR="00435056" w:rsidRDefault="00D83152">
          <w:pPr>
            <w:pStyle w:val="1534B2348969488481EBBCC732ACC770"/>
          </w:pPr>
          <w:r>
            <w:t>[Your Name]</w:t>
          </w:r>
        </w:p>
      </w:docPartBody>
    </w:docPart>
    <w:docPart>
      <w:docPartPr>
        <w:name w:val="5B635C5F7B8141CBA8D95C40DA7E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C3FD-BF18-44E8-91BE-F749C8726E5E}"/>
      </w:docPartPr>
      <w:docPartBody>
        <w:p w:rsidR="00435056" w:rsidRDefault="00D83152">
          <w:pPr>
            <w:pStyle w:val="5B635C5F7B8141CBA8D95C40DA7E9FE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52"/>
    <w:rsid w:val="0005430A"/>
    <w:rsid w:val="00114133"/>
    <w:rsid w:val="00435056"/>
    <w:rsid w:val="00556A1C"/>
    <w:rsid w:val="006E31E8"/>
    <w:rsid w:val="00884D97"/>
    <w:rsid w:val="00BC7938"/>
    <w:rsid w:val="00C81239"/>
    <w:rsid w:val="00D83152"/>
    <w:rsid w:val="00E2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34B2348969488481EBBCC732ACC770">
    <w:name w:val="1534B2348969488481EBBCC732ACC770"/>
  </w:style>
  <w:style w:type="paragraph" w:customStyle="1" w:styleId="3B279C9E3CCC4C5DA370CED335E7134D">
    <w:name w:val="3B279C9E3CCC4C5DA370CED335E7134D"/>
  </w:style>
  <w:style w:type="paragraph" w:customStyle="1" w:styleId="6959685630504E7AAFCB2104DCBB7302">
    <w:name w:val="6959685630504E7AAFCB2104DCBB7302"/>
  </w:style>
  <w:style w:type="paragraph" w:customStyle="1" w:styleId="8973CBE8D1AF4EF3838F6EB9764747D5">
    <w:name w:val="8973CBE8D1AF4EF3838F6EB9764747D5"/>
  </w:style>
  <w:style w:type="paragraph" w:customStyle="1" w:styleId="B7A7444F6C4F4264A664BA7BFB7732EC">
    <w:name w:val="B7A7444F6C4F4264A664BA7BFB7732EC"/>
  </w:style>
  <w:style w:type="paragraph" w:customStyle="1" w:styleId="F4077995CE5245C6871B49C62004BF54">
    <w:name w:val="F4077995CE5245C6871B49C62004BF54"/>
  </w:style>
  <w:style w:type="character" w:styleId="PlaceholderText">
    <w:name w:val="Placeholder Text"/>
    <w:basedOn w:val="DefaultParagraphFont"/>
    <w:uiPriority w:val="99"/>
    <w:semiHidden/>
    <w:rsid w:val="00C81239"/>
    <w:rPr>
      <w:color w:val="808080"/>
    </w:rPr>
  </w:style>
  <w:style w:type="paragraph" w:customStyle="1" w:styleId="5B635C5F7B8141CBA8D95C40DA7E9FEF">
    <w:name w:val="5B635C5F7B8141CBA8D95C40DA7E9FEF"/>
  </w:style>
  <w:style w:type="paragraph" w:customStyle="1" w:styleId="796EACAE8F6E49DF85CE4794B1CC8680">
    <w:name w:val="796EACAE8F6E49DF85CE4794B1CC8680"/>
  </w:style>
  <w:style w:type="paragraph" w:customStyle="1" w:styleId="0449446DEF1644EB97D4CE18AD9EC043">
    <w:name w:val="0449446DEF1644EB97D4CE18AD9EC043"/>
  </w:style>
  <w:style w:type="paragraph" w:customStyle="1" w:styleId="2967486AA3544F1C874E0D5AE10BC607">
    <w:name w:val="2967486AA3544F1C874E0D5AE10BC607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5962E52FEDCF4745924EC877F2055ECD">
    <w:name w:val="5962E52FEDCF4745924EC877F2055ECD"/>
  </w:style>
  <w:style w:type="paragraph" w:customStyle="1" w:styleId="AA06D0CFEE7041FE8F64398D3FBAB8DF">
    <w:name w:val="AA06D0CFEE7041FE8F64398D3FBAB8DF"/>
  </w:style>
  <w:style w:type="paragraph" w:customStyle="1" w:styleId="D79368EFC7AF4CBE8D3EFB72885C91C5">
    <w:name w:val="D79368EFC7AF4CBE8D3EFB72885C91C5"/>
  </w:style>
  <w:style w:type="paragraph" w:customStyle="1" w:styleId="8F64252A36114C0AA3B51694E7C1630C">
    <w:name w:val="8F64252A36114C0AA3B51694E7C1630C"/>
  </w:style>
  <w:style w:type="paragraph" w:customStyle="1" w:styleId="85BCDDD547684ED6A476697F23D3946C">
    <w:name w:val="85BCDDD547684ED6A476697F23D3946C"/>
    <w:rsid w:val="00C81239"/>
  </w:style>
  <w:style w:type="paragraph" w:customStyle="1" w:styleId="2D0F0981FEF649BBB3DFBA053B5CDF04">
    <w:name w:val="2D0F0981FEF649BBB3DFBA053B5CDF04"/>
    <w:rsid w:val="00C81239"/>
  </w:style>
  <w:style w:type="paragraph" w:customStyle="1" w:styleId="A2D414A5020746E9A938C57C5E4DECB6">
    <w:name w:val="A2D414A5020746E9A938C57C5E4DECB6"/>
    <w:rsid w:val="00C81239"/>
  </w:style>
  <w:style w:type="paragraph" w:customStyle="1" w:styleId="EB267E2F8D2C4910A6AE0D1128470FB5">
    <w:name w:val="EB267E2F8D2C4910A6AE0D1128470FB5"/>
    <w:rsid w:val="00C81239"/>
  </w:style>
  <w:style w:type="paragraph" w:customStyle="1" w:styleId="CDD5B1B5668A438C8C9DEA3537E412AB">
    <w:name w:val="CDD5B1B5668A438C8C9DEA3537E412AB"/>
    <w:rsid w:val="00C81239"/>
  </w:style>
  <w:style w:type="paragraph" w:customStyle="1" w:styleId="30A2F18C838D47C2A5BD89305EAA4D70">
    <w:name w:val="30A2F18C838D47C2A5BD89305EAA4D70"/>
    <w:rsid w:val="00C81239"/>
  </w:style>
  <w:style w:type="paragraph" w:customStyle="1" w:styleId="CBB56CA29195420C82F2D6763BC79B50">
    <w:name w:val="CBB56CA29195420C82F2D6763BC79B50"/>
    <w:rsid w:val="00C81239"/>
  </w:style>
  <w:style w:type="paragraph" w:customStyle="1" w:styleId="92F0DA5780A848E191CD0C422358B83D">
    <w:name w:val="92F0DA5780A848E191CD0C422358B83D"/>
    <w:rsid w:val="00C81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3</Pages>
  <Words>264</Words>
  <Characters>1506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jamieson</dc:creator>
  <cp:keywords/>
  <cp:lastModifiedBy>MJ</cp:lastModifiedBy>
  <cp:revision>2</cp:revision>
  <cp:lastPrinted>2015-03-29T23:51:00Z</cp:lastPrinted>
  <dcterms:created xsi:type="dcterms:W3CDTF">2016-03-04T04:07:00Z</dcterms:created>
  <dcterms:modified xsi:type="dcterms:W3CDTF">2016-03-04T04:07:00Z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