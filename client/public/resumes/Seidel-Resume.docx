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69" w:rsidRPr="00F11BD0" w:rsidRDefault="00D607C0" w:rsidP="00F11BD0">
      <w:pPr>
        <w:pStyle w:val="Heading1"/>
        <w:ind w:left="2160" w:hanging="2160"/>
        <w:rPr>
          <w:color w:val="auto"/>
        </w:rPr>
      </w:pPr>
      <w:bookmarkStart w:id="0" w:name="_GoBack"/>
      <w:bookmarkEnd w:id="0"/>
      <w:r>
        <w:rPr>
          <w:color w:val="auto"/>
        </w:rPr>
        <w:t>OBJECTIVE</w:t>
      </w:r>
      <w:r w:rsidRPr="00D607C0">
        <w:rPr>
          <w:color w:val="auto"/>
        </w:rPr>
        <w:t>:</w:t>
      </w:r>
      <w:r w:rsidR="00F11BD0">
        <w:rPr>
          <w:color w:val="auto"/>
        </w:rPr>
        <w:tab/>
      </w:r>
      <w:r w:rsidR="00C868F1" w:rsidRPr="00F11BD0">
        <w:rPr>
          <w:b w:val="0"/>
          <w:color w:val="000000" w:themeColor="text1"/>
        </w:rPr>
        <w:t>To secure a challenging, responsible position as an English/Language Arts teacher, where my skills and proven abilities can effectively assist the learning and development of student in the Pottsgrove School District.</w:t>
      </w:r>
    </w:p>
    <w:p w:rsidR="00AD39D3" w:rsidRDefault="00D607C0" w:rsidP="00047452">
      <w:pPr>
        <w:pStyle w:val="Heading1"/>
        <w:ind w:left="0"/>
        <w:rPr>
          <w:color w:val="000000" w:themeColor="text1"/>
        </w:rPr>
      </w:pPr>
      <w:r>
        <w:rPr>
          <w:color w:val="000000" w:themeColor="text1"/>
        </w:rPr>
        <w:t>QUALIFICATIONS:</w:t>
      </w:r>
    </w:p>
    <w:p w:rsidR="00AD39D3" w:rsidRDefault="00AD39D3" w:rsidP="00AD39D3">
      <w:pPr>
        <w:pStyle w:val="BodyText"/>
        <w:ind w:left="1440" w:firstLine="720"/>
      </w:pPr>
      <w:r>
        <w:t>-Strong knowledge of content</w:t>
      </w:r>
      <w:r>
        <w:tab/>
      </w:r>
      <w:r>
        <w:tab/>
        <w:t>-</w:t>
      </w:r>
      <w:proofErr w:type="spellStart"/>
      <w:r>
        <w:t>iPad</w:t>
      </w:r>
      <w:proofErr w:type="spellEnd"/>
      <w:r>
        <w:t xml:space="preserve"> instruction</w:t>
      </w:r>
    </w:p>
    <w:p w:rsidR="00AD39D3" w:rsidRDefault="00AD39D3" w:rsidP="00AD39D3">
      <w:pPr>
        <w:pStyle w:val="BodyText"/>
        <w:ind w:left="1440" w:firstLine="720"/>
      </w:pPr>
      <w:r>
        <w:t>-Peer collaboration skills</w:t>
      </w:r>
      <w:r>
        <w:tab/>
      </w:r>
      <w:r>
        <w:tab/>
        <w:t>-Technology integration</w:t>
      </w:r>
    </w:p>
    <w:p w:rsidR="00AD39D3" w:rsidRDefault="00AD39D3" w:rsidP="00AD39D3">
      <w:pPr>
        <w:pStyle w:val="BodyText"/>
        <w:ind w:left="1440" w:firstLine="720"/>
      </w:pPr>
      <w:r>
        <w:t>-IEP integration and development</w:t>
      </w:r>
      <w:r>
        <w:tab/>
        <w:t>-International study and travel</w:t>
      </w:r>
    </w:p>
    <w:p w:rsidR="00DB5BA5" w:rsidRPr="00AD39D3" w:rsidRDefault="00AD39D3" w:rsidP="00AD39D3">
      <w:pPr>
        <w:pStyle w:val="BodyText"/>
        <w:ind w:left="1440" w:firstLine="720"/>
      </w:pPr>
      <w:r>
        <w:t>-Project management skills</w:t>
      </w:r>
      <w:r>
        <w:tab/>
      </w:r>
      <w:r>
        <w:tab/>
        <w:t>-Interdisciplinary collaboration</w:t>
      </w:r>
    </w:p>
    <w:p w:rsidR="009D7F13" w:rsidRPr="00D607C0" w:rsidRDefault="0058337F" w:rsidP="009D7F13">
      <w:pPr>
        <w:pStyle w:val="Heading1"/>
        <w:ind w:left="0"/>
        <w:rPr>
          <w:color w:val="000000" w:themeColor="text1"/>
        </w:rPr>
      </w:pPr>
      <w:r>
        <w:rPr>
          <w:color w:val="000000" w:themeColor="text1"/>
        </w:rPr>
        <w:t>EXPERIENCE:</w:t>
      </w:r>
    </w:p>
    <w:p w:rsidR="002F5193" w:rsidRDefault="001940BC" w:rsidP="00B3543B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  <w:rPr>
          <w:b/>
        </w:rPr>
      </w:pPr>
      <w:r w:rsidRPr="002871E6">
        <w:t>2014</w:t>
      </w:r>
      <w:r w:rsidR="00EC3988">
        <w:t xml:space="preserve"> </w:t>
      </w:r>
      <w:r w:rsidR="00AD39D3">
        <w:t>–</w:t>
      </w:r>
      <w:r w:rsidR="00EC3988">
        <w:t xml:space="preserve"> </w:t>
      </w:r>
      <w:r w:rsidR="00AD39D3">
        <w:t xml:space="preserve">2016    </w:t>
      </w:r>
      <w:r w:rsidR="0058337F">
        <w:t xml:space="preserve">  </w:t>
      </w:r>
      <w:r w:rsidR="007E3B51">
        <w:t xml:space="preserve">              </w:t>
      </w:r>
      <w:r w:rsidR="0058337F">
        <w:rPr>
          <w:b/>
        </w:rPr>
        <w:t>English Language Arts Teacher</w:t>
      </w:r>
      <w:r w:rsidR="0058337F">
        <w:t xml:space="preserve">                                                                                                                                                                               </w:t>
      </w:r>
    </w:p>
    <w:p w:rsidR="002F5193" w:rsidRPr="00D607C0" w:rsidRDefault="00F11BD0" w:rsidP="001940BC">
      <w:pPr>
        <w:pStyle w:val="ListBullet"/>
        <w:numPr>
          <w:ilvl w:val="0"/>
          <w:numId w:val="0"/>
        </w:numPr>
        <w:tabs>
          <w:tab w:val="clear" w:pos="180"/>
        </w:tabs>
        <w:ind w:left="187" w:hanging="187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="002F5193" w:rsidRPr="00D607C0">
        <w:rPr>
          <w:b/>
        </w:rPr>
        <w:t>Pottsgrove Middle School</w:t>
      </w:r>
      <w:r w:rsidR="00D607C0">
        <w:t>, Pottstown, PA</w:t>
      </w:r>
    </w:p>
    <w:p w:rsidR="00D607C0" w:rsidRPr="00D607C0" w:rsidRDefault="003F44A1" w:rsidP="002F5193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Defined, r</w:t>
      </w:r>
      <w:r w:rsidR="00D607C0">
        <w:t>evised</w:t>
      </w:r>
      <w:r>
        <w:t>,</w:t>
      </w:r>
      <w:r w:rsidR="00D607C0">
        <w:t xml:space="preserve"> and implemented the seventh grade Language Arts curriculum.</w:t>
      </w:r>
    </w:p>
    <w:p w:rsidR="002F5193" w:rsidRPr="002871E6" w:rsidRDefault="002F5193" w:rsidP="002F5193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Conducted differentiated lessons within the classroom to ensure that students are learning to their full potential.</w:t>
      </w:r>
    </w:p>
    <w:p w:rsidR="002871E6" w:rsidRPr="002871E6" w:rsidRDefault="002871E6" w:rsidP="002871E6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Utilized extensive technology to support and enhance the district’s 1to1 initiative.</w:t>
      </w:r>
    </w:p>
    <w:p w:rsidR="002F5193" w:rsidRPr="004C1297" w:rsidRDefault="002F5193" w:rsidP="002F5193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 w:rsidRPr="004C1297">
        <w:t>Participated in continuous staff development.</w:t>
      </w:r>
    </w:p>
    <w:p w:rsidR="002F5193" w:rsidRPr="0058337F" w:rsidRDefault="00EC3988" w:rsidP="00EC3988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  <w:rPr>
          <w:b/>
        </w:rPr>
      </w:pPr>
      <w:r w:rsidRPr="004C1297">
        <w:rPr>
          <w:b/>
        </w:rPr>
        <w:tab/>
      </w:r>
      <w:r w:rsidRPr="004C1297">
        <w:rPr>
          <w:b/>
        </w:rPr>
        <w:tab/>
      </w:r>
      <w:r w:rsidRPr="004C1297">
        <w:rPr>
          <w:b/>
        </w:rPr>
        <w:tab/>
      </w:r>
      <w:r w:rsidRPr="004C1297">
        <w:rPr>
          <w:b/>
        </w:rPr>
        <w:tab/>
      </w:r>
      <w:r w:rsidRPr="004C1297">
        <w:rPr>
          <w:b/>
        </w:rPr>
        <w:tab/>
      </w:r>
      <w:r w:rsidR="002F5193" w:rsidRPr="0058337F">
        <w:rPr>
          <w:b/>
        </w:rPr>
        <w:t xml:space="preserve">Assistant </w:t>
      </w:r>
      <w:r w:rsidR="00D607C0" w:rsidRPr="0058337F">
        <w:rPr>
          <w:b/>
        </w:rPr>
        <w:t xml:space="preserve">Varsity </w:t>
      </w:r>
      <w:r w:rsidR="002F5193" w:rsidRPr="0058337F">
        <w:rPr>
          <w:b/>
        </w:rPr>
        <w:t>Field Hockey Coach</w:t>
      </w:r>
    </w:p>
    <w:p w:rsidR="002F5193" w:rsidRPr="0058337F" w:rsidRDefault="00F11BD0" w:rsidP="00F11BD0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rPr>
          <w:b/>
        </w:rPr>
      </w:pPr>
      <w:r w:rsidRPr="0058337F">
        <w:rPr>
          <w:b/>
        </w:rPr>
        <w:tab/>
      </w:r>
      <w:r w:rsidRPr="0058337F">
        <w:rPr>
          <w:b/>
        </w:rPr>
        <w:tab/>
      </w:r>
      <w:r w:rsidRPr="0058337F">
        <w:rPr>
          <w:b/>
        </w:rPr>
        <w:tab/>
      </w:r>
      <w:r w:rsidRPr="0058337F">
        <w:rPr>
          <w:b/>
        </w:rPr>
        <w:tab/>
      </w:r>
      <w:r w:rsidR="002F5193" w:rsidRPr="0058337F">
        <w:rPr>
          <w:b/>
        </w:rPr>
        <w:t>Pottsgrove High School</w:t>
      </w:r>
      <w:r w:rsidR="00D607C0" w:rsidRPr="0058337F">
        <w:rPr>
          <w:b/>
        </w:rPr>
        <w:t xml:space="preserve">, </w:t>
      </w:r>
      <w:r w:rsidR="00D607C0" w:rsidRPr="0058337F">
        <w:t>Pottstown, PA</w:t>
      </w:r>
    </w:p>
    <w:p w:rsidR="002F5193" w:rsidRPr="0058337F" w:rsidRDefault="00DE5A4A" w:rsidP="002F5193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 w:rsidRPr="0058337F">
        <w:t xml:space="preserve">Developed </w:t>
      </w:r>
      <w:r w:rsidR="00916005" w:rsidRPr="0058337F">
        <w:t xml:space="preserve">and maintained </w:t>
      </w:r>
      <w:r w:rsidRPr="0058337F">
        <w:t>a competitive roster</w:t>
      </w:r>
      <w:r w:rsidR="00916005" w:rsidRPr="0058337F">
        <w:t>, specialization</w:t>
      </w:r>
      <w:r w:rsidRPr="0058337F">
        <w:t xml:space="preserve"> in goal keeping</w:t>
      </w:r>
      <w:r w:rsidR="00916005" w:rsidRPr="0058337F">
        <w:t xml:space="preserve"> skills. Devised and implemented daily practice schedules. Refined and enhanced </w:t>
      </w:r>
      <w:r w:rsidRPr="0058337F">
        <w:t xml:space="preserve">individual </w:t>
      </w:r>
      <w:r w:rsidR="00916005" w:rsidRPr="0058337F">
        <w:t>skills, while fostering and promoting a strong team concept.</w:t>
      </w:r>
    </w:p>
    <w:p w:rsidR="00AD39D3" w:rsidRDefault="00AD39D3" w:rsidP="00AD39D3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</w:pPr>
      <w:r>
        <w:t>2015-2016</w:t>
      </w:r>
      <w:r>
        <w:rPr>
          <w:b/>
        </w:rPr>
        <w:tab/>
      </w:r>
      <w:r>
        <w:rPr>
          <w:b/>
        </w:rPr>
        <w:tab/>
        <w:t>7</w:t>
      </w:r>
      <w:r w:rsidRPr="00AD39D3">
        <w:rPr>
          <w:b/>
          <w:vertAlign w:val="superscript"/>
        </w:rPr>
        <w:t>th</w:t>
      </w:r>
      <w:r>
        <w:rPr>
          <w:b/>
        </w:rPr>
        <w:t xml:space="preserve"> Grade Softball Coach, </w:t>
      </w:r>
      <w:r>
        <w:t>Pottstown, PA</w:t>
      </w:r>
    </w:p>
    <w:p w:rsidR="00AD39D3" w:rsidRDefault="00AD39D3" w:rsidP="00AD39D3">
      <w:pPr>
        <w:pStyle w:val="ListBullet"/>
        <w:numPr>
          <w:ilvl w:val="0"/>
          <w:numId w:val="15"/>
        </w:numPr>
        <w:tabs>
          <w:tab w:val="clear" w:pos="180"/>
          <w:tab w:val="left" w:pos="540"/>
        </w:tabs>
        <w:ind w:left="3060"/>
      </w:pPr>
      <w:r>
        <w:t xml:space="preserve">Developed roster, </w:t>
      </w:r>
      <w:r w:rsidRPr="0058337F">
        <w:t>made sure that students excelled athletically and fulfilled their academic obligations.</w:t>
      </w:r>
    </w:p>
    <w:p w:rsidR="00AD39D3" w:rsidRDefault="00AD39D3" w:rsidP="00AD39D3">
      <w:pPr>
        <w:pStyle w:val="ListBullet"/>
        <w:numPr>
          <w:ilvl w:val="0"/>
          <w:numId w:val="0"/>
        </w:numPr>
        <w:tabs>
          <w:tab w:val="clear" w:pos="180"/>
          <w:tab w:val="left" w:pos="54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PSSA Remediation Tutor, </w:t>
      </w:r>
      <w:r>
        <w:t>Pottstown, PA</w:t>
      </w:r>
    </w:p>
    <w:p w:rsidR="00AD39D3" w:rsidRPr="00AD39D3" w:rsidRDefault="00AD39D3" w:rsidP="00AD39D3">
      <w:pPr>
        <w:pStyle w:val="ListBullet"/>
        <w:numPr>
          <w:ilvl w:val="0"/>
          <w:numId w:val="15"/>
        </w:numPr>
        <w:tabs>
          <w:tab w:val="clear" w:pos="180"/>
          <w:tab w:val="left" w:pos="540"/>
        </w:tabs>
        <w:ind w:left="3060"/>
      </w:pPr>
      <w:r>
        <w:t xml:space="preserve">Created a program to improve the PSSA skills of students who received a PSSA score below proficient. </w:t>
      </w:r>
    </w:p>
    <w:p w:rsidR="002F5193" w:rsidRPr="0058337F" w:rsidRDefault="00AD39D3" w:rsidP="00EC3988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  <w:rPr>
          <w:b/>
        </w:rPr>
      </w:pPr>
      <w:r w:rsidRPr="00AD39D3">
        <w:t>2014-2015</w:t>
      </w:r>
      <w:r>
        <w:rPr>
          <w:b/>
        </w:rPr>
        <w:tab/>
      </w:r>
      <w:r>
        <w:rPr>
          <w:b/>
        </w:rPr>
        <w:tab/>
      </w:r>
      <w:r w:rsidR="00D607C0" w:rsidRPr="0058337F">
        <w:rPr>
          <w:b/>
        </w:rPr>
        <w:t xml:space="preserve">Head </w:t>
      </w:r>
      <w:r w:rsidR="002F5193" w:rsidRPr="0058337F">
        <w:rPr>
          <w:b/>
        </w:rPr>
        <w:t>Girls’ Lacrosse Coach</w:t>
      </w:r>
    </w:p>
    <w:p w:rsidR="002F5193" w:rsidRPr="0058337F" w:rsidRDefault="00F11BD0" w:rsidP="00F11BD0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  <w:rPr>
          <w:b/>
        </w:rPr>
      </w:pPr>
      <w:r w:rsidRPr="0058337F">
        <w:rPr>
          <w:b/>
        </w:rPr>
        <w:tab/>
      </w:r>
      <w:r w:rsidRPr="0058337F">
        <w:rPr>
          <w:b/>
        </w:rPr>
        <w:tab/>
      </w:r>
      <w:r w:rsidRPr="0058337F">
        <w:rPr>
          <w:b/>
        </w:rPr>
        <w:tab/>
      </w:r>
      <w:r w:rsidRPr="0058337F">
        <w:rPr>
          <w:b/>
        </w:rPr>
        <w:tab/>
      </w:r>
      <w:r w:rsidRPr="0058337F">
        <w:rPr>
          <w:b/>
        </w:rPr>
        <w:tab/>
      </w:r>
      <w:r w:rsidR="002F5193" w:rsidRPr="0058337F">
        <w:rPr>
          <w:b/>
        </w:rPr>
        <w:t>Pottsgrove Middle School</w:t>
      </w:r>
      <w:r w:rsidR="00D607C0" w:rsidRPr="0058337F">
        <w:rPr>
          <w:b/>
        </w:rPr>
        <w:t xml:space="preserve">, </w:t>
      </w:r>
      <w:r w:rsidR="00D607C0" w:rsidRPr="0058337F">
        <w:t>Pottstown, PA</w:t>
      </w:r>
    </w:p>
    <w:p w:rsidR="002F5193" w:rsidRPr="0058337F" w:rsidRDefault="00DE5A4A" w:rsidP="002F5193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 w:rsidRPr="0058337F">
        <w:t xml:space="preserve">Developed roster, managed assistant coaches, made sure that students </w:t>
      </w:r>
      <w:r w:rsidR="00916005" w:rsidRPr="0058337F">
        <w:t xml:space="preserve">excelled athletically and </w:t>
      </w:r>
      <w:r w:rsidRPr="0058337F">
        <w:t>fulfilled their academic obligations.</w:t>
      </w:r>
    </w:p>
    <w:p w:rsidR="00DA2869" w:rsidRPr="00D607C0" w:rsidRDefault="001C4EF1" w:rsidP="001940BC">
      <w:pPr>
        <w:pStyle w:val="Heading1"/>
        <w:ind w:left="0"/>
        <w:rPr>
          <w:color w:val="000000" w:themeColor="text1"/>
        </w:rPr>
      </w:pPr>
      <w:r>
        <w:rPr>
          <w:color w:val="000000" w:themeColor="text1"/>
        </w:rPr>
        <w:t>EDUCATION</w:t>
      </w:r>
      <w:r w:rsidR="00D607C0" w:rsidRPr="00D607C0">
        <w:rPr>
          <w:color w:val="000000" w:themeColor="text1"/>
        </w:rPr>
        <w:t>:</w:t>
      </w:r>
      <w:r w:rsidR="001940BC" w:rsidRPr="00D607C0">
        <w:rPr>
          <w:color w:val="000000" w:themeColor="text1"/>
        </w:rPr>
        <w:t xml:space="preserve">  </w:t>
      </w:r>
    </w:p>
    <w:p w:rsidR="001C4EF1" w:rsidRDefault="001C4EF1" w:rsidP="001940BC">
      <w:pPr>
        <w:pStyle w:val="ListBullet"/>
        <w:numPr>
          <w:ilvl w:val="0"/>
          <w:numId w:val="0"/>
        </w:numPr>
        <w:tabs>
          <w:tab w:val="clear" w:pos="180"/>
          <w:tab w:val="left" w:pos="2340"/>
        </w:tabs>
        <w:rPr>
          <w:b/>
        </w:rPr>
      </w:pPr>
      <w:r>
        <w:t xml:space="preserve">2010 - </w:t>
      </w:r>
      <w:r w:rsidR="001940BC">
        <w:t xml:space="preserve">2014    </w:t>
      </w:r>
      <w:r w:rsidR="00F11BD0">
        <w:t xml:space="preserve">                </w:t>
      </w:r>
      <w:r w:rsidRPr="001C4EF1">
        <w:rPr>
          <w:b/>
        </w:rPr>
        <w:t>Lebanon Valley College</w:t>
      </w:r>
      <w:r>
        <w:t xml:space="preserve">, </w:t>
      </w:r>
      <w:r>
        <w:rPr>
          <w:rStyle w:val="xbe"/>
          <w:rFonts w:eastAsia="Times New Roman" w:cs="Times New Roman"/>
        </w:rPr>
        <w:t>Annville, PA</w:t>
      </w:r>
      <w:r>
        <w:rPr>
          <w:b/>
        </w:rPr>
        <w:t xml:space="preserve"> </w:t>
      </w:r>
    </w:p>
    <w:p w:rsidR="002871E6" w:rsidRDefault="002871E6" w:rsidP="002871E6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 w:rsidRPr="001C4EF1">
        <w:t>Bachelor of Arts, English</w:t>
      </w:r>
      <w:r>
        <w:rPr>
          <w:b/>
        </w:rPr>
        <w:t xml:space="preserve">  </w:t>
      </w:r>
    </w:p>
    <w:p w:rsidR="002871E6" w:rsidRPr="002871E6" w:rsidRDefault="002871E6" w:rsidP="002871E6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Instructional 1 Certificate.</w:t>
      </w:r>
    </w:p>
    <w:p w:rsidR="002871E6" w:rsidRPr="002F5193" w:rsidRDefault="002871E6" w:rsidP="002871E6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Var</w:t>
      </w:r>
      <w:r w:rsidR="00F00E27">
        <w:t>sity Field Hockey four year starter</w:t>
      </w:r>
    </w:p>
    <w:p w:rsidR="00DA2869" w:rsidRDefault="001C4EF1" w:rsidP="00047452">
      <w:pPr>
        <w:pStyle w:val="Heading1"/>
        <w:ind w:left="0"/>
        <w:rPr>
          <w:color w:val="000000" w:themeColor="text1"/>
        </w:rPr>
      </w:pPr>
      <w:r w:rsidRPr="001C4EF1">
        <w:rPr>
          <w:color w:val="000000" w:themeColor="text1"/>
        </w:rPr>
        <w:t>INTERNATIONAL EXPERIENCE:</w:t>
      </w:r>
    </w:p>
    <w:p w:rsidR="00583DF9" w:rsidRDefault="00583DF9" w:rsidP="00583DF9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  <w:rPr>
          <w:b/>
        </w:rPr>
      </w:pPr>
      <w:r w:rsidRPr="00583DF9">
        <w:t>2012</w:t>
      </w:r>
      <w:r w:rsidR="00F11BD0">
        <w:tab/>
      </w:r>
      <w:r w:rsidR="00F11BD0">
        <w:tab/>
      </w:r>
      <w:r w:rsidR="00F11BD0">
        <w:tab/>
      </w:r>
      <w:r w:rsidR="0013245C" w:rsidRPr="00583DF9">
        <w:rPr>
          <w:b/>
        </w:rPr>
        <w:t>Trinidad, Trinidad and Tobago</w:t>
      </w:r>
      <w:r>
        <w:t xml:space="preserve"> </w:t>
      </w:r>
      <w:r w:rsidR="0013245C">
        <w:rPr>
          <w:b/>
        </w:rPr>
        <w:t xml:space="preserve">  </w:t>
      </w:r>
    </w:p>
    <w:p w:rsidR="0013245C" w:rsidRPr="0013245C" w:rsidRDefault="00583DF9" w:rsidP="0013245C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Cultivated experiences with the native culture and community</w:t>
      </w:r>
    </w:p>
    <w:p w:rsidR="00583DF9" w:rsidRPr="00583DF9" w:rsidRDefault="00583DF9" w:rsidP="00583DF9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  <w:rPr>
          <w:b/>
        </w:rPr>
      </w:pPr>
      <w:r>
        <w:t>2009</w:t>
      </w:r>
      <w:r>
        <w:tab/>
      </w:r>
      <w:r>
        <w:tab/>
      </w:r>
      <w:r>
        <w:tab/>
      </w:r>
      <w:r w:rsidRPr="00583DF9">
        <w:rPr>
          <w:b/>
        </w:rPr>
        <w:t>Italy and Greece</w:t>
      </w:r>
    </w:p>
    <w:p w:rsidR="0013245C" w:rsidRPr="002F5193" w:rsidRDefault="00583DF9" w:rsidP="0013245C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Created cultural awareness through the study of Italian and Greek communities.</w:t>
      </w:r>
    </w:p>
    <w:p w:rsidR="009D7F13" w:rsidRDefault="009D7F13" w:rsidP="009D7F13">
      <w:pPr>
        <w:pStyle w:val="NoSpacing"/>
        <w:rPr>
          <w:b/>
          <w:sz w:val="24"/>
          <w:szCs w:val="24"/>
        </w:rPr>
      </w:pPr>
      <w:r w:rsidRPr="009D7F13">
        <w:rPr>
          <w:b/>
          <w:sz w:val="24"/>
          <w:szCs w:val="24"/>
        </w:rPr>
        <w:t>LEADERSHIP:</w:t>
      </w:r>
    </w:p>
    <w:p w:rsidR="00EC3988" w:rsidRPr="00583DF9" w:rsidRDefault="00EC3988" w:rsidP="00EC3988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  <w:ind w:left="187" w:hanging="187"/>
      </w:pPr>
      <w:r>
        <w:t>2013 - Present</w:t>
      </w:r>
      <w:r>
        <w:rPr>
          <w:i/>
        </w:rPr>
        <w:tab/>
      </w:r>
      <w:r>
        <w:rPr>
          <w:i/>
        </w:rPr>
        <w:tab/>
      </w:r>
      <w:r w:rsidR="0013245C" w:rsidRPr="00EC3988">
        <w:rPr>
          <w:b/>
        </w:rPr>
        <w:t>Sigma Alpha Pi</w:t>
      </w:r>
      <w:r w:rsidR="00583DF9">
        <w:t xml:space="preserve">, </w:t>
      </w:r>
      <w:r w:rsidR="00583DF9">
        <w:rPr>
          <w:rStyle w:val="xbe"/>
          <w:rFonts w:eastAsia="Times New Roman" w:cs="Times New Roman"/>
        </w:rPr>
        <w:t>Annville, PA</w:t>
      </w:r>
    </w:p>
    <w:p w:rsidR="0013245C" w:rsidRDefault="00EC3988" w:rsidP="0013245C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Member of the National Society of Leadership and Success</w:t>
      </w:r>
      <w:r w:rsidR="0013245C">
        <w:tab/>
      </w:r>
      <w:r w:rsidR="0013245C">
        <w:rPr>
          <w:b/>
        </w:rPr>
        <w:t xml:space="preserve">  </w:t>
      </w:r>
    </w:p>
    <w:p w:rsidR="0013245C" w:rsidRPr="00583DF9" w:rsidRDefault="00EC3988" w:rsidP="00EC3988">
      <w:pPr>
        <w:pStyle w:val="NoSpacing"/>
      </w:pPr>
      <w:r>
        <w:t>2011 - 2013</w:t>
      </w:r>
      <w:r>
        <w:tab/>
      </w:r>
      <w:r>
        <w:rPr>
          <w:i/>
        </w:rPr>
        <w:tab/>
      </w:r>
      <w:r w:rsidR="005E19E5" w:rsidRPr="00EC3988">
        <w:rPr>
          <w:b/>
        </w:rPr>
        <w:t>Women’s Services and Gender Resource Center</w:t>
      </w:r>
      <w:r w:rsidR="00583DF9">
        <w:t xml:space="preserve">, </w:t>
      </w:r>
      <w:r w:rsidR="00583DF9">
        <w:rPr>
          <w:rStyle w:val="xbe"/>
          <w:rFonts w:eastAsia="Times New Roman" w:cs="Times New Roman"/>
        </w:rPr>
        <w:t>Annville, PA</w:t>
      </w:r>
    </w:p>
    <w:p w:rsidR="00EC3988" w:rsidRPr="00EC3988" w:rsidRDefault="00EC3988" w:rsidP="00EC3988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  <w:i/>
        </w:rPr>
      </w:pPr>
      <w:r>
        <w:t xml:space="preserve">Served office hours as well as participated </w:t>
      </w:r>
      <w:r w:rsidRPr="003E180C">
        <w:t>in events to create awareness and reduce violence in</w:t>
      </w:r>
      <w:r>
        <w:t xml:space="preserve"> the community.</w:t>
      </w:r>
    </w:p>
    <w:p w:rsidR="0013245C" w:rsidRPr="00583DF9" w:rsidRDefault="00EC3988" w:rsidP="00EC3988">
      <w:pPr>
        <w:pStyle w:val="ListBullet"/>
        <w:numPr>
          <w:ilvl w:val="0"/>
          <w:numId w:val="0"/>
        </w:numPr>
        <w:tabs>
          <w:tab w:val="clear" w:pos="180"/>
          <w:tab w:val="left" w:pos="270"/>
        </w:tabs>
      </w:pPr>
      <w:r w:rsidRPr="00EC3988">
        <w:t>2008</w:t>
      </w:r>
      <w:r w:rsidRPr="00EC3988">
        <w:tab/>
      </w:r>
      <w:r>
        <w:rPr>
          <w:i/>
        </w:rPr>
        <w:tab/>
      </w:r>
      <w:r>
        <w:rPr>
          <w:i/>
        </w:rPr>
        <w:tab/>
      </w:r>
      <w:r w:rsidR="005E19E5" w:rsidRPr="00EC3988">
        <w:rPr>
          <w:b/>
        </w:rPr>
        <w:t>Reading Hospital Child Day-Care</w:t>
      </w:r>
      <w:r w:rsidR="00583DF9">
        <w:rPr>
          <w:b/>
        </w:rPr>
        <w:t xml:space="preserve">, </w:t>
      </w:r>
      <w:r w:rsidR="00583DF9" w:rsidRPr="00583DF9">
        <w:t>Reading, PA</w:t>
      </w:r>
    </w:p>
    <w:p w:rsidR="009D7F13" w:rsidRPr="00EC3988" w:rsidRDefault="00EC3988" w:rsidP="009D7F13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Cared</w:t>
      </w:r>
      <w:r w:rsidRPr="005E19E5">
        <w:t xml:space="preserve"> </w:t>
      </w:r>
      <w:r w:rsidRPr="003E180C">
        <w:t>for children varying in age from three to seven. Between fifteen and twenty in a</w:t>
      </w:r>
      <w:r>
        <w:t xml:space="preserve"> classroom.</w:t>
      </w:r>
    </w:p>
    <w:p w:rsidR="009D7F13" w:rsidRDefault="009D7F13" w:rsidP="009D7F13">
      <w:pPr>
        <w:pStyle w:val="NoSpacing"/>
      </w:pPr>
    </w:p>
    <w:p w:rsidR="009D7F13" w:rsidRDefault="009D7F13" w:rsidP="009D7F13">
      <w:pPr>
        <w:pStyle w:val="NoSpacing"/>
        <w:rPr>
          <w:b/>
          <w:sz w:val="24"/>
          <w:szCs w:val="24"/>
        </w:rPr>
      </w:pPr>
      <w:r w:rsidRPr="009D7F13">
        <w:rPr>
          <w:b/>
          <w:sz w:val="24"/>
          <w:szCs w:val="24"/>
        </w:rPr>
        <w:t>INTERNSHIP:</w:t>
      </w:r>
    </w:p>
    <w:p w:rsidR="005E19E5" w:rsidRDefault="005E19E5" w:rsidP="005E19E5">
      <w:pPr>
        <w:pStyle w:val="ListBullet"/>
        <w:numPr>
          <w:ilvl w:val="0"/>
          <w:numId w:val="0"/>
        </w:numPr>
        <w:tabs>
          <w:tab w:val="clear" w:pos="180"/>
          <w:tab w:val="left" w:pos="2340"/>
        </w:tabs>
        <w:rPr>
          <w:b/>
        </w:rPr>
      </w:pPr>
      <w:r w:rsidRPr="00EC3988">
        <w:t xml:space="preserve">2011 </w:t>
      </w:r>
      <w:r w:rsidR="004C1297">
        <w:t>–</w:t>
      </w:r>
      <w:r w:rsidR="00EC3988">
        <w:t xml:space="preserve"> </w:t>
      </w:r>
      <w:r w:rsidRPr="00EC3988">
        <w:t>2013</w:t>
      </w:r>
      <w:r w:rsidR="004C1297">
        <w:rPr>
          <w:b/>
        </w:rPr>
        <w:t xml:space="preserve">                  </w:t>
      </w:r>
      <w:r>
        <w:rPr>
          <w:b/>
        </w:rPr>
        <w:t>Women’s Service and Gender Resource Center</w:t>
      </w:r>
      <w:r>
        <w:t xml:space="preserve">, </w:t>
      </w:r>
      <w:r>
        <w:rPr>
          <w:rStyle w:val="xbe"/>
          <w:rFonts w:eastAsia="Times New Roman" w:cs="Times New Roman"/>
        </w:rPr>
        <w:t>Annville, PA</w:t>
      </w:r>
      <w:r>
        <w:rPr>
          <w:b/>
        </w:rPr>
        <w:t xml:space="preserve"> </w:t>
      </w:r>
    </w:p>
    <w:p w:rsidR="005E19E5" w:rsidRDefault="005E19E5" w:rsidP="005E19E5">
      <w:pPr>
        <w:pStyle w:val="ListBullet"/>
        <w:numPr>
          <w:ilvl w:val="0"/>
          <w:numId w:val="11"/>
        </w:numPr>
        <w:tabs>
          <w:tab w:val="clear" w:pos="180"/>
          <w:tab w:val="left" w:pos="270"/>
        </w:tabs>
        <w:ind w:left="3060"/>
        <w:rPr>
          <w:b/>
        </w:rPr>
      </w:pPr>
      <w:r>
        <w:t>Organized events and served</w:t>
      </w:r>
      <w:r w:rsidRPr="003E180C">
        <w:t xml:space="preserve"> office hours to create awareness and reduce abuse in the</w:t>
      </w:r>
      <w:r>
        <w:t xml:space="preserve"> community</w:t>
      </w:r>
      <w:r>
        <w:rPr>
          <w:b/>
        </w:rPr>
        <w:t xml:space="preserve">  </w:t>
      </w:r>
    </w:p>
    <w:p w:rsidR="00DA2869" w:rsidRPr="004C1297" w:rsidRDefault="004C1297" w:rsidP="004C1297">
      <w:pPr>
        <w:pStyle w:val="Heading1"/>
        <w:ind w:left="2160" w:hanging="2160"/>
        <w:rPr>
          <w:color w:val="000000" w:themeColor="text1"/>
        </w:rPr>
      </w:pPr>
      <w:r w:rsidRPr="004C1297">
        <w:rPr>
          <w:color w:val="000000" w:themeColor="text1"/>
        </w:rPr>
        <w:t xml:space="preserve">REFERENCES: </w:t>
      </w:r>
      <w:r>
        <w:rPr>
          <w:color w:val="000000" w:themeColor="text1"/>
        </w:rPr>
        <w:t xml:space="preserve">      </w:t>
      </w:r>
      <w:r>
        <w:rPr>
          <w:color w:val="000000" w:themeColor="text1"/>
        </w:rPr>
        <w:tab/>
        <w:t xml:space="preserve">Additional references and recommendations are available upon request   </w:t>
      </w:r>
    </w:p>
    <w:sectPr w:rsidR="00DA2869" w:rsidRPr="004C1297" w:rsidSect="0058337F">
      <w:headerReference w:type="default" r:id="rId8"/>
      <w:headerReference w:type="first" r:id="rId9"/>
      <w:pgSz w:w="12240" w:h="15840"/>
      <w:pgMar w:top="720" w:right="1152" w:bottom="720" w:left="1152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43B" w:rsidRDefault="00B3543B">
      <w:pPr>
        <w:spacing w:line="240" w:lineRule="auto"/>
      </w:pPr>
      <w:r>
        <w:separator/>
      </w:r>
    </w:p>
  </w:endnote>
  <w:endnote w:type="continuationSeparator" w:id="0">
    <w:p w:rsidR="00B3543B" w:rsidRDefault="00B35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43B" w:rsidRDefault="00B3543B">
      <w:pPr>
        <w:spacing w:line="240" w:lineRule="auto"/>
      </w:pPr>
      <w:r>
        <w:separator/>
      </w:r>
    </w:p>
  </w:footnote>
  <w:footnote w:type="continuationSeparator" w:id="0">
    <w:p w:rsidR="00B3543B" w:rsidRDefault="00B3543B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3B" w:rsidRDefault="00B3543B" w:rsidP="007D47C5">
    <w:pPr>
      <w:pStyle w:val="Header"/>
    </w:pPr>
    <w:r>
      <w:t xml:space="preserve">Page </w:t>
    </w:r>
    <w:r w:rsidR="0000090E">
      <w:fldChar w:fldCharType="begin"/>
    </w:r>
    <w:r>
      <w:instrText xml:space="preserve"> page </w:instrText>
    </w:r>
    <w:r w:rsidR="0000090E">
      <w:fldChar w:fldCharType="separate"/>
    </w:r>
    <w:r w:rsidR="00AD39D3">
      <w:rPr>
        <w:noProof/>
      </w:rPr>
      <w:t>2</w:t>
    </w:r>
    <w:r w:rsidR="0000090E">
      <w:rPr>
        <w:noProof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3B" w:rsidRPr="00D607C0" w:rsidRDefault="00B3543B" w:rsidP="00D607C0">
    <w:pPr>
      <w:pStyle w:val="Title"/>
      <w:ind w:right="0"/>
      <w:jc w:val="center"/>
      <w:rPr>
        <w:color w:val="auto"/>
      </w:rPr>
    </w:pPr>
    <w:r w:rsidRPr="00D607C0">
      <w:rPr>
        <w:color w:val="auto"/>
      </w:rPr>
      <w:t>Chloe Seidel</w:t>
    </w:r>
  </w:p>
  <w:p w:rsidR="00B3543B" w:rsidRPr="00D607C0" w:rsidRDefault="00B3543B" w:rsidP="00D607C0">
    <w:pPr>
      <w:jc w:val="center"/>
    </w:pPr>
    <w:r w:rsidRPr="00D607C0">
      <w:t>15 East 3</w:t>
    </w:r>
    <w:r w:rsidRPr="00D607C0">
      <w:rPr>
        <w:vertAlign w:val="superscript"/>
      </w:rPr>
      <w:t>rd</w:t>
    </w:r>
    <w:r w:rsidRPr="00D607C0">
      <w:t xml:space="preserve"> Street Pottstown, PA 19464</w:t>
    </w:r>
  </w:p>
  <w:p w:rsidR="00B3543B" w:rsidRPr="00D607C0" w:rsidRDefault="00B3543B" w:rsidP="00D607C0">
    <w:pPr>
      <w:jc w:val="center"/>
    </w:pPr>
    <w:r w:rsidRPr="00D607C0">
      <w:t>484-343-0128</w:t>
    </w:r>
  </w:p>
  <w:p w:rsidR="00B3543B" w:rsidRPr="00C868F1" w:rsidRDefault="00B3543B" w:rsidP="002871E6">
    <w:pPr>
      <w:jc w:val="center"/>
    </w:pPr>
    <w:r w:rsidRPr="00D607C0">
      <w:t>chloebaro@gmail.com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4710B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F13CE0"/>
    <w:multiLevelType w:val="hybridMultilevel"/>
    <w:tmpl w:val="9644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2359C9"/>
    <w:multiLevelType w:val="hybridMultilevel"/>
    <w:tmpl w:val="203A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737E2"/>
    <w:multiLevelType w:val="hybridMultilevel"/>
    <w:tmpl w:val="1112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4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D37A41"/>
    <w:multiLevelType w:val="hybridMultilevel"/>
    <w:tmpl w:val="37E46FDA"/>
    <w:lvl w:ilvl="0" w:tplc="2C867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966B8"/>
    <w:multiLevelType w:val="hybridMultilevel"/>
    <w:tmpl w:val="061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868F1"/>
    <w:rsid w:val="0000090E"/>
    <w:rsid w:val="00047452"/>
    <w:rsid w:val="0013245C"/>
    <w:rsid w:val="00134E46"/>
    <w:rsid w:val="001646BB"/>
    <w:rsid w:val="001940BC"/>
    <w:rsid w:val="001C4EF1"/>
    <w:rsid w:val="002871E6"/>
    <w:rsid w:val="00296AFA"/>
    <w:rsid w:val="002B644D"/>
    <w:rsid w:val="002C1365"/>
    <w:rsid w:val="002F5193"/>
    <w:rsid w:val="002F5CD2"/>
    <w:rsid w:val="003352BC"/>
    <w:rsid w:val="003F44A1"/>
    <w:rsid w:val="004718F5"/>
    <w:rsid w:val="004C1297"/>
    <w:rsid w:val="004E362B"/>
    <w:rsid w:val="0058337F"/>
    <w:rsid w:val="00583DF9"/>
    <w:rsid w:val="005B202B"/>
    <w:rsid w:val="005C5CFA"/>
    <w:rsid w:val="005E19E5"/>
    <w:rsid w:val="005E6632"/>
    <w:rsid w:val="005F6C79"/>
    <w:rsid w:val="00611DF5"/>
    <w:rsid w:val="0063606D"/>
    <w:rsid w:val="00651D1A"/>
    <w:rsid w:val="006938C3"/>
    <w:rsid w:val="00697F49"/>
    <w:rsid w:val="007C4B02"/>
    <w:rsid w:val="007D47C5"/>
    <w:rsid w:val="007E3B51"/>
    <w:rsid w:val="0080551B"/>
    <w:rsid w:val="00901203"/>
    <w:rsid w:val="00916005"/>
    <w:rsid w:val="009D7F13"/>
    <w:rsid w:val="00AD39D3"/>
    <w:rsid w:val="00B3543B"/>
    <w:rsid w:val="00B52E26"/>
    <w:rsid w:val="00BA0151"/>
    <w:rsid w:val="00C553CA"/>
    <w:rsid w:val="00C81845"/>
    <w:rsid w:val="00C847E6"/>
    <w:rsid w:val="00C868F1"/>
    <w:rsid w:val="00D550B1"/>
    <w:rsid w:val="00D607C0"/>
    <w:rsid w:val="00DA2869"/>
    <w:rsid w:val="00DB5BA5"/>
    <w:rsid w:val="00DE5A4A"/>
    <w:rsid w:val="00EC3988"/>
    <w:rsid w:val="00F00E27"/>
    <w:rsid w:val="00F11BD0"/>
    <w:rsid w:val="00F70302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868F1"/>
    <w:rPr>
      <w:color w:val="002FFF" w:themeColor="hyperlink"/>
      <w:u w:val="single"/>
    </w:rPr>
  </w:style>
  <w:style w:type="character" w:customStyle="1" w:styleId="xbe">
    <w:name w:val="_xbe"/>
    <w:basedOn w:val="DefaultParagraphFont"/>
    <w:rsid w:val="001C4E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868F1"/>
    <w:rPr>
      <w:color w:val="002FFF" w:themeColor="hyperlink"/>
      <w:u w:val="single"/>
    </w:rPr>
  </w:style>
  <w:style w:type="character" w:customStyle="1" w:styleId="xbe">
    <w:name w:val="_xbe"/>
    <w:basedOn w:val="DefaultParagraphFont"/>
    <w:rsid w:val="001C4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0F6AF-399D-A64A-9DA4-6E2D713C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6</TotalTime>
  <Pages>2</Pages>
  <Words>444</Words>
  <Characters>2536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3114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Seidel</dc:creator>
  <cp:keywords/>
  <dc:description/>
  <cp:lastModifiedBy>Chloe Baro</cp:lastModifiedBy>
  <cp:revision>3</cp:revision>
  <dcterms:created xsi:type="dcterms:W3CDTF">2015-10-28T16:09:00Z</dcterms:created>
  <dcterms:modified xsi:type="dcterms:W3CDTF">2015-12-08T01:18:00Z</dcterms:modified>
  <cp:category/>
</cp:coreProperties>
</file>