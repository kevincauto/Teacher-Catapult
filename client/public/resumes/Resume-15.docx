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CC108F" w:rsidP="00141A4C">
      <w:pPr>
        <w:pStyle w:val="Title"/>
      </w:pPr>
      <w:r>
        <w:t>Diane Jacobson</w:t>
      </w:r>
    </w:p>
    <w:p w:rsidR="00141A4C" w:rsidRDefault="00CC108F" w:rsidP="00141A4C">
      <w:r>
        <w:t>5354 California Avenue, Bethel Park, PA 15102</w:t>
      </w:r>
      <w:r w:rsidR="00141A4C">
        <w:t> | </w:t>
      </w:r>
      <w:r>
        <w:t>(412) 877-4547</w:t>
      </w:r>
      <w:r w:rsidR="00141A4C">
        <w:t> | </w:t>
      </w:r>
      <w:hyperlink r:id="rId8" w:history="1">
        <w:r w:rsidR="00CB5600" w:rsidRPr="0073253A">
          <w:rPr>
            <w:rStyle w:val="Hyperlink"/>
          </w:rPr>
          <w:t>dianejacobson@verizon.net</w:t>
        </w:r>
      </w:hyperlink>
      <w:r w:rsidR="00CB5600">
        <w:t xml:space="preserve"> | myclassroomglance.weebly.com</w:t>
      </w:r>
    </w:p>
    <w:p w:rsidR="006270A9" w:rsidRDefault="00D7409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9721673C6328493A8313C4992799FB77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CC108F" w:rsidRDefault="00CC108F">
      <w:pPr>
        <w:rPr>
          <w:rFonts w:ascii="Latosans-serif" w:eastAsia="Times New Roman" w:hAnsi="Latosans-serif" w:cs="Times New Roman"/>
          <w:color w:val="666666"/>
          <w:sz w:val="24"/>
          <w:szCs w:val="24"/>
          <w:lang w:eastAsia="en-US"/>
        </w:rPr>
      </w:pPr>
      <w:r w:rsidRPr="00CC108F">
        <w:rPr>
          <w:rFonts w:ascii="Latosans-serif" w:eastAsia="Times New Roman" w:hAnsi="Latosans-serif" w:cs="Times New Roman"/>
          <w:color w:val="666666"/>
          <w:sz w:val="24"/>
          <w:szCs w:val="24"/>
          <w:lang w:eastAsia="en-US"/>
        </w:rPr>
        <w:t>Goal-oriented educator dedicated to high levels of student performance and meeting the needs of diverse learners. Passionate and enthusiastic with specialized knowledge in Elementary and Special Education.</w:t>
      </w:r>
    </w:p>
    <w:sdt>
      <w:sdtPr>
        <w:alias w:val="Education:"/>
        <w:tag w:val="Education:"/>
        <w:id w:val="807127995"/>
        <w:placeholder>
          <w:docPart w:val="EFEA8EBBB3824A6687B1FA6EB25820D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CC108F">
      <w:pPr>
        <w:pStyle w:val="Heading2"/>
      </w:pPr>
      <w:r>
        <w:t>Bachelor of science in education</w:t>
      </w:r>
      <w:r w:rsidR="009D5933">
        <w:t> | </w:t>
      </w:r>
      <w:r>
        <w:t>May 2017</w:t>
      </w:r>
      <w:r w:rsidR="009D5933">
        <w:t> | </w:t>
      </w:r>
      <w:r>
        <w:t>California University of Pennsylvania</w:t>
      </w:r>
    </w:p>
    <w:p w:rsidR="006270A9" w:rsidRDefault="009D5933" w:rsidP="00CC108F">
      <w:pPr>
        <w:pStyle w:val="ListBullet"/>
      </w:pPr>
      <w:r>
        <w:t xml:space="preserve">Major: </w:t>
      </w:r>
      <w:r w:rsidR="00CC108F">
        <w:t>PreK-4/ Special Education</w:t>
      </w:r>
      <w:bookmarkStart w:id="0" w:name="_GoBack"/>
      <w:bookmarkEnd w:id="0"/>
    </w:p>
    <w:p w:rsidR="00CC108F" w:rsidRDefault="00CC108F" w:rsidP="00BE1391">
      <w:pPr>
        <w:pStyle w:val="ListBullet"/>
        <w:rPr>
          <w:lang w:eastAsia="en-US"/>
        </w:rPr>
      </w:pPr>
      <w:r w:rsidRPr="00CC108F">
        <w:rPr>
          <w:lang w:eastAsia="en-US"/>
        </w:rPr>
        <w:t>Dean’s List Honoree, 10 semesters.</w:t>
      </w:r>
    </w:p>
    <w:p w:rsidR="00BE1391" w:rsidRPr="00CC108F" w:rsidRDefault="00BE1391" w:rsidP="00CC108F">
      <w:pPr>
        <w:pStyle w:val="ListBullet"/>
        <w:rPr>
          <w:lang w:eastAsia="en-US"/>
        </w:rPr>
      </w:pPr>
      <w:r>
        <w:rPr>
          <w:lang w:eastAsia="en-US"/>
        </w:rPr>
        <w:t>Presidential Scholar, 2016-current</w:t>
      </w:r>
    </w:p>
    <w:p w:rsidR="00CC108F" w:rsidRPr="00CC108F" w:rsidRDefault="00CC108F" w:rsidP="00CC108F">
      <w:pPr>
        <w:pStyle w:val="ListBullet"/>
        <w:rPr>
          <w:lang w:eastAsia="en-US"/>
        </w:rPr>
      </w:pPr>
      <w:r w:rsidRPr="00CC108F">
        <w:rPr>
          <w:lang w:eastAsia="en-US"/>
        </w:rPr>
        <w:t>Volunteer, Presidential Showcase.</w:t>
      </w:r>
      <w:r w:rsidR="00BE1391">
        <w:rPr>
          <w:lang w:eastAsia="en-US"/>
        </w:rPr>
        <w:t xml:space="preserve"> 2016</w:t>
      </w:r>
    </w:p>
    <w:p w:rsidR="006270A9" w:rsidRDefault="00CC108F" w:rsidP="00CC108F">
      <w:pPr>
        <w:pStyle w:val="ListBullet"/>
        <w:rPr>
          <w:lang w:eastAsia="en-US"/>
        </w:rPr>
      </w:pPr>
      <w:r w:rsidRPr="00CC108F">
        <w:rPr>
          <w:lang w:eastAsia="en-US"/>
        </w:rPr>
        <w:t>Member, Council for Exceptional Children.</w:t>
      </w:r>
    </w:p>
    <w:sdt>
      <w:sdtPr>
        <w:alias w:val="Skills &amp; Abilities:"/>
        <w:tag w:val="Skills &amp; Abilities:"/>
        <w:id w:val="458624136"/>
        <w:placeholder>
          <w:docPart w:val="84C947D96BC84176A9B7B7E5C6EBBB08"/>
        </w:placeholder>
        <w:temporary/>
        <w:showingPlcHdr/>
        <w15:appearance w15:val="hidden"/>
      </w:sdtPr>
      <w:sdtEndPr/>
      <w:sdtContent>
        <w:p w:rsidR="006270A9" w:rsidRDefault="009D5933" w:rsidP="000419E9">
          <w:pPr>
            <w:pStyle w:val="Heading1"/>
          </w:pPr>
          <w:r>
            <w:t>Skills &amp; Abilities</w:t>
          </w:r>
        </w:p>
      </w:sdtContent>
    </w:sdt>
    <w:p w:rsidR="002B06E6" w:rsidRDefault="002B06E6" w:rsidP="000419E9">
      <w:pPr>
        <w:pStyle w:val="ListBullet"/>
        <w:rPr>
          <w:lang w:eastAsia="en-US"/>
        </w:rPr>
        <w:sectPr w:rsidR="002B06E6" w:rsidSect="00617B26">
          <w:footerReference w:type="default" r:id="rId9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0419E9" w:rsidRPr="000419E9" w:rsidRDefault="000419E9" w:rsidP="000419E9">
      <w:pPr>
        <w:pStyle w:val="ListBullet"/>
        <w:rPr>
          <w:lang w:eastAsia="en-US"/>
        </w:rPr>
      </w:pPr>
      <w:r w:rsidRPr="000419E9">
        <w:rPr>
          <w:lang w:eastAsia="en-US"/>
        </w:rPr>
        <w:t>Complex Problem Solving</w:t>
      </w:r>
    </w:p>
    <w:p w:rsidR="000419E9" w:rsidRPr="000419E9" w:rsidRDefault="000419E9" w:rsidP="000419E9">
      <w:pPr>
        <w:pStyle w:val="ListBullet"/>
        <w:rPr>
          <w:lang w:eastAsia="en-US"/>
        </w:rPr>
      </w:pPr>
      <w:r w:rsidRPr="000419E9">
        <w:rPr>
          <w:lang w:eastAsia="en-US"/>
        </w:rPr>
        <w:t>Leadership</w:t>
      </w:r>
    </w:p>
    <w:p w:rsidR="000419E9" w:rsidRPr="000419E9" w:rsidRDefault="000419E9" w:rsidP="000419E9">
      <w:pPr>
        <w:pStyle w:val="ListBullet"/>
        <w:rPr>
          <w:lang w:eastAsia="en-US"/>
        </w:rPr>
      </w:pPr>
      <w:r w:rsidRPr="000419E9">
        <w:rPr>
          <w:lang w:eastAsia="en-US"/>
        </w:rPr>
        <w:t xml:space="preserve">Adaptation </w:t>
      </w:r>
    </w:p>
    <w:p w:rsidR="000419E9" w:rsidRPr="000419E9" w:rsidRDefault="000419E9" w:rsidP="000419E9">
      <w:pPr>
        <w:pStyle w:val="ListBullet"/>
        <w:rPr>
          <w:lang w:eastAsia="en-US"/>
        </w:rPr>
      </w:pPr>
      <w:r w:rsidRPr="000419E9">
        <w:rPr>
          <w:lang w:eastAsia="en-US"/>
        </w:rPr>
        <w:t>Behavior Management</w:t>
      </w:r>
      <w:r w:rsidR="00987B58">
        <w:rPr>
          <w:lang w:eastAsia="en-US"/>
        </w:rPr>
        <w:t xml:space="preserve"> using Applied Behavior Analysis</w:t>
      </w:r>
      <w:r w:rsidRPr="000419E9">
        <w:rPr>
          <w:lang w:eastAsia="en-US"/>
        </w:rPr>
        <w:t xml:space="preserve"> </w:t>
      </w:r>
    </w:p>
    <w:p w:rsidR="006270A9" w:rsidRDefault="000419E9" w:rsidP="000419E9">
      <w:pPr>
        <w:pStyle w:val="ListBullet"/>
        <w:rPr>
          <w:lang w:eastAsia="en-US"/>
        </w:rPr>
      </w:pPr>
      <w:r w:rsidRPr="000419E9">
        <w:rPr>
          <w:lang w:eastAsia="en-US"/>
        </w:rPr>
        <w:t>Active Listening</w:t>
      </w:r>
      <w:r w:rsidR="00AB2178">
        <w:rPr>
          <w:lang w:eastAsia="en-US"/>
        </w:rPr>
        <w:t xml:space="preserve"> and Communication</w:t>
      </w:r>
    </w:p>
    <w:p w:rsidR="00AB2178" w:rsidRDefault="00AB2178" w:rsidP="000419E9">
      <w:pPr>
        <w:pStyle w:val="ListBullet"/>
        <w:rPr>
          <w:lang w:eastAsia="en-US"/>
        </w:rPr>
      </w:pPr>
      <w:r>
        <w:rPr>
          <w:lang w:eastAsia="en-US"/>
        </w:rPr>
        <w:t xml:space="preserve">Trained in administering the PSSA </w:t>
      </w:r>
    </w:p>
    <w:p w:rsidR="00987B58" w:rsidRDefault="00AB2178" w:rsidP="000419E9">
      <w:pPr>
        <w:pStyle w:val="ListBullet"/>
        <w:rPr>
          <w:lang w:eastAsia="en-US"/>
        </w:rPr>
      </w:pPr>
      <w:r>
        <w:rPr>
          <w:lang w:eastAsia="en-US"/>
        </w:rPr>
        <w:t>Trained</w:t>
      </w:r>
      <w:r w:rsidR="00987B58">
        <w:rPr>
          <w:lang w:eastAsia="en-US"/>
        </w:rPr>
        <w:t xml:space="preserve"> in administering the KeyMath3 Assessment and Woodcock Johnson Test of Achievement</w:t>
      </w:r>
    </w:p>
    <w:p w:rsidR="00987B58" w:rsidRDefault="00987B58" w:rsidP="000419E9">
      <w:pPr>
        <w:pStyle w:val="ListBullet"/>
        <w:rPr>
          <w:lang w:eastAsia="en-US"/>
        </w:rPr>
      </w:pPr>
      <w:r>
        <w:rPr>
          <w:lang w:eastAsia="en-US"/>
        </w:rPr>
        <w:t xml:space="preserve">Completed an Action Research project </w:t>
      </w:r>
      <w:r w:rsidR="002B06E6">
        <w:rPr>
          <w:lang w:eastAsia="en-US"/>
        </w:rPr>
        <w:t>to meet the needs of struggling learners</w:t>
      </w:r>
    </w:p>
    <w:p w:rsidR="00987B58" w:rsidRDefault="002B06E6" w:rsidP="000419E9">
      <w:pPr>
        <w:pStyle w:val="ListBullet"/>
        <w:rPr>
          <w:lang w:eastAsia="en-US"/>
        </w:rPr>
      </w:pPr>
      <w:r>
        <w:rPr>
          <w:lang w:eastAsia="en-US"/>
        </w:rPr>
        <w:t>Differentiating</w:t>
      </w:r>
      <w:r w:rsidR="00AB2178">
        <w:rPr>
          <w:lang w:eastAsia="en-US"/>
        </w:rPr>
        <w:t xml:space="preserve"> instruction</w:t>
      </w:r>
      <w:r w:rsidR="00987B58">
        <w:rPr>
          <w:lang w:eastAsia="en-US"/>
        </w:rPr>
        <w:t xml:space="preserve"> that foster</w:t>
      </w:r>
      <w:r w:rsidR="00AB2178">
        <w:rPr>
          <w:lang w:eastAsia="en-US"/>
        </w:rPr>
        <w:t>s</w:t>
      </w:r>
      <w:r w:rsidR="00987B58">
        <w:rPr>
          <w:lang w:eastAsia="en-US"/>
        </w:rPr>
        <w:t xml:space="preserve"> </w:t>
      </w:r>
      <w:r w:rsidR="00AB2178">
        <w:rPr>
          <w:lang w:eastAsia="en-US"/>
        </w:rPr>
        <w:t xml:space="preserve">all </w:t>
      </w:r>
      <w:r w:rsidR="00E61439">
        <w:rPr>
          <w:lang w:eastAsia="en-US"/>
        </w:rPr>
        <w:t>students’ abilities</w:t>
      </w:r>
      <w:r w:rsidR="00987B58">
        <w:rPr>
          <w:lang w:eastAsia="en-US"/>
        </w:rPr>
        <w:t xml:space="preserve"> to meet Common Core standards</w:t>
      </w:r>
    </w:p>
    <w:p w:rsidR="002B06E6" w:rsidRDefault="002B06E6">
      <w:pPr>
        <w:pStyle w:val="Heading1"/>
        <w:sectPr w:rsidR="002B06E6" w:rsidSect="002B06E6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531F43343154B34AB241474EB24E97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EC7493" w:rsidRDefault="00EC7493" w:rsidP="00EC7493">
      <w:pPr>
        <w:pStyle w:val="Heading2"/>
      </w:pPr>
      <w:r>
        <w:t>Student Teaching Placement 1 | Elizabeth Forward School District | Spring 2017</w:t>
      </w:r>
    </w:p>
    <w:p w:rsidR="00EC7493" w:rsidRDefault="00EC7493" w:rsidP="00EC7493">
      <w:pPr>
        <w:pStyle w:val="ListBullet"/>
        <w:numPr>
          <w:ilvl w:val="0"/>
          <w:numId w:val="30"/>
        </w:numPr>
      </w:pPr>
      <w:r>
        <w:t>Learning Support Classroom, Grades 3-5</w:t>
      </w:r>
    </w:p>
    <w:p w:rsidR="00EC7493" w:rsidRDefault="00EC7493" w:rsidP="00EC7493">
      <w:pPr>
        <w:pStyle w:val="ListBullet"/>
        <w:numPr>
          <w:ilvl w:val="0"/>
          <w:numId w:val="30"/>
        </w:numPr>
      </w:pPr>
      <w:r>
        <w:t>Specialized instruction in English Language Arts and Mathematics</w:t>
      </w:r>
    </w:p>
    <w:p w:rsidR="00EC7493" w:rsidRDefault="00EC7493" w:rsidP="00EC7493">
      <w:pPr>
        <w:pStyle w:val="Heading2"/>
      </w:pPr>
      <w:r>
        <w:t>Student Teaching Placement 2 | Elizabeth Forward School District | Spring 2017</w:t>
      </w:r>
    </w:p>
    <w:p w:rsidR="00EC7493" w:rsidRDefault="00EC7493" w:rsidP="00EC7493">
      <w:pPr>
        <w:pStyle w:val="ListBullet"/>
        <w:numPr>
          <w:ilvl w:val="0"/>
          <w:numId w:val="30"/>
        </w:numPr>
      </w:pPr>
      <w:r>
        <w:t>3</w:t>
      </w:r>
      <w:r w:rsidRPr="00EC7493">
        <w:rPr>
          <w:vertAlign w:val="superscript"/>
        </w:rPr>
        <w:t>rd</w:t>
      </w:r>
      <w:r>
        <w:t xml:space="preserve"> Grade, </w:t>
      </w:r>
      <w:r w:rsidR="005D0D81">
        <w:t>21 students, 2 students with an IEP, 1 student with a 504 plan</w:t>
      </w:r>
    </w:p>
    <w:p w:rsidR="00EC7493" w:rsidRDefault="005D0D81" w:rsidP="00EC7493">
      <w:pPr>
        <w:pStyle w:val="ListBullet"/>
        <w:numPr>
          <w:ilvl w:val="0"/>
          <w:numId w:val="30"/>
        </w:numPr>
      </w:pPr>
      <w:r>
        <w:t>Create lesson</w:t>
      </w:r>
      <w:r w:rsidR="000D2FB6">
        <w:t>s</w:t>
      </w:r>
      <w:r>
        <w:t xml:space="preserve"> that include active engagement</w:t>
      </w:r>
    </w:p>
    <w:p w:rsidR="00EC7493" w:rsidRDefault="005D0D81" w:rsidP="00EC7493">
      <w:pPr>
        <w:pStyle w:val="ListBullet"/>
        <w:numPr>
          <w:ilvl w:val="0"/>
          <w:numId w:val="30"/>
        </w:numPr>
      </w:pPr>
      <w:r>
        <w:t>Completed an Action Research Project that focus on subtraction with regrouping</w:t>
      </w:r>
    </w:p>
    <w:p w:rsidR="00EC7493" w:rsidRDefault="00EC7493" w:rsidP="00EC7493">
      <w:pPr>
        <w:pStyle w:val="ListBullet"/>
        <w:numPr>
          <w:ilvl w:val="0"/>
          <w:numId w:val="0"/>
        </w:numPr>
      </w:pPr>
    </w:p>
    <w:p w:rsidR="006E1271" w:rsidRDefault="006E1271" w:rsidP="006E1271">
      <w:pPr>
        <w:pStyle w:val="Heading2"/>
      </w:pPr>
      <w:r>
        <w:t>private tutor | personal | december 2015-current</w:t>
      </w:r>
    </w:p>
    <w:p w:rsidR="006E1271" w:rsidRPr="000419E9" w:rsidRDefault="006E1271" w:rsidP="006E1271">
      <w:pPr>
        <w:pStyle w:val="ListBullet"/>
      </w:pPr>
      <w:r w:rsidRPr="000419E9">
        <w:t>Prepare lesson plans or learning modules for tutoring sessions according to students' needs and goals.</w:t>
      </w:r>
    </w:p>
    <w:p w:rsidR="006E1271" w:rsidRPr="000419E9" w:rsidRDefault="006E1271" w:rsidP="006E1271">
      <w:pPr>
        <w:pStyle w:val="ListBullet"/>
      </w:pPr>
      <w:r w:rsidRPr="000419E9">
        <w:t>Provide private instruction to individual students to improve academic performance.</w:t>
      </w:r>
    </w:p>
    <w:p w:rsidR="006E1271" w:rsidRPr="001B29CF" w:rsidRDefault="006E1271" w:rsidP="006E1271">
      <w:pPr>
        <w:pStyle w:val="ListBullet"/>
      </w:pPr>
      <w:r w:rsidRPr="000419E9">
        <w:t>Travel to students' homes to conduct tutoring sessions.</w:t>
      </w:r>
    </w:p>
    <w:p w:rsidR="000419E9" w:rsidRPr="000419E9" w:rsidRDefault="00CC108F" w:rsidP="000419E9">
      <w:pPr>
        <w:pStyle w:val="Heading2"/>
      </w:pPr>
      <w:r>
        <w:lastRenderedPageBreak/>
        <w:t>Server Supervisor</w:t>
      </w:r>
      <w:r w:rsidR="009D5933">
        <w:t> | </w:t>
      </w:r>
      <w:r>
        <w:t>Eat n park hospitality group</w:t>
      </w:r>
      <w:r w:rsidR="009D5933">
        <w:t> | </w:t>
      </w:r>
      <w:r>
        <w:t>March 2010- Current</w:t>
      </w:r>
    </w:p>
    <w:p w:rsidR="000419E9" w:rsidRPr="000419E9" w:rsidRDefault="000419E9" w:rsidP="000419E9">
      <w:pPr>
        <w:pStyle w:val="ListBullet"/>
      </w:pPr>
      <w:r w:rsidRPr="000419E9">
        <w:t xml:space="preserve">Prepare daily server chart, assign sections, clean-ups, and </w:t>
      </w:r>
      <w:r w:rsidR="00D57FB0">
        <w:t xml:space="preserve">run </w:t>
      </w:r>
      <w:r w:rsidRPr="000419E9">
        <w:t>breaks</w:t>
      </w:r>
    </w:p>
    <w:p w:rsidR="000419E9" w:rsidRPr="000419E9" w:rsidRDefault="000419E9" w:rsidP="000419E9">
      <w:pPr>
        <w:pStyle w:val="ListBullet"/>
      </w:pPr>
      <w:r w:rsidRPr="000419E9">
        <w:t>Clean and sanitize work areas, equipment, utensils, dishes, or silverware.</w:t>
      </w:r>
    </w:p>
    <w:p w:rsidR="000419E9" w:rsidRPr="000419E9" w:rsidRDefault="00BE1391" w:rsidP="000419E9">
      <w:pPr>
        <w:pStyle w:val="ListBullet"/>
      </w:pPr>
      <w:r>
        <w:t>Check</w:t>
      </w:r>
      <w:r w:rsidR="000419E9" w:rsidRPr="000419E9">
        <w:t xml:space="preserve"> servers' clean-ups and next-shift preparation</w:t>
      </w:r>
    </w:p>
    <w:p w:rsidR="000419E9" w:rsidRPr="000419E9" w:rsidRDefault="000419E9" w:rsidP="000419E9">
      <w:pPr>
        <w:pStyle w:val="ListBullet"/>
      </w:pPr>
      <w:r w:rsidRPr="000419E9">
        <w:t>Train new employees</w:t>
      </w:r>
    </w:p>
    <w:p w:rsidR="006270A9" w:rsidRDefault="000419E9" w:rsidP="000419E9">
      <w:pPr>
        <w:pStyle w:val="ListBullet"/>
      </w:pPr>
      <w:r w:rsidRPr="000419E9">
        <w:t>Determine appropriate tim</w:t>
      </w:r>
      <w:r w:rsidR="005D0D81">
        <w:t>es to send employees home</w:t>
      </w:r>
    </w:p>
    <w:p w:rsidR="00A84E97" w:rsidRDefault="00A84E97" w:rsidP="00A84E97">
      <w:pPr>
        <w:pStyle w:val="Heading2"/>
      </w:pPr>
      <w:r>
        <w:t>field Experience | Mon Valley Intermediate Unit | Spring 2016</w:t>
      </w:r>
    </w:p>
    <w:p w:rsidR="007E3611" w:rsidRDefault="007E3611" w:rsidP="00546EB4">
      <w:pPr>
        <w:pStyle w:val="ListBullet"/>
      </w:pPr>
      <w:r>
        <w:t>Life Skills Classroom, Elementary</w:t>
      </w:r>
    </w:p>
    <w:p w:rsidR="00A84E97" w:rsidRDefault="00A84E97" w:rsidP="00546EB4">
      <w:pPr>
        <w:pStyle w:val="ListBullet"/>
      </w:pPr>
      <w:r>
        <w:t>Completed a Function Behavior Assessment</w:t>
      </w:r>
    </w:p>
    <w:p w:rsidR="00A84E97" w:rsidRDefault="00A84E97" w:rsidP="00546EB4">
      <w:pPr>
        <w:pStyle w:val="ListBullet"/>
      </w:pPr>
      <w:r>
        <w:t xml:space="preserve">Created a Positive Behavior Plan for a student diagnosed with </w:t>
      </w:r>
      <w:r w:rsidR="007E3611">
        <w:t>PDD-NOS</w:t>
      </w:r>
    </w:p>
    <w:p w:rsidR="00011C99" w:rsidRDefault="00011C99" w:rsidP="00011C99">
      <w:pPr>
        <w:pStyle w:val="Heading2"/>
      </w:pPr>
      <w:r>
        <w:t>Field Expereince | Washington Park Elementray | Fall 2016</w:t>
      </w:r>
    </w:p>
    <w:p w:rsidR="00011C99" w:rsidRPr="000419E9" w:rsidRDefault="00011C99" w:rsidP="000C14BF">
      <w:pPr>
        <w:pStyle w:val="ListBullet"/>
      </w:pPr>
      <w:r>
        <w:t xml:space="preserve">Autistic Support Classroom, Kindergarten </w:t>
      </w:r>
    </w:p>
    <w:p w:rsidR="00011C99" w:rsidRDefault="00011C99" w:rsidP="00011C99">
      <w:pPr>
        <w:pStyle w:val="ListBullet"/>
      </w:pPr>
      <w:r>
        <w:t xml:space="preserve">Administered the Woodcock-Johnson Test of Achievement </w:t>
      </w:r>
    </w:p>
    <w:p w:rsidR="00011C99" w:rsidRDefault="00011C99" w:rsidP="00011C99">
      <w:pPr>
        <w:pStyle w:val="ListBullet"/>
      </w:pPr>
      <w:r>
        <w:t>Prepared and incorporated interventions based on WOJO results</w:t>
      </w:r>
    </w:p>
    <w:p w:rsidR="001C0441" w:rsidRDefault="001C0441" w:rsidP="001C0441">
      <w:pPr>
        <w:pStyle w:val="Heading2"/>
      </w:pPr>
      <w:r>
        <w:t>field Experience | </w:t>
      </w:r>
      <w:r w:rsidR="0057713A">
        <w:t xml:space="preserve">George </w:t>
      </w:r>
      <w:r>
        <w:t>Washington Elementary</w:t>
      </w:r>
      <w:r w:rsidR="0057713A">
        <w:t> | Fall 2015</w:t>
      </w:r>
    </w:p>
    <w:p w:rsidR="001C0441" w:rsidRDefault="0057713A" w:rsidP="001C0441">
      <w:pPr>
        <w:pStyle w:val="ListBullet"/>
      </w:pPr>
      <w:r>
        <w:t>First grade</w:t>
      </w:r>
      <w:r w:rsidR="001C0441">
        <w:t>, Elementary</w:t>
      </w:r>
      <w:r w:rsidR="00404085">
        <w:t>, 145 hours, 23 Students</w:t>
      </w:r>
    </w:p>
    <w:p w:rsidR="001C0441" w:rsidRDefault="0057713A" w:rsidP="001C0441">
      <w:pPr>
        <w:pStyle w:val="ListBullet"/>
      </w:pPr>
      <w:r>
        <w:t>Conducted observations on classroom environment, instruction, and behavior management</w:t>
      </w:r>
    </w:p>
    <w:p w:rsidR="001C0441" w:rsidRPr="001B29CF" w:rsidRDefault="001C0441" w:rsidP="001C0441">
      <w:pPr>
        <w:pStyle w:val="ListBullet"/>
        <w:numPr>
          <w:ilvl w:val="0"/>
          <w:numId w:val="0"/>
        </w:numPr>
      </w:pPr>
    </w:p>
    <w:p w:rsidR="00011C99" w:rsidRPr="000419E9" w:rsidRDefault="00011C99" w:rsidP="00011C99">
      <w:pPr>
        <w:pStyle w:val="ListBullet"/>
        <w:numPr>
          <w:ilvl w:val="0"/>
          <w:numId w:val="0"/>
        </w:numPr>
        <w:ind w:left="216"/>
      </w:pPr>
    </w:p>
    <w:p w:rsidR="00A84E97" w:rsidRPr="001B29CF" w:rsidRDefault="00A84E97" w:rsidP="007E3611">
      <w:pPr>
        <w:pStyle w:val="ListBullet"/>
        <w:numPr>
          <w:ilvl w:val="0"/>
          <w:numId w:val="0"/>
        </w:numPr>
      </w:pPr>
    </w:p>
    <w:p w:rsidR="00A84E97" w:rsidRDefault="00A84E97" w:rsidP="00A84E97">
      <w:pPr>
        <w:pStyle w:val="ListBullet"/>
        <w:numPr>
          <w:ilvl w:val="0"/>
          <w:numId w:val="0"/>
        </w:numPr>
      </w:pPr>
    </w:p>
    <w:p w:rsidR="006E1271" w:rsidRPr="001B29CF" w:rsidRDefault="006E1271" w:rsidP="00A84E97">
      <w:pPr>
        <w:pStyle w:val="ListBullet"/>
        <w:numPr>
          <w:ilvl w:val="0"/>
          <w:numId w:val="0"/>
        </w:numPr>
      </w:pPr>
    </w:p>
    <w:sectPr w:rsidR="006E1271" w:rsidRPr="001B29CF" w:rsidSect="002B06E6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9B" w:rsidRDefault="00D7409B">
      <w:pPr>
        <w:spacing w:after="0"/>
      </w:pPr>
      <w:r>
        <w:separator/>
      </w:r>
    </w:p>
  </w:endnote>
  <w:endnote w:type="continuationSeparator" w:id="0">
    <w:p w:rsidR="00D7409B" w:rsidRDefault="00D74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7CD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9B" w:rsidRDefault="00D7409B">
      <w:pPr>
        <w:spacing w:after="0"/>
      </w:pPr>
      <w:r>
        <w:separator/>
      </w:r>
    </w:p>
  </w:footnote>
  <w:footnote w:type="continuationSeparator" w:id="0">
    <w:p w:rsidR="00D7409B" w:rsidRDefault="00D740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DEE5B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DA6C13"/>
    <w:multiLevelType w:val="multilevel"/>
    <w:tmpl w:val="B99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F257C2"/>
    <w:multiLevelType w:val="multilevel"/>
    <w:tmpl w:val="ECFA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0EF7F28"/>
    <w:multiLevelType w:val="multilevel"/>
    <w:tmpl w:val="E3C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740DEA"/>
    <w:multiLevelType w:val="multilevel"/>
    <w:tmpl w:val="E21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CF0AAC"/>
    <w:multiLevelType w:val="multilevel"/>
    <w:tmpl w:val="113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2C97ED9"/>
    <w:multiLevelType w:val="multilevel"/>
    <w:tmpl w:val="237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2"/>
  </w:num>
  <w:num w:numId="16">
    <w:abstractNumId w:val="12"/>
  </w:num>
  <w:num w:numId="17">
    <w:abstractNumId w:val="19"/>
  </w:num>
  <w:num w:numId="18">
    <w:abstractNumId w:val="10"/>
  </w:num>
  <w:num w:numId="19">
    <w:abstractNumId w:val="26"/>
  </w:num>
  <w:num w:numId="20">
    <w:abstractNumId w:val="23"/>
  </w:num>
  <w:num w:numId="21">
    <w:abstractNumId w:val="11"/>
  </w:num>
  <w:num w:numId="22">
    <w:abstractNumId w:val="18"/>
  </w:num>
  <w:num w:numId="23">
    <w:abstractNumId w:val="25"/>
  </w:num>
  <w:num w:numId="24">
    <w:abstractNumId w:val="21"/>
  </w:num>
  <w:num w:numId="25">
    <w:abstractNumId w:val="17"/>
  </w:num>
  <w:num w:numId="26">
    <w:abstractNumId w:val="13"/>
  </w:num>
  <w:num w:numId="27">
    <w:abstractNumId w:val="15"/>
  </w:num>
  <w:num w:numId="28">
    <w:abstractNumId w:val="24"/>
  </w:num>
  <w:num w:numId="29">
    <w:abstractNumId w:val="20"/>
  </w:num>
  <w:num w:numId="30">
    <w:abstractNumId w:val="11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8F"/>
    <w:rsid w:val="00011C99"/>
    <w:rsid w:val="000419E9"/>
    <w:rsid w:val="000A4F59"/>
    <w:rsid w:val="000B7CDB"/>
    <w:rsid w:val="000D2FB6"/>
    <w:rsid w:val="00141A4C"/>
    <w:rsid w:val="00180E0E"/>
    <w:rsid w:val="001A3B31"/>
    <w:rsid w:val="001B29CF"/>
    <w:rsid w:val="001C0441"/>
    <w:rsid w:val="0028220F"/>
    <w:rsid w:val="002B06E6"/>
    <w:rsid w:val="00356C14"/>
    <w:rsid w:val="003B14DA"/>
    <w:rsid w:val="003F5AB2"/>
    <w:rsid w:val="00400FAB"/>
    <w:rsid w:val="00404085"/>
    <w:rsid w:val="00414842"/>
    <w:rsid w:val="005068BD"/>
    <w:rsid w:val="0057713A"/>
    <w:rsid w:val="005D0D81"/>
    <w:rsid w:val="00617B26"/>
    <w:rsid w:val="006270A9"/>
    <w:rsid w:val="00675956"/>
    <w:rsid w:val="00681034"/>
    <w:rsid w:val="006E1271"/>
    <w:rsid w:val="007E3611"/>
    <w:rsid w:val="00816216"/>
    <w:rsid w:val="0087734B"/>
    <w:rsid w:val="0093777F"/>
    <w:rsid w:val="00987B58"/>
    <w:rsid w:val="009D5933"/>
    <w:rsid w:val="00A84E97"/>
    <w:rsid w:val="00AB2178"/>
    <w:rsid w:val="00B173E1"/>
    <w:rsid w:val="00BD768D"/>
    <w:rsid w:val="00BE1391"/>
    <w:rsid w:val="00C61F8E"/>
    <w:rsid w:val="00CB5600"/>
    <w:rsid w:val="00CC108F"/>
    <w:rsid w:val="00D57FB0"/>
    <w:rsid w:val="00D7409B"/>
    <w:rsid w:val="00DB4AB8"/>
    <w:rsid w:val="00DC1DD2"/>
    <w:rsid w:val="00E61439"/>
    <w:rsid w:val="00E83E4B"/>
    <w:rsid w:val="00EC7493"/>
    <w:rsid w:val="00F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DAE74-1677-4B08-B353-E65A87A9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7CDB"/>
  </w:style>
  <w:style w:type="paragraph" w:styleId="Heading1">
    <w:name w:val="heading 1"/>
    <w:basedOn w:val="Normal"/>
    <w:next w:val="Normal"/>
    <w:link w:val="Heading1Char"/>
    <w:uiPriority w:val="9"/>
    <w:qFormat/>
    <w:rsid w:val="000B7CD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CDB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DB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D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D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D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D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CDB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CD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49224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6D1D6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6D1D6A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7CDB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7CDB"/>
    <w:rPr>
      <w:caps/>
      <w:spacing w:val="15"/>
      <w:shd w:val="clear" w:color="auto" w:fill="F1CBF0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CDB"/>
    <w:pPr>
      <w:outlineLvl w:val="9"/>
    </w:pPr>
  </w:style>
  <w:style w:type="character" w:styleId="IntenseEmphasis">
    <w:name w:val="Intense Emphasis"/>
    <w:uiPriority w:val="21"/>
    <w:qFormat/>
    <w:rsid w:val="000B7CDB"/>
    <w:rPr>
      <w:b/>
      <w:bCs/>
      <w:caps/>
      <w:color w:val="481346" w:themeColor="accent1" w:themeShade="7F"/>
      <w:spacing w:val="10"/>
    </w:rPr>
  </w:style>
  <w:style w:type="character" w:styleId="IntenseReference">
    <w:name w:val="Intense Reference"/>
    <w:uiPriority w:val="32"/>
    <w:qFormat/>
    <w:rsid w:val="000B7CDB"/>
    <w:rPr>
      <w:b/>
      <w:bCs/>
      <w:i/>
      <w:iCs/>
      <w:cap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DB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DB"/>
    <w:rPr>
      <w:color w:val="92278F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147FD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6D1D6A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i/>
      <w:iCs/>
      <w:color w:val="6D1D6A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CDB"/>
    <w:rPr>
      <w:b/>
      <w:bCs/>
      <w:color w:val="6D1D6A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DB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DB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DB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DB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DB"/>
    <w:rPr>
      <w:caps/>
      <w:color w:val="6D1D6A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7C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7CDB"/>
    <w:rPr>
      <w:b/>
      <w:bCs/>
    </w:rPr>
  </w:style>
  <w:style w:type="character" w:styleId="Emphasis">
    <w:name w:val="Emphasis"/>
    <w:uiPriority w:val="20"/>
    <w:qFormat/>
    <w:rsid w:val="000B7CDB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0B7C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C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CDB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0B7CDB"/>
    <w:rPr>
      <w:i/>
      <w:iCs/>
      <w:color w:val="481346" w:themeColor="accent1" w:themeShade="7F"/>
    </w:rPr>
  </w:style>
  <w:style w:type="character" w:styleId="SubtleReference">
    <w:name w:val="Subtle Reference"/>
    <w:uiPriority w:val="31"/>
    <w:qFormat/>
    <w:rsid w:val="000B7CDB"/>
    <w:rPr>
      <w:b/>
      <w:bCs/>
      <w:color w:val="92278F" w:themeColor="accent1"/>
    </w:rPr>
  </w:style>
  <w:style w:type="character" w:styleId="BookTitle">
    <w:name w:val="Book Title"/>
    <w:uiPriority w:val="33"/>
    <w:qFormat/>
    <w:rsid w:val="000B7CDB"/>
    <w:rPr>
      <w:b/>
      <w:bCs/>
      <w:i/>
      <w:iCs/>
      <w:spacing w:val="0"/>
    </w:rPr>
  </w:style>
  <w:style w:type="character" w:styleId="Mention">
    <w:name w:val="Mention"/>
    <w:basedOn w:val="DefaultParagraphFont"/>
    <w:uiPriority w:val="99"/>
    <w:semiHidden/>
    <w:unhideWhenUsed/>
    <w:rsid w:val="00CB56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ejacobson@verizon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1673C6328493A8313C4992799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0D67-ED64-4304-8A57-F5149ECB802F}"/>
      </w:docPartPr>
      <w:docPartBody>
        <w:p w:rsidR="00885D6B" w:rsidRDefault="00DF60AB">
          <w:pPr>
            <w:pStyle w:val="9721673C6328493A8313C4992799FB77"/>
          </w:pPr>
          <w:r>
            <w:t>Objective</w:t>
          </w:r>
        </w:p>
      </w:docPartBody>
    </w:docPart>
    <w:docPart>
      <w:docPartPr>
        <w:name w:val="EFEA8EBBB3824A6687B1FA6EB2582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A300-85D0-44BF-B586-F7A7AAAD497B}"/>
      </w:docPartPr>
      <w:docPartBody>
        <w:p w:rsidR="00885D6B" w:rsidRDefault="00DF60AB">
          <w:pPr>
            <w:pStyle w:val="EFEA8EBBB3824A6687B1FA6EB25820D1"/>
          </w:pPr>
          <w:r>
            <w:t>Education</w:t>
          </w:r>
        </w:p>
      </w:docPartBody>
    </w:docPart>
    <w:docPart>
      <w:docPartPr>
        <w:name w:val="84C947D96BC84176A9B7B7E5C6EBB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CDD9-9B51-4231-9528-5AB690D24ECD}"/>
      </w:docPartPr>
      <w:docPartBody>
        <w:p w:rsidR="00885D6B" w:rsidRDefault="00DF60AB">
          <w:pPr>
            <w:pStyle w:val="84C947D96BC84176A9B7B7E5C6EBBB08"/>
          </w:pPr>
          <w:r>
            <w:t>Skills &amp; Abilities</w:t>
          </w:r>
        </w:p>
      </w:docPartBody>
    </w:docPart>
    <w:docPart>
      <w:docPartPr>
        <w:name w:val="4531F43343154B34AB241474EB24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E3F4-1D9A-42CA-89DB-6C5D6E19F09E}"/>
      </w:docPartPr>
      <w:docPartBody>
        <w:p w:rsidR="00885D6B" w:rsidRDefault="00DF60AB">
          <w:pPr>
            <w:pStyle w:val="4531F43343154B34AB241474EB24E97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AB"/>
    <w:rsid w:val="00194B56"/>
    <w:rsid w:val="001B541A"/>
    <w:rsid w:val="00362A1A"/>
    <w:rsid w:val="00756F80"/>
    <w:rsid w:val="00885D6B"/>
    <w:rsid w:val="008F2467"/>
    <w:rsid w:val="00965D8D"/>
    <w:rsid w:val="00D03F30"/>
    <w:rsid w:val="00D856EA"/>
    <w:rsid w:val="00D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13449E4C4E4B55956AD6DDDC15A632">
    <w:name w:val="C713449E4C4E4B55956AD6DDDC15A632"/>
  </w:style>
  <w:style w:type="paragraph" w:customStyle="1" w:styleId="FF9C4CD709EC4FDBB7E4C0432EC5522B">
    <w:name w:val="FF9C4CD709EC4FDBB7E4C0432EC5522B"/>
  </w:style>
  <w:style w:type="paragraph" w:customStyle="1" w:styleId="C22F3ECDDDDE44CE80BE4868C449604F">
    <w:name w:val="C22F3ECDDDDE44CE80BE4868C449604F"/>
  </w:style>
  <w:style w:type="paragraph" w:customStyle="1" w:styleId="036CAB1262B042F989873CDE06F98320">
    <w:name w:val="036CAB1262B042F989873CDE06F98320"/>
  </w:style>
  <w:style w:type="paragraph" w:customStyle="1" w:styleId="9721673C6328493A8313C4992799FB77">
    <w:name w:val="9721673C6328493A8313C4992799FB77"/>
  </w:style>
  <w:style w:type="paragraph" w:customStyle="1" w:styleId="3A3C12433FF544E0B3580C674E5C141F">
    <w:name w:val="3A3C12433FF544E0B3580C674E5C141F"/>
  </w:style>
  <w:style w:type="paragraph" w:customStyle="1" w:styleId="EFEA8EBBB3824A6687B1FA6EB25820D1">
    <w:name w:val="EFEA8EBBB3824A6687B1FA6EB25820D1"/>
  </w:style>
  <w:style w:type="paragraph" w:customStyle="1" w:styleId="84B064EE394F40B0AA0C6353B12150CE">
    <w:name w:val="84B064EE394F40B0AA0C6353B12150CE"/>
  </w:style>
  <w:style w:type="paragraph" w:customStyle="1" w:styleId="60FF18E8C90248588642D20DE9103652">
    <w:name w:val="60FF18E8C90248588642D20DE9103652"/>
  </w:style>
  <w:style w:type="paragraph" w:customStyle="1" w:styleId="A1D234DF9D8B49CDA42B1A3155EB72D4">
    <w:name w:val="A1D234DF9D8B49CDA42B1A3155EB72D4"/>
  </w:style>
  <w:style w:type="paragraph" w:customStyle="1" w:styleId="53F3C3B056D6411181DEDDA03CF6DC64">
    <w:name w:val="53F3C3B056D6411181DEDDA03CF6DC64"/>
  </w:style>
  <w:style w:type="paragraph" w:customStyle="1" w:styleId="77A089619A954536990E677E336A55BB">
    <w:name w:val="77A089619A954536990E677E336A55BB"/>
  </w:style>
  <w:style w:type="paragraph" w:customStyle="1" w:styleId="22502703D4D845EB9C80A74B37303826">
    <w:name w:val="22502703D4D845EB9C80A74B37303826"/>
  </w:style>
  <w:style w:type="paragraph" w:customStyle="1" w:styleId="52D71259070C42C4AD0DDEAE265580DC">
    <w:name w:val="52D71259070C42C4AD0DDEAE265580DC"/>
  </w:style>
  <w:style w:type="paragraph" w:customStyle="1" w:styleId="36AA0D385C26406CAA149489313447A2">
    <w:name w:val="36AA0D385C26406CAA149489313447A2"/>
  </w:style>
  <w:style w:type="paragraph" w:customStyle="1" w:styleId="84C947D96BC84176A9B7B7E5C6EBBB08">
    <w:name w:val="84C947D96BC84176A9B7B7E5C6EBBB08"/>
  </w:style>
  <w:style w:type="paragraph" w:customStyle="1" w:styleId="568DFA13ED034F33B9CC28B730EA870E">
    <w:name w:val="568DFA13ED034F33B9CC28B730EA870E"/>
  </w:style>
  <w:style w:type="paragraph" w:customStyle="1" w:styleId="EE1753A06C874767BAD144AC910CA651">
    <w:name w:val="EE1753A06C874767BAD144AC910CA651"/>
  </w:style>
  <w:style w:type="paragraph" w:customStyle="1" w:styleId="819843024A1943D590E4096EC0E0688F">
    <w:name w:val="819843024A1943D590E4096EC0E0688F"/>
  </w:style>
  <w:style w:type="paragraph" w:customStyle="1" w:styleId="65F9D71D8E4C4D23A83A7A0B4BF755F8">
    <w:name w:val="65F9D71D8E4C4D23A83A7A0B4BF755F8"/>
  </w:style>
  <w:style w:type="paragraph" w:customStyle="1" w:styleId="684D04EF9D094C67BFEA5FA418854EF8">
    <w:name w:val="684D04EF9D094C67BFEA5FA418854EF8"/>
  </w:style>
  <w:style w:type="paragraph" w:customStyle="1" w:styleId="12301889D49D403DA0D1C11A9D8C4A1A">
    <w:name w:val="12301889D49D403DA0D1C11A9D8C4A1A"/>
  </w:style>
  <w:style w:type="paragraph" w:customStyle="1" w:styleId="D5AC4CC8474B40F1BFBAD737C1100F38">
    <w:name w:val="D5AC4CC8474B40F1BFBAD737C1100F38"/>
  </w:style>
  <w:style w:type="paragraph" w:customStyle="1" w:styleId="1DB1A16A8E5D484E8BAAB7836C95EDF9">
    <w:name w:val="1DB1A16A8E5D484E8BAAB7836C95EDF9"/>
  </w:style>
  <w:style w:type="paragraph" w:customStyle="1" w:styleId="4531F43343154B34AB241474EB24E97B">
    <w:name w:val="4531F43343154B34AB241474EB24E97B"/>
  </w:style>
  <w:style w:type="paragraph" w:customStyle="1" w:styleId="A646B2DD851C4389ACBF932FF679D56A">
    <w:name w:val="A646B2DD851C4389ACBF932FF679D56A"/>
  </w:style>
  <w:style w:type="paragraph" w:customStyle="1" w:styleId="7BAD1DB8D5E34F02B1DAD93A516D5D7C">
    <w:name w:val="7BAD1DB8D5E34F02B1DAD93A516D5D7C"/>
  </w:style>
  <w:style w:type="paragraph" w:customStyle="1" w:styleId="CC37393165D946DDA2D47627ABF3E4C2">
    <w:name w:val="CC37393165D946DDA2D47627ABF3E4C2"/>
  </w:style>
  <w:style w:type="paragraph" w:customStyle="1" w:styleId="8F2B3D0FD9C24D5FB49323E50DEF8E24">
    <w:name w:val="8F2B3D0FD9C24D5FB49323E50DEF8E24"/>
  </w:style>
  <w:style w:type="paragraph" w:customStyle="1" w:styleId="EF359F695DFE4DC59F504BD2EB90FBE4">
    <w:name w:val="EF359F695DFE4DC59F504BD2EB90FBE4"/>
  </w:style>
  <w:style w:type="paragraph" w:customStyle="1" w:styleId="7511CF516DAC4E7EBED697BFD1EC71D0">
    <w:name w:val="7511CF516DAC4E7EBED697BFD1EC71D0"/>
  </w:style>
  <w:style w:type="paragraph" w:customStyle="1" w:styleId="3AA6207F348C43B2A6ACB2F0689B6BE0">
    <w:name w:val="3AA6207F348C43B2A6ACB2F0689B6BE0"/>
  </w:style>
  <w:style w:type="paragraph" w:customStyle="1" w:styleId="4CED655ADAED4DDC98A0104F4EDD0CA0">
    <w:name w:val="4CED655ADAED4DDC98A0104F4EDD0C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6C4-82EE-4F06-B7A0-F71D4046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 Jacobson</dc:creator>
  <cp:keywords/>
  <cp:lastModifiedBy>Diane Jacobson</cp:lastModifiedBy>
  <cp:revision>20</cp:revision>
  <cp:lastPrinted>2017-03-29T02:56:00Z</cp:lastPrinted>
  <dcterms:created xsi:type="dcterms:W3CDTF">2016-10-02T01:35:00Z</dcterms:created>
  <dcterms:modified xsi:type="dcterms:W3CDTF">2017-03-31T17:24:00Z</dcterms:modified>
  <cp:version/>
</cp:coreProperties>
</file>