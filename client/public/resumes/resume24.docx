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4E" w:rsidRDefault="00B8364B">
      <w:pPr>
        <w:pStyle w:val="NAME"/>
      </w:pPr>
      <w:bookmarkStart w:id="0" w:name="_GoBack"/>
      <w:bookmarkEnd w:id="0"/>
      <w:r>
        <w:t>Theresa M. Kemp</w:t>
      </w:r>
    </w:p>
    <w:p w:rsidR="00B3064E" w:rsidRDefault="00091916">
      <w:pPr>
        <w:pStyle w:val="Address"/>
      </w:pPr>
      <w:r>
        <w:t>8081 Heritage Drive</w:t>
      </w:r>
      <w:r w:rsidR="00B8364B">
        <w:t xml:space="preserve">, </w:t>
      </w:r>
      <w:r>
        <w:t>Alburtis, PA 18011</w:t>
      </w:r>
    </w:p>
    <w:p w:rsidR="00B3064E" w:rsidRDefault="00B8364B">
      <w:pPr>
        <w:pStyle w:val="Address"/>
      </w:pPr>
      <w:r>
        <w:t>610-392-6011</w:t>
      </w:r>
      <w:r w:rsidR="001904BF">
        <w:t xml:space="preserve"> •</w:t>
      </w:r>
      <w:r w:rsidR="001904BF" w:rsidRPr="00B8364B">
        <w:rPr>
          <w:color w:val="000000" w:themeColor="text1"/>
        </w:rPr>
        <w:t xml:space="preserve"> </w:t>
      </w:r>
      <w:hyperlink r:id="rId10" w:history="1">
        <w:r w:rsidRPr="00B8364B">
          <w:rPr>
            <w:rStyle w:val="Hyperlink"/>
            <w:color w:val="000000" w:themeColor="text1"/>
          </w:rPr>
          <w:t>tkemp1982@yahoo.com</w:t>
        </w:r>
      </w:hyperlink>
    </w:p>
    <w:p w:rsidR="00B8364B" w:rsidRDefault="00B8364B">
      <w:pPr>
        <w:pStyle w:val="Address"/>
      </w:pPr>
    </w:p>
    <w:p w:rsidR="00B3064E" w:rsidRDefault="001904BF">
      <w:pPr>
        <w:pStyle w:val="ProfessionalSummary"/>
      </w:pPr>
      <w:r>
        <w:t>Summary</w:t>
      </w:r>
    </w:p>
    <w:p w:rsidR="00B8364B" w:rsidRDefault="00B8364B">
      <w:pPr>
        <w:pStyle w:val="ProfessionalSummary"/>
      </w:pPr>
      <w:r>
        <w:t>Motivat</w:t>
      </w:r>
      <w:r w:rsidR="00091916">
        <w:t>ed, enthusiastic educator with 10</w:t>
      </w:r>
      <w:r>
        <w:t xml:space="preserve"> years experience fostering a cohesive student learning atmosphere.</w:t>
      </w:r>
    </w:p>
    <w:p w:rsidR="007D1DEC" w:rsidRDefault="007D1DEC">
      <w:pPr>
        <w:pStyle w:val="ProfessionalSummary"/>
      </w:pPr>
    </w:p>
    <w:p w:rsidR="007D1DEC" w:rsidRDefault="007D1DEC" w:rsidP="007D1DEC">
      <w:pPr>
        <w:pStyle w:val="ProfessionalSummary"/>
        <w:jc w:val="center"/>
        <w:rPr>
          <w:sz w:val="24"/>
          <w:szCs w:val="24"/>
        </w:rPr>
      </w:pPr>
      <w:r>
        <w:rPr>
          <w:sz w:val="24"/>
          <w:szCs w:val="24"/>
        </w:rPr>
        <w:t>CORE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Managing classroom for diverse populations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Excellent classroom management and organization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Expertise in elementary and secondary special education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Teaching, tutoring, and mentoring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Motivating students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Positive learning environment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Experienced in behavior modification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Diverse classroom settings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Interactive teaching/learning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Tailoring curriculum plans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Differentiated instruction</w:t>
            </w: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Positive reinforcement</w:t>
            </w:r>
          </w:p>
        </w:tc>
      </w:tr>
      <w:tr w:rsidR="007D1DEC" w:rsidTr="00BD0ACE"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PA teaching and administration credentials</w:t>
            </w:r>
          </w:p>
          <w:p w:rsidR="00BD0ACE" w:rsidRDefault="00BD0ACE" w:rsidP="00BD0ACE">
            <w:pPr>
              <w:pStyle w:val="Accomplishments"/>
              <w:numPr>
                <w:ilvl w:val="0"/>
                <w:numId w:val="0"/>
              </w:numPr>
              <w:ind w:left="1080"/>
            </w:pPr>
          </w:p>
        </w:tc>
        <w:tc>
          <w:tcPr>
            <w:tcW w:w="5148" w:type="dxa"/>
          </w:tcPr>
          <w:p w:rsidR="007D1DEC" w:rsidRDefault="00BD0ACE" w:rsidP="00BD0ACE">
            <w:pPr>
              <w:pStyle w:val="Accomplishments"/>
            </w:pPr>
            <w:r>
              <w:t>M.S. Educational Administration</w:t>
            </w:r>
          </w:p>
        </w:tc>
      </w:tr>
    </w:tbl>
    <w:p w:rsidR="007D1DEC" w:rsidRDefault="00BD0ACE" w:rsidP="00BD0ACE">
      <w:pPr>
        <w:pStyle w:val="ProfessionalSummary"/>
        <w:jc w:val="center"/>
        <w:rPr>
          <w:sz w:val="24"/>
          <w:szCs w:val="24"/>
        </w:rPr>
      </w:pPr>
      <w:r>
        <w:rPr>
          <w:sz w:val="24"/>
          <w:szCs w:val="24"/>
        </w:rPr>
        <w:t>ACHIEVEMENTS</w:t>
      </w:r>
    </w:p>
    <w:p w:rsidR="00BD0ACE" w:rsidRDefault="00BD0ACE" w:rsidP="00BD0ACE">
      <w:pPr>
        <w:pStyle w:val="ProfessionalSummary"/>
        <w:rPr>
          <w:b w:val="0"/>
          <w:i/>
        </w:rPr>
      </w:pPr>
      <w:r>
        <w:rPr>
          <w:b w:val="0"/>
          <w:i/>
        </w:rPr>
        <w:t>Material Development</w:t>
      </w:r>
    </w:p>
    <w:p w:rsidR="00BD0ACE" w:rsidRDefault="00BD0ACE" w:rsidP="00BD0ACE">
      <w:pPr>
        <w:pStyle w:val="Accomplishments"/>
      </w:pPr>
      <w:r>
        <w:t>Created materials targeting emotional support students to create an engaging educational experience.</w:t>
      </w:r>
    </w:p>
    <w:p w:rsidR="00BD0ACE" w:rsidRDefault="00BD0ACE" w:rsidP="00BD0ACE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>Lesson Planning</w:t>
      </w:r>
    </w:p>
    <w:p w:rsidR="00BD0ACE" w:rsidRDefault="00BD0ACE" w:rsidP="00BD0ACE">
      <w:pPr>
        <w:pStyle w:val="Accomplishments"/>
      </w:pPr>
      <w:r>
        <w:t>Introduced new learning methods to ensure total comprehension for all students.</w:t>
      </w:r>
    </w:p>
    <w:p w:rsidR="00BD0ACE" w:rsidRDefault="00BD0ACE" w:rsidP="00BD0ACE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>Curriculum Development</w:t>
      </w:r>
    </w:p>
    <w:p w:rsidR="00BD0ACE" w:rsidRDefault="00BD0ACE" w:rsidP="00BD0ACE">
      <w:pPr>
        <w:pStyle w:val="Accomplishments"/>
      </w:pPr>
      <w:r>
        <w:t>Tailored educational curriculum to s</w:t>
      </w:r>
      <w:r w:rsidR="00FA7B3B">
        <w:t>tudents with a range of learning styles, disabilities, strengths, and weaknesses.</w:t>
      </w:r>
    </w:p>
    <w:p w:rsidR="00FA7B3B" w:rsidRDefault="00FA7B3B" w:rsidP="00FA7B3B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>Dynamic Teaching Techniques</w:t>
      </w:r>
    </w:p>
    <w:p w:rsidR="00FA7B3B" w:rsidRDefault="00FA7B3B" w:rsidP="00FA7B3B">
      <w:pPr>
        <w:pStyle w:val="Accomplishments"/>
      </w:pPr>
      <w:r>
        <w:t>Instructed students in academic subjects using a variety of techniques such as phonetics, multisensory learning, and repetition to reinforce learning.</w:t>
      </w:r>
    </w:p>
    <w:p w:rsidR="00FA7B3B" w:rsidRDefault="00FA7B3B" w:rsidP="00FA7B3B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 xml:space="preserve">Educational </w:t>
      </w:r>
      <w:r w:rsidRPr="00FA7B3B">
        <w:rPr>
          <w:i/>
        </w:rPr>
        <w:t>Strategies</w:t>
      </w:r>
    </w:p>
    <w:p w:rsidR="00FA7B3B" w:rsidRDefault="00FA7B3B" w:rsidP="00FA7B3B">
      <w:pPr>
        <w:pStyle w:val="Accomplishments"/>
      </w:pPr>
      <w:r>
        <w:t>Employed special education strategies and techniques during instruction to improve development of sensory/perceptual-motor skills, language, cognition, and memory.</w:t>
      </w:r>
    </w:p>
    <w:p w:rsidR="00FA7B3B" w:rsidRDefault="00FA7B3B" w:rsidP="00FA7B3B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>Targeted Development</w:t>
      </w:r>
    </w:p>
    <w:p w:rsidR="00FA7B3B" w:rsidRDefault="00FA7B3B" w:rsidP="00FA7B3B">
      <w:pPr>
        <w:pStyle w:val="Accomplishments"/>
      </w:pPr>
      <w:r>
        <w:t>Met with parents and guardians to discuss children’s progress and to determine priorities and resource needs.</w:t>
      </w:r>
    </w:p>
    <w:p w:rsidR="00FA7B3B" w:rsidRDefault="00FA7B3B" w:rsidP="00FA7B3B">
      <w:pPr>
        <w:pStyle w:val="Accomplishments"/>
        <w:numPr>
          <w:ilvl w:val="0"/>
          <w:numId w:val="0"/>
        </w:numPr>
        <w:rPr>
          <w:i/>
        </w:rPr>
      </w:pPr>
      <w:r>
        <w:rPr>
          <w:i/>
        </w:rPr>
        <w:t>Mentoring</w:t>
      </w:r>
    </w:p>
    <w:p w:rsidR="00FA7B3B" w:rsidRPr="00FA7B3B" w:rsidRDefault="00FA7B3B" w:rsidP="00FA7B3B">
      <w:pPr>
        <w:pStyle w:val="Accomplishments"/>
      </w:pPr>
      <w:r>
        <w:t xml:space="preserve">Served as student mentor for students when academic problems and/or personal problems arose, meeting with guardians to reach solutions. </w:t>
      </w:r>
    </w:p>
    <w:p w:rsidR="00BD0ACE" w:rsidRPr="007D1DEC" w:rsidRDefault="00BD0ACE" w:rsidP="007D1DEC">
      <w:pPr>
        <w:pStyle w:val="ProfessionalSummary"/>
        <w:rPr>
          <w:b w:val="0"/>
        </w:rPr>
      </w:pPr>
    </w:p>
    <w:p w:rsidR="00B3064E" w:rsidRDefault="001904BF">
      <w:pPr>
        <w:pStyle w:val="SectionHeader"/>
      </w:pPr>
      <w:r>
        <w:t>PROFESSIONAL EXPERIENCE</w:t>
      </w:r>
    </w:p>
    <w:p w:rsidR="00B3064E" w:rsidRDefault="00B8364B">
      <w:pPr>
        <w:pStyle w:val="Company"/>
      </w:pPr>
      <w:r>
        <w:t xml:space="preserve">Allentown School District • Allentown, PA </w:t>
      </w:r>
      <w:r w:rsidR="001904BF">
        <w:t xml:space="preserve">• </w:t>
      </w:r>
      <w:r>
        <w:t>August 2011-Current</w:t>
      </w:r>
    </w:p>
    <w:p w:rsidR="00B3064E" w:rsidRDefault="00B8364B">
      <w:pPr>
        <w:pStyle w:val="CompanyDescription"/>
      </w:pPr>
      <w:r>
        <w:t>IBEAM Academy</w:t>
      </w:r>
      <w:r w:rsidR="001904BF">
        <w:t xml:space="preserve"> </w:t>
      </w:r>
    </w:p>
    <w:p w:rsidR="00B3064E" w:rsidRDefault="00B8364B">
      <w:pPr>
        <w:pStyle w:val="Position"/>
      </w:pPr>
      <w:r>
        <w:t>Special Education Teacher</w:t>
      </w:r>
      <w:r w:rsidR="0017232C">
        <w:t xml:space="preserve"> 9</w:t>
      </w:r>
      <w:r w:rsidR="0017232C" w:rsidRPr="0017232C">
        <w:rPr>
          <w:vertAlign w:val="superscript"/>
        </w:rPr>
        <w:t>th</w:t>
      </w:r>
      <w:r w:rsidR="0017232C">
        <w:t xml:space="preserve"> – 12</w:t>
      </w:r>
      <w:r w:rsidR="0017232C" w:rsidRPr="0017232C">
        <w:rPr>
          <w:vertAlign w:val="superscript"/>
        </w:rPr>
        <w:t>th</w:t>
      </w:r>
      <w:r w:rsidR="0017232C">
        <w:t xml:space="preserve"> grades</w:t>
      </w:r>
    </w:p>
    <w:p w:rsidR="00B3064E" w:rsidRDefault="00B8364B">
      <w:pPr>
        <w:pStyle w:val="Accomplishments"/>
      </w:pPr>
      <w:r>
        <w:t>Preformed student background reviews to develop tailored lessons based on student needs.</w:t>
      </w:r>
    </w:p>
    <w:p w:rsidR="00B8364B" w:rsidRDefault="00B8364B">
      <w:pPr>
        <w:pStyle w:val="Accomplishments"/>
      </w:pPr>
      <w:r>
        <w:lastRenderedPageBreak/>
        <w:t>Modified the general education curriculum for special-needs students based upon a variety of instructional techniques and strategies.</w:t>
      </w:r>
    </w:p>
    <w:p w:rsidR="00B3064E" w:rsidRDefault="00B8364B">
      <w:pPr>
        <w:pStyle w:val="Accomplishments"/>
      </w:pPr>
      <w:r>
        <w:t>Established and enforced rules for behavior and procedures for maintaining order.</w:t>
      </w:r>
    </w:p>
    <w:p w:rsidR="00B8364B" w:rsidRDefault="00B8364B" w:rsidP="00B8364B">
      <w:pPr>
        <w:pStyle w:val="Company"/>
      </w:pPr>
      <w:r>
        <w:t>Allentown School District • Allentown, PA • August 2010-August 2011</w:t>
      </w:r>
    </w:p>
    <w:p w:rsidR="00B3064E" w:rsidRDefault="00B8364B">
      <w:pPr>
        <w:pStyle w:val="CompanyDescription"/>
      </w:pPr>
      <w:r>
        <w:t>Mosser Elementary School</w:t>
      </w:r>
      <w:r w:rsidR="001904BF">
        <w:t xml:space="preserve"> </w:t>
      </w:r>
    </w:p>
    <w:p w:rsidR="00B3064E" w:rsidRDefault="007D1DEC">
      <w:pPr>
        <w:pStyle w:val="Position"/>
      </w:pPr>
      <w:r>
        <w:t xml:space="preserve">Itinerant </w:t>
      </w:r>
      <w:r w:rsidR="00B8364B">
        <w:t>Emotional Support/Learning Support Teacher</w:t>
      </w:r>
      <w:r w:rsidR="0017232C">
        <w:t xml:space="preserve"> K-5</w:t>
      </w:r>
    </w:p>
    <w:p w:rsidR="00B3064E" w:rsidRDefault="00B8364B" w:rsidP="00B8364B">
      <w:pPr>
        <w:pStyle w:val="Accomplishments"/>
      </w:pPr>
      <w:r w:rsidRPr="00B8364B">
        <w:t>Preformed student background reviews to develop tailored lessons based on student needs.</w:t>
      </w:r>
    </w:p>
    <w:p w:rsidR="00B3064E" w:rsidRDefault="00B8364B">
      <w:pPr>
        <w:pStyle w:val="Accomplishments"/>
      </w:pPr>
      <w:r>
        <w:t>Routinely met with students’ parents regarding in-class issues and learning interruptions to discuss solutions.</w:t>
      </w:r>
    </w:p>
    <w:p w:rsidR="00B8364B" w:rsidRDefault="00B8364B">
      <w:pPr>
        <w:pStyle w:val="Accomplishments"/>
      </w:pPr>
      <w:r>
        <w:t>Developed and implemented interesting and interactive learning mediums to increase student understanding of course materials.</w:t>
      </w:r>
    </w:p>
    <w:p w:rsidR="007D1DEC" w:rsidRDefault="007D1DEC" w:rsidP="007D1DEC">
      <w:pPr>
        <w:pStyle w:val="Company"/>
      </w:pPr>
      <w:r>
        <w:t>Allentown School District • Allentown, PA • August 2010-August 2007</w:t>
      </w:r>
    </w:p>
    <w:p w:rsidR="007D1DEC" w:rsidRDefault="007D1DEC" w:rsidP="007D1DEC">
      <w:pPr>
        <w:pStyle w:val="CompanyDescription"/>
      </w:pPr>
      <w:r>
        <w:t xml:space="preserve">Mosser Elementary School </w:t>
      </w:r>
    </w:p>
    <w:p w:rsidR="00B3064E" w:rsidRDefault="007D1DEC">
      <w:pPr>
        <w:pStyle w:val="Position"/>
      </w:pPr>
      <w:r>
        <w:t>Full Time Learning Support Teacher</w:t>
      </w:r>
      <w:r w:rsidR="0017232C">
        <w:t xml:space="preserve"> K-5</w:t>
      </w:r>
    </w:p>
    <w:p w:rsidR="00B3064E" w:rsidRDefault="007D1DEC">
      <w:pPr>
        <w:pStyle w:val="Accomplishments"/>
      </w:pPr>
      <w:r>
        <w:t>Developed interesting course plans to meet academic, intellectual, and social needs of students.</w:t>
      </w:r>
    </w:p>
    <w:p w:rsidR="007D1DEC" w:rsidRDefault="007D1DEC">
      <w:pPr>
        <w:pStyle w:val="Accomplishments"/>
      </w:pPr>
      <w:r>
        <w:t>Designed lesson plans focused on age appropriate and level-appropriate material.</w:t>
      </w:r>
    </w:p>
    <w:p w:rsidR="007D1DEC" w:rsidRDefault="007D1DEC">
      <w:pPr>
        <w:pStyle w:val="Accomplishments"/>
      </w:pPr>
      <w:r>
        <w:t>Earned positive verbal feedback from parents regarding classroom instruction and student learning success.</w:t>
      </w:r>
    </w:p>
    <w:p w:rsidR="007D1DEC" w:rsidRDefault="007D1DEC" w:rsidP="007D1DEC">
      <w:pPr>
        <w:pStyle w:val="Company"/>
      </w:pPr>
      <w:r>
        <w:t>Allentown School District • Allentown, PA • August 2004-August 2007</w:t>
      </w:r>
    </w:p>
    <w:p w:rsidR="007D1DEC" w:rsidRDefault="007D1DEC" w:rsidP="007D1DEC">
      <w:pPr>
        <w:pStyle w:val="CompanyDescription"/>
      </w:pPr>
      <w:r>
        <w:t xml:space="preserve">Mosser Elementary School </w:t>
      </w:r>
    </w:p>
    <w:p w:rsidR="007D1DEC" w:rsidRDefault="007D1DEC" w:rsidP="007D1DEC">
      <w:pPr>
        <w:pStyle w:val="Position"/>
      </w:pPr>
      <w:r>
        <w:t>Multiple Disabilities Teacher</w:t>
      </w:r>
      <w:r w:rsidR="0017232C">
        <w:t xml:space="preserve"> K-5</w:t>
      </w:r>
    </w:p>
    <w:p w:rsidR="007D1DEC" w:rsidRPr="007D1DEC" w:rsidRDefault="00B8364B" w:rsidP="007D1DEC">
      <w:pPr>
        <w:pStyle w:val="Accomplishments"/>
      </w:pPr>
      <w:r w:rsidRPr="007D1DEC">
        <w:t>Preformed student background reviews to develop tailored lessons based on student needs.</w:t>
      </w:r>
    </w:p>
    <w:p w:rsidR="007D1DEC" w:rsidRPr="007D1DEC" w:rsidRDefault="007D1DEC" w:rsidP="007D1DEC">
      <w:pPr>
        <w:pStyle w:val="Accomplishments"/>
      </w:pPr>
      <w:r w:rsidRPr="007D1DEC">
        <w:t>Earned positive verbal feedback from parents regarding classroom instruction and student learning success.</w:t>
      </w:r>
    </w:p>
    <w:p w:rsidR="007D1DEC" w:rsidRDefault="007D1DEC" w:rsidP="007D1DEC">
      <w:pPr>
        <w:pStyle w:val="Accomplishments"/>
      </w:pPr>
      <w:r>
        <w:t>Consistently received positive teacher evaluations from administrators.</w:t>
      </w:r>
    </w:p>
    <w:p w:rsidR="007D1DEC" w:rsidRDefault="007D1DEC" w:rsidP="007D1DEC">
      <w:pPr>
        <w:pStyle w:val="Accomplishments"/>
      </w:pPr>
      <w:r>
        <w:t>Combined discipline plan with effective measures and various lesson plans to increase concentration, participation, and progress student accountability.</w:t>
      </w:r>
    </w:p>
    <w:p w:rsidR="007D1DEC" w:rsidRDefault="007D1DEC" w:rsidP="007D1DEC">
      <w:pPr>
        <w:pStyle w:val="Accomplishments"/>
      </w:pPr>
      <w:r>
        <w:t xml:space="preserve">Implemented student discipline measures, decreasing student disruptions. </w:t>
      </w:r>
    </w:p>
    <w:p w:rsidR="007D1DEC" w:rsidRDefault="007D1DEC" w:rsidP="007D1DEC">
      <w:pPr>
        <w:pStyle w:val="Accomplishments"/>
        <w:numPr>
          <w:ilvl w:val="0"/>
          <w:numId w:val="0"/>
        </w:numPr>
      </w:pPr>
    </w:p>
    <w:p w:rsidR="00B3064E" w:rsidRDefault="001904BF">
      <w:pPr>
        <w:pStyle w:val="SectionHeader"/>
      </w:pPr>
      <w:r>
        <w:t>EDUCATION</w:t>
      </w:r>
    </w:p>
    <w:p w:rsidR="001904BF" w:rsidRPr="001904BF" w:rsidRDefault="001904BF" w:rsidP="001904BF">
      <w:pPr>
        <w:pStyle w:val="TOC3"/>
      </w:pPr>
    </w:p>
    <w:p w:rsidR="00B3064E" w:rsidRDefault="00FA7B3B">
      <w:pPr>
        <w:pStyle w:val="Company"/>
      </w:pPr>
      <w:r>
        <w:t>University of Scranton, 2007</w:t>
      </w:r>
    </w:p>
    <w:p w:rsidR="00FA7B3B" w:rsidRDefault="00FA7B3B" w:rsidP="001904BF">
      <w:pPr>
        <w:pStyle w:val="Company"/>
        <w:spacing w:before="0"/>
        <w:rPr>
          <w:b w:val="0"/>
        </w:rPr>
      </w:pPr>
      <w:r>
        <w:rPr>
          <w:b w:val="0"/>
        </w:rPr>
        <w:t>Scranton, PA</w:t>
      </w:r>
    </w:p>
    <w:p w:rsidR="00FA7B3B" w:rsidRDefault="00FA7B3B" w:rsidP="001904BF">
      <w:pPr>
        <w:pStyle w:val="Company"/>
        <w:spacing w:before="0"/>
        <w:rPr>
          <w:b w:val="0"/>
        </w:rPr>
      </w:pPr>
      <w:r>
        <w:rPr>
          <w:b w:val="0"/>
        </w:rPr>
        <w:t>Educational Administration</w:t>
      </w:r>
    </w:p>
    <w:p w:rsidR="00FA7B3B" w:rsidRDefault="00FA7B3B" w:rsidP="001904BF">
      <w:pPr>
        <w:pStyle w:val="Company"/>
        <w:spacing w:before="0"/>
        <w:rPr>
          <w:b w:val="0"/>
        </w:rPr>
      </w:pPr>
      <w:r>
        <w:rPr>
          <w:b w:val="0"/>
        </w:rPr>
        <w:t>M.S. Educational Administration</w:t>
      </w:r>
    </w:p>
    <w:p w:rsidR="00FA7B3B" w:rsidRDefault="00FA7B3B" w:rsidP="00FA7B3B">
      <w:pPr>
        <w:pStyle w:val="Accomplishments"/>
      </w:pPr>
      <w:r>
        <w:t>PA Principal Certification K-12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</w:p>
    <w:p w:rsidR="001904BF" w:rsidRDefault="001904BF" w:rsidP="001904BF">
      <w:pPr>
        <w:pStyle w:val="Accomplishments"/>
        <w:numPr>
          <w:ilvl w:val="0"/>
          <w:numId w:val="0"/>
        </w:numPr>
        <w:rPr>
          <w:b/>
        </w:rPr>
      </w:pPr>
      <w:r>
        <w:rPr>
          <w:b/>
        </w:rPr>
        <w:t>Kutztown University, 2004</w:t>
      </w: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  <w:r>
        <w:t>Kutztown, PA</w:t>
      </w: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  <w:r>
        <w:t>Special Education/Elementary Education</w:t>
      </w: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  <w:r>
        <w:t>B.S. Education</w:t>
      </w:r>
    </w:p>
    <w:p w:rsidR="001904BF" w:rsidRDefault="001904BF" w:rsidP="001904BF">
      <w:pPr>
        <w:pStyle w:val="Accomplishments"/>
        <w:spacing w:after="0"/>
      </w:pPr>
      <w:r>
        <w:t>PA Special Education Teaching Certificate N-12</w:t>
      </w:r>
    </w:p>
    <w:p w:rsidR="001904BF" w:rsidRDefault="001904BF" w:rsidP="001904BF">
      <w:pPr>
        <w:pStyle w:val="Accomplishments"/>
        <w:spacing w:after="0"/>
      </w:pPr>
      <w:r>
        <w:t>PA Elementary Education Teaching Certification K-6</w:t>
      </w: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</w:pPr>
    </w:p>
    <w:p w:rsidR="001904BF" w:rsidRDefault="001904BF" w:rsidP="001904BF">
      <w:pPr>
        <w:pStyle w:val="Accomplishments"/>
        <w:numPr>
          <w:ilvl w:val="0"/>
          <w:numId w:val="0"/>
        </w:numPr>
        <w:spacing w:after="0"/>
        <w:jc w:val="center"/>
        <w:rPr>
          <w:b/>
        </w:rPr>
      </w:pPr>
      <w:r>
        <w:rPr>
          <w:b/>
        </w:rPr>
        <w:lastRenderedPageBreak/>
        <w:t>CERTIFICATIONS</w:t>
      </w:r>
    </w:p>
    <w:p w:rsidR="00261B53" w:rsidRDefault="00261B53" w:rsidP="001904BF">
      <w:pPr>
        <w:pStyle w:val="Accomplishments"/>
        <w:numPr>
          <w:ilvl w:val="0"/>
          <w:numId w:val="0"/>
        </w:numPr>
        <w:spacing w:after="0"/>
        <w:jc w:val="center"/>
        <w:rPr>
          <w:b/>
        </w:rPr>
      </w:pPr>
    </w:p>
    <w:p w:rsidR="001904BF" w:rsidRPr="00261B53" w:rsidRDefault="00261B53" w:rsidP="001904BF">
      <w:pPr>
        <w:pStyle w:val="Accomplishments"/>
        <w:numPr>
          <w:ilvl w:val="0"/>
          <w:numId w:val="0"/>
        </w:numPr>
      </w:pPr>
      <w:r>
        <w:t>PA English Certification 7-12, 2014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PA Principal Certification K-12, 2008-present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PA Special Education Teaching Certification N-12, 2004-present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PA Elementary Education Teaching Certification K-6, 2004-present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</w:p>
    <w:p w:rsidR="001904BF" w:rsidRDefault="001904BF" w:rsidP="001904BF">
      <w:pPr>
        <w:pStyle w:val="Accomplishments"/>
        <w:numPr>
          <w:ilvl w:val="0"/>
          <w:numId w:val="0"/>
        </w:numPr>
      </w:pPr>
    </w:p>
    <w:p w:rsidR="001904BF" w:rsidRDefault="001904BF" w:rsidP="001904BF">
      <w:pPr>
        <w:pStyle w:val="Accomplishments"/>
        <w:numPr>
          <w:ilvl w:val="0"/>
          <w:numId w:val="0"/>
        </w:numPr>
        <w:jc w:val="center"/>
        <w:rPr>
          <w:b/>
        </w:rPr>
      </w:pPr>
      <w:r>
        <w:rPr>
          <w:b/>
        </w:rPr>
        <w:t>COMMUNITY INVOLVEMENT</w:t>
      </w:r>
    </w:p>
    <w:p w:rsidR="001904BF" w:rsidRDefault="001904BF" w:rsidP="001904BF">
      <w:pPr>
        <w:pStyle w:val="Accomplishments"/>
        <w:numPr>
          <w:ilvl w:val="0"/>
          <w:numId w:val="0"/>
        </w:numPr>
        <w:jc w:val="center"/>
        <w:rPr>
          <w:b/>
        </w:rPr>
      </w:pP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Volunteer, Peaceable Kingdom, 2005-</w:t>
      </w:r>
      <w:r w:rsidR="00261B53">
        <w:t>2012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3</w:t>
      </w:r>
      <w:r w:rsidRPr="001904BF">
        <w:rPr>
          <w:vertAlign w:val="superscript"/>
        </w:rPr>
        <w:t>rd</w:t>
      </w:r>
      <w:r>
        <w:t xml:space="preserve"> grade summer school program, 2005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1</w:t>
      </w:r>
      <w:r w:rsidRPr="001904BF">
        <w:rPr>
          <w:vertAlign w:val="superscript"/>
        </w:rPr>
        <w:t>st</w:t>
      </w:r>
      <w:r>
        <w:t xml:space="preserve"> grade after school reading program, 2004-2005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Big Brothers/Big Sisters Association, 2003</w:t>
      </w:r>
    </w:p>
    <w:p w:rsidR="001904BF" w:rsidRDefault="001904BF" w:rsidP="001904BF">
      <w:pPr>
        <w:pStyle w:val="Accomplishments"/>
        <w:numPr>
          <w:ilvl w:val="0"/>
          <w:numId w:val="0"/>
        </w:numPr>
      </w:pPr>
    </w:p>
    <w:p w:rsidR="001904BF" w:rsidRDefault="001904BF" w:rsidP="001904BF">
      <w:pPr>
        <w:pStyle w:val="Accomplishments"/>
        <w:numPr>
          <w:ilvl w:val="0"/>
          <w:numId w:val="0"/>
        </w:numPr>
      </w:pPr>
    </w:p>
    <w:p w:rsidR="001904BF" w:rsidRDefault="001904BF" w:rsidP="001904BF">
      <w:pPr>
        <w:pStyle w:val="Accomplishments"/>
        <w:numPr>
          <w:ilvl w:val="0"/>
          <w:numId w:val="0"/>
        </w:numPr>
        <w:jc w:val="center"/>
        <w:rPr>
          <w:b/>
        </w:rPr>
      </w:pPr>
      <w:r>
        <w:rPr>
          <w:b/>
        </w:rPr>
        <w:t>Affiliations</w:t>
      </w:r>
    </w:p>
    <w:p w:rsidR="001904BF" w:rsidRDefault="001904BF" w:rsidP="001904BF">
      <w:pPr>
        <w:pStyle w:val="Accomplishments"/>
        <w:numPr>
          <w:ilvl w:val="0"/>
          <w:numId w:val="0"/>
        </w:numPr>
        <w:jc w:val="center"/>
        <w:rPr>
          <w:b/>
        </w:rPr>
      </w:pPr>
    </w:p>
    <w:p w:rsidR="001904BF" w:rsidRDefault="001904BF" w:rsidP="001904BF">
      <w:pPr>
        <w:pStyle w:val="Accomplishments"/>
        <w:numPr>
          <w:ilvl w:val="0"/>
          <w:numId w:val="0"/>
        </w:numPr>
      </w:pPr>
      <w:r>
        <w:t>Pennsylvania State Education Association (PSEA), 2004-present</w:t>
      </w:r>
    </w:p>
    <w:p w:rsidR="001904BF" w:rsidRPr="001904BF" w:rsidRDefault="001904BF" w:rsidP="001904BF">
      <w:pPr>
        <w:pStyle w:val="Accomplishments"/>
        <w:numPr>
          <w:ilvl w:val="0"/>
          <w:numId w:val="0"/>
        </w:numPr>
      </w:pPr>
      <w:r>
        <w:t>Allentown Education Association (AEA), 2004-present</w:t>
      </w:r>
    </w:p>
    <w:p w:rsidR="001904BF" w:rsidRPr="001904BF" w:rsidRDefault="001904BF" w:rsidP="001904BF">
      <w:pPr>
        <w:pStyle w:val="Accomplishments"/>
        <w:numPr>
          <w:ilvl w:val="0"/>
          <w:numId w:val="0"/>
        </w:numPr>
      </w:pPr>
    </w:p>
    <w:sectPr w:rsidR="001904BF" w:rsidRPr="001904BF">
      <w:headerReference w:type="default" r:id="rId11"/>
      <w:pgSz w:w="12240" w:h="15840"/>
      <w:pgMar w:top="825" w:right="1080" w:bottom="1080" w:left="1080" w:header="90" w:footer="720" w:gutter="0"/>
      <w:pgBorders w:offsetFrom="page">
        <w:top w:val="single" w:sz="4" w:space="30" w:color="auto"/>
        <w:left w:val="single" w:sz="4" w:space="31" w:color="auto"/>
        <w:bottom w:val="single" w:sz="4" w:space="30" w:color="auto"/>
        <w:right w:val="single" w:sz="4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4B" w:rsidRDefault="00B8364B">
      <w:r>
        <w:separator/>
      </w:r>
    </w:p>
  </w:endnote>
  <w:endnote w:type="continuationSeparator" w:id="0">
    <w:p w:rsidR="00B8364B" w:rsidRDefault="00B8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4B" w:rsidRDefault="00B8364B">
      <w:r>
        <w:separator/>
      </w:r>
    </w:p>
  </w:footnote>
  <w:footnote w:type="continuationSeparator" w:id="0">
    <w:p w:rsidR="00B8364B" w:rsidRDefault="00B83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64E" w:rsidRDefault="00B3064E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:rsidR="00B3064E" w:rsidRDefault="00B3064E">
    <w:pPr>
      <w:pStyle w:val="PALATINO10"/>
      <w:tabs>
        <w:tab w:val="right" w:pos="9540"/>
      </w:tabs>
      <w:rPr>
        <w:rFonts w:ascii="Trebuchet MS" w:hAnsi="Trebuchet MS"/>
      </w:rPr>
    </w:pPr>
  </w:p>
  <w:p w:rsidR="00B3064E" w:rsidRDefault="00B306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060C5"/>
    <w:multiLevelType w:val="hybridMultilevel"/>
    <w:tmpl w:val="6C7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564BE"/>
    <w:multiLevelType w:val="hybridMultilevel"/>
    <w:tmpl w:val="2C06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3"/>
  </w:num>
  <w:num w:numId="5">
    <w:abstractNumId w:val="18"/>
  </w:num>
  <w:num w:numId="6">
    <w:abstractNumId w:val="11"/>
  </w:num>
  <w:num w:numId="7">
    <w:abstractNumId w:val="15"/>
  </w:num>
  <w:num w:numId="8">
    <w:abstractNumId w:val="9"/>
  </w:num>
  <w:num w:numId="9">
    <w:abstractNumId w:val="14"/>
  </w:num>
  <w:num w:numId="10">
    <w:abstractNumId w:val="17"/>
  </w:num>
  <w:num w:numId="11">
    <w:abstractNumId w:val="10"/>
  </w:num>
  <w:num w:numId="12">
    <w:abstractNumId w:val="12"/>
  </w:num>
  <w:num w:numId="13">
    <w:abstractNumId w:val="1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4B"/>
    <w:rsid w:val="00006D22"/>
    <w:rsid w:val="00091916"/>
    <w:rsid w:val="0017232C"/>
    <w:rsid w:val="001774F7"/>
    <w:rsid w:val="001904BF"/>
    <w:rsid w:val="00261B53"/>
    <w:rsid w:val="002C2BCF"/>
    <w:rsid w:val="003F39F6"/>
    <w:rsid w:val="00730D37"/>
    <w:rsid w:val="00774508"/>
    <w:rsid w:val="007D1DEC"/>
    <w:rsid w:val="00A71C87"/>
    <w:rsid w:val="00B3064E"/>
    <w:rsid w:val="00B8364B"/>
    <w:rsid w:val="00BD0ACE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A533DA-F3F6-4923-BD11-66D19C8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basedOn w:val="DefaultParagraphFont"/>
    <w:rPr>
      <w:sz w:val="20"/>
    </w:rPr>
  </w:style>
  <w:style w:type="paragraph" w:customStyle="1" w:styleId="PALATINO10">
    <w:name w:val="PALATINO 10"/>
    <w:rPr>
      <w:rFonts w:ascii="Palatino" w:hAnsi="Palatino"/>
    </w:rPr>
  </w:style>
  <w:style w:type="paragraph" w:customStyle="1" w:styleId="Palatino100">
    <w:name w:val="Palatino 10"/>
    <w:basedOn w:val="Normal"/>
    <w:rPr>
      <w:rFonts w:ascii="Palatino" w:hAnsi="Palatino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rPr>
      <w:rFonts w:ascii="Trebuchet MS" w:hAnsi="Trebuchet MS"/>
      <w:sz w:val="24"/>
    </w:rPr>
  </w:style>
  <w:style w:type="paragraph" w:customStyle="1" w:styleId="NAME">
    <w:name w:val="NAME"/>
    <w:basedOn w:val="PALATINO10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pPr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PALATINO10TrebuchetMSJustified">
    <w:name w:val="Style PALATINO 10 + Trebuchet MS Justified"/>
    <w:basedOn w:val="PALATINO10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pPr>
      <w:spacing w:before="60"/>
    </w:pPr>
  </w:style>
  <w:style w:type="paragraph" w:customStyle="1" w:styleId="Accomplishments">
    <w:name w:val="Accomplishments"/>
    <w:basedOn w:val="CompanyDescription"/>
    <w:qFormat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Pr>
      <w:b/>
    </w:r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tkemp1982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mpt\AppData\Roaming\Microsoft\Templates\MN_Keywor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47FE0977-BC20-48BF-AB01-61068779837C</TemplateGUID>
    <TemplateBuildVersion>8</TemplateBuildVersion>
    <TemplateBuildDate>2010-06-15T11:59:53.3168037+02:00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4828-3FA8-4115-B9DE-7A716F50689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97E7D8DD-3612-4229-9ACB-B916F0E40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D3D18-A72A-4B9F-9363-9EB20623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</Template>
  <TotalTime>0</TotalTime>
  <Pages>6</Pages>
  <Words>692</Words>
  <Characters>3947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Allentown School District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MJ</cp:lastModifiedBy>
  <cp:revision>2</cp:revision>
  <cp:lastPrinted>2012-09-11T13:08:00Z</cp:lastPrinted>
  <dcterms:created xsi:type="dcterms:W3CDTF">2016-03-03T03:33:00Z</dcterms:created>
  <dcterms:modified xsi:type="dcterms:W3CDTF">2016-03-03T03:33:00Z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TC019533769991</vt:lpwstr>
  </property>
</Properties>
</file>