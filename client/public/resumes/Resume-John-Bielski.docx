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alias w:val="Author"/>
        <w:tag w:val=""/>
        <w:id w:val="1246310863"/>
        <w:placeholder>
          <w:docPart w:val="9F137845D5094BA993B2C14AFC422C4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107B9" w:rsidRPr="00B97FB8" w:rsidRDefault="00445477">
          <w:pPr>
            <w:pStyle w:val="Title"/>
            <w:rPr>
              <w:sz w:val="28"/>
              <w:szCs w:val="28"/>
            </w:rPr>
          </w:pPr>
          <w:r w:rsidRPr="00B97FB8">
            <w:rPr>
              <w:sz w:val="28"/>
              <w:szCs w:val="28"/>
            </w:rPr>
            <w:t>John Bielski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6107B9" w:rsidTr="0061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6107B9" w:rsidRDefault="006107B9"/>
        </w:tc>
        <w:tc>
          <w:tcPr>
            <w:tcW w:w="4087" w:type="pct"/>
          </w:tcPr>
          <w:p w:rsidR="006107B9" w:rsidRDefault="006107B9"/>
        </w:tc>
      </w:tr>
      <w:tr w:rsidR="006107B9" w:rsidTr="006107B9">
        <w:tc>
          <w:tcPr>
            <w:tcW w:w="913" w:type="pct"/>
          </w:tcPr>
          <w:p w:rsidR="006107B9" w:rsidRDefault="006107B9"/>
        </w:tc>
        <w:tc>
          <w:tcPr>
            <w:tcW w:w="4087" w:type="pct"/>
          </w:tcPr>
          <w:p w:rsidR="006107B9" w:rsidRDefault="00FB172F" w:rsidP="00445477">
            <w:pPr>
              <w:pStyle w:val="ContactInfo"/>
            </w:pPr>
            <w:r>
              <w:t>54 Oakwood Drive</w:t>
            </w:r>
            <w:r w:rsidR="00445477">
              <w:t>,</w:t>
            </w:r>
            <w:r>
              <w:t xml:space="preserve"> 18504, Scranton</w:t>
            </w:r>
            <w:r w:rsidR="00445477">
              <w:t xml:space="preserve"> PA </w:t>
            </w:r>
            <w:r w:rsidR="00B97FB8">
              <w:t> </w:t>
            </w:r>
            <w:r w:rsidR="00B97FB8">
              <w:rPr>
                <w:color w:val="A6A6A6" w:themeColor="background1" w:themeShade="A6"/>
              </w:rPr>
              <w:t>|</w:t>
            </w:r>
            <w:r w:rsidR="00B97FB8">
              <w:t> </w:t>
            </w:r>
            <w:r w:rsidR="00445477">
              <w:t>570-877-4625</w:t>
            </w:r>
            <w:r w:rsidR="00B97FB8">
              <w:t> </w:t>
            </w:r>
            <w:r w:rsidR="00B97FB8">
              <w:rPr>
                <w:color w:val="A6A6A6" w:themeColor="background1" w:themeShade="A6"/>
              </w:rPr>
              <w:t>|</w:t>
            </w:r>
            <w:r w:rsidR="00B97FB8">
              <w:t> </w:t>
            </w:r>
            <w:hyperlink r:id="rId8" w:history="1">
              <w:r w:rsidR="004247CE" w:rsidRPr="0010441B">
                <w:rPr>
                  <w:rStyle w:val="Hyperlink"/>
                </w:rPr>
                <w:t>john.bielski@temple.edu</w:t>
              </w:r>
            </w:hyperlink>
          </w:p>
        </w:tc>
      </w:tr>
    </w:tbl>
    <w:p w:rsidR="006107B9" w:rsidRPr="00B97FB8" w:rsidRDefault="00445477">
      <w:pPr>
        <w:pStyle w:val="SectionHeading"/>
        <w:rPr>
          <w:sz w:val="22"/>
          <w:szCs w:val="22"/>
        </w:rPr>
      </w:pPr>
      <w:r w:rsidRPr="00B97FB8">
        <w:rPr>
          <w:sz w:val="22"/>
          <w:szCs w:val="22"/>
        </w:rPr>
        <w:t xml:space="preserve">Education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6107B9" w:rsidTr="0061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6107B9" w:rsidRDefault="006107B9"/>
        </w:tc>
        <w:tc>
          <w:tcPr>
            <w:tcW w:w="4087" w:type="pct"/>
          </w:tcPr>
          <w:p w:rsidR="006107B9" w:rsidRDefault="006107B9"/>
        </w:tc>
      </w:tr>
      <w:tr w:rsidR="006107B9" w:rsidTr="006107B9">
        <w:tc>
          <w:tcPr>
            <w:tcW w:w="913" w:type="pct"/>
          </w:tcPr>
          <w:p w:rsidR="006107B9" w:rsidRDefault="006107B9"/>
        </w:tc>
        <w:tc>
          <w:tcPr>
            <w:tcW w:w="4087" w:type="pct"/>
          </w:tcPr>
          <w:p w:rsidR="006107B9" w:rsidRDefault="00445477" w:rsidP="00445477">
            <w:r w:rsidRPr="00445477">
              <w:t>TEMPLE UNIVERSITY,</w:t>
            </w:r>
            <w:r>
              <w:t xml:space="preserve"> COLLEGE OF EDUCATION</w:t>
            </w:r>
            <w:r w:rsidRPr="00445477">
              <w:t>, PHILADELPHIA, PA</w:t>
            </w:r>
          </w:p>
          <w:p w:rsidR="00445477" w:rsidRPr="00445477" w:rsidRDefault="00445477" w:rsidP="00445477">
            <w:r w:rsidRPr="00445477">
              <w:t>Bachelor of Sci</w:t>
            </w:r>
            <w:r w:rsidR="00546718">
              <w:t xml:space="preserve">ence, </w:t>
            </w:r>
            <w:r w:rsidRPr="00445477">
              <w:t xml:space="preserve"> May 2015 </w:t>
            </w:r>
          </w:p>
          <w:p w:rsidR="00445477" w:rsidRDefault="00445477" w:rsidP="00445477">
            <w:r>
              <w:t xml:space="preserve">Major: Secondary Education- Social Studies </w:t>
            </w:r>
          </w:p>
          <w:p w:rsidR="00445477" w:rsidRDefault="00492215" w:rsidP="00445477">
            <w:r>
              <w:t>G.P.A- 3.54</w:t>
            </w:r>
          </w:p>
        </w:tc>
      </w:tr>
    </w:tbl>
    <w:p w:rsidR="006107B9" w:rsidRPr="00B97FB8" w:rsidRDefault="006A4C3F">
      <w:pPr>
        <w:pStyle w:val="SectionHeading"/>
        <w:rPr>
          <w:sz w:val="22"/>
          <w:szCs w:val="22"/>
        </w:rPr>
      </w:pPr>
      <w:r w:rsidRPr="00B97FB8">
        <w:rPr>
          <w:sz w:val="22"/>
          <w:szCs w:val="22"/>
        </w:rPr>
        <w:t xml:space="preserve">Relevevent Coursework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107B9" w:rsidTr="0061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6107B9" w:rsidRDefault="006107B9"/>
        </w:tc>
        <w:tc>
          <w:tcPr>
            <w:tcW w:w="4087" w:type="pct"/>
          </w:tcPr>
          <w:p w:rsidR="006107B9" w:rsidRDefault="006107B9"/>
        </w:tc>
      </w:tr>
      <w:tr w:rsidR="006107B9" w:rsidTr="006107B9">
        <w:tc>
          <w:tcPr>
            <w:tcW w:w="913" w:type="pct"/>
          </w:tcPr>
          <w:p w:rsidR="006107B9" w:rsidRDefault="006107B9"/>
        </w:tc>
        <w:tc>
          <w:tcPr>
            <w:tcW w:w="4087" w:type="pct"/>
          </w:tcPr>
          <w:p w:rsidR="006107B9" w:rsidRDefault="006839D2" w:rsidP="006A4C3F">
            <w:pPr>
              <w:pStyle w:val="Subsection"/>
            </w:pPr>
            <w:r>
              <w:t xml:space="preserve">Lesson Plans </w:t>
            </w:r>
          </w:p>
          <w:p w:rsidR="006839D2" w:rsidRDefault="006839D2" w:rsidP="006A4C3F">
            <w:pPr>
              <w:pStyle w:val="Subsection"/>
            </w:pPr>
            <w:r>
              <w:t>Unit Plans</w:t>
            </w:r>
            <w:r w:rsidR="00492215">
              <w:t xml:space="preserve">                </w:t>
            </w:r>
          </w:p>
        </w:tc>
      </w:tr>
    </w:tbl>
    <w:p w:rsidR="006107B9" w:rsidRPr="00B97FB8" w:rsidRDefault="00B97FB8">
      <w:pPr>
        <w:pStyle w:val="SectionHeading"/>
        <w:rPr>
          <w:sz w:val="22"/>
          <w:szCs w:val="22"/>
        </w:rPr>
      </w:pPr>
      <w:r w:rsidRPr="00B97FB8">
        <w:rPr>
          <w:sz w:val="22"/>
          <w:szCs w:val="22"/>
        </w:rPr>
        <w:t>Experience</w:t>
      </w:r>
    </w:p>
    <w:tbl>
      <w:tblPr>
        <w:tblStyle w:val="ResumeTable"/>
        <w:tblW w:w="4627" w:type="pct"/>
        <w:tblLook w:val="04A0" w:firstRow="1" w:lastRow="0" w:firstColumn="1" w:lastColumn="0" w:noHBand="0" w:noVBand="1"/>
        <w:tblDescription w:val="Experience"/>
      </w:tblPr>
      <w:tblGrid>
        <w:gridCol w:w="1531"/>
        <w:gridCol w:w="6864"/>
      </w:tblGrid>
      <w:tr w:rsidR="006107B9" w:rsidTr="00E63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"/>
        </w:trPr>
        <w:tc>
          <w:tcPr>
            <w:tcW w:w="912" w:type="pct"/>
          </w:tcPr>
          <w:p w:rsidR="006107B9" w:rsidRDefault="006107B9">
            <w:pPr>
              <w:spacing w:line="240" w:lineRule="auto"/>
            </w:pPr>
          </w:p>
        </w:tc>
        <w:tc>
          <w:tcPr>
            <w:tcW w:w="4088" w:type="pct"/>
          </w:tcPr>
          <w:p w:rsidR="006107B9" w:rsidRDefault="006107B9">
            <w:pPr>
              <w:spacing w:line="240" w:lineRule="auto"/>
            </w:pPr>
          </w:p>
        </w:tc>
      </w:tr>
      <w:tr w:rsidR="006107B9" w:rsidTr="00E63EA1">
        <w:trPr>
          <w:trHeight w:val="1211"/>
        </w:trPr>
        <w:tc>
          <w:tcPr>
            <w:tcW w:w="912" w:type="pct"/>
          </w:tcPr>
          <w:p w:rsidR="006107B9" w:rsidRDefault="00D12810" w:rsidP="00EC4902">
            <w:pPr>
              <w:pStyle w:val="Date"/>
            </w:pPr>
            <w:r>
              <w:t>[August , 2015- Present</w:t>
            </w:r>
            <w:r w:rsidR="00EC4902">
              <w:t xml:space="preserve">] </w:t>
            </w:r>
          </w:p>
        </w:tc>
        <w:tc>
          <w:tcPr>
            <w:tcW w:w="4088" w:type="pct"/>
          </w:tcPr>
          <w:p w:rsidR="006107B9" w:rsidRDefault="00D12810" w:rsidP="00EC4902">
            <w:pPr>
              <w:pStyle w:val="Subsection"/>
            </w:pPr>
            <w:r>
              <w:t>Substitute Teacher</w:t>
            </w:r>
            <w:r w:rsidR="00EC4902">
              <w:t xml:space="preserve">, </w:t>
            </w:r>
            <w:r>
              <w:rPr>
                <w:i/>
              </w:rPr>
              <w:t>Educators on Call</w:t>
            </w:r>
            <w:r w:rsidR="00EC4902" w:rsidRPr="00A511FD">
              <w:rPr>
                <w:i/>
              </w:rPr>
              <w:t xml:space="preserve"> Philadelphia, PA</w:t>
            </w:r>
            <w:r w:rsidR="00EC4902">
              <w:t xml:space="preserve">                                                                                                                              </w:t>
            </w:r>
          </w:p>
          <w:p w:rsidR="00EC4902" w:rsidRDefault="00CA52EE" w:rsidP="00EC4902">
            <w:pPr>
              <w:pStyle w:val="ListBullet"/>
            </w:pPr>
            <w:r>
              <w:t>Temporary Educational Staff in and around the Philadelphia area</w:t>
            </w:r>
          </w:p>
          <w:p w:rsidR="00CA52EE" w:rsidRDefault="00CA52EE" w:rsidP="00EC4902">
            <w:pPr>
              <w:pStyle w:val="ListBullet"/>
            </w:pPr>
            <w:r>
              <w:t>Teaching various subjects and grades</w:t>
            </w:r>
          </w:p>
          <w:p w:rsidR="00CA52EE" w:rsidRDefault="00CA52EE" w:rsidP="00EC4902">
            <w:pPr>
              <w:pStyle w:val="ListBullet"/>
            </w:pPr>
            <w:r>
              <w:t xml:space="preserve">Worked with different schools and their teaching strategies  </w:t>
            </w:r>
          </w:p>
        </w:tc>
      </w:tr>
      <w:tr w:rsidR="006107B9" w:rsidTr="00D12810">
        <w:trPr>
          <w:trHeight w:val="1728"/>
        </w:trPr>
        <w:tc>
          <w:tcPr>
            <w:tcW w:w="912" w:type="pct"/>
          </w:tcPr>
          <w:p w:rsidR="006107B9" w:rsidRDefault="00D12810" w:rsidP="00154797">
            <w:pPr>
              <w:pStyle w:val="Date"/>
            </w:pPr>
            <w:r>
              <w:t>[January, 2014- May 2015</w:t>
            </w:r>
            <w:r w:rsidR="00536C60">
              <w:t>]</w:t>
            </w:r>
          </w:p>
        </w:tc>
        <w:tc>
          <w:tcPr>
            <w:tcW w:w="4088" w:type="pct"/>
          </w:tcPr>
          <w:p w:rsidR="00D12810" w:rsidRDefault="00D12810" w:rsidP="00D12810">
            <w:pPr>
              <w:pStyle w:val="Date"/>
            </w:pPr>
            <w:r w:rsidRPr="00D12810">
              <w:t xml:space="preserve">Mentor, </w:t>
            </w:r>
            <w:r w:rsidRPr="00D12810">
              <w:rPr>
                <w:i/>
              </w:rPr>
              <w:t>Interfaith Social Change Movement</w:t>
            </w:r>
            <w:r w:rsidRPr="00D12810">
              <w:t xml:space="preserve"> Philadelphia, PA                                                                                                                              </w:t>
            </w:r>
          </w:p>
          <w:p w:rsidR="00D12810" w:rsidRDefault="00D12810" w:rsidP="00D12810">
            <w:pPr>
              <w:pStyle w:val="ListBullet"/>
            </w:pPr>
            <w:r w:rsidRPr="00D12810">
              <w:t>Mentor Philadelphia elementary school children as they tackle various career building exercises</w:t>
            </w:r>
          </w:p>
          <w:p w:rsidR="006107B9" w:rsidRDefault="00D12810" w:rsidP="00B97FB8">
            <w:pPr>
              <w:pStyle w:val="ListBullet"/>
            </w:pPr>
            <w:r w:rsidRPr="00D12810">
              <w:t>Tutor children in math, science and history</w:t>
            </w:r>
          </w:p>
          <w:p w:rsidR="00D12810" w:rsidRDefault="00D12810" w:rsidP="00B97FB8">
            <w:pPr>
              <w:pStyle w:val="ListBullet"/>
            </w:pPr>
            <w:r w:rsidRPr="00D12810">
              <w:t>Provide emotional support when needed</w:t>
            </w:r>
          </w:p>
        </w:tc>
      </w:tr>
      <w:tr w:rsidR="00755BDB" w:rsidTr="00E63EA1">
        <w:trPr>
          <w:trHeight w:val="1211"/>
        </w:trPr>
        <w:tc>
          <w:tcPr>
            <w:tcW w:w="912" w:type="pct"/>
          </w:tcPr>
          <w:p w:rsidR="00755BDB" w:rsidRDefault="00492215" w:rsidP="00154797">
            <w:pPr>
              <w:pStyle w:val="Date"/>
            </w:pPr>
            <w:r>
              <w:t>[January 2015- April 2015</w:t>
            </w:r>
            <w:r w:rsidR="00536C60">
              <w:t>]</w:t>
            </w:r>
            <w:r w:rsidR="00755BDB">
              <w:t xml:space="preserve"> </w:t>
            </w:r>
          </w:p>
        </w:tc>
        <w:tc>
          <w:tcPr>
            <w:tcW w:w="4088" w:type="pct"/>
          </w:tcPr>
          <w:p w:rsidR="00755BDB" w:rsidRPr="00154797" w:rsidRDefault="00755BDB">
            <w:pPr>
              <w:pStyle w:val="Subsection"/>
              <w:rPr>
                <w:i/>
                <w:iCs/>
                <w:color w:val="404040" w:themeColor="text1" w:themeTint="BF"/>
              </w:rPr>
            </w:pPr>
            <w:r>
              <w:t>Student Teacher</w:t>
            </w:r>
            <w:r w:rsidRPr="00CA52EE">
              <w:rPr>
                <w:i/>
              </w:rPr>
              <w:t>, </w:t>
            </w:r>
            <w:r w:rsidRPr="00CA52EE">
              <w:rPr>
                <w:rStyle w:val="DateChar"/>
                <w:i/>
              </w:rPr>
              <w:t>Kensington High School for th</w:t>
            </w:r>
            <w:r w:rsidR="00D61881" w:rsidRPr="00CA52EE">
              <w:rPr>
                <w:rStyle w:val="DateChar"/>
                <w:i/>
              </w:rPr>
              <w:t>e Creative and Per</w:t>
            </w:r>
            <w:r w:rsidR="00CA52EE">
              <w:rPr>
                <w:rStyle w:val="DateChar"/>
                <w:i/>
              </w:rPr>
              <w:t>forming Arts</w:t>
            </w:r>
            <w:r w:rsidRPr="00CA52EE">
              <w:rPr>
                <w:rStyle w:val="DateChar"/>
              </w:rPr>
              <w:t xml:space="preserve"> Philadelphia, PA </w:t>
            </w:r>
          </w:p>
          <w:p w:rsidR="00536C60" w:rsidRDefault="00536C60" w:rsidP="00B97FB8">
            <w:pPr>
              <w:pStyle w:val="ListBullet"/>
            </w:pPr>
            <w:r>
              <w:t>Co- teaching 9</w:t>
            </w:r>
            <w:r w:rsidRPr="00536C60">
              <w:rPr>
                <w:vertAlign w:val="superscript"/>
              </w:rPr>
              <w:t>th</w:t>
            </w:r>
            <w:r>
              <w:t xml:space="preserve"> grade World History</w:t>
            </w:r>
          </w:p>
          <w:p w:rsidR="008B6099" w:rsidRDefault="00536C60" w:rsidP="00B97FB8">
            <w:pPr>
              <w:pStyle w:val="ListBullet"/>
            </w:pPr>
            <w:r>
              <w:t>Working with students</w:t>
            </w:r>
            <w:r w:rsidR="008B6099">
              <w:t xml:space="preserve"> with and without </w:t>
            </w:r>
            <w:r w:rsidR="0021425B">
              <w:t xml:space="preserve">Individual </w:t>
            </w:r>
            <w:r w:rsidR="008B6099">
              <w:t>E</w:t>
            </w:r>
            <w:r w:rsidR="0021425B">
              <w:t xml:space="preserve">ducation </w:t>
            </w:r>
            <w:r w:rsidR="008B6099">
              <w:t>P</w:t>
            </w:r>
            <w:r w:rsidR="0021425B">
              <w:t>rogram</w:t>
            </w:r>
            <w:r w:rsidR="008B6099">
              <w:t>s</w:t>
            </w:r>
            <w:r w:rsidR="0021425B">
              <w:t xml:space="preserve"> (IEPs)</w:t>
            </w:r>
          </w:p>
          <w:p w:rsidR="00755BDB" w:rsidRDefault="008B6099" w:rsidP="00B97FB8">
            <w:pPr>
              <w:pStyle w:val="ListBullet"/>
            </w:pPr>
            <w:r>
              <w:t xml:space="preserve">Providing afterschool tutoring </w:t>
            </w:r>
            <w:r w:rsidR="00536C60">
              <w:t xml:space="preserve"> </w:t>
            </w:r>
          </w:p>
        </w:tc>
      </w:tr>
    </w:tbl>
    <w:p w:rsidR="006107B9" w:rsidRPr="00B97FB8" w:rsidRDefault="008B6099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107B9" w:rsidTr="0061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6107B9" w:rsidRDefault="006107B9">
            <w:pPr>
              <w:spacing w:line="240" w:lineRule="auto"/>
            </w:pPr>
          </w:p>
        </w:tc>
        <w:tc>
          <w:tcPr>
            <w:tcW w:w="4087" w:type="pct"/>
          </w:tcPr>
          <w:p w:rsidR="006107B9" w:rsidRDefault="006107B9">
            <w:pPr>
              <w:spacing w:line="240" w:lineRule="auto"/>
            </w:pPr>
          </w:p>
        </w:tc>
      </w:tr>
      <w:tr w:rsidR="006107B9" w:rsidTr="006107B9">
        <w:tc>
          <w:tcPr>
            <w:tcW w:w="913" w:type="pct"/>
          </w:tcPr>
          <w:p w:rsidR="006107B9" w:rsidRDefault="00E63EA1" w:rsidP="008B6099">
            <w:pPr>
              <w:pStyle w:val="Date"/>
            </w:pPr>
            <w:r>
              <w:t xml:space="preserve"> </w:t>
            </w:r>
          </w:p>
        </w:tc>
        <w:tc>
          <w:tcPr>
            <w:tcW w:w="4087" w:type="pct"/>
          </w:tcPr>
          <w:p w:rsidR="00654FB5" w:rsidRDefault="00FB172F" w:rsidP="00FB172F">
            <w:pPr>
              <w:rPr>
                <w:color w:val="000000" w:themeColor="text1"/>
              </w:rPr>
            </w:pPr>
            <w:r w:rsidRPr="00FB172F">
              <w:rPr>
                <w:color w:val="000000" w:themeColor="text1"/>
              </w:rPr>
              <w:t xml:space="preserve">Microsoft Office </w:t>
            </w:r>
            <w:r w:rsidR="00D64EC5">
              <w:rPr>
                <w:color w:val="000000" w:themeColor="text1"/>
              </w:rPr>
              <w:t>– (</w:t>
            </w:r>
            <w:r>
              <w:rPr>
                <w:color w:val="000000" w:themeColor="text1"/>
              </w:rPr>
              <w:t>Word, PowerPoint, Excel, Encoder Screen Capture</w:t>
            </w:r>
            <w:r w:rsidR="00D64EC5">
              <w:rPr>
                <w:color w:val="000000" w:themeColor="text1"/>
              </w:rPr>
              <w:t>)</w:t>
            </w:r>
            <w:r w:rsidR="00654FB5">
              <w:rPr>
                <w:color w:val="000000" w:themeColor="text1"/>
              </w:rPr>
              <w:t xml:space="preserve"> and Office Mac</w:t>
            </w:r>
            <w:r w:rsidR="00D64EC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</w:p>
          <w:p w:rsidR="00C10C48" w:rsidRPr="00C10C48" w:rsidRDefault="002628E6" w:rsidP="002628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Intermediate in Spanish, accredited in Social Studies and English 7-12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F0437DCD5E4B404C900C92684017AEA4"/>
              </w:placeholder>
              <w15:repeatingSectionItem/>
            </w:sdtPr>
            <w:sdtEndPr/>
            <w:sdtContent>
              <w:tr w:rsidR="00CA52EE" w:rsidTr="006107B9">
                <w:trPr>
                  <w:gridAfter w:val="1"/>
                  <w:wAfter w:w="4087" w:type="pct"/>
                </w:trPr>
                <w:tc>
                  <w:tcPr>
                    <w:tcW w:w="913" w:type="pct"/>
                  </w:tcPr>
                  <w:p w:rsidR="00CA52EE" w:rsidRDefault="00CA52EE" w:rsidP="00FB172F">
                    <w:pPr>
                      <w:pStyle w:val="Date"/>
                    </w:pPr>
                  </w:p>
                </w:tc>
              </w:tr>
            </w:sdtContent>
          </w:sdt>
        </w:sdtContent>
      </w:sdt>
    </w:tbl>
    <w:p w:rsidR="006107B9" w:rsidRDefault="006107B9"/>
    <w:sectPr w:rsidR="006107B9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B18" w:rsidRDefault="00A77B18">
      <w:pPr>
        <w:spacing w:after="0"/>
      </w:pPr>
      <w:r>
        <w:separator/>
      </w:r>
    </w:p>
    <w:p w:rsidR="00A77B18" w:rsidRDefault="00A77B18"/>
  </w:endnote>
  <w:endnote w:type="continuationSeparator" w:id="0">
    <w:p w:rsidR="00A77B18" w:rsidRDefault="00A77B18">
      <w:pPr>
        <w:spacing w:after="0"/>
      </w:pPr>
      <w:r>
        <w:continuationSeparator/>
      </w:r>
    </w:p>
    <w:p w:rsidR="00A77B18" w:rsidRDefault="00A77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EAC" w:rsidRDefault="00617EA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4671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B18" w:rsidRDefault="00A77B18">
      <w:pPr>
        <w:spacing w:after="0"/>
      </w:pPr>
      <w:r>
        <w:separator/>
      </w:r>
    </w:p>
    <w:p w:rsidR="00A77B18" w:rsidRDefault="00A77B18"/>
  </w:footnote>
  <w:footnote w:type="continuationSeparator" w:id="0">
    <w:p w:rsidR="00A77B18" w:rsidRDefault="00A77B18">
      <w:pPr>
        <w:spacing w:after="0"/>
      </w:pPr>
      <w:r>
        <w:continuationSeparator/>
      </w:r>
    </w:p>
    <w:p w:rsidR="00A77B18" w:rsidRDefault="00A77B1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C84812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77"/>
    <w:rsid w:val="00154797"/>
    <w:rsid w:val="0021425B"/>
    <w:rsid w:val="00230DC4"/>
    <w:rsid w:val="002628E6"/>
    <w:rsid w:val="00265282"/>
    <w:rsid w:val="003D3A39"/>
    <w:rsid w:val="004247CE"/>
    <w:rsid w:val="00445477"/>
    <w:rsid w:val="00492215"/>
    <w:rsid w:val="004C5A38"/>
    <w:rsid w:val="00536C60"/>
    <w:rsid w:val="00546718"/>
    <w:rsid w:val="006107B9"/>
    <w:rsid w:val="00617EAC"/>
    <w:rsid w:val="00654FB5"/>
    <w:rsid w:val="006839D2"/>
    <w:rsid w:val="006A4C3F"/>
    <w:rsid w:val="006C2F1F"/>
    <w:rsid w:val="00755BDB"/>
    <w:rsid w:val="008B6099"/>
    <w:rsid w:val="008F1946"/>
    <w:rsid w:val="00A37287"/>
    <w:rsid w:val="00A511FD"/>
    <w:rsid w:val="00A77B18"/>
    <w:rsid w:val="00B97FB8"/>
    <w:rsid w:val="00C10C48"/>
    <w:rsid w:val="00C46A0E"/>
    <w:rsid w:val="00CA52EE"/>
    <w:rsid w:val="00D12810"/>
    <w:rsid w:val="00D61881"/>
    <w:rsid w:val="00D64EC5"/>
    <w:rsid w:val="00DC2DB6"/>
    <w:rsid w:val="00E43279"/>
    <w:rsid w:val="00E63EA1"/>
    <w:rsid w:val="00E97380"/>
    <w:rsid w:val="00EB41B9"/>
    <w:rsid w:val="00EC4902"/>
    <w:rsid w:val="00EF3359"/>
    <w:rsid w:val="00F04957"/>
    <w:rsid w:val="00F977F7"/>
    <w:rsid w:val="00FB172F"/>
    <w:rsid w:val="00F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9CC5-1A32-497A-80FE-9A6223F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4247C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ielski@temp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137845D5094BA993B2C14AFC422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D24B7-A61F-4D85-9E92-50C9CE0C2781}"/>
      </w:docPartPr>
      <w:docPartBody>
        <w:p w:rsidR="00196904" w:rsidRDefault="00196904">
          <w:pPr>
            <w:pStyle w:val="9F137845D5094BA993B2C14AFC422C47"/>
          </w:pPr>
          <w:r>
            <w:t>[Your Name]</w:t>
          </w:r>
        </w:p>
      </w:docPartBody>
    </w:docPart>
    <w:docPart>
      <w:docPartPr>
        <w:name w:val="F0437DCD5E4B404C900C92684017A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720D-A2A4-4981-B528-0CD7BF8A4086}"/>
      </w:docPartPr>
      <w:docPartBody>
        <w:p w:rsidR="00EE74D4" w:rsidRDefault="0033497F" w:rsidP="0033497F">
          <w:pPr>
            <w:pStyle w:val="F0437DCD5E4B404C900C92684017AE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04"/>
    <w:rsid w:val="00057C42"/>
    <w:rsid w:val="00196904"/>
    <w:rsid w:val="0026566C"/>
    <w:rsid w:val="002F5CB3"/>
    <w:rsid w:val="003344D3"/>
    <w:rsid w:val="0033497F"/>
    <w:rsid w:val="004471B0"/>
    <w:rsid w:val="00957099"/>
    <w:rsid w:val="009850A6"/>
    <w:rsid w:val="00A841EB"/>
    <w:rsid w:val="00A91865"/>
    <w:rsid w:val="00B94114"/>
    <w:rsid w:val="00EC7B3A"/>
    <w:rsid w:val="00E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7845D5094BA993B2C14AFC422C47">
    <w:name w:val="9F137845D5094BA993B2C14AFC422C47"/>
  </w:style>
  <w:style w:type="paragraph" w:customStyle="1" w:styleId="4BF9BD0730E8420CB2E8193E352D4D2E">
    <w:name w:val="4BF9BD0730E8420CB2E8193E352D4D2E"/>
  </w:style>
  <w:style w:type="paragraph" w:customStyle="1" w:styleId="2017FF7468BF485AB96B052CCC3AF3D5">
    <w:name w:val="2017FF7468BF485AB96B052CCC3AF3D5"/>
  </w:style>
  <w:style w:type="paragraph" w:customStyle="1" w:styleId="91138E8034FA4ED48F2A60F959163B3D">
    <w:name w:val="91138E8034FA4ED48F2A60F959163B3D"/>
  </w:style>
  <w:style w:type="paragraph" w:customStyle="1" w:styleId="88985C225CBE483B9B3AB282ADFD57A2">
    <w:name w:val="88985C225CBE483B9B3AB282ADFD57A2"/>
  </w:style>
  <w:style w:type="paragraph" w:customStyle="1" w:styleId="705F9441BFCE49E8828BBC6798E712F1">
    <w:name w:val="705F9441BFCE49E8828BBC6798E712F1"/>
  </w:style>
  <w:style w:type="character" w:styleId="PlaceholderText">
    <w:name w:val="Placeholder Text"/>
    <w:basedOn w:val="DefaultParagraphFont"/>
    <w:uiPriority w:val="99"/>
    <w:semiHidden/>
    <w:rsid w:val="0033497F"/>
    <w:rPr>
      <w:color w:val="808080"/>
    </w:rPr>
  </w:style>
  <w:style w:type="paragraph" w:customStyle="1" w:styleId="24AF7C8CA0064B1F90C8958E50535500">
    <w:name w:val="24AF7C8CA0064B1F90C8958E50535500"/>
  </w:style>
  <w:style w:type="paragraph" w:customStyle="1" w:styleId="2FE1A69BD9DE42678BFA3F117EC868E2">
    <w:name w:val="2FE1A69BD9DE42678BFA3F117EC868E2"/>
  </w:style>
  <w:style w:type="paragraph" w:customStyle="1" w:styleId="6E87299BAC194D9DB4DE8894A1ABBBFD">
    <w:name w:val="6E87299BAC194D9DB4DE8894A1ABBBFD"/>
  </w:style>
  <w:style w:type="paragraph" w:customStyle="1" w:styleId="7F369DE3E73E48FC9A2C13962791B361">
    <w:name w:val="7F369DE3E73E48FC9A2C13962791B361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934B21BBAC14067BB35A26C6C2E5516">
    <w:name w:val="C934B21BBAC14067BB35A26C6C2E5516"/>
  </w:style>
  <w:style w:type="paragraph" w:customStyle="1" w:styleId="628B4D97297743A09DB12CB80515CAA4">
    <w:name w:val="628B4D97297743A09DB12CB80515CAA4"/>
  </w:style>
  <w:style w:type="paragraph" w:customStyle="1" w:styleId="AF82D40A6E5B4D4D884802087E19D00F">
    <w:name w:val="AF82D40A6E5B4D4D884802087E19D00F"/>
  </w:style>
  <w:style w:type="paragraph" w:customStyle="1" w:styleId="91E69595DD034AA994BECB07B08B1E78">
    <w:name w:val="91E69595DD034AA994BECB07B08B1E78"/>
  </w:style>
  <w:style w:type="paragraph" w:customStyle="1" w:styleId="44E5374BF02648059434A0074EE53CEC">
    <w:name w:val="44E5374BF02648059434A0074EE53CEC"/>
    <w:rsid w:val="00196904"/>
  </w:style>
  <w:style w:type="paragraph" w:customStyle="1" w:styleId="2639604C517F4DD5A78CB0BC0FAC2E7B">
    <w:name w:val="2639604C517F4DD5A78CB0BC0FAC2E7B"/>
    <w:rsid w:val="00196904"/>
  </w:style>
  <w:style w:type="paragraph" w:customStyle="1" w:styleId="F0437DCD5E4B404C900C92684017AEA4">
    <w:name w:val="F0437DCD5E4B404C900C92684017AEA4"/>
    <w:rsid w:val="00334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Bielski</dc:creator>
  <cp:keywords/>
  <cp:lastModifiedBy>Microsoft account</cp:lastModifiedBy>
  <cp:revision>3</cp:revision>
  <dcterms:created xsi:type="dcterms:W3CDTF">2016-01-30T18:06:00Z</dcterms:created>
  <dcterms:modified xsi:type="dcterms:W3CDTF">2016-02-18T16:27:00Z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