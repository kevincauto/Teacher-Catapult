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A19" w:rsidRDefault="00235B0D" w:rsidP="00130C24">
      <w:pPr>
        <w:pStyle w:val="Title"/>
      </w:pPr>
      <w:r>
        <w:t>‍‍</w:t>
      </w:r>
      <w:sdt>
        <w:sdtPr>
          <w:rPr>
            <w:sz w:val="44"/>
            <w:szCs w:val="44"/>
          </w:rPr>
          <w:alias w:val="Your Name"/>
          <w:tag w:val=""/>
          <w:id w:val="1246310863"/>
          <w:placeholder>
            <w:docPart w:val="20DC6136AC1B4A3698723A91D12BEA4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04846" w:rsidRPr="00130C24">
            <w:rPr>
              <w:sz w:val="44"/>
              <w:szCs w:val="44"/>
            </w:rPr>
            <w:t>Joseph Moss</w:t>
          </w:r>
        </w:sdtContent>
      </w:sdt>
    </w:p>
    <w:p w:rsidR="00720932" w:rsidRDefault="00C44CE3" w:rsidP="00130C24">
      <w:pPr>
        <w:contextualSpacing/>
      </w:pPr>
      <w:sdt>
        <w:sdtPr>
          <w:alias w:val="Address"/>
          <w:tag w:val=""/>
          <w:id w:val="-593780209"/>
          <w:placeholder>
            <w:docPart w:val="56B6278786E241E98D75B8B03DB38563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437F6B">
            <w:t>329 Creamery Rd</w:t>
          </w:r>
          <w:r w:rsidR="00D14A60">
            <w:t xml:space="preserve">. Greenfield </w:t>
          </w:r>
          <w:r w:rsidR="00ED434D">
            <w:t>Twp.</w:t>
          </w:r>
          <w:r w:rsidR="00D14A60">
            <w:t>, PA 18407</w:t>
          </w:r>
        </w:sdtContent>
      </w:sdt>
      <w:r w:rsidR="00235B0D">
        <w:t> | </w:t>
      </w:r>
      <w:sdt>
        <w:sdtPr>
          <w:alias w:val="Telephone"/>
          <w:tag w:val=""/>
          <w:id w:val="-1416317146"/>
          <w:placeholder>
            <w:docPart w:val="1A44D5A22368484C8225A10EB794AC9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04846">
            <w:t>(570) 604-2444</w:t>
          </w:r>
        </w:sdtContent>
      </w:sdt>
      <w:r w:rsidR="00235B0D">
        <w:t> | </w:t>
      </w:r>
      <w:sdt>
        <w:sdtPr>
          <w:alias w:val="Email"/>
          <w:tag w:val=""/>
          <w:id w:val="-391963670"/>
          <w:placeholder>
            <w:docPart w:val="55F860C11DD049F3BFFD9F8A2C7888D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504846">
            <w:t>jrm497@yahoo.com</w:t>
          </w:r>
        </w:sdtContent>
      </w:sdt>
    </w:p>
    <w:p w:rsidR="00720932" w:rsidRPr="00130C24" w:rsidRDefault="00130C24" w:rsidP="00130C24">
      <w:pPr>
        <w:contextualSpacing/>
        <w:rPr>
          <w:rFonts w:asciiTheme="majorHAnsi" w:hAnsiTheme="majorHAnsi"/>
          <w:b/>
          <w:color w:val="39A5B7" w:themeColor="accent1"/>
          <w:sz w:val="24"/>
          <w:szCs w:val="24"/>
        </w:rPr>
      </w:pPr>
      <w:r>
        <w:rPr>
          <w:rFonts w:asciiTheme="majorHAnsi" w:hAnsiTheme="majorHAnsi"/>
          <w:color w:val="39A5B7" w:themeColor="accent1"/>
          <w:sz w:val="22"/>
          <w:szCs w:val="22"/>
        </w:rPr>
        <w:br/>
      </w:r>
      <w:r w:rsidR="00235B0D" w:rsidRPr="00130C24">
        <w:rPr>
          <w:rFonts w:asciiTheme="majorHAnsi" w:hAnsiTheme="majorHAnsi"/>
          <w:b/>
          <w:color w:val="39A5B7" w:themeColor="accent1"/>
          <w:sz w:val="24"/>
          <w:szCs w:val="24"/>
        </w:rPr>
        <w:t>Objective</w:t>
      </w:r>
    </w:p>
    <w:p w:rsidR="00DC10A7" w:rsidRDefault="00720932" w:rsidP="00130C24">
      <w:pPr>
        <w:contextualSpacing/>
      </w:pPr>
      <w:r>
        <w:t xml:space="preserve"> </w:t>
      </w:r>
      <w:r w:rsidR="00130C24">
        <w:t>To</w:t>
      </w:r>
      <w:r w:rsidR="0052376D">
        <w:t xml:space="preserve"> teach</w:t>
      </w:r>
      <w:r w:rsidR="00811FA0">
        <w:t xml:space="preserve"> cross-curricular</w:t>
      </w:r>
      <w:r w:rsidR="0052376D">
        <w:t xml:space="preserve"> and real-world</w:t>
      </w:r>
      <w:r w:rsidR="00811FA0">
        <w:t xml:space="preserve"> skills by obtaining a position as a Secondary Education Social Studies teacher.</w:t>
      </w:r>
    </w:p>
    <w:p w:rsidR="00E71A19" w:rsidRPr="00130C24" w:rsidRDefault="00235B0D" w:rsidP="00130C24">
      <w:pPr>
        <w:pStyle w:val="SectionHeading"/>
        <w:contextualSpacing/>
        <w:rPr>
          <w:szCs w:val="24"/>
        </w:rPr>
      </w:pPr>
      <w:r w:rsidRPr="00130C24">
        <w:rPr>
          <w:szCs w:val="24"/>
        </w:rPr>
        <w:t>Education</w:t>
      </w:r>
    </w:p>
    <w:p w:rsidR="00E71A19" w:rsidRDefault="00504846" w:rsidP="00130C24">
      <w:pPr>
        <w:pStyle w:val="Subsection"/>
        <w:spacing w:before="100"/>
        <w:contextualSpacing/>
      </w:pPr>
      <w:r>
        <w:t>Certification</w:t>
      </w:r>
      <w:r w:rsidR="00235B0D">
        <w:t> | </w:t>
      </w:r>
      <w:r w:rsidR="00CD204A">
        <w:t>JANUARY 2016</w:t>
      </w:r>
      <w:r w:rsidR="00235B0D">
        <w:t> | </w:t>
      </w:r>
      <w:r>
        <w:t>keystone college – la plume, pa</w:t>
      </w:r>
      <w:r w:rsidR="00130C24">
        <w:t xml:space="preserve"> </w:t>
      </w:r>
      <w:r w:rsidR="00130C24">
        <w:tab/>
      </w:r>
      <w:r w:rsidR="00130C24">
        <w:tab/>
      </w:r>
      <w:r w:rsidR="00130C24">
        <w:tab/>
        <w:t xml:space="preserve">          (3.77 GPA)</w:t>
      </w:r>
    </w:p>
    <w:p w:rsidR="00E71A19" w:rsidRDefault="00235B0D" w:rsidP="00130C24">
      <w:pPr>
        <w:pStyle w:val="ListBullet"/>
        <w:contextualSpacing/>
      </w:pPr>
      <w:r>
        <w:t xml:space="preserve">Major: </w:t>
      </w:r>
      <w:r w:rsidR="00504846">
        <w:t>Secondary Education – Social Studies</w:t>
      </w:r>
    </w:p>
    <w:p w:rsidR="00DC10A7" w:rsidRDefault="00235B0D" w:rsidP="00DC10A7">
      <w:pPr>
        <w:pStyle w:val="ListBullet"/>
        <w:contextualSpacing/>
      </w:pPr>
      <w:r>
        <w:t xml:space="preserve">Related coursework: </w:t>
      </w:r>
      <w:r w:rsidR="00504846">
        <w:t>Diverse Learners, Teaching Content Writing, Secondary Education and Social Studies Methods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6E82148165E246C0A648056DB513937E"/>
            </w:placeholder>
            <w15:repeatingSectionItem/>
          </w:sdtPr>
          <w:sdtEndPr/>
          <w:sdtContent>
            <w:p w:rsidR="00E71A19" w:rsidRDefault="00504846" w:rsidP="00130C24">
              <w:pPr>
                <w:pStyle w:val="Subsection"/>
                <w:contextualSpacing/>
              </w:pPr>
              <w:r>
                <w:t>bachelors of arts</w:t>
              </w:r>
              <w:r w:rsidR="00235B0D">
                <w:t> | </w:t>
              </w:r>
              <w:r>
                <w:t>may 2011</w:t>
              </w:r>
              <w:r w:rsidR="00235B0D">
                <w:t> | </w:t>
              </w:r>
              <w:r>
                <w:t>the pennsylvania state university – dunmore, pa</w:t>
              </w:r>
              <w:r w:rsidR="00130C24">
                <w:t xml:space="preserve"> </w:t>
              </w:r>
              <w:r w:rsidR="00130C24">
                <w:tab/>
                <w:t xml:space="preserve">           (3.05 GPA)</w:t>
              </w:r>
            </w:p>
            <w:p w:rsidR="00E71A19" w:rsidRDefault="00235B0D" w:rsidP="00130C24">
              <w:pPr>
                <w:pStyle w:val="ListBullet"/>
                <w:contextualSpacing/>
              </w:pPr>
              <w:r>
                <w:t xml:space="preserve">Major: </w:t>
              </w:r>
              <w:r w:rsidR="00504846">
                <w:t>American Studies</w:t>
              </w:r>
            </w:p>
            <w:p w:rsidR="00CD204A" w:rsidRDefault="00235B0D" w:rsidP="00130C24">
              <w:pPr>
                <w:pStyle w:val="ListBullet"/>
                <w:contextualSpacing/>
              </w:pPr>
              <w:r>
                <w:t xml:space="preserve">Related coursework: </w:t>
              </w:r>
              <w:r w:rsidR="00504846">
                <w:t>United States History, Pennsylvania History, Modern and Classic American Literature</w:t>
              </w:r>
              <w:r w:rsidR="00FB5108">
                <w:t>, Micro and Macro Economic</w:t>
              </w:r>
              <w:r w:rsidR="00D14A60">
                <w:t>s</w:t>
              </w:r>
              <w:r w:rsidR="00FB5108">
                <w:t>, Human Development and Family Studies</w:t>
              </w:r>
              <w:r w:rsidR="00D14A60">
                <w:t>, Psychology</w:t>
              </w:r>
            </w:p>
            <w:p w:rsidR="00E71A19" w:rsidRDefault="00492B09" w:rsidP="00130C24">
              <w:pPr>
                <w:pStyle w:val="ListBullet"/>
                <w:contextualSpacing/>
              </w:pPr>
              <w:r>
                <w:t>Member of THON, the Athletics Club, and Cross Country team.</w:t>
              </w:r>
            </w:p>
          </w:sdtContent>
        </w:sdt>
      </w:sdtContent>
    </w:sdt>
    <w:p w:rsidR="00E71A19" w:rsidRPr="00130C24" w:rsidRDefault="00235B0D" w:rsidP="00130C24">
      <w:pPr>
        <w:pStyle w:val="SectionHeading"/>
        <w:contextualSpacing/>
        <w:rPr>
          <w:szCs w:val="24"/>
        </w:rPr>
      </w:pPr>
      <w:r w:rsidRPr="00130C24">
        <w:rPr>
          <w:szCs w:val="24"/>
        </w:rPr>
        <w:t>Skills &amp; Abilities</w:t>
      </w:r>
    </w:p>
    <w:p w:rsidR="00720932" w:rsidRDefault="00504846" w:rsidP="00130C24">
      <w:pPr>
        <w:pStyle w:val="Subsection"/>
        <w:spacing w:before="100"/>
        <w:contextualSpacing/>
      </w:pPr>
      <w:r>
        <w:t>Classroom management</w:t>
      </w:r>
      <w:r w:rsidR="00D14A60">
        <w:br/>
      </w:r>
      <w:r>
        <w:t>differentiated instruction</w:t>
      </w:r>
      <w:r w:rsidR="00D14A60">
        <w:br/>
      </w:r>
      <w:r>
        <w:t>collins writing program trained</w:t>
      </w:r>
      <w:r w:rsidR="00D14A60">
        <w:br/>
      </w:r>
      <w:r w:rsidR="00AE6CF3">
        <w:t>inter</w:t>
      </w:r>
      <w:r>
        <w:t>department collaboration</w:t>
      </w:r>
      <w:r w:rsidR="00AE6CF3">
        <w:t xml:space="preserve"> </w:t>
      </w:r>
      <w:r w:rsidR="00720932">
        <w:br/>
      </w:r>
    </w:p>
    <w:p w:rsidR="00504846" w:rsidRPr="00130C24" w:rsidRDefault="00235B0D" w:rsidP="00130C24">
      <w:pPr>
        <w:pStyle w:val="Subsection"/>
        <w:contextualSpacing/>
        <w:rPr>
          <w:rFonts w:asciiTheme="majorHAnsi" w:hAnsiTheme="majorHAnsi"/>
          <w:color w:val="39A5B7" w:themeColor="accent1"/>
          <w:sz w:val="24"/>
          <w:szCs w:val="24"/>
        </w:rPr>
      </w:pPr>
      <w:r w:rsidRPr="00130C24">
        <w:rPr>
          <w:rFonts w:asciiTheme="majorHAnsi" w:hAnsiTheme="majorHAnsi"/>
          <w:color w:val="39A5B7" w:themeColor="accent1"/>
          <w:sz w:val="24"/>
          <w:szCs w:val="24"/>
        </w:rPr>
        <w:t>Experience</w:t>
      </w:r>
    </w:p>
    <w:sdt>
      <w:sdtPr>
        <w:rPr>
          <w:b w:val="0"/>
          <w:bCs w:val="0"/>
          <w:caps w:val="0"/>
          <w:color w:val="404040" w:themeColor="text1" w:themeTint="BF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1773932447"/>
            <w:placeholder>
              <w:docPart w:val="6E82148165E246C0A648056DB513937E"/>
            </w:placeholder>
            <w15:repeatingSectionItem/>
          </w:sdtPr>
          <w:sdtEndPr/>
          <w:sdtContent>
            <w:p w:rsidR="00E71A19" w:rsidRPr="00D14A60" w:rsidRDefault="00426A68" w:rsidP="00130C24">
              <w:pPr>
                <w:pStyle w:val="Subsection"/>
                <w:contextualSpacing/>
                <w:rPr>
                  <w:b w:val="0"/>
                  <w:bCs w:val="0"/>
                  <w:caps w:val="0"/>
                  <w:color w:val="404040" w:themeColor="text1" w:themeTint="BF"/>
                </w:rPr>
              </w:pPr>
              <w:r>
                <w:t>substitute teacher</w:t>
              </w:r>
              <w:r w:rsidR="00235B0D">
                <w:t> | </w:t>
              </w:r>
              <w:r>
                <w:t>kelly educational staffing – moosic</w:t>
              </w:r>
              <w:r w:rsidR="006B2724">
                <w:t>, pa</w:t>
              </w:r>
              <w:r w:rsidR="00235B0D">
                <w:t> | </w:t>
              </w:r>
              <w:r w:rsidR="00DC10A7">
                <w:t>2</w:t>
              </w:r>
              <w:r w:rsidR="006B2724">
                <w:t>/2016 – present</w:t>
              </w:r>
            </w:p>
            <w:p w:rsidR="00426A68" w:rsidRDefault="00426A68" w:rsidP="00130C24">
              <w:pPr>
                <w:pStyle w:val="ListBullet"/>
                <w:contextualSpacing/>
              </w:pPr>
              <w:r>
                <w:t>Oversaw daily class and school activities and duties in the absence of the regular classroom teacher.</w:t>
              </w:r>
            </w:p>
            <w:p w:rsidR="00D14A60" w:rsidRDefault="00426A68" w:rsidP="00130C24">
              <w:pPr>
                <w:pStyle w:val="ListBullet"/>
                <w:contextualSpacing/>
              </w:pPr>
              <w:r>
                <w:t>Sub</w:t>
              </w:r>
              <w:r w:rsidR="00DE4173">
                <w:t>stitute Teacher</w:t>
              </w:r>
              <w:r>
                <w:t xml:space="preserve"> of the Month</w:t>
              </w:r>
              <w:r w:rsidR="00DE4173">
                <w:t>:</w:t>
              </w:r>
              <w:r>
                <w:t xml:space="preserve"> March 2016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604706603"/>
            <w:placeholder>
              <w:docPart w:val="4BD6CC8CF7F44EB18BA507F87C0B098F"/>
            </w:placeholder>
            <w15:repeatingSectionItem/>
          </w:sdtPr>
          <w:sdtEndPr/>
          <w:sdtContent>
            <w:p w:rsidR="00426A68" w:rsidRPr="00D14A60" w:rsidRDefault="00426A68" w:rsidP="00130C24">
              <w:pPr>
                <w:pStyle w:val="Subsection"/>
                <w:contextualSpacing/>
                <w:rPr>
                  <w:b w:val="0"/>
                  <w:bCs w:val="0"/>
                  <w:caps w:val="0"/>
                  <w:color w:val="404040" w:themeColor="text1" w:themeTint="BF"/>
                </w:rPr>
              </w:pPr>
              <w:r>
                <w:t>social studies teacher | yeshiva bETH moshe – scranton, pa | 1/2016 – present</w:t>
              </w:r>
            </w:p>
            <w:p w:rsidR="00426A68" w:rsidRDefault="00492B09" w:rsidP="00130C24">
              <w:pPr>
                <w:pStyle w:val="ListBullet"/>
                <w:contextualSpacing/>
              </w:pPr>
              <w:r>
                <w:t>Instructor of 9</w:t>
              </w:r>
              <w:r w:rsidRPr="00492B09">
                <w:rPr>
                  <w:vertAlign w:val="superscript"/>
                </w:rPr>
                <w:t>th</w:t>
              </w:r>
              <w:r>
                <w:t xml:space="preserve"> Grade Civics, 10</w:t>
              </w:r>
              <w:r w:rsidRPr="00492B09">
                <w:rPr>
                  <w:vertAlign w:val="superscript"/>
                </w:rPr>
                <w:t>th</w:t>
              </w:r>
              <w:r>
                <w:t xml:space="preserve"> Grade World History, and 11</w:t>
              </w:r>
              <w:r w:rsidRPr="00492B09">
                <w:rPr>
                  <w:vertAlign w:val="superscript"/>
                </w:rPr>
                <w:t>th</w:t>
              </w:r>
              <w:r>
                <w:t xml:space="preserve"> Grade U.S. History.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972939407"/>
            <w:placeholder>
              <w:docPart w:val="1138715CC642433299CF734028BA8A01"/>
            </w:placeholder>
            <w15:repeatingSectionItem/>
          </w:sdtPr>
          <w:sdtEndPr/>
          <w:sdtContent>
            <w:p w:rsidR="006B2724" w:rsidRPr="00D14A60" w:rsidRDefault="006B2724" w:rsidP="00130C24">
              <w:pPr>
                <w:pStyle w:val="Subsection"/>
                <w:contextualSpacing/>
                <w:rPr>
                  <w:b w:val="0"/>
                  <w:bCs w:val="0"/>
                  <w:caps w:val="0"/>
                  <w:color w:val="404040" w:themeColor="text1" w:themeTint="BF"/>
                </w:rPr>
              </w:pPr>
              <w:r>
                <w:t>sales associate | gander mountain – dickson city, pa | 8/2014 – present</w:t>
              </w:r>
            </w:p>
            <w:p w:rsidR="006B2724" w:rsidRDefault="006B2724" w:rsidP="00130C24">
              <w:pPr>
                <w:pStyle w:val="ListBullet"/>
                <w:contextualSpacing/>
              </w:pPr>
              <w:r>
                <w:t>Peak Sales Performer</w:t>
              </w:r>
              <w:r w:rsidR="00DE4173">
                <w:t>:</w:t>
              </w:r>
              <w:r>
                <w:t xml:space="preserve"> April 2015</w:t>
              </w:r>
              <w:r w:rsidR="002B57A8">
                <w:t>, October 2015, December 2015</w:t>
              </w:r>
              <w:r w:rsidR="00426A68">
                <w:t>, January 2016</w:t>
              </w:r>
            </w:p>
            <w:p w:rsidR="006B2724" w:rsidRDefault="00492B09" w:rsidP="00130C24">
              <w:pPr>
                <w:pStyle w:val="ListBullet"/>
                <w:contextualSpacing/>
              </w:pPr>
              <w:r>
                <w:t>Consistently exceeds company standard</w:t>
              </w:r>
              <w:r w:rsidR="006B2724">
                <w:t xml:space="preserve">s for sales and </w:t>
              </w:r>
              <w:r>
                <w:t xml:space="preserve">customer </w:t>
              </w:r>
              <w:r w:rsidR="005E0F34">
                <w:t>service</w:t>
              </w:r>
              <w:bookmarkStart w:id="0" w:name="_GoBack"/>
              <w:bookmarkEnd w:id="0"/>
              <w:r w:rsidR="006B2724">
                <w:t>.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500709936"/>
            <w:placeholder>
              <w:docPart w:val="BD5CBE125EBE4BEC8EC50DF420FBA10F"/>
            </w:placeholder>
            <w15:repeatingSectionItem/>
          </w:sdtPr>
          <w:sdtEndPr/>
          <w:sdtContent>
            <w:p w:rsidR="006B2724" w:rsidRPr="00D14A60" w:rsidRDefault="006B2724" w:rsidP="00130C24">
              <w:pPr>
                <w:pStyle w:val="Subsection"/>
                <w:contextualSpacing/>
                <w:rPr>
                  <w:b w:val="0"/>
                  <w:bCs w:val="0"/>
                  <w:caps w:val="0"/>
                  <w:color w:val="404040" w:themeColor="text1" w:themeTint="BF"/>
                </w:rPr>
              </w:pPr>
              <w:r>
                <w:t>student teacher | scranton high school – scranton, pa | 10/2015 – 12/2015</w:t>
              </w:r>
            </w:p>
            <w:p w:rsidR="00FB4B6C" w:rsidRDefault="006B2724" w:rsidP="00130C24">
              <w:pPr>
                <w:pStyle w:val="ListBullet"/>
                <w:contextualSpacing/>
              </w:pPr>
              <w:r>
                <w:t>10</w:t>
              </w:r>
              <w:r w:rsidRPr="00AE6CF3">
                <w:rPr>
                  <w:vertAlign w:val="superscript"/>
                </w:rPr>
                <w:t>th</w:t>
              </w:r>
              <w:r>
                <w:t xml:space="preserve"> Grade U.S. History I Honors, 10</w:t>
              </w:r>
              <w:r w:rsidRPr="00AE6CF3">
                <w:rPr>
                  <w:vertAlign w:val="superscript"/>
                </w:rPr>
                <w:t>th</w:t>
              </w:r>
              <w:r>
                <w:t xml:space="preserve"> Grade U.S. History I, 11</w:t>
              </w:r>
              <w:r w:rsidRPr="00AE6CF3">
                <w:rPr>
                  <w:vertAlign w:val="superscript"/>
                </w:rPr>
                <w:t>th</w:t>
              </w:r>
              <w:r>
                <w:t xml:space="preserve"> Grade U.S. History II</w:t>
              </w:r>
            </w:p>
            <w:p w:rsidR="006B2724" w:rsidRDefault="00FB4B6C" w:rsidP="00130C24">
              <w:pPr>
                <w:pStyle w:val="ListBullet"/>
                <w:contextualSpacing/>
              </w:pPr>
              <w:r>
                <w:t>Grade for placement: A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266803340"/>
            <w:placeholder>
              <w:docPart w:val="40EB28E7F6454828B422308D7B9CCB42"/>
            </w:placeholder>
            <w15:repeatingSectionItem/>
          </w:sdtPr>
          <w:sdtEndPr/>
          <w:sdtContent>
            <w:p w:rsidR="00D14A60" w:rsidRDefault="00D14A60" w:rsidP="00130C24">
              <w:pPr>
                <w:pStyle w:val="Subsection"/>
                <w:contextualSpacing/>
              </w:pPr>
              <w:r>
                <w:t>Student Teacher | forest city regional high school – forest city, pa | 8/2015 – 10/2015</w:t>
              </w:r>
            </w:p>
            <w:p w:rsidR="00CD204A" w:rsidRDefault="00D14A60" w:rsidP="00130C24">
              <w:pPr>
                <w:pStyle w:val="ListBullet"/>
                <w:contextualSpacing/>
              </w:pPr>
              <w:r>
                <w:t>7</w:t>
              </w:r>
              <w:r w:rsidRPr="00AE6CF3">
                <w:rPr>
                  <w:vertAlign w:val="superscript"/>
                </w:rPr>
                <w:t>th</w:t>
              </w:r>
              <w:r>
                <w:t xml:space="preserve"> Grade World Geography, 8</w:t>
              </w:r>
              <w:r w:rsidRPr="00AE6CF3">
                <w:rPr>
                  <w:vertAlign w:val="superscript"/>
                </w:rPr>
                <w:t>th</w:t>
              </w:r>
              <w:r>
                <w:t xml:space="preserve"> Grade U.S. History I</w:t>
              </w:r>
            </w:p>
            <w:p w:rsidR="00CD204A" w:rsidRDefault="00CD204A" w:rsidP="00130C24">
              <w:pPr>
                <w:pStyle w:val="ListBullet"/>
                <w:contextualSpacing/>
              </w:pPr>
              <w:r>
                <w:t>Volunteer for Steamtown Marathon program.</w:t>
              </w:r>
            </w:p>
            <w:p w:rsidR="00FB4B6C" w:rsidRDefault="00CD204A" w:rsidP="00130C24">
              <w:pPr>
                <w:pStyle w:val="ListBullet"/>
                <w:contextualSpacing/>
              </w:pPr>
              <w:r>
                <w:t>Participant in school and professional development programs.</w:t>
              </w:r>
            </w:p>
            <w:p w:rsidR="00AE6CF3" w:rsidRDefault="00FB4B6C" w:rsidP="00426A68">
              <w:pPr>
                <w:pStyle w:val="ListBullet"/>
                <w:contextualSpacing/>
              </w:pPr>
              <w:r>
                <w:t>Grade for placement: A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32445580"/>
            <w:placeholder>
              <w:docPart w:val="7A3420EF56354322B2655226562B3C17"/>
            </w:placeholder>
            <w15:repeatingSectionItem/>
          </w:sdtPr>
          <w:sdtEndPr/>
          <w:sdtContent>
            <w:p w:rsidR="00AE6CF3" w:rsidRDefault="00AE6CF3" w:rsidP="00130C24">
              <w:pPr>
                <w:pStyle w:val="Subsection"/>
                <w:contextualSpacing/>
              </w:pPr>
              <w:r>
                <w:t>service writer | central states thermo king – jessup, pa | 8/2012 – 8/2014</w:t>
              </w:r>
            </w:p>
            <w:p w:rsidR="00AE6CF3" w:rsidRDefault="00AE6CF3" w:rsidP="00426A68">
              <w:pPr>
                <w:pStyle w:val="ListBullet"/>
                <w:contextualSpacing/>
              </w:pPr>
              <w:r>
                <w:t>Responsibilities – Inventory Management, Service Invoicing, Workplace Safety Management, Workplace Management</w:t>
              </w:r>
              <w:r w:rsidR="00492B09">
                <w:t>.</w:t>
              </w:r>
            </w:p>
          </w:sdtContent>
        </w:sdt>
      </w:sdtContent>
    </w:sdt>
    <w:p w:rsidR="00E51C56" w:rsidRDefault="00E51C56" w:rsidP="00FB4B6C">
      <w:pPr>
        <w:pStyle w:val="ListBullet"/>
        <w:numPr>
          <w:ilvl w:val="0"/>
          <w:numId w:val="0"/>
        </w:numPr>
        <w:rPr>
          <w:rFonts w:asciiTheme="majorHAnsi" w:hAnsiTheme="majorHAnsi"/>
          <w:color w:val="39A5B7" w:themeColor="accent1"/>
          <w:sz w:val="52"/>
          <w:szCs w:val="52"/>
        </w:rPr>
      </w:pPr>
      <w:r w:rsidRPr="00E51C56">
        <w:rPr>
          <w:rFonts w:asciiTheme="majorHAnsi" w:hAnsiTheme="majorHAnsi"/>
          <w:color w:val="39A5B7" w:themeColor="accent1"/>
          <w:sz w:val="52"/>
          <w:szCs w:val="52"/>
        </w:rPr>
        <w:lastRenderedPageBreak/>
        <w:t>REFERENCES</w:t>
      </w:r>
    </w:p>
    <w:p w:rsidR="00E51C56" w:rsidRDefault="00E51C56" w:rsidP="00E51C56">
      <w:pPr>
        <w:pStyle w:val="ListBullet"/>
        <w:numPr>
          <w:ilvl w:val="0"/>
          <w:numId w:val="0"/>
        </w:numPr>
        <w:ind w:left="144" w:hanging="144"/>
        <w:rPr>
          <w:color w:val="39A5B7" w:themeColor="accent1"/>
          <w:sz w:val="20"/>
        </w:rPr>
      </w:pPr>
    </w:p>
    <w:p w:rsidR="00E51C56" w:rsidRDefault="00E51C56" w:rsidP="00E51C56">
      <w:pPr>
        <w:pStyle w:val="ListBullet"/>
        <w:numPr>
          <w:ilvl w:val="0"/>
          <w:numId w:val="0"/>
        </w:numPr>
        <w:ind w:left="144" w:hanging="144"/>
        <w:rPr>
          <w:color w:val="auto"/>
          <w:sz w:val="22"/>
          <w:szCs w:val="22"/>
        </w:rPr>
      </w:pPr>
      <w:r w:rsidRPr="00FB4B6C">
        <w:rPr>
          <w:b/>
          <w:color w:val="39A5B7" w:themeColor="accent1"/>
          <w:sz w:val="22"/>
          <w:szCs w:val="22"/>
        </w:rPr>
        <w:t>Ms. Jillian Talerico</w:t>
      </w:r>
      <w:r w:rsidRPr="00FB4B6C">
        <w:rPr>
          <w:color w:val="39A5B7" w:themeColor="accent1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br/>
        <w:t>Social Studies Teacher</w:t>
      </w:r>
      <w:r>
        <w:rPr>
          <w:color w:val="auto"/>
          <w:sz w:val="22"/>
          <w:szCs w:val="22"/>
        </w:rPr>
        <w:br/>
        <w:t>Forest City Regional High School</w:t>
      </w:r>
      <w:r>
        <w:rPr>
          <w:color w:val="auto"/>
          <w:sz w:val="22"/>
          <w:szCs w:val="22"/>
        </w:rPr>
        <w:br/>
        <w:t>100 Susquehanna Street</w:t>
      </w:r>
      <w:r>
        <w:rPr>
          <w:color w:val="auto"/>
          <w:sz w:val="22"/>
          <w:szCs w:val="22"/>
        </w:rPr>
        <w:br/>
        <w:t>Forest City, PA 18421</w:t>
      </w:r>
      <w:r>
        <w:rPr>
          <w:color w:val="auto"/>
          <w:sz w:val="22"/>
          <w:szCs w:val="22"/>
        </w:rPr>
        <w:br/>
      </w:r>
      <w:r w:rsidRPr="00D249D5">
        <w:rPr>
          <w:color w:val="auto"/>
          <w:sz w:val="22"/>
          <w:szCs w:val="22"/>
        </w:rPr>
        <w:t>jtalerico@fcrsd.org</w:t>
      </w:r>
      <w:r>
        <w:rPr>
          <w:color w:val="auto"/>
          <w:sz w:val="22"/>
          <w:szCs w:val="22"/>
        </w:rPr>
        <w:br/>
        <w:t>(570) 878-5477</w:t>
      </w:r>
    </w:p>
    <w:p w:rsidR="00E51C56" w:rsidRDefault="00E51C56" w:rsidP="00E51C56">
      <w:pPr>
        <w:pStyle w:val="ListBullet"/>
        <w:numPr>
          <w:ilvl w:val="0"/>
          <w:numId w:val="0"/>
        </w:numPr>
        <w:ind w:left="144" w:hanging="144"/>
        <w:rPr>
          <w:color w:val="auto"/>
          <w:sz w:val="22"/>
          <w:szCs w:val="22"/>
        </w:rPr>
      </w:pPr>
    </w:p>
    <w:p w:rsidR="00E51C56" w:rsidRDefault="00E51C56" w:rsidP="00E51C56">
      <w:pPr>
        <w:pStyle w:val="ListBullet"/>
        <w:numPr>
          <w:ilvl w:val="0"/>
          <w:numId w:val="0"/>
        </w:numPr>
        <w:ind w:left="144" w:hanging="144"/>
        <w:rPr>
          <w:color w:val="auto"/>
          <w:sz w:val="22"/>
          <w:szCs w:val="22"/>
        </w:rPr>
      </w:pPr>
      <w:r w:rsidRPr="00FB4B6C">
        <w:rPr>
          <w:b/>
          <w:color w:val="39A5B7" w:themeColor="accent1"/>
          <w:sz w:val="22"/>
          <w:szCs w:val="22"/>
        </w:rPr>
        <w:t>Ms. Anne Stefanov</w:t>
      </w:r>
      <w:r>
        <w:rPr>
          <w:color w:val="auto"/>
          <w:sz w:val="22"/>
          <w:szCs w:val="22"/>
        </w:rPr>
        <w:br/>
        <w:t>Social Studies Teacher</w:t>
      </w:r>
      <w:r>
        <w:rPr>
          <w:color w:val="auto"/>
          <w:sz w:val="22"/>
          <w:szCs w:val="22"/>
        </w:rPr>
        <w:br/>
        <w:t>Forest City Regional High School</w:t>
      </w:r>
      <w:r>
        <w:rPr>
          <w:color w:val="auto"/>
          <w:sz w:val="22"/>
          <w:szCs w:val="22"/>
        </w:rPr>
        <w:br/>
        <w:t>100 Susquehanna Street</w:t>
      </w:r>
      <w:r>
        <w:rPr>
          <w:color w:val="auto"/>
          <w:sz w:val="22"/>
          <w:szCs w:val="22"/>
        </w:rPr>
        <w:br/>
        <w:t>Forest City, PA 18421</w:t>
      </w:r>
      <w:r>
        <w:rPr>
          <w:color w:val="auto"/>
          <w:sz w:val="22"/>
          <w:szCs w:val="22"/>
        </w:rPr>
        <w:br/>
      </w:r>
      <w:r w:rsidRPr="00D249D5">
        <w:rPr>
          <w:color w:val="auto"/>
          <w:sz w:val="22"/>
          <w:szCs w:val="22"/>
        </w:rPr>
        <w:t>astefanov@fcrsd.org</w:t>
      </w:r>
      <w:r>
        <w:rPr>
          <w:color w:val="auto"/>
          <w:sz w:val="22"/>
          <w:szCs w:val="22"/>
        </w:rPr>
        <w:br/>
        <w:t>(570) 960-1116</w:t>
      </w:r>
    </w:p>
    <w:p w:rsidR="00E51C56" w:rsidRDefault="00E51C56" w:rsidP="00E51C56">
      <w:pPr>
        <w:pStyle w:val="ListBullet"/>
        <w:numPr>
          <w:ilvl w:val="0"/>
          <w:numId w:val="0"/>
        </w:numPr>
        <w:ind w:left="144" w:hanging="144"/>
        <w:rPr>
          <w:color w:val="auto"/>
          <w:sz w:val="22"/>
          <w:szCs w:val="22"/>
        </w:rPr>
      </w:pPr>
    </w:p>
    <w:p w:rsidR="00E51C56" w:rsidRDefault="00E51C56" w:rsidP="00E51C56">
      <w:pPr>
        <w:pStyle w:val="ListBullet"/>
        <w:numPr>
          <w:ilvl w:val="0"/>
          <w:numId w:val="0"/>
        </w:numPr>
        <w:ind w:left="144" w:hanging="144"/>
        <w:rPr>
          <w:color w:val="auto"/>
          <w:sz w:val="22"/>
          <w:szCs w:val="22"/>
        </w:rPr>
      </w:pPr>
      <w:r w:rsidRPr="00FB4B6C">
        <w:rPr>
          <w:b/>
          <w:color w:val="39A5B7" w:themeColor="accent1"/>
          <w:sz w:val="22"/>
          <w:szCs w:val="22"/>
        </w:rPr>
        <w:t>Mr. Ed Dougherty</w:t>
      </w:r>
      <w:r>
        <w:rPr>
          <w:color w:val="auto"/>
          <w:sz w:val="22"/>
          <w:szCs w:val="22"/>
        </w:rPr>
        <w:br/>
        <w:t>Social Studies Teacher</w:t>
      </w:r>
      <w:r>
        <w:rPr>
          <w:color w:val="auto"/>
          <w:sz w:val="22"/>
          <w:szCs w:val="22"/>
        </w:rPr>
        <w:br/>
        <w:t>Scranton High School</w:t>
      </w:r>
      <w:r>
        <w:rPr>
          <w:color w:val="auto"/>
          <w:sz w:val="22"/>
          <w:szCs w:val="22"/>
        </w:rPr>
        <w:br/>
        <w:t>63 Mike Munchak Way</w:t>
      </w:r>
      <w:r>
        <w:rPr>
          <w:color w:val="auto"/>
          <w:sz w:val="22"/>
          <w:szCs w:val="22"/>
        </w:rPr>
        <w:br/>
        <w:t>Scranton, PA 18508</w:t>
      </w:r>
      <w:r>
        <w:rPr>
          <w:color w:val="auto"/>
          <w:sz w:val="22"/>
          <w:szCs w:val="22"/>
        </w:rPr>
        <w:br/>
      </w:r>
      <w:r w:rsidR="00D441C5">
        <w:rPr>
          <w:color w:val="auto"/>
          <w:sz w:val="22"/>
          <w:szCs w:val="22"/>
        </w:rPr>
        <w:t>edward.</w:t>
      </w:r>
      <w:r w:rsidRPr="00D249D5">
        <w:rPr>
          <w:color w:val="auto"/>
          <w:sz w:val="22"/>
          <w:szCs w:val="22"/>
        </w:rPr>
        <w:t>dougherty@scrsd.org</w:t>
      </w:r>
      <w:r>
        <w:rPr>
          <w:color w:val="auto"/>
          <w:sz w:val="22"/>
          <w:szCs w:val="22"/>
        </w:rPr>
        <w:br/>
        <w:t>(570) 878-2833</w:t>
      </w:r>
    </w:p>
    <w:p w:rsidR="00E51C56" w:rsidRDefault="00E51C56" w:rsidP="00E51C56">
      <w:pPr>
        <w:pStyle w:val="ListBullet"/>
        <w:numPr>
          <w:ilvl w:val="0"/>
          <w:numId w:val="0"/>
        </w:numPr>
        <w:ind w:left="144" w:hanging="144"/>
        <w:rPr>
          <w:color w:val="auto"/>
          <w:sz w:val="22"/>
          <w:szCs w:val="22"/>
        </w:rPr>
      </w:pPr>
    </w:p>
    <w:p w:rsidR="00E51C56" w:rsidRDefault="00E51C56" w:rsidP="00E51C56">
      <w:pPr>
        <w:pStyle w:val="ListBullet"/>
        <w:numPr>
          <w:ilvl w:val="0"/>
          <w:numId w:val="0"/>
        </w:numPr>
        <w:ind w:left="144" w:hanging="144"/>
        <w:rPr>
          <w:color w:val="auto"/>
          <w:sz w:val="22"/>
          <w:szCs w:val="22"/>
        </w:rPr>
      </w:pPr>
      <w:r w:rsidRPr="00FB4B6C">
        <w:rPr>
          <w:b/>
          <w:color w:val="39A5B7" w:themeColor="accent1"/>
          <w:sz w:val="22"/>
          <w:szCs w:val="22"/>
        </w:rPr>
        <w:t>Mr. Jerry Skotleski</w:t>
      </w:r>
      <w:r>
        <w:rPr>
          <w:color w:val="auto"/>
          <w:sz w:val="22"/>
          <w:szCs w:val="22"/>
        </w:rPr>
        <w:br/>
        <w:t>Social Studies Teacher</w:t>
      </w:r>
      <w:r>
        <w:rPr>
          <w:color w:val="auto"/>
          <w:sz w:val="22"/>
          <w:szCs w:val="22"/>
        </w:rPr>
        <w:br/>
        <w:t>Scranton High School</w:t>
      </w:r>
      <w:r>
        <w:rPr>
          <w:color w:val="auto"/>
          <w:sz w:val="22"/>
          <w:szCs w:val="22"/>
        </w:rPr>
        <w:br/>
        <w:t>63 Mike Munchak Way</w:t>
      </w:r>
      <w:r>
        <w:rPr>
          <w:color w:val="auto"/>
          <w:sz w:val="22"/>
          <w:szCs w:val="22"/>
        </w:rPr>
        <w:br/>
        <w:t>Scranton, PA 18508</w:t>
      </w:r>
      <w:r>
        <w:rPr>
          <w:color w:val="auto"/>
          <w:sz w:val="22"/>
          <w:szCs w:val="22"/>
        </w:rPr>
        <w:br/>
      </w:r>
      <w:r w:rsidRPr="00D249D5">
        <w:rPr>
          <w:color w:val="auto"/>
          <w:sz w:val="22"/>
          <w:szCs w:val="22"/>
        </w:rPr>
        <w:t>j</w:t>
      </w:r>
      <w:r w:rsidR="00D441C5">
        <w:rPr>
          <w:color w:val="auto"/>
          <w:sz w:val="22"/>
          <w:szCs w:val="22"/>
        </w:rPr>
        <w:t>erry.</w:t>
      </w:r>
      <w:r w:rsidRPr="00D249D5">
        <w:rPr>
          <w:color w:val="auto"/>
          <w:sz w:val="22"/>
          <w:szCs w:val="22"/>
        </w:rPr>
        <w:t>skotleski@scrsd.org</w:t>
      </w:r>
      <w:r>
        <w:rPr>
          <w:color w:val="auto"/>
          <w:sz w:val="22"/>
          <w:szCs w:val="22"/>
        </w:rPr>
        <w:br/>
        <w:t xml:space="preserve">(570) </w:t>
      </w:r>
      <w:r w:rsidR="00D249D5">
        <w:rPr>
          <w:color w:val="auto"/>
          <w:sz w:val="22"/>
          <w:szCs w:val="22"/>
        </w:rPr>
        <w:t>479-3608</w:t>
      </w:r>
    </w:p>
    <w:p w:rsidR="004326F3" w:rsidRDefault="004326F3" w:rsidP="00E51C56">
      <w:pPr>
        <w:pStyle w:val="ListBullet"/>
        <w:numPr>
          <w:ilvl w:val="0"/>
          <w:numId w:val="0"/>
        </w:numPr>
        <w:ind w:left="144" w:hanging="144"/>
        <w:rPr>
          <w:color w:val="auto"/>
          <w:sz w:val="22"/>
          <w:szCs w:val="22"/>
        </w:rPr>
      </w:pPr>
    </w:p>
    <w:p w:rsidR="00296A7D" w:rsidRDefault="00D441C5" w:rsidP="00296A7D">
      <w:pPr>
        <w:pStyle w:val="ListBullet"/>
        <w:numPr>
          <w:ilvl w:val="0"/>
          <w:numId w:val="0"/>
        </w:numPr>
        <w:ind w:left="144" w:hanging="144"/>
        <w:rPr>
          <w:color w:val="auto"/>
          <w:sz w:val="22"/>
          <w:szCs w:val="22"/>
        </w:rPr>
      </w:pPr>
      <w:r w:rsidRPr="00DE4173">
        <w:rPr>
          <w:b/>
          <w:color w:val="39A5B7" w:themeColor="accent1"/>
          <w:sz w:val="22"/>
          <w:szCs w:val="22"/>
        </w:rPr>
        <w:t>Mr. Joseph Hanni</w:t>
      </w:r>
      <w:r w:rsidR="006B2724" w:rsidRPr="00DE4173">
        <w:rPr>
          <w:color w:val="39A5B7" w:themeColor="accent1"/>
          <w:sz w:val="22"/>
          <w:szCs w:val="22"/>
        </w:rPr>
        <w:br/>
      </w:r>
      <w:r>
        <w:rPr>
          <w:color w:val="auto"/>
          <w:sz w:val="22"/>
          <w:szCs w:val="22"/>
        </w:rPr>
        <w:t>Assistant Principal</w:t>
      </w:r>
      <w:r>
        <w:rPr>
          <w:color w:val="auto"/>
          <w:sz w:val="22"/>
          <w:szCs w:val="22"/>
        </w:rPr>
        <w:br/>
        <w:t>Northeast Intermediate School</w:t>
      </w:r>
      <w:r>
        <w:rPr>
          <w:color w:val="auto"/>
          <w:sz w:val="22"/>
          <w:szCs w:val="22"/>
        </w:rPr>
        <w:br/>
        <w:t>721 Adams Ave</w:t>
      </w:r>
      <w:r w:rsidR="00492B09">
        <w:rPr>
          <w:color w:val="auto"/>
          <w:sz w:val="22"/>
          <w:szCs w:val="22"/>
        </w:rPr>
        <w:t>nue</w:t>
      </w:r>
      <w:r>
        <w:rPr>
          <w:color w:val="auto"/>
          <w:sz w:val="22"/>
          <w:szCs w:val="22"/>
        </w:rPr>
        <w:br/>
        <w:t>Scranton, PA 18510</w:t>
      </w:r>
      <w:r w:rsidR="00296A7D">
        <w:rPr>
          <w:color w:val="auto"/>
          <w:sz w:val="22"/>
          <w:szCs w:val="22"/>
        </w:rPr>
        <w:br/>
      </w:r>
      <w:r>
        <w:rPr>
          <w:color w:val="auto"/>
          <w:sz w:val="22"/>
          <w:szCs w:val="22"/>
        </w:rPr>
        <w:t>joseph.hanni@scrsd.org</w:t>
      </w:r>
      <w:r>
        <w:rPr>
          <w:color w:val="auto"/>
          <w:sz w:val="22"/>
          <w:szCs w:val="22"/>
        </w:rPr>
        <w:br/>
        <w:t>(570) 561-3739</w:t>
      </w:r>
    </w:p>
    <w:p w:rsidR="004326F3" w:rsidRDefault="004326F3" w:rsidP="00E51C56">
      <w:pPr>
        <w:pStyle w:val="ListBullet"/>
        <w:numPr>
          <w:ilvl w:val="0"/>
          <w:numId w:val="0"/>
        </w:numPr>
        <w:ind w:left="144" w:hanging="144"/>
        <w:rPr>
          <w:color w:val="auto"/>
          <w:sz w:val="22"/>
          <w:szCs w:val="22"/>
        </w:rPr>
      </w:pPr>
    </w:p>
    <w:p w:rsidR="004326F3" w:rsidRPr="004326F3" w:rsidRDefault="00FB4B6C" w:rsidP="00130C24">
      <w:pPr>
        <w:pStyle w:val="ListBullet"/>
        <w:numPr>
          <w:ilvl w:val="0"/>
          <w:numId w:val="0"/>
        </w:numPr>
        <w:tabs>
          <w:tab w:val="left" w:pos="5190"/>
        </w:tabs>
        <w:jc w:val="center"/>
        <w:rPr>
          <w:color w:val="auto"/>
          <w:szCs w:val="18"/>
        </w:rPr>
      </w:pPr>
      <w:r>
        <w:rPr>
          <w:color w:val="auto"/>
          <w:szCs w:val="18"/>
        </w:rPr>
        <w:br/>
      </w:r>
      <w:r>
        <w:rPr>
          <w:color w:val="auto"/>
          <w:szCs w:val="18"/>
        </w:rPr>
        <w:br/>
      </w:r>
      <w:r>
        <w:rPr>
          <w:color w:val="auto"/>
          <w:szCs w:val="18"/>
        </w:rPr>
        <w:br/>
      </w:r>
    </w:p>
    <w:sectPr w:rsidR="004326F3" w:rsidRPr="004326F3">
      <w:footerReference w:type="default" r:id="rId9"/>
      <w:footerReference w:type="firs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CE3" w:rsidRDefault="00C44CE3">
      <w:pPr>
        <w:spacing w:after="0"/>
      </w:pPr>
      <w:r>
        <w:separator/>
      </w:r>
    </w:p>
  </w:endnote>
  <w:endnote w:type="continuationSeparator" w:id="0">
    <w:p w:rsidR="00C44CE3" w:rsidRDefault="00C44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A19" w:rsidRDefault="00E71A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F5A" w:rsidRDefault="00DC6F5A">
    <w:pPr>
      <w:pStyle w:val="Footer"/>
    </w:pPr>
  </w:p>
  <w:p w:rsidR="00720932" w:rsidRDefault="00720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CE3" w:rsidRDefault="00C44CE3">
      <w:pPr>
        <w:spacing w:after="0"/>
      </w:pPr>
      <w:r>
        <w:separator/>
      </w:r>
    </w:p>
  </w:footnote>
  <w:footnote w:type="continuationSeparator" w:id="0">
    <w:p w:rsidR="00C44CE3" w:rsidRDefault="00C44C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1897636"/>
    <w:multiLevelType w:val="hybridMultilevel"/>
    <w:tmpl w:val="052A5C4C"/>
    <w:lvl w:ilvl="0" w:tplc="2E54A9D6">
      <w:start w:val="3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96286"/>
    <w:multiLevelType w:val="hybridMultilevel"/>
    <w:tmpl w:val="71C2C1C8"/>
    <w:lvl w:ilvl="0" w:tplc="7FF678BE">
      <w:start w:val="19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61DF7"/>
    <w:multiLevelType w:val="hybridMultilevel"/>
    <w:tmpl w:val="F8347178"/>
    <w:lvl w:ilvl="0" w:tplc="3802FF12">
      <w:start w:val="325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46"/>
    <w:rsid w:val="00083BF8"/>
    <w:rsid w:val="0011490E"/>
    <w:rsid w:val="00130C24"/>
    <w:rsid w:val="00216EE6"/>
    <w:rsid w:val="00233862"/>
    <w:rsid w:val="00235B0D"/>
    <w:rsid w:val="00270D9B"/>
    <w:rsid w:val="00296A7D"/>
    <w:rsid w:val="002B57A8"/>
    <w:rsid w:val="002F60A2"/>
    <w:rsid w:val="003D4C5C"/>
    <w:rsid w:val="00426A68"/>
    <w:rsid w:val="004326F3"/>
    <w:rsid w:val="00437F6B"/>
    <w:rsid w:val="00492B09"/>
    <w:rsid w:val="004A3EFA"/>
    <w:rsid w:val="00504846"/>
    <w:rsid w:val="0052376D"/>
    <w:rsid w:val="005E0F34"/>
    <w:rsid w:val="0060446E"/>
    <w:rsid w:val="006B2724"/>
    <w:rsid w:val="006C20CB"/>
    <w:rsid w:val="00720932"/>
    <w:rsid w:val="00811FA0"/>
    <w:rsid w:val="009A1E6A"/>
    <w:rsid w:val="009C0A1F"/>
    <w:rsid w:val="00A17AB4"/>
    <w:rsid w:val="00A3028E"/>
    <w:rsid w:val="00A67406"/>
    <w:rsid w:val="00AE6CF3"/>
    <w:rsid w:val="00BE44F2"/>
    <w:rsid w:val="00C358F7"/>
    <w:rsid w:val="00C44CE3"/>
    <w:rsid w:val="00CB346E"/>
    <w:rsid w:val="00CD204A"/>
    <w:rsid w:val="00D14A60"/>
    <w:rsid w:val="00D249D5"/>
    <w:rsid w:val="00D441C5"/>
    <w:rsid w:val="00DC10A7"/>
    <w:rsid w:val="00DC6F5A"/>
    <w:rsid w:val="00DE4173"/>
    <w:rsid w:val="00E22485"/>
    <w:rsid w:val="00E51C56"/>
    <w:rsid w:val="00E71A19"/>
    <w:rsid w:val="00EC2B22"/>
    <w:rsid w:val="00ED434D"/>
    <w:rsid w:val="00EE3C5A"/>
    <w:rsid w:val="00F323E8"/>
    <w:rsid w:val="00FB4B6C"/>
    <w:rsid w:val="00FB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1E76"/>
  <w15:chartTrackingRefBased/>
  <w15:docId w15:val="{916DD83B-2201-4DE8-8F39-1120650A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7209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C56"/>
    <w:rPr>
      <w:color w:val="39A5B7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46E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46E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%20Mos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DC6136AC1B4A3698723A91D12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0D514-B7F8-43B8-805E-4252FA1F7ED2}"/>
      </w:docPartPr>
      <w:docPartBody>
        <w:p w:rsidR="002D6F7F" w:rsidRDefault="004F4686">
          <w:pPr>
            <w:pStyle w:val="20DC6136AC1B4A3698723A91D12BEA44"/>
          </w:pPr>
          <w:r>
            <w:t>[Your Name]</w:t>
          </w:r>
        </w:p>
      </w:docPartBody>
    </w:docPart>
    <w:docPart>
      <w:docPartPr>
        <w:name w:val="56B6278786E241E98D75B8B03DB38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31664-AF77-4829-82BA-A03A5F0A1708}"/>
      </w:docPartPr>
      <w:docPartBody>
        <w:p w:rsidR="002D6F7F" w:rsidRDefault="004F4686">
          <w:pPr>
            <w:pStyle w:val="56B6278786E241E98D75B8B03DB38563"/>
          </w:pPr>
          <w:r>
            <w:t>[Address, City, ST  ZIP Code]</w:t>
          </w:r>
        </w:p>
      </w:docPartBody>
    </w:docPart>
    <w:docPart>
      <w:docPartPr>
        <w:name w:val="1A44D5A22368484C8225A10EB794A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5394-18D2-4487-A15B-64CDEBAA5A43}"/>
      </w:docPartPr>
      <w:docPartBody>
        <w:p w:rsidR="002D6F7F" w:rsidRDefault="004F4686">
          <w:pPr>
            <w:pStyle w:val="1A44D5A22368484C8225A10EB794AC95"/>
          </w:pPr>
          <w:r>
            <w:t>[Telephone]</w:t>
          </w:r>
        </w:p>
      </w:docPartBody>
    </w:docPart>
    <w:docPart>
      <w:docPartPr>
        <w:name w:val="55F860C11DD049F3BFFD9F8A2C788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A6B6B-A323-44DA-847E-6EB92F143984}"/>
      </w:docPartPr>
      <w:docPartBody>
        <w:p w:rsidR="002D6F7F" w:rsidRDefault="004F4686">
          <w:pPr>
            <w:pStyle w:val="55F860C11DD049F3BFFD9F8A2C7888DE"/>
          </w:pPr>
          <w:r>
            <w:t>[Email]</w:t>
          </w:r>
        </w:p>
      </w:docPartBody>
    </w:docPart>
    <w:docPart>
      <w:docPartPr>
        <w:name w:val="6E82148165E246C0A648056DB5139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71C8D-6707-4F05-9D17-E99B1BCF8867}"/>
      </w:docPartPr>
      <w:docPartBody>
        <w:p w:rsidR="002D6F7F" w:rsidRDefault="004F4686">
          <w:pPr>
            <w:pStyle w:val="6E82148165E246C0A648056DB513937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A3420EF56354322B2655226562B3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66A39-8D1E-4C10-9A7D-C812E9A5C402}"/>
      </w:docPartPr>
      <w:docPartBody>
        <w:p w:rsidR="002D6F7F" w:rsidRDefault="00032F1A" w:rsidP="00032F1A">
          <w:pPr>
            <w:pStyle w:val="7A3420EF56354322B2655226562B3C1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EB28E7F6454828B422308D7B9CC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A426F-B8B1-411C-9F8F-15DEA9842DB4}"/>
      </w:docPartPr>
      <w:docPartBody>
        <w:p w:rsidR="006D404E" w:rsidRDefault="00D15785" w:rsidP="00D15785">
          <w:pPr>
            <w:pStyle w:val="40EB28E7F6454828B422308D7B9CCB4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D5CBE125EBE4BEC8EC50DF420FBA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55E30-E7DC-4BC6-BB4E-0161C3F276EF}"/>
      </w:docPartPr>
      <w:docPartBody>
        <w:p w:rsidR="0002741A" w:rsidRDefault="006D404E" w:rsidP="006D404E">
          <w:pPr>
            <w:pStyle w:val="BD5CBE125EBE4BEC8EC50DF420FBA10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138715CC642433299CF734028BA8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9DADF-24E3-4980-B24A-A455775CF3C4}"/>
      </w:docPartPr>
      <w:docPartBody>
        <w:p w:rsidR="0002741A" w:rsidRDefault="006D404E" w:rsidP="006D404E">
          <w:pPr>
            <w:pStyle w:val="1138715CC642433299CF734028BA8A0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6CC8CF7F44EB18BA507F87C0B0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9BF28-F97B-4C86-991C-4C61EAB6E263}"/>
      </w:docPartPr>
      <w:docPartBody>
        <w:p w:rsidR="003D186D" w:rsidRDefault="00360107" w:rsidP="00360107">
          <w:pPr>
            <w:pStyle w:val="4BD6CC8CF7F44EB18BA507F87C0B098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1A"/>
    <w:rsid w:val="0002741A"/>
    <w:rsid w:val="00030719"/>
    <w:rsid w:val="00032F1A"/>
    <w:rsid w:val="0004063D"/>
    <w:rsid w:val="00092D13"/>
    <w:rsid w:val="001642F5"/>
    <w:rsid w:val="001C79E2"/>
    <w:rsid w:val="001D4523"/>
    <w:rsid w:val="002D6F7F"/>
    <w:rsid w:val="00360107"/>
    <w:rsid w:val="003D186D"/>
    <w:rsid w:val="003D7E91"/>
    <w:rsid w:val="004F4686"/>
    <w:rsid w:val="005E3E46"/>
    <w:rsid w:val="00635647"/>
    <w:rsid w:val="006D404E"/>
    <w:rsid w:val="006F08A3"/>
    <w:rsid w:val="0076690C"/>
    <w:rsid w:val="00781BC5"/>
    <w:rsid w:val="0091622C"/>
    <w:rsid w:val="00957B27"/>
    <w:rsid w:val="00D15785"/>
    <w:rsid w:val="00DE6822"/>
    <w:rsid w:val="00E5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DC6136AC1B4A3698723A91D12BEA44">
    <w:name w:val="20DC6136AC1B4A3698723A91D12BEA44"/>
  </w:style>
  <w:style w:type="paragraph" w:customStyle="1" w:styleId="56B6278786E241E98D75B8B03DB38563">
    <w:name w:val="56B6278786E241E98D75B8B03DB38563"/>
  </w:style>
  <w:style w:type="paragraph" w:customStyle="1" w:styleId="1A44D5A22368484C8225A10EB794AC95">
    <w:name w:val="1A44D5A22368484C8225A10EB794AC95"/>
  </w:style>
  <w:style w:type="paragraph" w:customStyle="1" w:styleId="55F860C11DD049F3BFFD9F8A2C7888DE">
    <w:name w:val="55F860C11DD049F3BFFD9F8A2C7888DE"/>
  </w:style>
  <w:style w:type="paragraph" w:customStyle="1" w:styleId="B0364D485F6E4E0B93643ED8A33C93AC">
    <w:name w:val="B0364D485F6E4E0B93643ED8A33C93AC"/>
  </w:style>
  <w:style w:type="paragraph" w:customStyle="1" w:styleId="036195BD43504168961841EC37061093">
    <w:name w:val="036195BD43504168961841EC37061093"/>
  </w:style>
  <w:style w:type="paragraph" w:customStyle="1" w:styleId="7A33B1A9FE1F44CE9F95F2405FE77EA3">
    <w:name w:val="7A33B1A9FE1F44CE9F95F2405FE77EA3"/>
  </w:style>
  <w:style w:type="paragraph" w:customStyle="1" w:styleId="C34BFA008E7B406CBAA47DDE0F3BFA04">
    <w:name w:val="C34BFA008E7B406CBAA47DDE0F3BFA04"/>
  </w:style>
  <w:style w:type="paragraph" w:customStyle="1" w:styleId="BBD6C0E905CA493E9A54DB1925F99189">
    <w:name w:val="BBD6C0E905CA493E9A54DB1925F99189"/>
  </w:style>
  <w:style w:type="character" w:styleId="PlaceholderText">
    <w:name w:val="Placeholder Text"/>
    <w:basedOn w:val="DefaultParagraphFont"/>
    <w:uiPriority w:val="99"/>
    <w:semiHidden/>
    <w:rsid w:val="00360107"/>
    <w:rPr>
      <w:color w:val="808080"/>
    </w:rPr>
  </w:style>
  <w:style w:type="paragraph" w:customStyle="1" w:styleId="6E82148165E246C0A648056DB513937E">
    <w:name w:val="6E82148165E246C0A648056DB513937E"/>
  </w:style>
  <w:style w:type="paragraph" w:customStyle="1" w:styleId="32AF8813E97E4ECBB1977EEB71B8C119">
    <w:name w:val="32AF8813E97E4ECBB1977EEB71B8C119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A99D14B699E44095BC4BC61AAC858A6D">
    <w:name w:val="A99D14B699E44095BC4BC61AAC858A6D"/>
  </w:style>
  <w:style w:type="paragraph" w:customStyle="1" w:styleId="81419630B45A4411B17DD6D325AF87F0">
    <w:name w:val="81419630B45A4411B17DD6D325AF87F0"/>
  </w:style>
  <w:style w:type="paragraph" w:customStyle="1" w:styleId="5B3788707407454388204DA063A4A8CF">
    <w:name w:val="5B3788707407454388204DA063A4A8CF"/>
  </w:style>
  <w:style w:type="paragraph" w:customStyle="1" w:styleId="E334DCE96F6E4FF091163EAED50F36A4">
    <w:name w:val="E334DCE96F6E4FF091163EAED50F36A4"/>
  </w:style>
  <w:style w:type="paragraph" w:customStyle="1" w:styleId="74A5E25D46914D3CB50A5AD95400B1F7">
    <w:name w:val="74A5E25D46914D3CB50A5AD95400B1F7"/>
  </w:style>
  <w:style w:type="paragraph" w:customStyle="1" w:styleId="0537F33B98764156A2F68AA8F4693001">
    <w:name w:val="0537F33B98764156A2F68AA8F4693001"/>
  </w:style>
  <w:style w:type="paragraph" w:customStyle="1" w:styleId="859EAB498A0F42BFA92BA2F1567A0039">
    <w:name w:val="859EAB498A0F42BFA92BA2F1567A0039"/>
  </w:style>
  <w:style w:type="paragraph" w:customStyle="1" w:styleId="AFA129AB245A4623A5525560F44CCAEF">
    <w:name w:val="AFA129AB245A4623A5525560F44CCAEF"/>
    <w:rsid w:val="00032F1A"/>
  </w:style>
  <w:style w:type="paragraph" w:customStyle="1" w:styleId="DD1B9865F1C74C1688FD20812F2C96C6">
    <w:name w:val="DD1B9865F1C74C1688FD20812F2C96C6"/>
    <w:rsid w:val="00032F1A"/>
  </w:style>
  <w:style w:type="paragraph" w:customStyle="1" w:styleId="7A3420EF56354322B2655226562B3C17">
    <w:name w:val="7A3420EF56354322B2655226562B3C17"/>
    <w:rsid w:val="00032F1A"/>
  </w:style>
  <w:style w:type="paragraph" w:customStyle="1" w:styleId="ADAAC2B1243A4498AE2C31C12F54AA37">
    <w:name w:val="ADAAC2B1243A4498AE2C31C12F54AA37"/>
    <w:rsid w:val="00032F1A"/>
  </w:style>
  <w:style w:type="paragraph" w:customStyle="1" w:styleId="6FD606C7DC8047BF870783AAB255C02A">
    <w:name w:val="6FD606C7DC8047BF870783AAB255C02A"/>
    <w:rsid w:val="00032F1A"/>
  </w:style>
  <w:style w:type="paragraph" w:customStyle="1" w:styleId="CD033EF9D778446FB53038AFB8C3C990">
    <w:name w:val="CD033EF9D778446FB53038AFB8C3C990"/>
    <w:rsid w:val="002D6F7F"/>
  </w:style>
  <w:style w:type="paragraph" w:customStyle="1" w:styleId="42143D5441EF477688BBBBD2C4504347">
    <w:name w:val="42143D5441EF477688BBBBD2C4504347"/>
    <w:rsid w:val="00635647"/>
  </w:style>
  <w:style w:type="paragraph" w:customStyle="1" w:styleId="647794AF135B4AF094BBB3E0AA1AB06C">
    <w:name w:val="647794AF135B4AF094BBB3E0AA1AB06C"/>
    <w:rsid w:val="00D15785"/>
  </w:style>
  <w:style w:type="paragraph" w:customStyle="1" w:styleId="5F891A6B7C2F4EA99F72A787D0E4AD51">
    <w:name w:val="5F891A6B7C2F4EA99F72A787D0E4AD51"/>
    <w:rsid w:val="00D15785"/>
  </w:style>
  <w:style w:type="paragraph" w:customStyle="1" w:styleId="E03C692E766640FA808F27902FA20C4C">
    <w:name w:val="E03C692E766640FA808F27902FA20C4C"/>
    <w:rsid w:val="00D15785"/>
  </w:style>
  <w:style w:type="paragraph" w:customStyle="1" w:styleId="BF43B242EBF047EFA911A4EA8FC9FE5D">
    <w:name w:val="BF43B242EBF047EFA911A4EA8FC9FE5D"/>
    <w:rsid w:val="00D15785"/>
  </w:style>
  <w:style w:type="paragraph" w:customStyle="1" w:styleId="40EB28E7F6454828B422308D7B9CCB42">
    <w:name w:val="40EB28E7F6454828B422308D7B9CCB42"/>
    <w:rsid w:val="00D15785"/>
  </w:style>
  <w:style w:type="paragraph" w:customStyle="1" w:styleId="BD5CBE125EBE4BEC8EC50DF420FBA10F">
    <w:name w:val="BD5CBE125EBE4BEC8EC50DF420FBA10F"/>
    <w:rsid w:val="006D404E"/>
  </w:style>
  <w:style w:type="paragraph" w:customStyle="1" w:styleId="1138715CC642433299CF734028BA8A01">
    <w:name w:val="1138715CC642433299CF734028BA8A01"/>
    <w:rsid w:val="006D404E"/>
  </w:style>
  <w:style w:type="paragraph" w:customStyle="1" w:styleId="4BD6CC8CF7F44EB18BA507F87C0B098F">
    <w:name w:val="4BD6CC8CF7F44EB18BA507F87C0B098F"/>
    <w:rsid w:val="003601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329 Creamery Rd. Greenfield Twp., PA 18407</CompanyAddress>
  <CompanyPhone>(570) 604-2444</CompanyPhone>
  <CompanyFax/>
  <CompanyEmail>jrm497@yahoo.com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285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Moss</dc:creator>
  <cp:keywords/>
  <cp:lastModifiedBy>Joe Moss</cp:lastModifiedBy>
  <cp:revision>27</cp:revision>
  <cp:lastPrinted>2016-06-13T13:30:00Z</cp:lastPrinted>
  <dcterms:created xsi:type="dcterms:W3CDTF">2015-11-17T01:37:00Z</dcterms:created>
  <dcterms:modified xsi:type="dcterms:W3CDTF">2016-10-24T14:50:00Z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