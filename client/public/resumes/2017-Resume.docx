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565B06" w:rsidRDefault="009B0004" w:rsidP="00E5521B">
            <w:pPr>
              <w:pStyle w:val="Title"/>
            </w:pPr>
            <w:bookmarkStart w:id="0" w:name="_GoBack" w:colFirst="2" w:colLast="2"/>
            <w:r>
              <w:t>Christine</w:t>
            </w:r>
          </w:p>
          <w:p w:rsidR="00FE18B2" w:rsidRPr="00565B06" w:rsidRDefault="009B0004" w:rsidP="009B0004">
            <w:pPr>
              <w:pStyle w:val="Subtitle"/>
            </w:pPr>
            <w:r>
              <w:t>Payne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:rsidTr="009B0004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9B0004" w:rsidP="00323C3F">
                  <w:pPr>
                    <w:pStyle w:val="ContactInfo"/>
                  </w:pPr>
                  <w:r>
                    <w:t>PO Box 372, Unionville, Pa 19375</w:t>
                  </w:r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B8676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9B000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9B0004" w:rsidP="00323C3F">
                  <w:pPr>
                    <w:pStyle w:val="ContactInfo"/>
                  </w:pPr>
                  <w:r>
                    <w:t>484-678-3502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EAE9C8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9B000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9B0004" w:rsidP="00323C3F">
                  <w:pPr>
                    <w:pStyle w:val="ContactInfo"/>
                  </w:pPr>
                  <w:r>
                    <w:t>Cpayne2189@gmail.com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85E7DD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9B000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9B0004" w:rsidP="00323C3F">
                  <w:pPr>
                    <w:pStyle w:val="ContactInfo"/>
                  </w:pPr>
                  <w:hyperlink r:id="rId8" w:tgtFrame="_blank" w:history="1">
                    <w:r>
                      <w:rPr>
                        <w:rStyle w:val="Hyperlink"/>
                        <w:rFonts w:ascii="Arial" w:hAnsi="Arial" w:cs="Arial"/>
                        <w:color w:val="1155CC"/>
                        <w:sz w:val="19"/>
                        <w:szCs w:val="19"/>
                        <w:shd w:val="clear" w:color="auto" w:fill="FFFFFF"/>
                      </w:rPr>
                      <w:t>http://linkedin.com/in/christine-payne-3b202653</w:t>
                    </w:r>
                  </w:hyperlink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977F5D" wp14:editId="45FDF936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D1291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bookmarkEnd w:id="0"/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5409B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836BAF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3BE7A313B0894F2288C2F2942BB2C161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A77B4D" w:rsidRPr="00565B06" w:rsidRDefault="009B0004" w:rsidP="007850D1">
      <w:r>
        <w:t>Obtain a position in an elementary school that will best utilize my skills, knowledge and passion for teaching and working with children.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6826DB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836BAF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77D1B33D86B476C8E072A22B4B00ED8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9B0004" w:rsidP="00B47E1E">
      <w:pPr>
        <w:pStyle w:val="Heading2"/>
      </w:pPr>
      <w:r>
        <w:t>Master’s Degree, Special Education</w:t>
      </w:r>
      <w:r w:rsidR="007C0E0E" w:rsidRPr="00565B06">
        <w:t xml:space="preserve"> | </w:t>
      </w:r>
      <w:r>
        <w:rPr>
          <w:rStyle w:val="Emphasis"/>
        </w:rPr>
        <w:t>Cabrini University</w:t>
      </w:r>
    </w:p>
    <w:p w:rsidR="007C0E0E" w:rsidRPr="00565B06" w:rsidRDefault="009B0004" w:rsidP="004F199F">
      <w:pPr>
        <w:pStyle w:val="Heading3"/>
      </w:pPr>
      <w:r>
        <w:t>October 2014</w:t>
      </w:r>
      <w:r w:rsidR="007C0E0E" w:rsidRPr="00565B06">
        <w:t xml:space="preserve"> – </w:t>
      </w:r>
      <w:r>
        <w:t>August 2016</w:t>
      </w:r>
    </w:p>
    <w:p w:rsidR="000E24AC" w:rsidRPr="00565B06" w:rsidRDefault="009B0004" w:rsidP="007850D1">
      <w:r>
        <w:t>GPA: 4.0</w:t>
      </w:r>
    </w:p>
    <w:p w:rsidR="007C0E0E" w:rsidRPr="00565B06" w:rsidRDefault="009B0004" w:rsidP="00B47E1E">
      <w:pPr>
        <w:pStyle w:val="Heading2"/>
      </w:pPr>
      <w:r>
        <w:t xml:space="preserve">Bachelor’s Degree, Elementary Education </w:t>
      </w:r>
      <w:r w:rsidR="007C0E0E" w:rsidRPr="00565B06">
        <w:t xml:space="preserve">| </w:t>
      </w:r>
      <w:r>
        <w:rPr>
          <w:rStyle w:val="Emphasis"/>
        </w:rPr>
        <w:t>West Chester University</w:t>
      </w:r>
    </w:p>
    <w:p w:rsidR="009B0004" w:rsidRDefault="009B0004" w:rsidP="009B0004">
      <w:pPr>
        <w:pStyle w:val="Heading3"/>
      </w:pPr>
      <w:r>
        <w:t>June 2008</w:t>
      </w:r>
      <w:r w:rsidR="007C0E0E" w:rsidRPr="00565B06">
        <w:t xml:space="preserve">– </w:t>
      </w:r>
      <w:r>
        <w:t>May 2011</w:t>
      </w:r>
    </w:p>
    <w:p w:rsidR="007C0E0E" w:rsidRPr="00565B06" w:rsidRDefault="009B0004" w:rsidP="009B0004">
      <w:pPr>
        <w:pStyle w:val="Heading3"/>
      </w:pPr>
      <w:r>
        <w:t>GPA: 3.43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75768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836BAF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0C2C8959CC249DB8B6ADEAB2484E168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9B0004" w:rsidP="00B47E1E">
      <w:pPr>
        <w:pStyle w:val="Heading2"/>
      </w:pPr>
      <w:r>
        <w:t>Special Education</w:t>
      </w:r>
      <w:r w:rsidR="005E088C" w:rsidRPr="00565B06">
        <w:t xml:space="preserve"> | </w:t>
      </w:r>
      <w:r>
        <w:rPr>
          <w:rStyle w:val="Emphasis"/>
        </w:rPr>
        <w:t>Cecil County Public Schools</w:t>
      </w:r>
    </w:p>
    <w:p w:rsidR="005E088C" w:rsidRPr="00565B06" w:rsidRDefault="009B0004" w:rsidP="009B0004">
      <w:pPr>
        <w:pStyle w:val="Heading3"/>
        <w:tabs>
          <w:tab w:val="center" w:pos="4320"/>
        </w:tabs>
      </w:pPr>
      <w:r>
        <w:t>August 2016</w:t>
      </w:r>
      <w:r w:rsidR="005E088C" w:rsidRPr="00565B06">
        <w:t xml:space="preserve"> – </w:t>
      </w:r>
      <w:r>
        <w:t>Present</w:t>
      </w:r>
      <w:r>
        <w:tab/>
      </w:r>
    </w:p>
    <w:p w:rsidR="009B0004" w:rsidRPr="009B0004" w:rsidRDefault="009B0004" w:rsidP="009B0004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Creating and implementing IEPs</w:t>
      </w:r>
    </w:p>
    <w:p w:rsidR="009B0004" w:rsidRPr="009B0004" w:rsidRDefault="009B0004" w:rsidP="009B0004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Providing students with individual lessons to meet grade level content with student level needs</w:t>
      </w:r>
    </w:p>
    <w:p w:rsidR="009B0004" w:rsidRPr="009B0004" w:rsidRDefault="009B0004" w:rsidP="009B0004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Run IEP meetings</w:t>
      </w:r>
    </w:p>
    <w:p w:rsidR="009B0004" w:rsidRPr="009B0004" w:rsidRDefault="009B0004" w:rsidP="009B0004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Plan and co-teach in fifth grade classrooms</w:t>
      </w:r>
    </w:p>
    <w:p w:rsidR="009B0004" w:rsidRPr="009B0004" w:rsidRDefault="009B0004" w:rsidP="009B0004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Attend professional developments</w:t>
      </w:r>
    </w:p>
    <w:p w:rsidR="009B0004" w:rsidRPr="009B0004" w:rsidRDefault="009B0004" w:rsidP="009B0004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Taught small group lessons for students with IEPs and for students without IEPs</w:t>
      </w:r>
    </w:p>
    <w:p w:rsidR="009B0004" w:rsidRPr="009B0004" w:rsidRDefault="009B0004" w:rsidP="009B0004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Co-planned lessons and units</w:t>
      </w:r>
    </w:p>
    <w:p w:rsidR="009B0004" w:rsidRPr="009B0004" w:rsidRDefault="009B0004" w:rsidP="009B0004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CPI Certification</w:t>
      </w:r>
    </w:p>
    <w:p w:rsidR="005E088C" w:rsidRPr="009B0004" w:rsidRDefault="009B0004" w:rsidP="005E088C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Creating lessons based on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B0004">
        <w:rPr>
          <w:rFonts w:asciiTheme="minorHAnsi" w:hAnsiTheme="minorHAnsi" w:cs="Arial"/>
          <w:color w:val="000000"/>
          <w:sz w:val="22"/>
          <w:szCs w:val="22"/>
        </w:rPr>
        <w:t>student needs and school curriculum aligned with Common Core Standards</w:t>
      </w:r>
    </w:p>
    <w:p w:rsidR="005E088C" w:rsidRPr="00565B06" w:rsidRDefault="009B0004" w:rsidP="00B47E1E">
      <w:pPr>
        <w:pStyle w:val="Heading2"/>
      </w:pPr>
      <w:r>
        <w:t>Elementary Education</w:t>
      </w:r>
      <w:r w:rsidR="005E088C" w:rsidRPr="00565B06">
        <w:t xml:space="preserve"> | </w:t>
      </w:r>
      <w:r>
        <w:rPr>
          <w:rStyle w:val="Emphasis"/>
        </w:rPr>
        <w:t>Sacred Heart School</w:t>
      </w:r>
    </w:p>
    <w:p w:rsidR="005E088C" w:rsidRPr="00565B06" w:rsidRDefault="009B0004" w:rsidP="004F199F">
      <w:pPr>
        <w:pStyle w:val="Heading3"/>
      </w:pPr>
      <w:r>
        <w:t>June 2014</w:t>
      </w:r>
      <w:r w:rsidR="005E088C" w:rsidRPr="00565B06">
        <w:t xml:space="preserve"> – </w:t>
      </w:r>
      <w:r>
        <w:t>August 2016</w:t>
      </w:r>
    </w:p>
    <w:p w:rsidR="009B0004" w:rsidRPr="009B0004" w:rsidRDefault="009B0004" w:rsidP="009B000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Enhance curriculum to encourage higher order thinking</w:t>
      </w:r>
    </w:p>
    <w:p w:rsidR="009B0004" w:rsidRPr="009B0004" w:rsidRDefault="009B0004" w:rsidP="009B000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Create modifications and accommodations to support student needs</w:t>
      </w:r>
    </w:p>
    <w:p w:rsidR="009B0004" w:rsidRPr="009B0004" w:rsidRDefault="009B0004" w:rsidP="009B000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Prevent behaviors with redirections or interventions</w:t>
      </w:r>
    </w:p>
    <w:p w:rsidR="009B0004" w:rsidRPr="009B0004" w:rsidRDefault="009B0004" w:rsidP="009B000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Craft a welcoming environment where students are accepted and supported</w:t>
      </w:r>
    </w:p>
    <w:p w:rsidR="009B0004" w:rsidRPr="009B0004" w:rsidRDefault="009B0004" w:rsidP="009B000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Encourage creativity</w:t>
      </w:r>
    </w:p>
    <w:p w:rsidR="009B0004" w:rsidRPr="009B0004" w:rsidRDefault="009B0004" w:rsidP="009B000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Proctor Terra Nova</w:t>
      </w:r>
    </w:p>
    <w:p w:rsidR="009B0004" w:rsidRPr="009B0004" w:rsidRDefault="009B0004" w:rsidP="009B000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Foster a structured, routine driven environment with firm, but fair positive discipline</w:t>
      </w:r>
    </w:p>
    <w:p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D9F1A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836BAF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AF31B489A95C4566A7298CEFDE6AE085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F32943" w:rsidP="00565B06">
            <w:pPr>
              <w:pStyle w:val="ListBullet"/>
              <w:spacing w:after="80"/>
            </w:pPr>
            <w:r>
              <w:t>Structured Classroom Management</w:t>
            </w:r>
          </w:p>
          <w:p w:rsidR="00316CE4" w:rsidRDefault="00F32943" w:rsidP="00F32943">
            <w:pPr>
              <w:pStyle w:val="ListBullet"/>
              <w:spacing w:after="80"/>
            </w:pPr>
            <w:r>
              <w:t>Reflection of Lessons</w:t>
            </w:r>
          </w:p>
          <w:p w:rsidR="00F32943" w:rsidRPr="00565B06" w:rsidRDefault="00F32943" w:rsidP="00F32943">
            <w:pPr>
              <w:pStyle w:val="ListBullet"/>
              <w:spacing w:after="80"/>
            </w:pPr>
            <w:r>
              <w:t>Differentiation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F32943" w:rsidP="00565B06">
            <w:pPr>
              <w:pStyle w:val="ListBullet"/>
              <w:spacing w:after="80"/>
            </w:pPr>
            <w:r>
              <w:t>Patience</w:t>
            </w:r>
          </w:p>
          <w:p w:rsidR="00F904FC" w:rsidRPr="00565B06" w:rsidRDefault="00F32943" w:rsidP="00565B06">
            <w:pPr>
              <w:pStyle w:val="ListBullet"/>
              <w:spacing w:after="80"/>
            </w:pPr>
            <w:r>
              <w:t>Consistent</w:t>
            </w:r>
          </w:p>
          <w:p w:rsidR="00F904FC" w:rsidRPr="00565B06" w:rsidRDefault="00F32943" w:rsidP="00F32943">
            <w:pPr>
              <w:pStyle w:val="ListBullet"/>
              <w:spacing w:after="80"/>
            </w:pPr>
            <w:r>
              <w:t>Organization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1AB1E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836BAF" w:rsidP="009B0004">
            <w:pPr>
              <w:pStyle w:val="Heading1"/>
              <w:tabs>
                <w:tab w:val="left" w:pos="2670"/>
              </w:tabs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153A7EADB1A1449B9F8AF30907F26961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  <w:r w:rsidR="009B0004">
              <w:tab/>
            </w:r>
          </w:p>
        </w:tc>
      </w:tr>
    </w:tbl>
    <w:p w:rsidR="00316CE4" w:rsidRDefault="009B0004" w:rsidP="00316CE4">
      <w:r>
        <w:t>Volunteer: Po-Mar-Lin Fire Company, Secretary</w:t>
      </w:r>
    </w:p>
    <w:p w:rsidR="009B0004" w:rsidRDefault="009B0004" w:rsidP="00316CE4">
      <w:r>
        <w:t>Activities: Reading, Baking, Exercising</w:t>
      </w:r>
      <w:r w:rsidR="00F32943">
        <w:t>, Spending time with my family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9B0004" w:rsidRPr="00565B06" w:rsidTr="00352AC8">
        <w:tc>
          <w:tcPr>
            <w:tcW w:w="725" w:type="dxa"/>
            <w:tcMar>
              <w:right w:w="216" w:type="dxa"/>
            </w:tcMar>
            <w:vAlign w:val="bottom"/>
          </w:tcPr>
          <w:p w:rsidR="009B0004" w:rsidRPr="00565B06" w:rsidRDefault="009B0004" w:rsidP="00352AC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F7050A8" wp14:editId="72D32002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78D9AF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TAxR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Yq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nU+UwMUQ&#10;AADReAAADgAAAAAAAAAAAAAAAAAuAgAAZHJzL2Uyb0RvYy54bWxQSwECLQAUAAYACAAAACEAGGrs&#10;h9kAAAADAQAADwAAAAAAAAAAAAAAAAAfEwAAZHJzL2Rvd25yZXYueG1sUEsFBgAAAAAEAAQA8wAA&#10;ACU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T48IA&#10;AADaAAAADwAAAGRycy9kb3ducmV2LnhtbESPT2sCMRTE7wW/Q3hCbzVrhSJbo4gg7MVS/4G9PTav&#10;m62blyVJNf32jSB4HGbmN8xskWwnLuRD61jBeFSAIK6dbrlRcNivX6YgQkTW2DkmBX8UYDEfPM2w&#10;1O7KW7rsYiMyhEOJCkyMfSllqA1ZDCPXE2fv23mLMUvfSO3xmuG2k69F8SYttpwXDPa0MlSfd79W&#10;weepStPJ0XuZvj5+NpvK9GezVep5mJbvICKl+Ajf25VWMIHb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NPjwgAAANo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QiMMA&#10;AADaAAAADwAAAGRycy9kb3ducmV2LnhtbESPT4vCMBTE74LfITzBi6ypf1iWalqKIO7Fw6rr+dk8&#10;22LzUppY67ffLAgeh5n5DbNOe1OLjlpXWVYwm0YgiHOrKy4UnI7bjy8QziNrrC2Tgic5SJPhYI2x&#10;tg/+oe7gCxEg7GJUUHrfxFK6vCSDbmob4uBdbWvQB9kWUrf4CHBTy3kUfUqDFYeFEhvalJTfDnej&#10;4PecLTfNfqHPx3rXPSfZjC9mq9R41GcrEJ56/w6/2t9awRL+r4Qb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iQiMMAAADaAAAADwAAAAAAAAAAAAAAAACYAgAAZHJzL2Rv&#10;d25yZXYueG1sUEsFBgAAAAAEAAQA9QAAAIgD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kcAL4A&#10;AADaAAAADwAAAGRycy9kb3ducmV2LnhtbESPzQrCMBCE74LvEFbwpqmKItUoIgheFP8eYGnWtths&#10;SpNq69MbQfA4zMw3zHLdmEI8qXK5ZQWjYQSCOLE651TB7bobzEE4j6yxsEwKWnKwXnU7S4y1ffGZ&#10;nhefigBhF6OCzPsyltIlGRl0Q1sSB+9uK4M+yCqVusJXgJtCjqNoJg3mHBYyLGmbUfK41CZQxqPk&#10;MCXel5PHqW7ttH7X7VGpfq/ZLEB4avw//GvvtYIZfK+EG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p5HAC+AAAA2gAAAA8AAAAAAAAAAAAAAAAAmAIAAGRycy9kb3ducmV2&#10;LnhtbFBLBQYAAAAABAAEAPUAAACD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O/8QA&#10;AADaAAAADwAAAGRycy9kb3ducmV2LnhtbESPQWvCQBSE74L/YXlCL6KbtKVK6hpCILSXHmqq59fs&#10;Mwlm34bsNsZ/3y0UPA4z8w2zSyfTiZEG11pWEK8jEMSV1S3XCr7KYrUF4Tyyxs4yKbiRg3Q/n+0w&#10;0fbKnzQefC0ChF2CChrv+0RKVzVk0K1tTxy8sx0M+iCHWuoBrwFuOvkYRS/SYMthocGe8oaqy+HH&#10;KDiesue8/3jSp7J7G2/LLOZvUyj1sJiyVxCeJn8P/7fftYIN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6Dv/EAAAA2gAAAA8AAAAAAAAAAAAAAAAAmAIAAGRycy9k&#10;b3ducmV2LnhtbFBLBQYAAAAABAAEAPUAAACJ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9B0004" w:rsidRPr="00565B06" w:rsidRDefault="009B0004" w:rsidP="009B0004">
            <w:pPr>
              <w:pStyle w:val="Heading1"/>
              <w:tabs>
                <w:tab w:val="left" w:pos="2670"/>
              </w:tabs>
              <w:outlineLvl w:val="0"/>
            </w:pPr>
            <w:r>
              <w:t>Training</w:t>
            </w:r>
            <w:r>
              <w:tab/>
            </w:r>
          </w:p>
        </w:tc>
      </w:tr>
    </w:tbl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Appropriate Interventions: Safe and Supportive Schools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Books Alive!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Bookworms Reading Program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Communicating with Families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Creating a culture of Respect and Rapport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Crisis Prevention Intervention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Developing a Professional Portfolio and Resource File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Early Childhood Conference- IEP/504 workshop and Autism workshop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Effective Strategies Supporting Mathematics Instruction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Envision Math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ESY or Learning Support? Determining a Student’s Needs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9B0004">
        <w:rPr>
          <w:rFonts w:asciiTheme="minorHAnsi" w:hAnsiTheme="minorHAnsi" w:cs="Arial"/>
          <w:color w:val="000000"/>
          <w:sz w:val="22"/>
          <w:szCs w:val="22"/>
        </w:rPr>
        <w:t>Fundations</w:t>
      </w:r>
      <w:proofErr w:type="spellEnd"/>
      <w:r w:rsidRPr="009B0004">
        <w:rPr>
          <w:rFonts w:asciiTheme="minorHAnsi" w:hAnsiTheme="minorHAnsi" w:cs="Arial"/>
          <w:color w:val="000000"/>
          <w:sz w:val="22"/>
          <w:szCs w:val="22"/>
        </w:rPr>
        <w:t xml:space="preserve"> Overview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Gifted Boot Camp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Intermediate Unit Science Kit Training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Infant/Toddler Care and Education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Introduction to Blended Learning: Flipping Your Classroom For Success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Introduction to SAS, SAS 101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Introduction to Writing to Learn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Methods and Materials for Teaching II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PACT Summer Tech Academy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Positive Discipline for Preschool/Kindergarten Teachers and Childcare Providers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Principles of Early Childhood Education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Reflecting on Teaching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Teaching Resiliency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Teacher Induction, Non-Public Schools</w:t>
      </w:r>
    </w:p>
    <w:p w:rsidR="009B0004" w:rsidRPr="009B0004" w:rsidRDefault="009B0004" w:rsidP="009B0004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B0004">
        <w:rPr>
          <w:rFonts w:asciiTheme="minorHAnsi" w:hAnsiTheme="minorHAnsi" w:cs="Arial"/>
          <w:color w:val="000000"/>
          <w:sz w:val="22"/>
          <w:szCs w:val="22"/>
        </w:rPr>
        <w:t>New Teacher Training, CCPS</w:t>
      </w:r>
    </w:p>
    <w:p w:rsidR="009B0004" w:rsidRPr="00565B06" w:rsidRDefault="009B0004" w:rsidP="00316CE4"/>
    <w:sectPr w:rsidR="009B0004" w:rsidRPr="00565B06" w:rsidSect="00FE18B2">
      <w:footerReference w:type="default" r:id="rId9"/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BAF" w:rsidRDefault="00836BAF" w:rsidP="00F534FB">
      <w:pPr>
        <w:spacing w:after="0"/>
      </w:pPr>
      <w:r>
        <w:separator/>
      </w:r>
    </w:p>
  </w:endnote>
  <w:endnote w:type="continuationSeparator" w:id="0">
    <w:p w:rsidR="00836BAF" w:rsidRDefault="00836BA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9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BAF" w:rsidRDefault="00836BAF" w:rsidP="00F534FB">
      <w:pPr>
        <w:spacing w:after="0"/>
      </w:pPr>
      <w:r>
        <w:separator/>
      </w:r>
    </w:p>
  </w:footnote>
  <w:footnote w:type="continuationSeparator" w:id="0">
    <w:p w:rsidR="00836BAF" w:rsidRDefault="00836BA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0B77AC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735A5"/>
    <w:multiLevelType w:val="multilevel"/>
    <w:tmpl w:val="8600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22965"/>
    <w:multiLevelType w:val="multilevel"/>
    <w:tmpl w:val="72AE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851870"/>
    <w:multiLevelType w:val="multilevel"/>
    <w:tmpl w:val="8374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6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04"/>
    <w:rsid w:val="00002750"/>
    <w:rsid w:val="00004D4E"/>
    <w:rsid w:val="00011895"/>
    <w:rsid w:val="00013818"/>
    <w:rsid w:val="00015254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7802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36BAF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0004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E61F1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2943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FE0C1-F2E6-44A0-BB33-141722CC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000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B000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christine-payne-3b20265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payn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E7A313B0894F2288C2F2942BB2C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A066C-BCB9-493E-A3B4-9F92F79676CB}"/>
      </w:docPartPr>
      <w:docPartBody>
        <w:p w:rsidR="00000000" w:rsidRDefault="001B0440">
          <w:pPr>
            <w:pStyle w:val="3BE7A313B0894F2288C2F2942BB2C161"/>
          </w:pPr>
          <w:r w:rsidRPr="00565B06">
            <w:t>Objective</w:t>
          </w:r>
        </w:p>
      </w:docPartBody>
    </w:docPart>
    <w:docPart>
      <w:docPartPr>
        <w:name w:val="377D1B33D86B476C8E072A22B4B00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38CED-D6BA-4816-B3CD-7D419DE1FC9B}"/>
      </w:docPartPr>
      <w:docPartBody>
        <w:p w:rsidR="00000000" w:rsidRDefault="001B0440">
          <w:pPr>
            <w:pStyle w:val="377D1B33D86B476C8E072A22B4B00ED8"/>
          </w:pPr>
          <w:r w:rsidRPr="00565B06">
            <w:t>Education</w:t>
          </w:r>
        </w:p>
      </w:docPartBody>
    </w:docPart>
    <w:docPart>
      <w:docPartPr>
        <w:name w:val="40C2C8959CC249DB8B6ADEAB2484E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AC8C3-E960-40B8-BDCF-6A840E076406}"/>
      </w:docPartPr>
      <w:docPartBody>
        <w:p w:rsidR="00000000" w:rsidRDefault="001B0440">
          <w:pPr>
            <w:pStyle w:val="40C2C8959CC249DB8B6ADEAB2484E168"/>
          </w:pPr>
          <w:r w:rsidRPr="00565B06">
            <w:t>Experience</w:t>
          </w:r>
        </w:p>
      </w:docPartBody>
    </w:docPart>
    <w:docPart>
      <w:docPartPr>
        <w:name w:val="AF31B489A95C4566A7298CEFDE6AE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22743-8DE9-40A6-8DDB-9E08820F706B}"/>
      </w:docPartPr>
      <w:docPartBody>
        <w:p w:rsidR="00000000" w:rsidRDefault="001B0440">
          <w:pPr>
            <w:pStyle w:val="AF31B489A95C4566A7298CEFDE6AE085"/>
          </w:pPr>
          <w:r w:rsidRPr="00565B06">
            <w:t>Skills</w:t>
          </w:r>
        </w:p>
      </w:docPartBody>
    </w:docPart>
    <w:docPart>
      <w:docPartPr>
        <w:name w:val="153A7EADB1A1449B9F8AF30907F26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964A3-0E07-4D6D-8432-9E4D7E7B8AC8}"/>
      </w:docPartPr>
      <w:docPartBody>
        <w:p w:rsidR="00000000" w:rsidRDefault="001B0440">
          <w:pPr>
            <w:pStyle w:val="153A7EADB1A1449B9F8AF30907F26961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BD"/>
    <w:rsid w:val="001B0440"/>
    <w:rsid w:val="0064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AB4DC2D8B24CF487A12A6CDC5E469E">
    <w:name w:val="48AB4DC2D8B24CF487A12A6CDC5E469E"/>
  </w:style>
  <w:style w:type="paragraph" w:customStyle="1" w:styleId="5DBD3382BA3A4B10818D583DDC422220">
    <w:name w:val="5DBD3382BA3A4B10818D583DDC422220"/>
  </w:style>
  <w:style w:type="paragraph" w:customStyle="1" w:styleId="3BE7A313B0894F2288C2F2942BB2C161">
    <w:name w:val="3BE7A313B0894F2288C2F2942BB2C161"/>
  </w:style>
  <w:style w:type="paragraph" w:customStyle="1" w:styleId="C294C583BADE4E9FBA42124252DA6F58">
    <w:name w:val="C294C583BADE4E9FBA42124252DA6F58"/>
  </w:style>
  <w:style w:type="paragraph" w:customStyle="1" w:styleId="377D1B33D86B476C8E072A22B4B00ED8">
    <w:name w:val="377D1B33D86B476C8E072A22B4B00ED8"/>
  </w:style>
  <w:style w:type="paragraph" w:customStyle="1" w:styleId="DB4C5A7DAD0D4AF88F695A2F2BFB524A">
    <w:name w:val="DB4C5A7DAD0D4AF88F695A2F2BFB524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A94E5D242444D279AA6BA28B3A3CADA">
    <w:name w:val="7A94E5D242444D279AA6BA28B3A3CADA"/>
  </w:style>
  <w:style w:type="paragraph" w:customStyle="1" w:styleId="F3598BAE2BB8473A8B8163A85D4ECE62">
    <w:name w:val="F3598BAE2BB8473A8B8163A85D4ECE62"/>
  </w:style>
  <w:style w:type="paragraph" w:customStyle="1" w:styleId="97FF1DCA9D294A03928F39604C762CF8">
    <w:name w:val="97FF1DCA9D294A03928F39604C762CF8"/>
  </w:style>
  <w:style w:type="paragraph" w:customStyle="1" w:styleId="CD8785466FAD42EFB1150C67D143FC88">
    <w:name w:val="CD8785466FAD42EFB1150C67D143FC88"/>
  </w:style>
  <w:style w:type="paragraph" w:customStyle="1" w:styleId="6487CDEF579C41F09C83915603ECBF99">
    <w:name w:val="6487CDEF579C41F09C83915603ECBF99"/>
  </w:style>
  <w:style w:type="paragraph" w:customStyle="1" w:styleId="EC703D9804234E93AF3CDCA83AA5A7E8">
    <w:name w:val="EC703D9804234E93AF3CDCA83AA5A7E8"/>
  </w:style>
  <w:style w:type="paragraph" w:customStyle="1" w:styleId="63B7D08B40B74B7C94920FD0B9ED1784">
    <w:name w:val="63B7D08B40B74B7C94920FD0B9ED1784"/>
  </w:style>
  <w:style w:type="paragraph" w:customStyle="1" w:styleId="A34FBB7D4DEF409F8A600402131B1136">
    <w:name w:val="A34FBB7D4DEF409F8A600402131B1136"/>
  </w:style>
  <w:style w:type="paragraph" w:customStyle="1" w:styleId="2DFC0EC5276842139905B4F5FA3C9144">
    <w:name w:val="2DFC0EC5276842139905B4F5FA3C9144"/>
  </w:style>
  <w:style w:type="paragraph" w:customStyle="1" w:styleId="40C2C8959CC249DB8B6ADEAB2484E168">
    <w:name w:val="40C2C8959CC249DB8B6ADEAB2484E168"/>
  </w:style>
  <w:style w:type="paragraph" w:customStyle="1" w:styleId="BB86E39F210F4F9F92F49751FFBE6B43">
    <w:name w:val="BB86E39F210F4F9F92F49751FFBE6B43"/>
  </w:style>
  <w:style w:type="paragraph" w:customStyle="1" w:styleId="198EC5CF8FA24180B4F01DBB60FA9FF7">
    <w:name w:val="198EC5CF8FA24180B4F01DBB60FA9FF7"/>
  </w:style>
  <w:style w:type="paragraph" w:customStyle="1" w:styleId="D642D24701B94C199EE2A58DD3C6F7CE">
    <w:name w:val="D642D24701B94C199EE2A58DD3C6F7CE"/>
  </w:style>
  <w:style w:type="paragraph" w:customStyle="1" w:styleId="E9B21ACD56664F0DBABBD534869E71FE">
    <w:name w:val="E9B21ACD56664F0DBABBD534869E71FE"/>
  </w:style>
  <w:style w:type="paragraph" w:customStyle="1" w:styleId="F05B705FF769401D93F1C3E974C026F1">
    <w:name w:val="F05B705FF769401D93F1C3E974C026F1"/>
  </w:style>
  <w:style w:type="paragraph" w:customStyle="1" w:styleId="99FA31BB049749E184A8DA74CD7B637D">
    <w:name w:val="99FA31BB049749E184A8DA74CD7B637D"/>
  </w:style>
  <w:style w:type="paragraph" w:customStyle="1" w:styleId="43D6301832984030A282E05F93497251">
    <w:name w:val="43D6301832984030A282E05F93497251"/>
  </w:style>
  <w:style w:type="paragraph" w:customStyle="1" w:styleId="465F5D052FCE4DA8872F0E60DDE9B8F3">
    <w:name w:val="465F5D052FCE4DA8872F0E60DDE9B8F3"/>
  </w:style>
  <w:style w:type="paragraph" w:customStyle="1" w:styleId="11574F3E0BA04CD09EE2F8081EC8627F">
    <w:name w:val="11574F3E0BA04CD09EE2F8081EC8627F"/>
  </w:style>
  <w:style w:type="paragraph" w:customStyle="1" w:styleId="D13588FA89F44B3F8BCE8EE9BED1D5CF">
    <w:name w:val="D13588FA89F44B3F8BCE8EE9BED1D5CF"/>
  </w:style>
  <w:style w:type="paragraph" w:customStyle="1" w:styleId="AF31B489A95C4566A7298CEFDE6AE085">
    <w:name w:val="AF31B489A95C4566A7298CEFDE6AE085"/>
  </w:style>
  <w:style w:type="paragraph" w:customStyle="1" w:styleId="018C5B75A48B4E7DA1DB86F5ACC02D51">
    <w:name w:val="018C5B75A48B4E7DA1DB86F5ACC02D51"/>
  </w:style>
  <w:style w:type="paragraph" w:customStyle="1" w:styleId="8CFB65E9DA9A404D9D54EA51F340A114">
    <w:name w:val="8CFB65E9DA9A404D9D54EA51F340A114"/>
  </w:style>
  <w:style w:type="paragraph" w:customStyle="1" w:styleId="F6A5942AF815462EA43621640B7A7DFE">
    <w:name w:val="F6A5942AF815462EA43621640B7A7DFE"/>
  </w:style>
  <w:style w:type="paragraph" w:customStyle="1" w:styleId="9FCAB61FD21245A78F6AFF391ED3EA0C">
    <w:name w:val="9FCAB61FD21245A78F6AFF391ED3EA0C"/>
  </w:style>
  <w:style w:type="paragraph" w:customStyle="1" w:styleId="1194F628D1D14349B1D831814AC4DE5A">
    <w:name w:val="1194F628D1D14349B1D831814AC4DE5A"/>
  </w:style>
  <w:style w:type="paragraph" w:customStyle="1" w:styleId="153A7EADB1A1449B9F8AF30907F26961">
    <w:name w:val="153A7EADB1A1449B9F8AF30907F26961"/>
  </w:style>
  <w:style w:type="paragraph" w:customStyle="1" w:styleId="BBEF2E59A73C419D850AE6B2B15A1364">
    <w:name w:val="BBEF2E59A73C419D850AE6B2B15A1364"/>
  </w:style>
  <w:style w:type="paragraph" w:customStyle="1" w:styleId="C389951340904E91A01A8FB02B2C2419">
    <w:name w:val="C389951340904E91A01A8FB02B2C2419"/>
    <w:rsid w:val="00646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14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L. Payne</dc:creator>
  <cp:keywords/>
  <dc:description/>
  <cp:lastModifiedBy>Christine L. Payne</cp:lastModifiedBy>
  <cp:revision>1</cp:revision>
  <dcterms:created xsi:type="dcterms:W3CDTF">2017-07-19T19:47:00Z</dcterms:created>
  <dcterms:modified xsi:type="dcterms:W3CDTF">2017-07-19T20:01:00Z</dcterms:modified>
  <cp:category/>
  <cp:contentStatus/>
</cp:coreProperties>
</file>