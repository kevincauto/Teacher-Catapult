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6351"/>
        <w:gridCol w:w="1829"/>
      </w:tblGrid>
      <w:tr w:rsidR="008E18D5" w:rsidRPr="00602254" w:rsidTr="003A32ED">
        <w:trPr>
          <w:tblHeader/>
        </w:trPr>
        <w:tc>
          <w:tcPr>
            <w:tcW w:w="8640" w:type="dxa"/>
            <w:gridSpan w:val="4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75E73" w:rsidRPr="00602254" w:rsidRDefault="002D7C9A" w:rsidP="009C4428">
            <w:pPr>
              <w:pStyle w:val="ContactInfo"/>
              <w:rPr>
                <w:sz w:val="40"/>
                <w:szCs w:val="40"/>
              </w:rPr>
            </w:pPr>
            <w:r w:rsidRPr="00602254">
              <w:rPr>
                <w:sz w:val="40"/>
                <w:szCs w:val="40"/>
              </w:rPr>
              <w:t>Ryan Wallace</w:t>
            </w:r>
          </w:p>
          <w:p w:rsidR="008E18D5" w:rsidRPr="00602254" w:rsidRDefault="002D7C9A" w:rsidP="009C4428">
            <w:pPr>
              <w:pStyle w:val="ContactInfo"/>
              <w:rPr>
                <w:sz w:val="22"/>
                <w:szCs w:val="22"/>
              </w:rPr>
            </w:pPr>
            <w:r w:rsidRPr="00602254">
              <w:rPr>
                <w:sz w:val="22"/>
                <w:szCs w:val="22"/>
              </w:rPr>
              <w:t>1202 Nottingham drive, West Chester, Pa 19380</w:t>
            </w:r>
          </w:p>
          <w:p w:rsidR="008E18D5" w:rsidRPr="00602254" w:rsidRDefault="002D7C9A" w:rsidP="009C4428">
            <w:pPr>
              <w:pStyle w:val="ContactInfo"/>
              <w:rPr>
                <w:sz w:val="22"/>
                <w:szCs w:val="22"/>
              </w:rPr>
            </w:pPr>
            <w:r w:rsidRPr="00602254">
              <w:rPr>
                <w:sz w:val="22"/>
                <w:szCs w:val="22"/>
              </w:rPr>
              <w:t>(610)506-2662</w:t>
            </w:r>
          </w:p>
          <w:p w:rsidR="00256223" w:rsidRPr="00602254" w:rsidRDefault="002F2CAA" w:rsidP="002D7C9A">
            <w:pPr>
              <w:pStyle w:val="ContactInf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RZ_W</w:t>
            </w:r>
            <w:r w:rsidR="002D7C9A" w:rsidRPr="00602254">
              <w:rPr>
                <w:sz w:val="22"/>
                <w:szCs w:val="22"/>
              </w:rPr>
              <w:t>allace@knights.neumann.edu</w:t>
            </w:r>
          </w:p>
        </w:tc>
      </w:tr>
      <w:tr w:rsidR="00DE7766" w:rsidRPr="00602254" w:rsidTr="003A32ED">
        <w:trPr>
          <w:trHeight w:val="153"/>
        </w:trPr>
        <w:tc>
          <w:tcPr>
            <w:tcW w:w="8640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E7766" w:rsidRPr="00602254" w:rsidRDefault="00883650" w:rsidP="009C4428">
            <w:pPr>
              <w:pStyle w:val="Heading1"/>
              <w:rPr>
                <w:sz w:val="16"/>
              </w:rPr>
            </w:pPr>
            <w:r w:rsidRPr="00602254">
              <w:rPr>
                <w:sz w:val="16"/>
              </w:rPr>
              <w:t>Education</w:t>
            </w:r>
          </w:p>
        </w:tc>
      </w:tr>
      <w:tr w:rsidR="006E54A0" w:rsidRPr="00602254" w:rsidTr="003A32ED">
        <w:trPr>
          <w:trHeight w:val="70"/>
        </w:trPr>
        <w:tc>
          <w:tcPr>
            <w:tcW w:w="438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</w:tcPr>
          <w:p w:rsidR="006E54A0" w:rsidRPr="00602254" w:rsidRDefault="006E54A0" w:rsidP="00A56EE4"/>
        </w:tc>
        <w:tc>
          <w:tcPr>
            <w:tcW w:w="8202" w:type="dxa"/>
            <w:gridSpan w:val="3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6E54A0" w:rsidRPr="00602254" w:rsidRDefault="00887EDE" w:rsidP="00887EDE">
            <w:pPr>
              <w:pStyle w:val="Heading2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Neumann University, Aston, Pa</w:t>
            </w:r>
          </w:p>
        </w:tc>
      </w:tr>
      <w:tr w:rsidR="006E54A0" w:rsidRPr="00602254" w:rsidTr="003A32ED">
        <w:trPr>
          <w:trHeight w:val="80"/>
        </w:trPr>
        <w:tc>
          <w:tcPr>
            <w:tcW w:w="438" w:type="dxa"/>
            <w:tcBorders>
              <w:left w:val="nil"/>
              <w:right w:val="nil"/>
            </w:tcBorders>
            <w:shd w:val="clear" w:color="auto" w:fill="auto"/>
          </w:tcPr>
          <w:p w:rsidR="006E54A0" w:rsidRPr="00602254" w:rsidRDefault="006E54A0" w:rsidP="00A56EE4"/>
        </w:tc>
        <w:tc>
          <w:tcPr>
            <w:tcW w:w="6373" w:type="dxa"/>
            <w:gridSpan w:val="2"/>
            <w:tcBorders>
              <w:left w:val="nil"/>
              <w:right w:val="nil"/>
            </w:tcBorders>
          </w:tcPr>
          <w:p w:rsidR="00B86BE4" w:rsidRPr="00602254" w:rsidRDefault="00B86BE4" w:rsidP="00887EDE">
            <w:pPr>
              <w:pStyle w:val="Title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Bachelors of Arts</w:t>
            </w:r>
            <w:r w:rsidR="00111587" w:rsidRPr="00602254">
              <w:rPr>
                <w:sz w:val="18"/>
                <w:szCs w:val="18"/>
              </w:rPr>
              <w:t xml:space="preserve"> </w:t>
            </w:r>
          </w:p>
          <w:p w:rsidR="006E54A0" w:rsidRPr="00602254" w:rsidRDefault="00B86BE4" w:rsidP="00B86BE4">
            <w:pPr>
              <w:pStyle w:val="Title"/>
              <w:numPr>
                <w:ilvl w:val="0"/>
                <w:numId w:val="14"/>
              </w:numPr>
              <w:rPr>
                <w:b w:val="0"/>
                <w:sz w:val="18"/>
                <w:szCs w:val="18"/>
              </w:rPr>
            </w:pPr>
            <w:r w:rsidRPr="00602254">
              <w:rPr>
                <w:b w:val="0"/>
                <w:i/>
                <w:sz w:val="18"/>
                <w:szCs w:val="18"/>
              </w:rPr>
              <w:t>Major</w:t>
            </w:r>
            <w:r w:rsidRPr="00602254">
              <w:rPr>
                <w:b w:val="0"/>
                <w:sz w:val="18"/>
                <w:szCs w:val="18"/>
              </w:rPr>
              <w:t xml:space="preserve"> </w:t>
            </w:r>
            <w:r w:rsidR="00111587" w:rsidRPr="00602254">
              <w:rPr>
                <w:b w:val="0"/>
                <w:sz w:val="18"/>
                <w:szCs w:val="18"/>
              </w:rPr>
              <w:t>Political Science</w:t>
            </w:r>
            <w:r w:rsidRPr="00602254">
              <w:rPr>
                <w:b w:val="0"/>
                <w:sz w:val="18"/>
                <w:szCs w:val="18"/>
              </w:rPr>
              <w:t xml:space="preserve">; </w:t>
            </w:r>
            <w:r w:rsidRPr="000C251D">
              <w:rPr>
                <w:b w:val="0"/>
                <w:i/>
                <w:sz w:val="18"/>
                <w:szCs w:val="18"/>
              </w:rPr>
              <w:t>Minor</w:t>
            </w:r>
            <w:r w:rsidRPr="00602254">
              <w:rPr>
                <w:b w:val="0"/>
                <w:sz w:val="18"/>
                <w:szCs w:val="18"/>
              </w:rPr>
              <w:t xml:space="preserve"> in History</w:t>
            </w:r>
          </w:p>
        </w:tc>
        <w:tc>
          <w:tcPr>
            <w:tcW w:w="1829" w:type="dxa"/>
            <w:tcBorders>
              <w:left w:val="nil"/>
              <w:right w:val="nil"/>
            </w:tcBorders>
          </w:tcPr>
          <w:p w:rsidR="006E54A0" w:rsidRPr="00602254" w:rsidRDefault="00271BED" w:rsidP="00887EDE">
            <w:pPr>
              <w:pStyle w:val="Date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 xml:space="preserve">May </w:t>
            </w:r>
            <w:r w:rsidR="00887EDE" w:rsidRPr="00602254">
              <w:rPr>
                <w:sz w:val="18"/>
                <w:szCs w:val="18"/>
              </w:rPr>
              <w:t>2013</w:t>
            </w:r>
          </w:p>
        </w:tc>
      </w:tr>
      <w:tr w:rsidR="00DE7766" w:rsidRPr="00602254" w:rsidTr="003A32ED">
        <w:trPr>
          <w:trHeight w:val="218"/>
        </w:trPr>
        <w:tc>
          <w:tcPr>
            <w:tcW w:w="8640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E7766" w:rsidRPr="00602254" w:rsidRDefault="00883650" w:rsidP="009C4428">
            <w:pPr>
              <w:pStyle w:val="Heading1"/>
              <w:rPr>
                <w:sz w:val="16"/>
              </w:rPr>
            </w:pPr>
            <w:r w:rsidRPr="00602254">
              <w:rPr>
                <w:sz w:val="16"/>
              </w:rPr>
              <w:t>AWARDS</w:t>
            </w:r>
          </w:p>
        </w:tc>
      </w:tr>
      <w:tr w:rsidR="00E81A09" w:rsidRPr="00602254" w:rsidTr="003A32ED">
        <w:trPr>
          <w:trHeight w:val="233"/>
        </w:trPr>
        <w:tc>
          <w:tcPr>
            <w:tcW w:w="460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E81A09" w:rsidRPr="00602254" w:rsidRDefault="00E81A09" w:rsidP="00A56EE4"/>
        </w:tc>
        <w:tc>
          <w:tcPr>
            <w:tcW w:w="6351" w:type="dxa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E81A09" w:rsidRPr="00602254" w:rsidRDefault="00F16A62" w:rsidP="00F16A62">
            <w:pPr>
              <w:pStyle w:val="BulletedList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Dean’s High Honors</w:t>
            </w:r>
          </w:p>
        </w:tc>
        <w:tc>
          <w:tcPr>
            <w:tcW w:w="1829" w:type="dxa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E81A09" w:rsidRPr="00602254" w:rsidRDefault="00F16A62" w:rsidP="00F16A62">
            <w:pPr>
              <w:pStyle w:val="Date"/>
            </w:pPr>
            <w:r w:rsidRPr="00602254">
              <w:t>Fall 2012</w:t>
            </w:r>
          </w:p>
        </w:tc>
      </w:tr>
      <w:tr w:rsidR="00E81A09" w:rsidRPr="00602254" w:rsidTr="003A32ED">
        <w:trPr>
          <w:trHeight w:val="8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E81A09" w:rsidRPr="00602254" w:rsidRDefault="00E81A09" w:rsidP="00A56EE4"/>
        </w:tc>
        <w:tc>
          <w:tcPr>
            <w:tcW w:w="6351" w:type="dxa"/>
            <w:tcBorders>
              <w:left w:val="nil"/>
              <w:right w:val="nil"/>
            </w:tcBorders>
          </w:tcPr>
          <w:p w:rsidR="00E81A09" w:rsidRPr="00602254" w:rsidRDefault="00F16A62" w:rsidP="00F16A62">
            <w:pPr>
              <w:pStyle w:val="BulletedList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Dean’s List</w:t>
            </w:r>
          </w:p>
        </w:tc>
        <w:tc>
          <w:tcPr>
            <w:tcW w:w="1829" w:type="dxa"/>
            <w:tcBorders>
              <w:left w:val="nil"/>
              <w:right w:val="nil"/>
            </w:tcBorders>
          </w:tcPr>
          <w:p w:rsidR="00E81A09" w:rsidRPr="00602254" w:rsidRDefault="00F16A62" w:rsidP="00F16A62">
            <w:pPr>
              <w:pStyle w:val="Date"/>
            </w:pPr>
            <w:r w:rsidRPr="00602254">
              <w:t>Spring 2010,2012</w:t>
            </w:r>
          </w:p>
        </w:tc>
      </w:tr>
      <w:tr w:rsidR="00E81A09" w:rsidRPr="00602254" w:rsidTr="003A32ED">
        <w:trPr>
          <w:trHeight w:val="170"/>
        </w:trPr>
        <w:tc>
          <w:tcPr>
            <w:tcW w:w="460" w:type="dxa"/>
            <w:gridSpan w:val="2"/>
            <w:tcBorders>
              <w:left w:val="nil"/>
              <w:bottom w:val="single" w:sz="4" w:space="0" w:color="808080" w:themeColor="background1" w:themeShade="80"/>
              <w:right w:val="nil"/>
            </w:tcBorders>
          </w:tcPr>
          <w:p w:rsidR="00E81A09" w:rsidRPr="00602254" w:rsidRDefault="00E81A09" w:rsidP="00A56EE4"/>
        </w:tc>
        <w:tc>
          <w:tcPr>
            <w:tcW w:w="6351" w:type="dxa"/>
            <w:tcBorders>
              <w:left w:val="nil"/>
              <w:bottom w:val="single" w:sz="4" w:space="0" w:color="808080" w:themeColor="background1" w:themeShade="80"/>
              <w:right w:val="nil"/>
            </w:tcBorders>
          </w:tcPr>
          <w:p w:rsidR="00CC222D" w:rsidRPr="00602254" w:rsidRDefault="006D45C0" w:rsidP="006D45C0">
            <w:pPr>
              <w:pStyle w:val="BulletedList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Founding member of Pi Sigma Alpha</w:t>
            </w:r>
          </w:p>
        </w:tc>
        <w:tc>
          <w:tcPr>
            <w:tcW w:w="1829" w:type="dxa"/>
            <w:tcBorders>
              <w:left w:val="nil"/>
              <w:bottom w:val="single" w:sz="4" w:space="0" w:color="808080" w:themeColor="background1" w:themeShade="80"/>
              <w:right w:val="nil"/>
            </w:tcBorders>
          </w:tcPr>
          <w:p w:rsidR="00E81A09" w:rsidRPr="00602254" w:rsidRDefault="006D45C0" w:rsidP="006D45C0">
            <w:pPr>
              <w:pStyle w:val="Date"/>
            </w:pPr>
            <w:r w:rsidRPr="00602254">
              <w:t>2010</w:t>
            </w:r>
          </w:p>
        </w:tc>
      </w:tr>
      <w:tr w:rsidR="006962EF" w:rsidRPr="00602254" w:rsidTr="003A32ED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962EF" w:rsidRPr="00602254" w:rsidRDefault="00883650" w:rsidP="009C4428">
            <w:pPr>
              <w:pStyle w:val="Heading1"/>
              <w:rPr>
                <w:sz w:val="16"/>
              </w:rPr>
            </w:pPr>
            <w:r w:rsidRPr="00602254">
              <w:rPr>
                <w:sz w:val="16"/>
              </w:rPr>
              <w:t>Teaching Experience</w:t>
            </w:r>
          </w:p>
        </w:tc>
      </w:tr>
      <w:tr w:rsidR="00824F9E" w:rsidRPr="00602254" w:rsidTr="003A32ED">
        <w:trPr>
          <w:trHeight w:val="70"/>
        </w:trPr>
        <w:tc>
          <w:tcPr>
            <w:tcW w:w="460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824F9E" w:rsidRPr="00602254" w:rsidRDefault="00824F9E" w:rsidP="00A56EE4"/>
        </w:tc>
        <w:tc>
          <w:tcPr>
            <w:tcW w:w="8180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824F9E" w:rsidRPr="00AC696A" w:rsidRDefault="002D7C9A" w:rsidP="002D7C9A">
            <w:pPr>
              <w:rPr>
                <w:i/>
                <w:sz w:val="18"/>
                <w:szCs w:val="18"/>
              </w:rPr>
            </w:pPr>
            <w:r w:rsidRPr="00AC696A">
              <w:rPr>
                <w:i/>
                <w:sz w:val="18"/>
                <w:szCs w:val="18"/>
              </w:rPr>
              <w:t>Bayard Rustin H</w:t>
            </w:r>
            <w:r w:rsidR="00C94DC6" w:rsidRPr="00AC696A">
              <w:rPr>
                <w:i/>
                <w:sz w:val="18"/>
                <w:szCs w:val="18"/>
              </w:rPr>
              <w:t xml:space="preserve">igh </w:t>
            </w:r>
            <w:r w:rsidRPr="00AC696A">
              <w:rPr>
                <w:i/>
                <w:sz w:val="18"/>
                <w:szCs w:val="18"/>
              </w:rPr>
              <w:t>S</w:t>
            </w:r>
            <w:r w:rsidR="00C94DC6" w:rsidRPr="00AC696A">
              <w:rPr>
                <w:i/>
                <w:sz w:val="18"/>
                <w:szCs w:val="18"/>
              </w:rPr>
              <w:t>chool</w:t>
            </w:r>
            <w:r w:rsidRPr="00AC696A">
              <w:rPr>
                <w:i/>
                <w:sz w:val="18"/>
                <w:szCs w:val="18"/>
              </w:rPr>
              <w:t>, West Chester, Pa</w:t>
            </w:r>
          </w:p>
        </w:tc>
      </w:tr>
      <w:tr w:rsidR="00E81A09" w:rsidRPr="00602254" w:rsidTr="003A32ED">
        <w:trPr>
          <w:trHeight w:val="8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E81A09" w:rsidRPr="00602254" w:rsidRDefault="00E81A09" w:rsidP="00A56EE4"/>
        </w:tc>
        <w:tc>
          <w:tcPr>
            <w:tcW w:w="6351" w:type="dxa"/>
            <w:tcBorders>
              <w:top w:val="nil"/>
              <w:left w:val="nil"/>
              <w:right w:val="nil"/>
            </w:tcBorders>
          </w:tcPr>
          <w:p w:rsidR="00E81A09" w:rsidRPr="00602254" w:rsidRDefault="002D7C9A" w:rsidP="002D7C9A">
            <w:pPr>
              <w:rPr>
                <w:sz w:val="18"/>
                <w:szCs w:val="18"/>
              </w:rPr>
            </w:pPr>
            <w:r w:rsidRPr="00C94DC6">
              <w:rPr>
                <w:b/>
                <w:sz w:val="18"/>
                <w:szCs w:val="18"/>
              </w:rPr>
              <w:t>Long Term Sub</w:t>
            </w:r>
            <w:r w:rsidR="00E81A09" w:rsidRPr="00602254">
              <w:rPr>
                <w:sz w:val="18"/>
                <w:szCs w:val="18"/>
              </w:rPr>
              <w:t xml:space="preserve">– </w:t>
            </w:r>
            <w:r w:rsidR="003A5C90" w:rsidRPr="00602254">
              <w:rPr>
                <w:sz w:val="18"/>
                <w:szCs w:val="18"/>
              </w:rPr>
              <w:t xml:space="preserve">Western </w:t>
            </w:r>
            <w:r w:rsidRPr="00602254">
              <w:rPr>
                <w:sz w:val="18"/>
                <w:szCs w:val="18"/>
              </w:rPr>
              <w:t>World History</w:t>
            </w:r>
          </w:p>
        </w:tc>
        <w:tc>
          <w:tcPr>
            <w:tcW w:w="1829" w:type="dxa"/>
            <w:tcBorders>
              <w:top w:val="nil"/>
              <w:left w:val="nil"/>
              <w:right w:val="nil"/>
            </w:tcBorders>
          </w:tcPr>
          <w:p w:rsidR="00E81A09" w:rsidRPr="00602254" w:rsidRDefault="002D7C9A" w:rsidP="002D7C9A">
            <w:pPr>
              <w:pStyle w:val="Date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March 2016-June 2016</w:t>
            </w:r>
          </w:p>
        </w:tc>
      </w:tr>
      <w:tr w:rsidR="00E0229C" w:rsidRPr="00602254" w:rsidTr="003A32ED">
        <w:trPr>
          <w:trHeight w:val="7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E0229C" w:rsidRPr="00602254" w:rsidRDefault="00E0229C" w:rsidP="00A56EE4"/>
        </w:tc>
        <w:tc>
          <w:tcPr>
            <w:tcW w:w="8180" w:type="dxa"/>
            <w:gridSpan w:val="2"/>
            <w:tcBorders>
              <w:top w:val="nil"/>
              <w:left w:val="nil"/>
              <w:right w:val="nil"/>
            </w:tcBorders>
          </w:tcPr>
          <w:p w:rsidR="00E4429C" w:rsidRPr="00602254" w:rsidRDefault="00E4429C" w:rsidP="003C1E55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C</w:t>
            </w:r>
            <w:r w:rsidR="002D7C9A" w:rsidRPr="00602254">
              <w:rPr>
                <w:sz w:val="18"/>
                <w:szCs w:val="18"/>
              </w:rPr>
              <w:t>reate</w:t>
            </w:r>
            <w:r w:rsidRPr="00602254">
              <w:rPr>
                <w:sz w:val="18"/>
                <w:szCs w:val="18"/>
              </w:rPr>
              <w:t>d</w:t>
            </w:r>
            <w:r w:rsidR="002D7C9A" w:rsidRPr="00602254">
              <w:rPr>
                <w:sz w:val="18"/>
                <w:szCs w:val="18"/>
              </w:rPr>
              <w:t xml:space="preserve"> and implemen</w:t>
            </w:r>
            <w:r w:rsidRPr="00602254">
              <w:rPr>
                <w:sz w:val="18"/>
                <w:szCs w:val="18"/>
              </w:rPr>
              <w:t>t daily and weekly lesson plans.</w:t>
            </w:r>
          </w:p>
          <w:p w:rsidR="00E0229C" w:rsidRPr="00602254" w:rsidRDefault="00E4429C" w:rsidP="003C1E55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C</w:t>
            </w:r>
            <w:r w:rsidR="002D7C9A" w:rsidRPr="00602254">
              <w:rPr>
                <w:sz w:val="18"/>
                <w:szCs w:val="18"/>
              </w:rPr>
              <w:t>reate</w:t>
            </w:r>
            <w:r w:rsidR="00CE3B23" w:rsidRPr="00602254">
              <w:rPr>
                <w:sz w:val="18"/>
                <w:szCs w:val="18"/>
              </w:rPr>
              <w:t>d</w:t>
            </w:r>
            <w:r w:rsidR="002D7C9A" w:rsidRPr="00602254">
              <w:rPr>
                <w:sz w:val="18"/>
                <w:szCs w:val="18"/>
              </w:rPr>
              <w:t xml:space="preserve"> tests and </w:t>
            </w:r>
            <w:r w:rsidR="00887EDE" w:rsidRPr="00602254">
              <w:rPr>
                <w:sz w:val="18"/>
                <w:szCs w:val="18"/>
              </w:rPr>
              <w:t>quizzes</w:t>
            </w:r>
            <w:r w:rsidR="00CE3B23" w:rsidRPr="00602254">
              <w:rPr>
                <w:sz w:val="18"/>
                <w:szCs w:val="18"/>
              </w:rPr>
              <w:t xml:space="preserve"> to assess the students</w:t>
            </w:r>
            <w:r w:rsidR="00887EDE" w:rsidRPr="00602254">
              <w:rPr>
                <w:sz w:val="18"/>
                <w:szCs w:val="18"/>
              </w:rPr>
              <w:t>.</w:t>
            </w:r>
          </w:p>
          <w:p w:rsidR="00887EDE" w:rsidRPr="00602254" w:rsidRDefault="00887EDE" w:rsidP="00CE3B23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Foster</w:t>
            </w:r>
            <w:r w:rsidR="008E72F6">
              <w:rPr>
                <w:sz w:val="18"/>
                <w:szCs w:val="18"/>
              </w:rPr>
              <w:t>ed</w:t>
            </w:r>
            <w:r w:rsidRPr="00602254">
              <w:rPr>
                <w:sz w:val="18"/>
                <w:szCs w:val="18"/>
              </w:rPr>
              <w:t xml:space="preserve"> a creative and safe learning environment for my students.</w:t>
            </w:r>
          </w:p>
          <w:p w:rsidR="003C1E55" w:rsidRPr="00602254" w:rsidRDefault="003C1E55" w:rsidP="003C1E55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Created work for 3 Academic/Basic and 2 Honors classes.</w:t>
            </w:r>
          </w:p>
          <w:p w:rsidR="00BF1948" w:rsidRPr="00602254" w:rsidRDefault="00BF1948" w:rsidP="002D7C9A">
            <w:pPr>
              <w:rPr>
                <w:sz w:val="18"/>
                <w:szCs w:val="18"/>
              </w:rPr>
            </w:pPr>
          </w:p>
        </w:tc>
      </w:tr>
      <w:tr w:rsidR="006962EF" w:rsidRPr="00602254" w:rsidTr="003A32ED">
        <w:trPr>
          <w:trHeight w:val="255"/>
        </w:trPr>
        <w:tc>
          <w:tcPr>
            <w:tcW w:w="8640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962EF" w:rsidRPr="00602254" w:rsidRDefault="00D24F9E" w:rsidP="009C4428">
            <w:pPr>
              <w:pStyle w:val="Heading1"/>
              <w:rPr>
                <w:sz w:val="16"/>
              </w:rPr>
            </w:pPr>
            <w:r w:rsidRPr="00602254">
              <w:rPr>
                <w:sz w:val="16"/>
              </w:rPr>
              <w:t>Related Experience</w:t>
            </w:r>
          </w:p>
        </w:tc>
      </w:tr>
      <w:tr w:rsidR="00256223" w:rsidRPr="00602254" w:rsidTr="003A32ED">
        <w:trPr>
          <w:trHeight w:val="188"/>
        </w:trPr>
        <w:tc>
          <w:tcPr>
            <w:tcW w:w="460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256223" w:rsidRPr="00602254" w:rsidRDefault="00256223" w:rsidP="00A56EE4"/>
        </w:tc>
        <w:tc>
          <w:tcPr>
            <w:tcW w:w="8180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256223" w:rsidRPr="00602254" w:rsidRDefault="00FF0BCE" w:rsidP="00887EDE">
            <w:pPr>
              <w:pStyle w:val="Heading2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Bayard Rustin High S</w:t>
            </w:r>
            <w:r w:rsidR="003C1E55" w:rsidRPr="00602254">
              <w:rPr>
                <w:sz w:val="18"/>
                <w:szCs w:val="18"/>
              </w:rPr>
              <w:t>chool</w:t>
            </w:r>
          </w:p>
        </w:tc>
      </w:tr>
      <w:tr w:rsidR="00256223" w:rsidRPr="00602254" w:rsidTr="003A32ED">
        <w:trPr>
          <w:trHeight w:val="301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56223" w:rsidRPr="00602254" w:rsidRDefault="00256223" w:rsidP="00A56EE4"/>
        </w:tc>
        <w:tc>
          <w:tcPr>
            <w:tcW w:w="6351" w:type="dxa"/>
            <w:tcBorders>
              <w:left w:val="nil"/>
              <w:right w:val="nil"/>
            </w:tcBorders>
          </w:tcPr>
          <w:p w:rsidR="00256223" w:rsidRPr="00602254" w:rsidRDefault="00BF1948" w:rsidP="00A76C60">
            <w:pPr>
              <w:pStyle w:val="Title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Building Substitute Teacher</w:t>
            </w:r>
          </w:p>
          <w:p w:rsidR="003C1E55" w:rsidRPr="00602254" w:rsidRDefault="003C1E55" w:rsidP="003C1E55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Accept the second absence every day.</w:t>
            </w:r>
          </w:p>
          <w:p w:rsidR="003C1E55" w:rsidRPr="00602254" w:rsidRDefault="003C1E55" w:rsidP="003C1E55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Able to cover all class types and levels.</w:t>
            </w:r>
          </w:p>
          <w:p w:rsidR="00256223" w:rsidRPr="00602254" w:rsidRDefault="003C1E55" w:rsidP="003C1E55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Ability to carry out lesson plans set aside by classroom teacher.</w:t>
            </w:r>
          </w:p>
        </w:tc>
        <w:tc>
          <w:tcPr>
            <w:tcW w:w="1829" w:type="dxa"/>
            <w:tcBorders>
              <w:left w:val="nil"/>
              <w:right w:val="nil"/>
            </w:tcBorders>
          </w:tcPr>
          <w:p w:rsidR="00256223" w:rsidRPr="00602254" w:rsidRDefault="00E50784" w:rsidP="00BF1948">
            <w:pPr>
              <w:pStyle w:val="Date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February 2015</w:t>
            </w:r>
            <w:r w:rsidR="00BF1948" w:rsidRPr="00602254">
              <w:rPr>
                <w:sz w:val="18"/>
                <w:szCs w:val="18"/>
              </w:rPr>
              <w:t>-Present</w:t>
            </w:r>
          </w:p>
        </w:tc>
      </w:tr>
      <w:tr w:rsidR="00256223" w:rsidRPr="00602254" w:rsidTr="003A32ED">
        <w:trPr>
          <w:trHeight w:val="188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56223" w:rsidRPr="00602254" w:rsidRDefault="00256223" w:rsidP="00A56EE4"/>
        </w:tc>
        <w:tc>
          <w:tcPr>
            <w:tcW w:w="8180" w:type="dxa"/>
            <w:gridSpan w:val="2"/>
            <w:tcBorders>
              <w:left w:val="nil"/>
              <w:right w:val="nil"/>
            </w:tcBorders>
          </w:tcPr>
          <w:p w:rsidR="00256223" w:rsidRPr="00602254" w:rsidRDefault="003C1E55" w:rsidP="00824F9E">
            <w:pPr>
              <w:pStyle w:val="Heading2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YOUNG MEN &amp; WOMEN IN CHARGE (Y.M.W.I.C.) Summer Camp</w:t>
            </w:r>
          </w:p>
        </w:tc>
      </w:tr>
      <w:tr w:rsidR="00256223" w:rsidRPr="00602254" w:rsidTr="003A32ED">
        <w:trPr>
          <w:trHeight w:val="301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56223" w:rsidRPr="00602254" w:rsidRDefault="00256223" w:rsidP="00A56EE4"/>
        </w:tc>
        <w:tc>
          <w:tcPr>
            <w:tcW w:w="6351" w:type="dxa"/>
            <w:tcBorders>
              <w:left w:val="nil"/>
              <w:right w:val="nil"/>
            </w:tcBorders>
          </w:tcPr>
          <w:p w:rsidR="000A3028" w:rsidRPr="00602254" w:rsidRDefault="00CE3B23" w:rsidP="000A3028">
            <w:pPr>
              <w:pStyle w:val="Title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Camp Consoler</w:t>
            </w:r>
          </w:p>
          <w:p w:rsidR="003C1E55" w:rsidRPr="00602254" w:rsidRDefault="003C1E55" w:rsidP="003C1E55">
            <w:p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Camp counselor for K-6 science.</w:t>
            </w:r>
          </w:p>
          <w:p w:rsidR="00256223" w:rsidRPr="00602254" w:rsidRDefault="003C1E55" w:rsidP="003C1E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Created and implemented lesson plans on daily basis.</w:t>
            </w:r>
          </w:p>
          <w:p w:rsidR="003C1E55" w:rsidRPr="00602254" w:rsidRDefault="003C1E55" w:rsidP="003C1E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Fostered a fun and creative classroom</w:t>
            </w:r>
            <w:r w:rsidR="00FF0BCE" w:rsidRPr="00602254">
              <w:rPr>
                <w:sz w:val="18"/>
                <w:szCs w:val="18"/>
              </w:rPr>
              <w:t xml:space="preserve"> environment.</w:t>
            </w:r>
          </w:p>
        </w:tc>
        <w:tc>
          <w:tcPr>
            <w:tcW w:w="1829" w:type="dxa"/>
            <w:tcBorders>
              <w:left w:val="nil"/>
              <w:right w:val="nil"/>
            </w:tcBorders>
          </w:tcPr>
          <w:p w:rsidR="00256223" w:rsidRPr="00602254" w:rsidRDefault="003C1E55" w:rsidP="003C1E55">
            <w:pPr>
              <w:pStyle w:val="Date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June/July 2015</w:t>
            </w:r>
          </w:p>
        </w:tc>
      </w:tr>
      <w:tr w:rsidR="00256223" w:rsidRPr="00602254" w:rsidTr="003A32ED">
        <w:trPr>
          <w:trHeight w:val="7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56223" w:rsidRPr="00602254" w:rsidRDefault="00256223" w:rsidP="00A56EE4"/>
        </w:tc>
        <w:tc>
          <w:tcPr>
            <w:tcW w:w="8180" w:type="dxa"/>
            <w:gridSpan w:val="2"/>
            <w:tcBorders>
              <w:left w:val="nil"/>
              <w:right w:val="nil"/>
            </w:tcBorders>
          </w:tcPr>
          <w:p w:rsidR="00256223" w:rsidRPr="00602254" w:rsidRDefault="00390671" w:rsidP="00390671">
            <w:pPr>
              <w:pStyle w:val="Heading2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Chester County Intermediate Unit (CCIU)</w:t>
            </w:r>
          </w:p>
        </w:tc>
      </w:tr>
      <w:tr w:rsidR="00256223" w:rsidRPr="00602254" w:rsidTr="003A32ED">
        <w:trPr>
          <w:trHeight w:val="301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56223" w:rsidRPr="00602254" w:rsidRDefault="00256223" w:rsidP="00A56EE4"/>
        </w:tc>
        <w:tc>
          <w:tcPr>
            <w:tcW w:w="6351" w:type="dxa"/>
            <w:tcBorders>
              <w:left w:val="nil"/>
              <w:right w:val="nil"/>
            </w:tcBorders>
          </w:tcPr>
          <w:p w:rsidR="000A3028" w:rsidRPr="00602254" w:rsidRDefault="00390671" w:rsidP="000A3028">
            <w:pPr>
              <w:pStyle w:val="Title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S</w:t>
            </w:r>
            <w:r w:rsidR="00E50784" w:rsidRPr="00602254">
              <w:rPr>
                <w:sz w:val="18"/>
                <w:szCs w:val="18"/>
              </w:rPr>
              <w:t>ubstitute</w:t>
            </w:r>
            <w:r w:rsidRPr="00602254">
              <w:rPr>
                <w:sz w:val="18"/>
                <w:szCs w:val="18"/>
              </w:rPr>
              <w:t xml:space="preserve"> Teacher</w:t>
            </w:r>
          </w:p>
          <w:p w:rsidR="00390671" w:rsidRPr="00602254" w:rsidRDefault="00390671" w:rsidP="00390671">
            <w:pPr>
              <w:pStyle w:val="BulletedList"/>
              <w:numPr>
                <w:ilvl w:val="0"/>
                <w:numId w:val="0"/>
              </w:numPr>
              <w:ind w:left="288"/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Per Diem Substitute</w:t>
            </w:r>
          </w:p>
          <w:p w:rsidR="00390671" w:rsidRPr="00602254" w:rsidRDefault="00390671" w:rsidP="00390671">
            <w:pPr>
              <w:pStyle w:val="BulletedList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Accept any daily absence.</w:t>
            </w:r>
          </w:p>
          <w:p w:rsidR="00390671" w:rsidRPr="00602254" w:rsidRDefault="00390671" w:rsidP="00390671">
            <w:pPr>
              <w:pStyle w:val="BulletedList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602254">
              <w:rPr>
                <w:sz w:val="18"/>
                <w:szCs w:val="18"/>
              </w:rPr>
              <w:t>Execute the absent teacher’s daily lesson plan that they provided.</w:t>
            </w:r>
          </w:p>
          <w:p w:rsidR="00256223" w:rsidRPr="00602254" w:rsidRDefault="00256223" w:rsidP="00390671">
            <w:pPr>
              <w:pStyle w:val="Bulleted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829" w:type="dxa"/>
            <w:tcBorders>
              <w:left w:val="nil"/>
              <w:right w:val="nil"/>
            </w:tcBorders>
          </w:tcPr>
          <w:p w:rsidR="00256223" w:rsidRPr="00602254" w:rsidRDefault="00E50F29" w:rsidP="00E50F29">
            <w:pPr>
              <w:pStyle w:val="Dat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November </w:t>
            </w:r>
            <w:r w:rsidR="00390671" w:rsidRPr="00602254">
              <w:rPr>
                <w:sz w:val="18"/>
                <w:szCs w:val="18"/>
              </w:rPr>
              <w:t>2014- February 2015</w:t>
            </w:r>
          </w:p>
        </w:tc>
      </w:tr>
      <w:tr w:rsidR="00256223" w:rsidRPr="00602254" w:rsidTr="003A32ED">
        <w:trPr>
          <w:trHeight w:val="7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56223" w:rsidRPr="00602254" w:rsidRDefault="00256223" w:rsidP="00A56EE4"/>
        </w:tc>
        <w:tc>
          <w:tcPr>
            <w:tcW w:w="8180" w:type="dxa"/>
            <w:gridSpan w:val="2"/>
            <w:tcBorders>
              <w:left w:val="nil"/>
              <w:right w:val="nil"/>
            </w:tcBorders>
          </w:tcPr>
          <w:p w:rsidR="00256223" w:rsidRPr="00602254" w:rsidRDefault="00256223" w:rsidP="009E5C81">
            <w:pPr>
              <w:pStyle w:val="Heading2"/>
            </w:pPr>
          </w:p>
        </w:tc>
      </w:tr>
      <w:tr w:rsidR="00256223" w:rsidRPr="00602254" w:rsidTr="003A32ED">
        <w:trPr>
          <w:trHeight w:val="301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256223" w:rsidRPr="00602254" w:rsidRDefault="00256223" w:rsidP="00A56EE4"/>
        </w:tc>
        <w:tc>
          <w:tcPr>
            <w:tcW w:w="6351" w:type="dxa"/>
            <w:tcBorders>
              <w:left w:val="nil"/>
              <w:right w:val="nil"/>
            </w:tcBorders>
          </w:tcPr>
          <w:p w:rsidR="000A3028" w:rsidRPr="00602254" w:rsidRDefault="000A3028" w:rsidP="000A3028">
            <w:pPr>
              <w:pStyle w:val="Title"/>
            </w:pPr>
          </w:p>
          <w:p w:rsidR="00CC222D" w:rsidRPr="00602254" w:rsidRDefault="00CC222D" w:rsidP="009E5C81"/>
        </w:tc>
        <w:tc>
          <w:tcPr>
            <w:tcW w:w="1829" w:type="dxa"/>
            <w:tcBorders>
              <w:left w:val="nil"/>
              <w:right w:val="nil"/>
            </w:tcBorders>
          </w:tcPr>
          <w:p w:rsidR="00256223" w:rsidRPr="00602254" w:rsidRDefault="00256223" w:rsidP="009E5C81">
            <w:pPr>
              <w:pStyle w:val="Date"/>
            </w:pPr>
          </w:p>
        </w:tc>
      </w:tr>
    </w:tbl>
    <w:p w:rsidR="00720622" w:rsidRPr="00602254" w:rsidRDefault="00720622" w:rsidP="00DE7766">
      <w:bookmarkStart w:id="0" w:name="_GoBack"/>
      <w:bookmarkEnd w:id="0"/>
    </w:p>
    <w:sectPr w:rsidR="00720622" w:rsidRPr="00602254" w:rsidSect="009C4428"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A6C96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6D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5F62A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122C26"/>
    <w:multiLevelType w:val="hybridMultilevel"/>
    <w:tmpl w:val="D5BAFB22"/>
    <w:lvl w:ilvl="0" w:tplc="095A19A8">
      <w:numFmt w:val="bullet"/>
      <w:lvlText w:val="·"/>
      <w:lvlJc w:val="left"/>
      <w:pPr>
        <w:ind w:left="840" w:hanging="48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0976363F"/>
    <w:multiLevelType w:val="hybridMultilevel"/>
    <w:tmpl w:val="B7F231B0"/>
    <w:lvl w:ilvl="0" w:tplc="095A19A8">
      <w:numFmt w:val="bullet"/>
      <w:lvlText w:val="·"/>
      <w:lvlJc w:val="left"/>
      <w:pPr>
        <w:ind w:left="840" w:hanging="48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1EAB4CC5"/>
    <w:multiLevelType w:val="hybridMultilevel"/>
    <w:tmpl w:val="ECEE179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85AAE"/>
    <w:multiLevelType w:val="hybridMultilevel"/>
    <w:tmpl w:val="2C94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A177D"/>
    <w:multiLevelType w:val="hybridMultilevel"/>
    <w:tmpl w:val="93BC291E"/>
    <w:lvl w:ilvl="0" w:tplc="095A19A8">
      <w:numFmt w:val="bullet"/>
      <w:lvlText w:val="·"/>
      <w:lvlJc w:val="left"/>
      <w:pPr>
        <w:ind w:left="840" w:hanging="48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6012C"/>
    <w:multiLevelType w:val="hybridMultilevel"/>
    <w:tmpl w:val="27B8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76FE9"/>
    <w:multiLevelType w:val="hybridMultilevel"/>
    <w:tmpl w:val="33E6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5CAD"/>
    <w:multiLevelType w:val="hybridMultilevel"/>
    <w:tmpl w:val="4FF2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40329"/>
    <w:multiLevelType w:val="hybridMultilevel"/>
    <w:tmpl w:val="B5F2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9B55790"/>
    <w:multiLevelType w:val="hybridMultilevel"/>
    <w:tmpl w:val="ED3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16"/>
  </w:num>
  <w:num w:numId="7">
    <w:abstractNumId w:val="14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8"/>
  </w:num>
  <w:num w:numId="13">
    <w:abstractNumId w:val="12"/>
  </w:num>
  <w:num w:numId="14">
    <w:abstractNumId w:val="15"/>
  </w:num>
  <w:num w:numId="15">
    <w:abstractNumId w:val="11"/>
  </w:num>
  <w:num w:numId="16">
    <w:abstractNumId w:val="13"/>
  </w:num>
  <w:num w:numId="17">
    <w:abstractNumId w:val="3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9A"/>
    <w:rsid w:val="000022EB"/>
    <w:rsid w:val="00040571"/>
    <w:rsid w:val="00075E73"/>
    <w:rsid w:val="00082A23"/>
    <w:rsid w:val="000A3028"/>
    <w:rsid w:val="000C251D"/>
    <w:rsid w:val="000C27D9"/>
    <w:rsid w:val="00111587"/>
    <w:rsid w:val="00113833"/>
    <w:rsid w:val="00256223"/>
    <w:rsid w:val="00271BED"/>
    <w:rsid w:val="002911C8"/>
    <w:rsid w:val="002C3B43"/>
    <w:rsid w:val="002D7C9A"/>
    <w:rsid w:val="002F2CAA"/>
    <w:rsid w:val="00301257"/>
    <w:rsid w:val="00341EC6"/>
    <w:rsid w:val="00361AFB"/>
    <w:rsid w:val="00373D61"/>
    <w:rsid w:val="00374E86"/>
    <w:rsid w:val="003826AC"/>
    <w:rsid w:val="00390671"/>
    <w:rsid w:val="003A32ED"/>
    <w:rsid w:val="003A5C90"/>
    <w:rsid w:val="003C1E55"/>
    <w:rsid w:val="003E6110"/>
    <w:rsid w:val="004F58EF"/>
    <w:rsid w:val="0051246F"/>
    <w:rsid w:val="0055288F"/>
    <w:rsid w:val="005A08C4"/>
    <w:rsid w:val="005A6B46"/>
    <w:rsid w:val="00602254"/>
    <w:rsid w:val="006962EF"/>
    <w:rsid w:val="006D45C0"/>
    <w:rsid w:val="006E2432"/>
    <w:rsid w:val="006E54A0"/>
    <w:rsid w:val="00720622"/>
    <w:rsid w:val="00741B27"/>
    <w:rsid w:val="00790D50"/>
    <w:rsid w:val="007A2F12"/>
    <w:rsid w:val="007B6075"/>
    <w:rsid w:val="00824F9E"/>
    <w:rsid w:val="008674A8"/>
    <w:rsid w:val="0087616B"/>
    <w:rsid w:val="00883650"/>
    <w:rsid w:val="00887EDE"/>
    <w:rsid w:val="008A5F06"/>
    <w:rsid w:val="008E18D5"/>
    <w:rsid w:val="008E72F6"/>
    <w:rsid w:val="0090731C"/>
    <w:rsid w:val="00907793"/>
    <w:rsid w:val="009C4428"/>
    <w:rsid w:val="009E5C81"/>
    <w:rsid w:val="00A07D6A"/>
    <w:rsid w:val="00A502D5"/>
    <w:rsid w:val="00A56EE4"/>
    <w:rsid w:val="00A76C60"/>
    <w:rsid w:val="00AC3528"/>
    <w:rsid w:val="00AC696A"/>
    <w:rsid w:val="00B54803"/>
    <w:rsid w:val="00B634D8"/>
    <w:rsid w:val="00B648BB"/>
    <w:rsid w:val="00B86BE4"/>
    <w:rsid w:val="00BF1948"/>
    <w:rsid w:val="00C069B4"/>
    <w:rsid w:val="00C11BBA"/>
    <w:rsid w:val="00C302EE"/>
    <w:rsid w:val="00C94DC6"/>
    <w:rsid w:val="00CC222D"/>
    <w:rsid w:val="00CC752F"/>
    <w:rsid w:val="00CD22BE"/>
    <w:rsid w:val="00CE3B23"/>
    <w:rsid w:val="00D24F9E"/>
    <w:rsid w:val="00D374CD"/>
    <w:rsid w:val="00D720EA"/>
    <w:rsid w:val="00D97489"/>
    <w:rsid w:val="00DD4953"/>
    <w:rsid w:val="00DE7766"/>
    <w:rsid w:val="00E0229C"/>
    <w:rsid w:val="00E33FCE"/>
    <w:rsid w:val="00E4429C"/>
    <w:rsid w:val="00E50784"/>
    <w:rsid w:val="00E50F29"/>
    <w:rsid w:val="00E81A09"/>
    <w:rsid w:val="00EE374F"/>
    <w:rsid w:val="00EF7569"/>
    <w:rsid w:val="00F14099"/>
    <w:rsid w:val="00F16A62"/>
    <w:rsid w:val="00F510D1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4917B6-0BEC-4166-9B91-5678E9CE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428"/>
    <w:pPr>
      <w:spacing w:after="60" w:line="264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EF7569"/>
    <w:pPr>
      <w:keepNext/>
      <w:spacing w:before="60"/>
      <w:outlineLvl w:val="0"/>
    </w:pPr>
    <w:rPr>
      <w:rFonts w:asciiTheme="majorHAnsi" w:hAnsiTheme="majorHAnsi"/>
      <w:caps/>
      <w:sz w:val="17"/>
    </w:rPr>
  </w:style>
  <w:style w:type="paragraph" w:styleId="Heading2">
    <w:name w:val="heading 2"/>
    <w:basedOn w:val="Normal"/>
    <w:next w:val="Normal"/>
    <w:link w:val="Heading2Char"/>
    <w:qFormat/>
    <w:rsid w:val="00824F9E"/>
    <w:pPr>
      <w:spacing w:before="100" w:after="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DE7766"/>
    <w:rPr>
      <w:rFonts w:cs="Tahoma"/>
    </w:rPr>
  </w:style>
  <w:style w:type="paragraph" w:styleId="Date">
    <w:name w:val="Date"/>
    <w:basedOn w:val="Normal"/>
    <w:next w:val="Normal"/>
    <w:unhideWhenUsed/>
    <w:qFormat/>
    <w:rsid w:val="009C4428"/>
    <w:pPr>
      <w:spacing w:before="60"/>
      <w:jc w:val="right"/>
    </w:pPr>
    <w:rPr>
      <w:b/>
    </w:rPr>
  </w:style>
  <w:style w:type="paragraph" w:customStyle="1" w:styleId="ContactInfo">
    <w:name w:val="Contact Info"/>
    <w:basedOn w:val="Normal"/>
    <w:unhideWhenUsed/>
    <w:qFormat/>
    <w:rsid w:val="009C4428"/>
    <w:pPr>
      <w:spacing w:after="160"/>
      <w:contextualSpacing/>
    </w:pPr>
    <w:rPr>
      <w:sz w:val="17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9C4428"/>
    <w:rPr>
      <w:rFonts w:asciiTheme="minorHAnsi" w:hAnsiTheme="minorHAnsi"/>
      <w:i/>
      <w:spacing w:val="10"/>
      <w:sz w:val="16"/>
      <w:szCs w:val="16"/>
    </w:rPr>
  </w:style>
  <w:style w:type="paragraph" w:customStyle="1" w:styleId="BulletedList">
    <w:name w:val="Bulleted List"/>
    <w:basedOn w:val="Normal"/>
    <w:qFormat/>
    <w:rsid w:val="00824F9E"/>
    <w:pPr>
      <w:numPr>
        <w:numId w:val="5"/>
      </w:numPr>
      <w:spacing w:before="60"/>
      <w:contextualSpacing/>
    </w:pPr>
  </w:style>
  <w:style w:type="paragraph" w:styleId="Title">
    <w:name w:val="Title"/>
    <w:basedOn w:val="Normal"/>
    <w:link w:val="TitleChar"/>
    <w:qFormat/>
    <w:rsid w:val="009C4428"/>
    <w:pPr>
      <w:spacing w:before="60" w:after="0"/>
    </w:pPr>
    <w:rPr>
      <w:b/>
    </w:rPr>
  </w:style>
  <w:style w:type="character" w:customStyle="1" w:styleId="TitleChar">
    <w:name w:val="Title Char"/>
    <w:basedOn w:val="DefaultParagraphFont"/>
    <w:link w:val="Title"/>
    <w:rsid w:val="009C4428"/>
    <w:rPr>
      <w:rFonts w:asciiTheme="minorHAnsi" w:hAnsiTheme="minorHAnsi"/>
      <w:b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24F9E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6EE4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3C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-rwallace\AppData\Roaming\Microsoft\Templates\Teach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AA1AF21-E188-45E3-A8D6-27E50FE16F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Wallace, Ryan Non-WCASD</dc:creator>
  <cp:keywords/>
  <cp:lastModifiedBy>Wallace, Ryan Non-WCASD</cp:lastModifiedBy>
  <cp:revision>2</cp:revision>
  <cp:lastPrinted>2017-01-13T13:30:00Z</cp:lastPrinted>
  <dcterms:created xsi:type="dcterms:W3CDTF">2017-11-27T13:46:00Z</dcterms:created>
  <dcterms:modified xsi:type="dcterms:W3CDTF">2017-11-27T13:46:00Z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