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2FFCE237C5A84673AE720BFBDC9A3993"/>
        </w:placeholder>
        <w:docPartList>
          <w:docPartGallery w:val="Quick Parts"/>
          <w:docPartCategory w:val=" Resume Name"/>
        </w:docPartList>
      </w:sdtPr>
      <w:sdtEndPr/>
      <w:sdtContent>
        <w:p w:rsidR="00522A50" w:rsidRPr="005B2C82" w:rsidRDefault="005B2C82">
          <w:pPr>
            <w:pStyle w:val="Title"/>
            <w:rPr>
              <w:sz w:val="56"/>
            </w:rPr>
          </w:pPr>
          <w:r>
            <w:rPr>
              <w:rFonts w:ascii="Verdana" w:eastAsia="Times New Roman" w:hAnsi="Verdana" w:cs="Times New Roman"/>
              <w:noProof/>
              <w:color w:val="000000"/>
              <w:sz w:val="18"/>
              <w:szCs w:val="18"/>
            </w:rPr>
            <w:drawing>
              <wp:anchor distT="0" distB="0" distL="114300" distR="114300" simplePos="0" relativeHeight="251658240" behindDoc="1" locked="0" layoutInCell="1" allowOverlap="1" wp14:anchorId="0B235375" wp14:editId="65456A65">
                <wp:simplePos x="0" y="0"/>
                <wp:positionH relativeFrom="column">
                  <wp:posOffset>4058322</wp:posOffset>
                </wp:positionH>
                <wp:positionV relativeFrom="paragraph">
                  <wp:posOffset>240366</wp:posOffset>
                </wp:positionV>
                <wp:extent cx="1964359" cy="1473193"/>
                <wp:effectExtent l="57150" t="57150" r="112395" b="10858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1908492_10153492228687166_6843959907193304952_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4359" cy="1473193"/>
                        </a:xfrm>
                        <a:prstGeom prst="rect">
                          <a:avLst/>
                        </a:prstGeom>
                        <a:ln w="6350" cap="sq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blurRad="57150" dist="508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sz w:val="56"/>
              </w:rPr>
              <w:alias w:val="Author"/>
              <w:tag w:val=""/>
              <w:id w:val="1823003119"/>
              <w:placeholder>
                <w:docPart w:val="EA41B19CA50146B5B427582229777A5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07A22" w:rsidRPr="005B2C82">
                <w:rPr>
                  <w:sz w:val="56"/>
                </w:rPr>
                <w:t>Brianna</w:t>
              </w:r>
              <w:r w:rsidR="002D6E1C" w:rsidRPr="005B2C82">
                <w:rPr>
                  <w:sz w:val="56"/>
                </w:rPr>
                <w:t xml:space="preserve"> Watt</w:t>
              </w:r>
            </w:sdtContent>
          </w:sdt>
        </w:p>
        <w:sdt>
          <w:sdtPr>
            <w:rPr>
              <w:rFonts w:ascii="Times New Roman" w:hAnsi="Times New Roman" w:cs="Times New Roman"/>
              <w:sz w:val="20"/>
            </w:rPr>
            <w:alias w:val="E-mail Address"/>
            <w:tag w:val=""/>
            <w:id w:val="527535243"/>
            <w:placeholder>
              <w:docPart w:val="6863933BD0FD40F9BA16F35EC44F1E0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22A50" w:rsidRPr="00912A20" w:rsidRDefault="005B2C8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briannaw1993@outlook.com</w:t>
              </w: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alias w:val="Address"/>
            <w:tag w:val=""/>
            <w:id w:val="539556739"/>
            <w:placeholder>
              <w:docPart w:val="E106E369C1324A2DB8D73D4D7F3FA1D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22A50" w:rsidRPr="00912A20" w:rsidRDefault="00A07A2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189 Patterson Run Road Waynesburg, PA 15370</w:t>
              </w:r>
            </w:p>
          </w:sdtContent>
        </w:sdt>
        <w:sdt>
          <w:sdtPr>
            <w:rPr>
              <w:rFonts w:ascii="Times New Roman" w:hAnsi="Times New Roman" w:cs="Times New Roman"/>
              <w:sz w:val="20"/>
            </w:rPr>
            <w:alias w:val="Phone"/>
            <w:tag w:val=""/>
            <w:id w:val="1357783703"/>
            <w:placeholder>
              <w:docPart w:val="7E0C26A122184B02B556CC7503BA29FC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22A50" w:rsidRPr="00912A20" w:rsidRDefault="00A07A22">
              <w:pPr>
                <w:pStyle w:val="NoSpacing"/>
                <w:rPr>
                  <w:rFonts w:ascii="Times New Roman" w:hAnsi="Times New Roman" w:cs="Times New Roman"/>
                  <w:sz w:val="20"/>
                </w:rPr>
              </w:pPr>
              <w:r w:rsidRPr="00912A20">
                <w:rPr>
                  <w:rFonts w:ascii="Times New Roman" w:hAnsi="Times New Roman" w:cs="Times New Roman"/>
                  <w:sz w:val="20"/>
                </w:rPr>
                <w:t>724-833-6408</w:t>
              </w:r>
            </w:p>
          </w:sdtContent>
        </w:sdt>
        <w:p w:rsidR="00522A50" w:rsidRDefault="00765D08">
          <w:r w:rsidRPr="00912A20">
            <w:rPr>
              <w:rFonts w:ascii="Times New Roman" w:hAnsi="Times New Roman" w:cs="Times New Roman"/>
              <w:sz w:val="20"/>
            </w:rPr>
            <w:t xml:space="preserve">Find me on </w:t>
          </w:r>
          <w:proofErr w:type="spellStart"/>
          <w:r w:rsidRPr="00912A20">
            <w:rPr>
              <w:rFonts w:ascii="Times New Roman" w:hAnsi="Times New Roman" w:cs="Times New Roman"/>
              <w:sz w:val="20"/>
            </w:rPr>
            <w:t>Linkedin</w:t>
          </w:r>
          <w:proofErr w:type="spellEnd"/>
          <w:r w:rsidRPr="00912A20">
            <w:rPr>
              <w:rFonts w:ascii="Times New Roman" w:hAnsi="Times New Roman" w:cs="Times New Roman"/>
              <w:sz w:val="20"/>
            </w:rPr>
            <w:t xml:space="preserve">. </w:t>
          </w:r>
        </w:p>
      </w:sdtContent>
    </w:sdt>
    <w:p w:rsidR="00522A50" w:rsidRPr="00765D08" w:rsidRDefault="00A07A22">
      <w:pPr>
        <w:pStyle w:val="SectionHeading"/>
        <w:rPr>
          <w:b/>
        </w:rPr>
      </w:pPr>
      <w:r w:rsidRPr="00765D08">
        <w:rPr>
          <w:b/>
        </w:rPr>
        <w:t>Proffesional Summary</w:t>
      </w:r>
    </w:p>
    <w:p w:rsidR="00522A50" w:rsidRPr="00912A20" w:rsidRDefault="002D6E1C">
      <w:pPr>
        <w:rPr>
          <w:rFonts w:ascii="Times New Roman" w:hAnsi="Times New Roman" w:cs="Times New Roman"/>
          <w:sz w:val="24"/>
        </w:rPr>
      </w:pP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Energetic and passionate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educator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ready to start my career. My college career provid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ed me with a variety of opportunities</w:t>
      </w:r>
      <w:r w:rsidR="00584A1F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in regular education and special education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>classrooms.</w:t>
      </w:r>
      <w:r w:rsidR="00584A1F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I have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also been a part </w:t>
      </w:r>
      <w:r w:rsidR="00765D08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of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community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 service and volunteer work, as well as mission trips. Volunteer work has allowed me to grow as a person, as well as dev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elop crucial critical thinking and 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 xml:space="preserve">social skills that will help me be the best I can be </w:t>
      </w:r>
      <w:r w:rsidR="00992C3D" w:rsidRPr="00912A20">
        <w:rPr>
          <w:rFonts w:ascii="Times New Roman" w:hAnsi="Times New Roman" w:cs="Times New Roman"/>
          <w:color w:val="000000"/>
          <w:sz w:val="20"/>
          <w:szCs w:val="18"/>
        </w:rPr>
        <w:t>for students in your school</w:t>
      </w:r>
      <w:r w:rsidRPr="00912A20">
        <w:rPr>
          <w:rFonts w:ascii="Times New Roman" w:hAnsi="Times New Roman" w:cs="Times New Roman"/>
          <w:color w:val="000000"/>
          <w:sz w:val="20"/>
          <w:szCs w:val="18"/>
        </w:rPr>
        <w:t>.</w:t>
      </w:r>
    </w:p>
    <w:p w:rsidR="00522A50" w:rsidRPr="00765D08" w:rsidRDefault="009B251C">
      <w:pPr>
        <w:pStyle w:val="SectionHeading"/>
        <w:rPr>
          <w:b/>
        </w:rPr>
      </w:pPr>
      <w:r w:rsidRPr="00765D08">
        <w:rPr>
          <w:b/>
        </w:rPr>
        <w:t>Education</w:t>
      </w:r>
    </w:p>
    <w:p w:rsidR="00522A50" w:rsidRDefault="00A07A22">
      <w:pPr>
        <w:pStyle w:val="Subsection"/>
      </w:pPr>
      <w:r>
        <w:t>Waynesbur</w:t>
      </w:r>
      <w:r w:rsidR="00765D08">
        <w:t>g University, Waynesburg PA</w:t>
      </w:r>
    </w:p>
    <w:p w:rsidR="00765D08" w:rsidRPr="00912A20" w:rsidRDefault="00A07A22">
      <w:pPr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Cs/>
          <w:i/>
          <w:iCs/>
          <w:sz w:val="20"/>
        </w:rPr>
        <w:t>Bachelor of Arts:</w:t>
      </w:r>
      <w:r w:rsidR="009B251C" w:rsidRPr="00912A20">
        <w:rPr>
          <w:rFonts w:ascii="Times New Roman" w:hAnsi="Times New Roman" w:cs="Times New Roman"/>
          <w:sz w:val="20"/>
        </w:rPr>
        <w:t xml:space="preserve"> </w:t>
      </w:r>
      <w:r w:rsidRPr="00912A20">
        <w:rPr>
          <w:rFonts w:ascii="Times New Roman" w:hAnsi="Times New Roman" w:cs="Times New Roman"/>
          <w:sz w:val="20"/>
        </w:rPr>
        <w:t>Early</w:t>
      </w:r>
      <w:r w:rsidR="00765D08" w:rsidRPr="00912A20">
        <w:rPr>
          <w:rFonts w:ascii="Times New Roman" w:hAnsi="Times New Roman" w:cs="Times New Roman"/>
          <w:sz w:val="20"/>
        </w:rPr>
        <w:t xml:space="preserve"> Childhood/ Special Education </w:t>
      </w:r>
    </w:p>
    <w:p w:rsidR="00522A50" w:rsidRPr="00912A20" w:rsidRDefault="00765D08">
      <w:pPr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sz w:val="20"/>
        </w:rPr>
        <w:t xml:space="preserve">Graduation: </w:t>
      </w:r>
      <w:r w:rsidR="00A07A22" w:rsidRPr="00912A20">
        <w:rPr>
          <w:rFonts w:ascii="Times New Roman" w:hAnsi="Times New Roman" w:cs="Times New Roman"/>
          <w:sz w:val="20"/>
        </w:rPr>
        <w:t>May 2016</w:t>
      </w:r>
    </w:p>
    <w:p w:rsidR="00522A50" w:rsidRDefault="009B251C">
      <w:pPr>
        <w:pStyle w:val="SectionHeading"/>
      </w:pPr>
      <w:r>
        <w:t>Experience</w:t>
      </w:r>
    </w:p>
    <w:p w:rsidR="005B2C82" w:rsidRDefault="005B2C82" w:rsidP="005B2C82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Bobtown Elementary | Bobtown, PA </w:t>
      </w:r>
    </w:p>
    <w:p w:rsidR="005B2C82" w:rsidRDefault="005B2C82" w:rsidP="005B2C82">
      <w:pPr>
        <w:rPr>
          <w:rStyle w:val="Emphasis"/>
        </w:rPr>
      </w:pPr>
      <w:r>
        <w:rPr>
          <w:rStyle w:val="IntenseEmphasis"/>
        </w:rPr>
        <w:t xml:space="preserve">Internship and Student Teaching </w:t>
      </w:r>
      <w:r>
        <w:rPr>
          <w:rStyle w:val="IntenseEmphasis"/>
          <w:b w:val="0"/>
          <w:color w:val="auto"/>
        </w:rPr>
        <w:t>September 2015</w:t>
      </w:r>
      <w:r w:rsidR="00992C3D">
        <w:rPr>
          <w:rStyle w:val="Emphasis"/>
        </w:rPr>
        <w:t xml:space="preserve"> – April 2016 </w:t>
      </w:r>
    </w:p>
    <w:p w:rsidR="007215FC" w:rsidRPr="00912A20" w:rsidRDefault="007215FC" w:rsidP="007215FC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0"/>
        </w:rPr>
      </w:pPr>
      <w:r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Internship was in first grade classroom during the fall semester. </w:t>
      </w:r>
    </w:p>
    <w:p w:rsidR="007215FC" w:rsidRPr="00912A20" w:rsidRDefault="00340653" w:rsidP="007215FC">
      <w:pPr>
        <w:pStyle w:val="ListParagraph"/>
        <w:numPr>
          <w:ilvl w:val="0"/>
          <w:numId w:val="8"/>
        </w:numPr>
        <w:rPr>
          <w:rStyle w:val="Emphasis"/>
          <w:rFonts w:ascii="Times New Roman" w:hAnsi="Times New Roman" w:cs="Times New Roman"/>
          <w:i w:val="0"/>
          <w:sz w:val="20"/>
        </w:rPr>
      </w:pPr>
      <w:r w:rsidRPr="00912A20">
        <w:rPr>
          <w:rStyle w:val="Emphasis"/>
          <w:rFonts w:ascii="Times New Roman" w:hAnsi="Times New Roman" w:cs="Times New Roman"/>
          <w:i w:val="0"/>
          <w:sz w:val="20"/>
        </w:rPr>
        <w:t>Student teaching was</w:t>
      </w:r>
      <w:r w:rsidR="007215FC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 in a first grade classroom and an inclusive learning support </w:t>
      </w:r>
      <w:r w:rsidR="00E50D81" w:rsidRPr="00912A20">
        <w:rPr>
          <w:rStyle w:val="Emphasis"/>
          <w:rFonts w:ascii="Times New Roman" w:hAnsi="Times New Roman" w:cs="Times New Roman"/>
          <w:i w:val="0"/>
          <w:sz w:val="20"/>
        </w:rPr>
        <w:t>classroom for grades K-3</w:t>
      </w:r>
      <w:r w:rsidR="007215FC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 for six weeks</w:t>
      </w:r>
      <w:r w:rsidR="00E50D81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 each during</w:t>
      </w:r>
      <w:r w:rsidR="007215FC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 the spring</w:t>
      </w:r>
      <w:r w:rsidR="00E50D81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 semester</w:t>
      </w:r>
      <w:r w:rsidR="007215FC" w:rsidRPr="00912A20">
        <w:rPr>
          <w:rStyle w:val="Emphasis"/>
          <w:rFonts w:ascii="Times New Roman" w:hAnsi="Times New Roman" w:cs="Times New Roman"/>
          <w:i w:val="0"/>
          <w:sz w:val="20"/>
        </w:rPr>
        <w:t xml:space="preserve">. </w:t>
      </w:r>
    </w:p>
    <w:p w:rsidR="002D6E1C" w:rsidRDefault="00E50D81" w:rsidP="002D6E1C">
      <w:pPr>
        <w:pStyle w:val="Subsection"/>
        <w:rPr>
          <w:vanish/>
          <w:specVanish/>
        </w:rPr>
      </w:pPr>
      <w:r>
        <w:t>N</w:t>
      </w:r>
      <w:r w:rsidR="002D6E1C">
        <w:t>anny’s Daycare</w:t>
      </w:r>
    </w:p>
    <w:p w:rsidR="002D6E1C" w:rsidRDefault="002D6E1C" w:rsidP="002D6E1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Waynesburg, PA</w:t>
      </w:r>
    </w:p>
    <w:p w:rsidR="002D6E1C" w:rsidRDefault="002D6E1C" w:rsidP="002D6E1C">
      <w:pPr>
        <w:rPr>
          <w:rStyle w:val="Emphasis"/>
        </w:rPr>
      </w:pPr>
      <w:r>
        <w:rPr>
          <w:rStyle w:val="IntenseEmphasis"/>
        </w:rPr>
        <w:t xml:space="preserve">Teacher </w:t>
      </w:r>
      <w:r w:rsidR="00A07A22">
        <w:rPr>
          <w:rStyle w:val="IntenseEmphasis"/>
        </w:rPr>
        <w:t xml:space="preserve">Assistant </w:t>
      </w:r>
      <w:r w:rsidR="00A07A22" w:rsidRPr="00A07A22">
        <w:rPr>
          <w:rStyle w:val="IntenseEmphasis"/>
          <w:b w:val="0"/>
          <w:color w:val="auto"/>
        </w:rPr>
        <w:t>August</w:t>
      </w:r>
      <w:r>
        <w:rPr>
          <w:rStyle w:val="Emphasis"/>
        </w:rPr>
        <w:t xml:space="preserve"> 2013 – Present </w:t>
      </w:r>
    </w:p>
    <w:p w:rsidR="002D6E1C" w:rsidRPr="00912A20" w:rsidRDefault="002D6E1C" w:rsidP="002D6E1C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Assisted the preschool teacher in providing a safe and educational environment. </w:t>
      </w:r>
    </w:p>
    <w:p w:rsidR="002D6E1C" w:rsidRPr="00912A20" w:rsidRDefault="002D6E1C" w:rsidP="002D6E1C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Engaged with children on an individual basis in a pleasant manner. </w:t>
      </w:r>
    </w:p>
    <w:p w:rsidR="00584A1F" w:rsidRPr="00912A20" w:rsidRDefault="002D6E1C" w:rsidP="00584A1F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>Sanitized toys and play equipment each day to maintain safety and cleanliness.</w:t>
      </w:r>
    </w:p>
    <w:p w:rsidR="00584A1F" w:rsidRPr="00912A20" w:rsidRDefault="00584A1F" w:rsidP="00584A1F">
      <w:pPr>
        <w:numPr>
          <w:ilvl w:val="0"/>
          <w:numId w:val="5"/>
        </w:numPr>
        <w:spacing w:before="100" w:beforeAutospacing="1" w:after="100" w:afterAutospacing="1" w:line="245" w:lineRule="atLeast"/>
        <w:rPr>
          <w:rFonts w:ascii="Times New Roman" w:eastAsia="Times New Roman" w:hAnsi="Times New Roman" w:cs="Times New Roman"/>
          <w:color w:val="000000"/>
          <w:sz w:val="20"/>
          <w:szCs w:val="18"/>
        </w:rPr>
      </w:pPr>
      <w:r w:rsidRPr="00912A20"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Developed and maintained professional relationships with students’ parents. </w:t>
      </w:r>
    </w:p>
    <w:p w:rsidR="002D6E1C" w:rsidRDefault="00A07A22" w:rsidP="002D6E1C">
      <w:pPr>
        <w:pStyle w:val="Subsection"/>
        <w:rPr>
          <w:vanish/>
          <w:specVanish/>
        </w:rPr>
      </w:pPr>
      <w:r>
        <w:t>Babysitter</w:t>
      </w:r>
    </w:p>
    <w:p w:rsidR="002D6E1C" w:rsidRDefault="002D6E1C" w:rsidP="002D6E1C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A07A22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Waynesburg, PA</w:t>
      </w:r>
    </w:p>
    <w:p w:rsidR="002D6E1C" w:rsidRDefault="00A07A22" w:rsidP="002D6E1C">
      <w:pPr>
        <w:rPr>
          <w:rStyle w:val="Emphasis"/>
        </w:rPr>
      </w:pPr>
      <w:r>
        <w:rPr>
          <w:rStyle w:val="IntenseEmphasis"/>
        </w:rPr>
        <w:t>Babysitter</w:t>
      </w:r>
      <w:r w:rsidR="002D6E1C">
        <w:rPr>
          <w:rStyle w:val="IntenseEmphasis"/>
        </w:rPr>
        <w:t xml:space="preserve"> </w:t>
      </w:r>
      <w:r>
        <w:rPr>
          <w:rStyle w:val="Emphasis"/>
        </w:rPr>
        <w:t>August 2013</w:t>
      </w:r>
      <w:r w:rsidR="002D6E1C">
        <w:rPr>
          <w:rStyle w:val="Emphasis"/>
        </w:rPr>
        <w:t xml:space="preserve"> – </w:t>
      </w:r>
      <w:r>
        <w:rPr>
          <w:rStyle w:val="Emphasis"/>
        </w:rPr>
        <w:t xml:space="preserve">Present </w:t>
      </w:r>
    </w:p>
    <w:p w:rsidR="0069677E" w:rsidRPr="003E058B" w:rsidRDefault="002D6E1C" w:rsidP="00816636">
      <w:pPr>
        <w:numPr>
          <w:ilvl w:val="0"/>
          <w:numId w:val="6"/>
        </w:numPr>
        <w:spacing w:before="100" w:beforeAutospacing="1" w:after="100" w:afterAutospacing="1" w:line="245" w:lineRule="atLeast"/>
        <w:rPr>
          <w:sz w:val="32"/>
        </w:rPr>
      </w:pPr>
      <w:r w:rsidRPr="003E058B">
        <w:rPr>
          <w:rFonts w:ascii="Times New Roman" w:eastAsia="Times New Roman" w:hAnsi="Times New Roman" w:cs="Times New Roman"/>
          <w:color w:val="000000"/>
          <w:sz w:val="20"/>
          <w:szCs w:val="24"/>
        </w:rPr>
        <w:t>Cared for</w:t>
      </w:r>
      <w:r w:rsidR="00CC53EE" w:rsidRPr="003E058B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and tutored for</w:t>
      </w:r>
      <w:r w:rsidRPr="003E058B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two family's children throughout the year providing educational activities and crafts</w:t>
      </w:r>
      <w:r w:rsidR="00CC53EE" w:rsidRPr="003E058B">
        <w:rPr>
          <w:rFonts w:ascii="Times New Roman" w:eastAsia="Times New Roman" w:hAnsi="Times New Roman" w:cs="Times New Roman"/>
          <w:color w:val="000000"/>
          <w:sz w:val="20"/>
          <w:szCs w:val="24"/>
        </w:rPr>
        <w:t>, as well as assisting with homework throughout the school year</w:t>
      </w:r>
      <w:r w:rsidRPr="003E058B">
        <w:rPr>
          <w:rFonts w:ascii="Times New Roman" w:eastAsia="Times New Roman" w:hAnsi="Times New Roman" w:cs="Times New Roman"/>
          <w:color w:val="000000"/>
          <w:sz w:val="20"/>
          <w:szCs w:val="24"/>
        </w:rPr>
        <w:t>. </w:t>
      </w:r>
    </w:p>
    <w:p w:rsidR="003E058B" w:rsidRPr="003E058B" w:rsidRDefault="003E058B" w:rsidP="003E058B">
      <w:pPr>
        <w:pStyle w:val="SectionHeading"/>
        <w:rPr>
          <w:color w:val="FFFFFF" w:themeColor="background1"/>
        </w:rPr>
      </w:pPr>
      <w:r w:rsidRPr="003E058B">
        <w:rPr>
          <w:color w:val="FFFFFF" w:themeColor="background1"/>
        </w:rPr>
        <w:t>.</w:t>
      </w:r>
    </w:p>
    <w:p w:rsidR="003E058B" w:rsidRPr="003E058B" w:rsidRDefault="003E058B" w:rsidP="003E058B"/>
    <w:p w:rsidR="002D6E1C" w:rsidRPr="003E058B" w:rsidRDefault="003E058B" w:rsidP="003E058B">
      <w:pPr>
        <w:pStyle w:val="SectionHeading"/>
        <w:rPr>
          <w:sz w:val="32"/>
          <w:szCs w:val="32"/>
        </w:rPr>
        <w:sectPr w:rsidR="002D6E1C" w:rsidRPr="003E058B" w:rsidSect="00765D08">
          <w:headerReference w:type="default" r:id="rId12"/>
          <w:footerReference w:type="default" r:id="rId13"/>
          <w:headerReference w:type="first" r:id="rId14"/>
          <w:pgSz w:w="12240" w:h="15840"/>
          <w:pgMar w:top="1080" w:right="1080" w:bottom="1080" w:left="1080" w:header="288" w:footer="576" w:gutter="0"/>
          <w:cols w:space="720"/>
          <w:titlePg/>
          <w:docGrid w:linePitch="360"/>
        </w:sectPr>
      </w:pPr>
      <w:r w:rsidRPr="003E058B">
        <w:rPr>
          <w:sz w:val="32"/>
          <w:szCs w:val="32"/>
        </w:rPr>
        <w:lastRenderedPageBreak/>
        <w:t>S</w:t>
      </w:r>
      <w:r w:rsidR="009B251C" w:rsidRPr="003E058B">
        <w:rPr>
          <w:sz w:val="32"/>
          <w:szCs w:val="32"/>
        </w:rPr>
        <w:t>kills</w:t>
      </w:r>
    </w:p>
    <w:p w:rsidR="002D6E1C" w:rsidRPr="00912A20" w:rsidRDefault="00893606" w:rsidP="00893606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65D08">
        <w:rPr>
          <w:rFonts w:ascii="Times New Roman" w:eastAsia="Times New Roman" w:hAnsi="Symbol" w:cs="Times New Roman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Tutoring experience </w:t>
      </w:r>
    </w:p>
    <w:p w:rsidR="002D6E1C" w:rsidRPr="00912A20" w:rsidRDefault="00893606" w:rsidP="00893606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Strong collaborator</w:t>
      </w:r>
    </w:p>
    <w:p w:rsidR="00765D08" w:rsidRPr="00912A20" w:rsidRDefault="00893606" w:rsidP="00340653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Critical thinking</w:t>
      </w:r>
    </w:p>
    <w:p w:rsidR="00522A50" w:rsidRPr="00912A20" w:rsidRDefault="00893606" w:rsidP="00893606">
      <w:pPr>
        <w:spacing w:line="240" w:lineRule="auto"/>
        <w:rPr>
          <w:sz w:val="18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Experience with special-needs students through observations and service experience</w:t>
      </w: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7215FC" w:rsidRPr="00912A2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>Positive outlook </w:t>
      </w:r>
    </w:p>
    <w:p w:rsidR="007215FC" w:rsidRPr="00912A20" w:rsidRDefault="007215F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Open to new experiences </w:t>
      </w:r>
    </w:p>
    <w:p w:rsidR="002D6E1C" w:rsidRPr="00912A20" w:rsidRDefault="002D6E1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2D6E1C" w:rsidRPr="00912A20" w:rsidRDefault="00893606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Fast learner </w:t>
      </w:r>
    </w:p>
    <w:p w:rsidR="002D6E1C" w:rsidRPr="00912A20" w:rsidRDefault="002D6E1C" w:rsidP="0089360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765D08" w:rsidRPr="00912A20" w:rsidRDefault="00893606" w:rsidP="00765D08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sz w:val="20"/>
          <w:szCs w:val="24"/>
        </w:rPr>
        <w:t xml:space="preserve">  </w:t>
      </w:r>
      <w:r w:rsidR="002D6E1C" w:rsidRPr="00912A20">
        <w:rPr>
          <w:rFonts w:ascii="Times New Roman" w:eastAsia="Times New Roman" w:hAnsi="Symbol" w:cs="Times New Roman"/>
          <w:sz w:val="20"/>
          <w:szCs w:val="24"/>
        </w:rPr>
        <w:t></w:t>
      </w:r>
      <w:r w:rsidR="002D6E1C" w:rsidRPr="00912A20">
        <w:rPr>
          <w:rFonts w:ascii="Times New Roman" w:eastAsia="Times New Roman" w:hAnsi="Times New Roman" w:cs="Times New Roman"/>
          <w:sz w:val="20"/>
          <w:szCs w:val="24"/>
        </w:rPr>
        <w:t xml:space="preserve"> Enthusiastic </w:t>
      </w:r>
    </w:p>
    <w:p w:rsidR="00765D08" w:rsidRDefault="00765D08" w:rsidP="00765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65D08" w:rsidSect="00A07A22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3E058B" w:rsidRDefault="003E058B" w:rsidP="00584A1F">
      <w:pPr>
        <w:pStyle w:val="SectionHeading"/>
        <w:rPr>
          <w:sz w:val="32"/>
        </w:rPr>
      </w:pPr>
    </w:p>
    <w:p w:rsidR="00CE1C35" w:rsidRPr="00765D08" w:rsidRDefault="00CE1C35" w:rsidP="00584A1F">
      <w:pPr>
        <w:pStyle w:val="SectionHeading"/>
        <w:rPr>
          <w:sz w:val="32"/>
        </w:rPr>
      </w:pPr>
      <w:r w:rsidRPr="00765D08">
        <w:rPr>
          <w:sz w:val="32"/>
        </w:rPr>
        <w:t xml:space="preserve">Service </w:t>
      </w:r>
    </w:p>
    <w:p w:rsidR="00765D08" w:rsidRDefault="00765D08" w:rsidP="00BB7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65D08" w:rsidSect="002D6E1C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A07A22" w:rsidRPr="00912A20" w:rsidRDefault="00CE1C35" w:rsidP="00BB73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 Habitat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for Humanity </w:t>
      </w:r>
    </w:p>
    <w:p w:rsidR="00584A1F" w:rsidRPr="00912A20" w:rsidRDefault="00584A1F" w:rsidP="00584A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Greene County Habitat for </w:t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>Humanity V</w:t>
      </w:r>
      <w:r w:rsidRPr="00912A20">
        <w:rPr>
          <w:rFonts w:ascii="Times New Roman" w:eastAsia="Times New Roman" w:hAnsi="Times New Roman" w:cs="Times New Roman"/>
          <w:sz w:val="20"/>
          <w:szCs w:val="24"/>
        </w:rPr>
        <w:t>olunteer.</w:t>
      </w:r>
    </w:p>
    <w:p w:rsidR="00A07A22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Mission Trips to Concord, North Carolina</w:t>
      </w:r>
      <w:r w:rsidR="007215FC" w:rsidRPr="00912A2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(Spring Break: 2013 and 2014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)</w:t>
      </w:r>
    </w:p>
    <w:p w:rsidR="00765D08" w:rsidRPr="00912A20" w:rsidRDefault="00765D08" w:rsidP="00765D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A07A22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Cs w:val="24"/>
        </w:rPr>
        <w:t xml:space="preserve"> </w:t>
      </w:r>
      <w:r w:rsidRPr="00912A20">
        <w:rPr>
          <w:rFonts w:ascii="Times New Roman" w:eastAsia="Times New Roman" w:hAnsi="Times New Roman" w:cs="Times New Roman"/>
          <w:sz w:val="20"/>
          <w:szCs w:val="24"/>
        </w:rPr>
        <w:t>Special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Olympics </w:t>
      </w:r>
    </w:p>
    <w:p w:rsidR="00A07A22" w:rsidRPr="00912A20" w:rsidRDefault="00584A1F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Training Coordinator (2013- P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resent) </w:t>
      </w:r>
    </w:p>
    <w:p w:rsidR="00584A1F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Bocce Ball C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oach (2015- Present)</w:t>
      </w:r>
    </w:p>
    <w:p w:rsidR="00340653" w:rsidRPr="00912A20" w:rsidRDefault="00765D08" w:rsidP="00765D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Basketball Coach</w:t>
      </w:r>
      <w:r w:rsidR="00340653" w:rsidRPr="00912A20">
        <w:rPr>
          <w:rFonts w:ascii="Times New Roman" w:eastAsia="Times New Roman" w:hAnsi="Times New Roman" w:cs="Times New Roman"/>
          <w:sz w:val="20"/>
          <w:szCs w:val="24"/>
        </w:rPr>
        <w:t xml:space="preserve">(2015- Present) </w:t>
      </w:r>
    </w:p>
    <w:p w:rsidR="00765D08" w:rsidRPr="00912A20" w:rsidRDefault="00765D08" w:rsidP="00765D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84A1F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 St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. Anne's Soup Kitchen </w:t>
      </w:r>
      <w:r w:rsidR="00584A1F" w:rsidRPr="00912A20">
        <w:rPr>
          <w:rFonts w:ascii="Times New Roman" w:eastAsia="Times New Roman" w:hAnsi="Times New Roman" w:cs="Times New Roman"/>
          <w:sz w:val="20"/>
          <w:szCs w:val="24"/>
        </w:rPr>
        <w:t>(2014- Present)</w:t>
      </w:r>
    </w:p>
    <w:p w:rsidR="00765D08" w:rsidRPr="00912A20" w:rsidRDefault="00765D08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84A1F" w:rsidRPr="00912A20" w:rsidRDefault="00CE1C35" w:rsidP="00A07A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Mission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 xml:space="preserve"> Trips to Nassau, Bahamas through the Education Department </w:t>
      </w:r>
    </w:p>
    <w:p w:rsidR="007215FC" w:rsidRPr="00912A20" w:rsidRDefault="009E5345" w:rsidP="007215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Worked in an orphanage</w:t>
      </w:r>
    </w:p>
    <w:p w:rsidR="007215FC" w:rsidRPr="00912A20" w:rsidRDefault="007215FC" w:rsidP="007215F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>Worked in Elementary schools by teaching math and reading</w:t>
      </w:r>
      <w:r w:rsidR="00E50D81" w:rsidRPr="00912A20">
        <w:rPr>
          <w:rFonts w:ascii="Times New Roman" w:eastAsia="Times New Roman" w:hAnsi="Times New Roman" w:cs="Times New Roman"/>
          <w:sz w:val="20"/>
          <w:szCs w:val="24"/>
        </w:rPr>
        <w:t xml:space="preserve"> to first and second graders, as well as bringing materials and books to classrooms. </w:t>
      </w:r>
    </w:p>
    <w:p w:rsidR="00A07A22" w:rsidRPr="00912A20" w:rsidRDefault="003E058B" w:rsidP="007215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Symbol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DDB47" wp14:editId="52C1F9D3">
                <wp:simplePos x="0" y="0"/>
                <wp:positionH relativeFrom="margin">
                  <wp:posOffset>6125845</wp:posOffset>
                </wp:positionH>
                <wp:positionV relativeFrom="paragraph">
                  <wp:posOffset>6985</wp:posOffset>
                </wp:positionV>
                <wp:extent cx="325755" cy="2971800"/>
                <wp:effectExtent l="0" t="0" r="2984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E16A" id="Rectangle 9" o:spid="_x0000_s1026" style="position:absolute;margin-left:482.35pt;margin-top:.55pt;width:25.65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" fillcolor="white [3212]" strokecolor="white [3212]" strokeweight="2.25pt">
                <w10:wrap anchorx="margin"/>
              </v:rect>
            </w:pict>
          </mc:Fallback>
        </mc:AlternateContent>
      </w:r>
      <w:r w:rsidR="00BB7337" w:rsidRPr="00912A20">
        <w:rPr>
          <w:rFonts w:ascii="Times New Roman" w:eastAsia="Times New Roman" w:hAnsi="Times New Roman" w:cs="Times New Roman"/>
          <w:sz w:val="20"/>
          <w:szCs w:val="24"/>
        </w:rPr>
        <w:t xml:space="preserve">          </w:t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ab/>
      </w:r>
      <w:r w:rsidR="00765D08" w:rsidRPr="00912A20">
        <w:rPr>
          <w:rFonts w:ascii="Times New Roman" w:eastAsia="Times New Roman" w:hAnsi="Times New Roman" w:cs="Times New Roman"/>
          <w:sz w:val="20"/>
          <w:szCs w:val="24"/>
        </w:rPr>
        <w:tab/>
      </w:r>
      <w:r w:rsidR="006307F9" w:rsidRPr="00912A20">
        <w:rPr>
          <w:rFonts w:ascii="Times New Roman" w:eastAsia="Times New Roman" w:hAnsi="Times New Roman" w:cs="Times New Roman"/>
          <w:sz w:val="20"/>
          <w:szCs w:val="24"/>
        </w:rPr>
        <w:t xml:space="preserve">  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(Winter Break: 2014, 2015)</w:t>
      </w:r>
    </w:p>
    <w:p w:rsidR="00765D08" w:rsidRPr="00912A20" w:rsidRDefault="00CE1C35" w:rsidP="00765D08">
      <w:p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eastAsia="Times New Roman" w:hAnsi="Times New Roman" w:cs="Times New Roman"/>
          <w:sz w:val="20"/>
          <w:szCs w:val="24"/>
        </w:rPr>
        <w:t xml:space="preserve"> Relay</w:t>
      </w:r>
      <w:r w:rsidR="006307F9" w:rsidRPr="00912A20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A07A22" w:rsidRPr="00912A20">
        <w:rPr>
          <w:rFonts w:ascii="Times New Roman" w:eastAsia="Times New Roman" w:hAnsi="Times New Roman" w:cs="Times New Roman"/>
          <w:sz w:val="20"/>
          <w:szCs w:val="24"/>
        </w:rPr>
        <w:t>for Life </w:t>
      </w:r>
    </w:p>
    <w:p w:rsidR="006307F9" w:rsidRPr="00912A20" w:rsidRDefault="00340653" w:rsidP="00765D08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12A20">
        <w:rPr>
          <w:rFonts w:ascii="Times New Roman" w:hAnsi="Times New Roman" w:cs="Times New Roman"/>
          <w:sz w:val="20"/>
          <w:szCs w:val="24"/>
        </w:rPr>
        <w:t xml:space="preserve">Worked with our college chapter to raise money and awareness. </w:t>
      </w:r>
      <w:r w:rsidR="006307F9" w:rsidRPr="00912A20">
        <w:rPr>
          <w:rFonts w:ascii="Times New Roman" w:hAnsi="Times New Roman" w:cs="Times New Roman"/>
          <w:sz w:val="20"/>
          <w:szCs w:val="24"/>
        </w:rPr>
        <w:t>(2014-2015)</w:t>
      </w:r>
    </w:p>
    <w:p w:rsidR="005A3D33" w:rsidRPr="005A3D33" w:rsidRDefault="005A3D33" w:rsidP="005A3D33">
      <w:pPr>
        <w:spacing w:line="240" w:lineRule="auto"/>
        <w:rPr>
          <w:rFonts w:ascii="Times New Roman" w:eastAsia="Times New Roman" w:hAnsi="Times New Roman" w:cs="Times New Roman"/>
          <w:szCs w:val="24"/>
        </w:rPr>
        <w:sectPr w:rsidR="005A3D33" w:rsidRPr="005A3D33" w:rsidSect="00765D08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3E058B" w:rsidRDefault="003E058B" w:rsidP="005A3D33">
      <w:pPr>
        <w:pStyle w:val="SectionHeading"/>
        <w:rPr>
          <w:sz w:val="32"/>
        </w:rPr>
      </w:pPr>
    </w:p>
    <w:p w:rsidR="006307F9" w:rsidRDefault="005A3D33" w:rsidP="005A3D33">
      <w:pPr>
        <w:pStyle w:val="SectionHeading"/>
        <w:rPr>
          <w:sz w:val="32"/>
        </w:rPr>
      </w:pPr>
      <w:r w:rsidRPr="005A3D33">
        <w:rPr>
          <w:sz w:val="32"/>
        </w:rPr>
        <w:t xml:space="preserve">References </w:t>
      </w:r>
    </w:p>
    <w:p w:rsidR="0069677E" w:rsidRDefault="0069677E" w:rsidP="005A3D33">
      <w:pPr>
        <w:pStyle w:val="ListParagraph"/>
        <w:numPr>
          <w:ilvl w:val="0"/>
          <w:numId w:val="6"/>
        </w:numPr>
        <w:sectPr w:rsidR="0069677E" w:rsidSect="002D6E1C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</w:p>
    <w:p w:rsidR="003E058B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 xml:space="preserve">Mrs. </w:t>
      </w:r>
      <w:r w:rsidR="005A3D33" w:rsidRPr="00912A20">
        <w:rPr>
          <w:rFonts w:ascii="Times New Roman" w:hAnsi="Times New Roman" w:cs="Times New Roman"/>
          <w:b/>
          <w:sz w:val="20"/>
        </w:rPr>
        <w:t>Dena Bierer</w:t>
      </w:r>
      <w:r w:rsidRPr="0069677E">
        <w:rPr>
          <w:rFonts w:ascii="Times New Roman" w:hAnsi="Times New Roman" w:cs="Times New Roman"/>
          <w:sz w:val="20"/>
        </w:rPr>
        <w:t>-</w:t>
      </w:r>
    </w:p>
    <w:p w:rsidR="0069677E" w:rsidRPr="0069677E" w:rsidRDefault="003E058B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First </w:t>
      </w:r>
      <w:r w:rsidR="0069677E" w:rsidRPr="0069677E">
        <w:rPr>
          <w:rFonts w:ascii="Times New Roman" w:hAnsi="Times New Roman" w:cs="Times New Roman"/>
          <w:sz w:val="20"/>
        </w:rPr>
        <w:t>grade teacher, Bobtown Elementary</w:t>
      </w:r>
    </w:p>
    <w:p w:rsidR="0069677E" w:rsidRP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304 Grant Street, Bobtown PA 15315</w:t>
      </w:r>
    </w:p>
    <w:p w:rsidR="0069677E" w:rsidRP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724</w:t>
      </w:r>
      <w:r w:rsidR="00912A20">
        <w:rPr>
          <w:rFonts w:ascii="Times New Roman" w:hAnsi="Times New Roman" w:cs="Times New Roman"/>
          <w:sz w:val="20"/>
        </w:rPr>
        <w:t>-322-6774</w:t>
      </w:r>
    </w:p>
    <w:p w:rsidR="003E058B" w:rsidRDefault="0069677E" w:rsidP="003E058B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>Mrs. Amanda Law</w:t>
      </w:r>
      <w:r w:rsidRPr="0069677E">
        <w:rPr>
          <w:rFonts w:ascii="Times New Roman" w:hAnsi="Times New Roman" w:cs="Times New Roman"/>
          <w:sz w:val="20"/>
        </w:rPr>
        <w:t>-</w:t>
      </w:r>
    </w:p>
    <w:p w:rsidR="005A3D33" w:rsidRPr="0069677E" w:rsidRDefault="0069677E" w:rsidP="003E058B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Learning Support (K-2) teacher, Bobtown Elementary</w:t>
      </w:r>
    </w:p>
    <w:p w:rsid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304 Grant Street, Bobtown PA 15315</w:t>
      </w:r>
    </w:p>
    <w:p w:rsidR="0069677E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724-</w:t>
      </w:r>
      <w:r w:rsidR="00912A20">
        <w:rPr>
          <w:rFonts w:ascii="Times New Roman" w:hAnsi="Times New Roman" w:cs="Times New Roman"/>
          <w:sz w:val="20"/>
        </w:rPr>
        <w:t xml:space="preserve"> 984-1245</w:t>
      </w:r>
      <w:bookmarkStart w:id="0" w:name="_GoBack"/>
      <w:bookmarkEnd w:id="0"/>
    </w:p>
    <w:p w:rsidR="003E058B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912A20">
        <w:rPr>
          <w:rFonts w:ascii="Times New Roman" w:hAnsi="Times New Roman" w:cs="Times New Roman"/>
          <w:b/>
          <w:sz w:val="20"/>
        </w:rPr>
        <w:t xml:space="preserve">Mr. </w:t>
      </w:r>
      <w:r w:rsidR="005A3D33" w:rsidRPr="00912A20">
        <w:rPr>
          <w:rFonts w:ascii="Times New Roman" w:hAnsi="Times New Roman" w:cs="Times New Roman"/>
          <w:b/>
          <w:sz w:val="20"/>
        </w:rPr>
        <w:t xml:space="preserve">Frank </w:t>
      </w:r>
      <w:proofErr w:type="spellStart"/>
      <w:r w:rsidR="005A3D33" w:rsidRPr="00912A20">
        <w:rPr>
          <w:rFonts w:ascii="Times New Roman" w:hAnsi="Times New Roman" w:cs="Times New Roman"/>
          <w:b/>
          <w:sz w:val="20"/>
        </w:rPr>
        <w:t>Pazzynski</w:t>
      </w:r>
      <w:proofErr w:type="spellEnd"/>
      <w:r w:rsidRPr="0069677E">
        <w:rPr>
          <w:rFonts w:ascii="Times New Roman" w:hAnsi="Times New Roman" w:cs="Times New Roman"/>
          <w:sz w:val="20"/>
        </w:rPr>
        <w:t>-</w:t>
      </w:r>
    </w:p>
    <w:p w:rsidR="00912A20" w:rsidRDefault="0069677E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</w:rPr>
      </w:pPr>
      <w:r w:rsidRPr="0069677E">
        <w:rPr>
          <w:rFonts w:ascii="Times New Roman" w:hAnsi="Times New Roman" w:cs="Times New Roman"/>
          <w:sz w:val="20"/>
        </w:rPr>
        <w:t>Education professor, Waynesburg University</w:t>
      </w:r>
    </w:p>
    <w:p w:rsidR="0069677E" w:rsidRDefault="00912A20" w:rsidP="003E058B">
      <w:pPr>
        <w:spacing w:line="240" w:lineRule="auto"/>
        <w:ind w:left="360"/>
        <w:jc w:val="center"/>
        <w:rPr>
          <w:rFonts w:ascii="Times New Roman" w:hAnsi="Times New Roman" w:cs="Times New Roman"/>
          <w:sz w:val="20"/>
          <w:lang w:val="en"/>
        </w:rPr>
      </w:pPr>
      <w:r w:rsidRPr="00912A20">
        <w:rPr>
          <w:rFonts w:ascii="Times New Roman" w:hAnsi="Times New Roman" w:cs="Times New Roman"/>
          <w:sz w:val="20"/>
          <w:lang w:val="en"/>
        </w:rPr>
        <w:t>51 W College St, Waynesburg, PA 15370</w:t>
      </w:r>
    </w:p>
    <w:p w:rsidR="00912A20" w:rsidRPr="00912A20" w:rsidRDefault="00912A20" w:rsidP="003E058B">
      <w:pPr>
        <w:spacing w:line="240" w:lineRule="auto"/>
        <w:ind w:left="360" w:firstLine="360"/>
        <w:rPr>
          <w:rFonts w:ascii="Times New Roman" w:hAnsi="Times New Roman" w:cs="Times New Roman"/>
          <w:sz w:val="20"/>
        </w:rPr>
        <w:sectPr w:rsidR="00912A20" w:rsidRPr="00912A20" w:rsidSect="0069677E">
          <w:type w:val="continuous"/>
          <w:pgSz w:w="12240" w:h="15840"/>
          <w:pgMar w:top="1080" w:right="1080" w:bottom="1080" w:left="1080" w:header="576" w:footer="576" w:gutter="0"/>
          <w:cols w:num="3" w:space="720"/>
          <w:titlePg/>
          <w:docGrid w:linePitch="360"/>
        </w:sectPr>
      </w:pPr>
      <w:r>
        <w:rPr>
          <w:rFonts w:ascii="Times New Roman" w:hAnsi="Times New Roman" w:cs="Times New Roman"/>
          <w:sz w:val="20"/>
          <w:lang w:val="en"/>
        </w:rPr>
        <w:t>724-833-5618</w:t>
      </w:r>
    </w:p>
    <w:p w:rsidR="0069677E" w:rsidRDefault="0069677E" w:rsidP="0069677E">
      <w:pPr>
        <w:jc w:val="center"/>
      </w:pPr>
    </w:p>
    <w:p w:rsidR="0069677E" w:rsidRDefault="0069677E" w:rsidP="005A3D33"/>
    <w:p w:rsidR="0069677E" w:rsidRDefault="0069677E" w:rsidP="005A3D33">
      <w:pPr>
        <w:sectPr w:rsidR="0069677E" w:rsidSect="0069677E">
          <w:type w:val="continuous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:rsidR="005A3D33" w:rsidRPr="005A3D33" w:rsidRDefault="005A3D33" w:rsidP="005A3D33"/>
    <w:p w:rsidR="006307F9" w:rsidRPr="00765D08" w:rsidRDefault="006307F9" w:rsidP="006307F9">
      <w:pPr>
        <w:spacing w:line="276" w:lineRule="auto"/>
        <w:ind w:left="360"/>
        <w:rPr>
          <w:sz w:val="20"/>
        </w:rPr>
      </w:pPr>
    </w:p>
    <w:sectPr w:rsidR="006307F9" w:rsidRPr="00765D08" w:rsidSect="002D6E1C">
      <w:type w:val="continuous"/>
      <w:pgSz w:w="12240" w:h="15840"/>
      <w:pgMar w:top="1080" w:right="1080" w:bottom="1080" w:left="1080" w:header="576" w:footer="576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67" w:rsidRDefault="00885967">
      <w:pPr>
        <w:spacing w:after="0" w:line="240" w:lineRule="auto"/>
      </w:pPr>
      <w:r>
        <w:separator/>
      </w:r>
    </w:p>
  </w:endnote>
  <w:endnote w:type="continuationSeparator" w:id="0">
    <w:p w:rsidR="00885967" w:rsidRDefault="0088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A50" w:rsidRDefault="009B25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94C8158" wp14:editId="770ADB9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F9F1A39" id="Rectangle 4" o:spid="_x0000_s1026" style="position:absolute;margin-left:0;margin-top:0;width:539.05pt;height:717.55pt;z-index:25164953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69646A7" wp14:editId="7E2173F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AC65D9A" id="Rectangle 5" o:spid="_x0000_s1026" style="position:absolute;margin-left:0;margin-top:0;width:10.1pt;height:495.9pt;z-index:2516526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6AE24F" wp14:editId="7378DC3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5358F61" id="Rectangle 6" o:spid="_x0000_s1026" style="position:absolute;margin-left:0;margin-top:0;width:10.1pt;height:222.3pt;z-index:25165568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" fillcolor="#d1282e [3215]" stroked="f">
              <w10:wrap anchorx="margin" anchory="margin"/>
            </v:rect>
          </w:pict>
        </mc:Fallback>
      </mc:AlternateContent>
    </w:r>
  </w:p>
  <w:p w:rsidR="00522A50" w:rsidRDefault="009B25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A54348" wp14:editId="2513136D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8768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22A50" w:rsidRDefault="009B251C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7EA5434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4pt;height:164.85pt;z-index:251658752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" filled="f" stroked="f" strokeweight=".5pt">
              <v:textbox style="layout-flow:vertical;mso-fit-shape-to-text:t" inset="0,0,0,0">
                <w:txbxContent>
                  <w:p w:rsidR="00522A50" w:rsidRDefault="009B251C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67" w:rsidRDefault="00885967">
      <w:pPr>
        <w:spacing w:after="0" w:line="240" w:lineRule="auto"/>
      </w:pPr>
      <w:r>
        <w:separator/>
      </w:r>
    </w:p>
  </w:footnote>
  <w:footnote w:type="continuationSeparator" w:id="0">
    <w:p w:rsidR="00885967" w:rsidRDefault="0088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D08" w:rsidRDefault="00765D08" w:rsidP="00765D08">
    <w:pPr>
      <w:pStyle w:val="Header"/>
    </w:pPr>
    <w:r>
      <w:t xml:space="preserve">Brianna Watt </w:t>
    </w:r>
    <w:r>
      <w:ptab w:relativeTo="margin" w:alignment="center" w:leader="none"/>
    </w:r>
    <w:r>
      <w:ptab w:relativeTo="margin" w:alignment="right" w:leader="none"/>
    </w:r>
    <w:r>
      <w:t>Page Two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A50" w:rsidRDefault="009B25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7DCF039" wp14:editId="21F89A5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D76FCE1" id="Rectangle 1" o:spid="_x0000_s1026" style="position:absolute;margin-left:0;margin-top:0;width:539.05pt;height:717.55pt;z-index:25166182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944E692" wp14:editId="434E6460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D1A5014" id="Rectangle 2" o:spid="_x0000_s1026" style="position:absolute;margin-left:0;margin-top:0;width:10.1pt;height:495.9pt;z-index:251664896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316DA1F3" wp14:editId="55EAB0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577C5B0" id="Rectangle 3" o:spid="_x0000_s1026" style="position:absolute;margin-left:0;margin-top:0;width:10.1pt;height:222.3pt;z-index:251667968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" fillcolor="#d1282e [3215]" stroked="f">
              <w10:wrap anchorx="margin" anchory="margin"/>
            </v:rect>
          </w:pict>
        </mc:Fallback>
      </mc:AlternateContent>
    </w:r>
  </w:p>
  <w:p w:rsidR="00522A50" w:rsidRDefault="0052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B8120B40"/>
    <w:lvl w:ilvl="0" w:tplc="7E2E3EE8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1F47A95"/>
    <w:multiLevelType w:val="hybridMultilevel"/>
    <w:tmpl w:val="D3B6AA5A"/>
    <w:lvl w:ilvl="0" w:tplc="514A0B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F07"/>
    <w:multiLevelType w:val="multilevel"/>
    <w:tmpl w:val="17D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075480"/>
    <w:multiLevelType w:val="multilevel"/>
    <w:tmpl w:val="17D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A100D"/>
    <w:multiLevelType w:val="multilevel"/>
    <w:tmpl w:val="C74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1C"/>
    <w:rsid w:val="0010203A"/>
    <w:rsid w:val="002D6E1C"/>
    <w:rsid w:val="003072ED"/>
    <w:rsid w:val="00340653"/>
    <w:rsid w:val="003E058B"/>
    <w:rsid w:val="003F4E4C"/>
    <w:rsid w:val="00522A50"/>
    <w:rsid w:val="00584A1F"/>
    <w:rsid w:val="005A3D33"/>
    <w:rsid w:val="005B2C82"/>
    <w:rsid w:val="005C2166"/>
    <w:rsid w:val="006307F9"/>
    <w:rsid w:val="0069677E"/>
    <w:rsid w:val="006F4E58"/>
    <w:rsid w:val="007215FC"/>
    <w:rsid w:val="00760C03"/>
    <w:rsid w:val="00765D08"/>
    <w:rsid w:val="00885967"/>
    <w:rsid w:val="00893606"/>
    <w:rsid w:val="008B5744"/>
    <w:rsid w:val="00912A20"/>
    <w:rsid w:val="00992C3D"/>
    <w:rsid w:val="009B251C"/>
    <w:rsid w:val="009E5345"/>
    <w:rsid w:val="00A07A22"/>
    <w:rsid w:val="00B24C7D"/>
    <w:rsid w:val="00BB300E"/>
    <w:rsid w:val="00BB7337"/>
    <w:rsid w:val="00CC53EE"/>
    <w:rsid w:val="00CE1C35"/>
    <w:rsid w:val="00E5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9708C36-24D3-4B1C-A2D8-F51C93D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E1C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customStyle="1" w:styleId="public-profile-url">
    <w:name w:val="public-profile-url"/>
    <w:basedOn w:val="DefaultParagraphFont"/>
    <w:rsid w:val="00CC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FCE237C5A84673AE720BFBDC9A3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1614-2181-4711-AD4A-E5DB8C0054B9}"/>
      </w:docPartPr>
      <w:docPartBody>
        <w:p w:rsidR="00BF3417" w:rsidRDefault="00F37101">
          <w:pPr>
            <w:pStyle w:val="2FFCE237C5A84673AE720BFBDC9A399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A41B19CA50146B5B427582229777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0339-A887-4711-9882-582FAF655AA4}"/>
      </w:docPartPr>
      <w:docPartBody>
        <w:p w:rsidR="00BF3417" w:rsidRDefault="00F37101">
          <w:pPr>
            <w:pStyle w:val="EA41B19CA50146B5B427582229777A5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863933BD0FD40F9BA16F35EC44F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98BD0-8707-418B-89C9-8FD3A11375C6}"/>
      </w:docPartPr>
      <w:docPartBody>
        <w:p w:rsidR="00BF3417" w:rsidRDefault="00F37101">
          <w:pPr>
            <w:pStyle w:val="6863933BD0FD40F9BA16F35EC44F1E04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106E369C1324A2DB8D73D4D7F3FA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F5002-AC26-4E0D-91B8-284BDC5C288A}"/>
      </w:docPartPr>
      <w:docPartBody>
        <w:p w:rsidR="00BF3417" w:rsidRDefault="00F37101">
          <w:pPr>
            <w:pStyle w:val="E106E369C1324A2DB8D73D4D7F3FA1D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E0C26A122184B02B556CC7503BA2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EB8BD-2CEE-4AEA-82EA-A5B5AD0F608B}"/>
      </w:docPartPr>
      <w:docPartBody>
        <w:p w:rsidR="00BF3417" w:rsidRDefault="00F37101">
          <w:pPr>
            <w:pStyle w:val="7E0C26A122184B02B556CC7503BA29FC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82"/>
    <w:rsid w:val="0013407A"/>
    <w:rsid w:val="00310B46"/>
    <w:rsid w:val="0032313B"/>
    <w:rsid w:val="004C4182"/>
    <w:rsid w:val="009B64E2"/>
    <w:rsid w:val="00AD6C73"/>
    <w:rsid w:val="00BF3417"/>
    <w:rsid w:val="00C531EA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FFCE237C5A84673AE720BFBDC9A3993">
    <w:name w:val="2FFCE237C5A84673AE720BFBDC9A3993"/>
  </w:style>
  <w:style w:type="paragraph" w:customStyle="1" w:styleId="EA41B19CA50146B5B427582229777A59">
    <w:name w:val="EA41B19CA50146B5B427582229777A59"/>
  </w:style>
  <w:style w:type="paragraph" w:customStyle="1" w:styleId="6863933BD0FD40F9BA16F35EC44F1E04">
    <w:name w:val="6863933BD0FD40F9BA16F35EC44F1E04"/>
  </w:style>
  <w:style w:type="paragraph" w:customStyle="1" w:styleId="E106E369C1324A2DB8D73D4D7F3FA1D7">
    <w:name w:val="E106E369C1324A2DB8D73D4D7F3FA1D7"/>
  </w:style>
  <w:style w:type="paragraph" w:customStyle="1" w:styleId="7E0C26A122184B02B556CC7503BA29FC">
    <w:name w:val="7E0C26A122184B02B556CC7503BA29FC"/>
  </w:style>
  <w:style w:type="paragraph" w:customStyle="1" w:styleId="680EAC365307494387833FDE112AEDBF">
    <w:name w:val="680EAC365307494387833FDE112AEDBF"/>
  </w:style>
  <w:style w:type="paragraph" w:customStyle="1" w:styleId="6C002B559CFB458D8D9E8A29B48BB8AC">
    <w:name w:val="6C002B559CFB458D8D9E8A29B48BB8AC"/>
  </w:style>
  <w:style w:type="paragraph" w:customStyle="1" w:styleId="D54E9EE961B14E61A5A6B1765D674568">
    <w:name w:val="D54E9EE961B14E61A5A6B1765D674568"/>
  </w:style>
  <w:style w:type="paragraph" w:customStyle="1" w:styleId="347D71CA23694C79998B0708C6C27C66">
    <w:name w:val="347D71CA23694C79998B0708C6C27C66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4C4182"/>
    <w:rPr>
      <w:b/>
      <w:bCs/>
      <w:i/>
      <w:iCs/>
      <w:color w:val="44546A" w:themeColor="text2"/>
    </w:rPr>
  </w:style>
  <w:style w:type="paragraph" w:customStyle="1" w:styleId="36E20A3119BF4309892B53B6389C5900">
    <w:name w:val="36E20A3119BF4309892B53B6389C5900"/>
  </w:style>
  <w:style w:type="paragraph" w:customStyle="1" w:styleId="4F408891D21543029E0DEA30E8760E3F">
    <w:name w:val="4F408891D21543029E0DEA30E8760E3F"/>
  </w:style>
  <w:style w:type="paragraph" w:customStyle="1" w:styleId="89310DC939054D2EBE4A3E62FE517939">
    <w:name w:val="89310DC939054D2EBE4A3E62FE517939"/>
  </w:style>
  <w:style w:type="paragraph" w:customStyle="1" w:styleId="E89FD590A9124314986F2D937FDFC89D">
    <w:name w:val="E89FD590A9124314986F2D937FDFC89D"/>
  </w:style>
  <w:style w:type="paragraph" w:customStyle="1" w:styleId="5E4DAE9C1FD0444D9046A5D927B74DA1">
    <w:name w:val="5E4DAE9C1FD0444D9046A5D927B74DA1"/>
  </w:style>
  <w:style w:type="character" w:styleId="Emphasis">
    <w:name w:val="Emphasis"/>
    <w:basedOn w:val="DefaultParagraphFont"/>
    <w:uiPriority w:val="20"/>
    <w:qFormat/>
    <w:rsid w:val="004C4182"/>
    <w:rPr>
      <w:i/>
      <w:iCs/>
    </w:rPr>
  </w:style>
  <w:style w:type="paragraph" w:customStyle="1" w:styleId="134246E7E44949F0B6E1E9BA2F0873A6">
    <w:name w:val="134246E7E44949F0B6E1E9BA2F0873A6"/>
  </w:style>
  <w:style w:type="paragraph" w:customStyle="1" w:styleId="ADA471BFD5BF436BB2AD5B7D9F0BD437">
    <w:name w:val="ADA471BFD5BF436BB2AD5B7D9F0BD437"/>
  </w:style>
  <w:style w:type="paragraph" w:customStyle="1" w:styleId="C244865BFC2942F4B84ACCCD847D963D">
    <w:name w:val="C244865BFC2942F4B84ACCCD847D963D"/>
  </w:style>
  <w:style w:type="paragraph" w:customStyle="1" w:styleId="302A3D99896B4AFD903B03868949ED26">
    <w:name w:val="302A3D99896B4AFD903B03868949ED26"/>
  </w:style>
  <w:style w:type="paragraph" w:customStyle="1" w:styleId="90B344FED98C4BCDA8BAC4F9485DE934">
    <w:name w:val="90B344FED98C4BCDA8BAC4F9485DE934"/>
    <w:rsid w:val="004C4182"/>
  </w:style>
  <w:style w:type="paragraph" w:customStyle="1" w:styleId="811AAA62C4AC4484BB59ED9703D96A1A">
    <w:name w:val="811AAA62C4AC4484BB59ED9703D96A1A"/>
    <w:rsid w:val="004C4182"/>
  </w:style>
  <w:style w:type="paragraph" w:customStyle="1" w:styleId="F3C543117F79499887FD204392935238">
    <w:name w:val="F3C543117F79499887FD204392935238"/>
    <w:rsid w:val="004C4182"/>
  </w:style>
  <w:style w:type="paragraph" w:customStyle="1" w:styleId="6C598D05E95F43ABBA609100D3E6CD92">
    <w:name w:val="6C598D05E95F43ABBA609100D3E6CD92"/>
    <w:rsid w:val="004C4182"/>
  </w:style>
  <w:style w:type="paragraph" w:customStyle="1" w:styleId="F19A5ACD57694D1E938BD58E46095027">
    <w:name w:val="F19A5ACD57694D1E938BD58E46095027"/>
    <w:rsid w:val="004C4182"/>
  </w:style>
  <w:style w:type="paragraph" w:customStyle="1" w:styleId="2242D80C3B1D469CA9E9EFB7C779F1CD">
    <w:name w:val="2242D80C3B1D469CA9E9EFB7C779F1CD"/>
    <w:rsid w:val="004C4182"/>
  </w:style>
  <w:style w:type="paragraph" w:customStyle="1" w:styleId="9916A70AE9D6470589FB5195F44B892F">
    <w:name w:val="9916A70AE9D6470589FB5195F44B892F"/>
    <w:rsid w:val="004C4182"/>
  </w:style>
  <w:style w:type="paragraph" w:customStyle="1" w:styleId="7934B198E73040B989B42C1C2FDE05FA">
    <w:name w:val="7934B198E73040B989B42C1C2FDE05FA"/>
    <w:rsid w:val="004C4182"/>
  </w:style>
  <w:style w:type="paragraph" w:customStyle="1" w:styleId="3862E1AECC9646E2A2F683DE608D1816">
    <w:name w:val="3862E1AECC9646E2A2F683DE608D1816"/>
    <w:rsid w:val="004C4182"/>
  </w:style>
  <w:style w:type="paragraph" w:customStyle="1" w:styleId="BAAC11C48173477095D421BC0C791458">
    <w:name w:val="BAAC11C48173477095D421BC0C791458"/>
    <w:rsid w:val="004C4182"/>
  </w:style>
  <w:style w:type="paragraph" w:customStyle="1" w:styleId="189168E219A64BEBB1CE3BEED6FF4E2A">
    <w:name w:val="189168E219A64BEBB1CE3BEED6FF4E2A"/>
    <w:rsid w:val="0032313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189 Patterson Run Road Waynesburg, PA 15370</CompanyAddress>
  <CompanyPhone>724-833-6408</CompanyPhone>
  <CompanyFax/>
  <CompanyEmail>briannaw1993@outlook.com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930292-D82A-4EB6-A383-8F1528D2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233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Watt</dc:creator>
  <cp:lastModifiedBy>Brianna Watt</cp:lastModifiedBy>
  <cp:revision>5</cp:revision>
  <dcterms:created xsi:type="dcterms:W3CDTF">2016-03-29T23:15:00Z</dcterms:created>
  <dcterms:modified xsi:type="dcterms:W3CDTF">2016-04-05T18:30:00Z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