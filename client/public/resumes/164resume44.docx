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00" w:rsidRDefault="001D2C34">
      <w:pPr>
        <w:pStyle w:val="Title"/>
      </w:pPr>
      <w:bookmarkStart w:id="0" w:name="_GoBack"/>
      <w:bookmarkEnd w:id="0"/>
      <w:r>
        <w:t>‍</w:t>
      </w:r>
      <w:sdt>
        <w:sdtPr>
          <w:rPr>
            <w:b/>
          </w:rPr>
          <w:alias w:val="Your Name"/>
          <w:tag w:val=""/>
          <w:id w:val="1246310863"/>
          <w:placeholder>
            <w:docPart w:val="0DFD937F3C2E401C940F7868E2652A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44560" w:rsidRPr="004B3405">
            <w:rPr>
              <w:b/>
            </w:rPr>
            <w:t>Kelsey Deveney</w:t>
          </w:r>
        </w:sdtContent>
      </w:sdt>
    </w:p>
    <w:p w:rsidR="00744560" w:rsidRPr="00744560" w:rsidRDefault="00A112AE" w:rsidP="00744560">
      <w:pPr>
        <w:rPr>
          <w:sz w:val="22"/>
          <w:szCs w:val="22"/>
        </w:rPr>
      </w:pPr>
      <w:sdt>
        <w:sdtPr>
          <w:rPr>
            <w:sz w:val="22"/>
            <w:szCs w:val="22"/>
          </w:rPr>
          <w:alias w:val="Address"/>
          <w:tag w:val=""/>
          <w:id w:val="-593780209"/>
          <w:placeholder>
            <w:docPart w:val="5938553AED9142E7A356FC6FACD7B67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44560" w:rsidRPr="00744560">
            <w:rPr>
              <w:sz w:val="22"/>
              <w:szCs w:val="22"/>
            </w:rPr>
            <w:t>200 Highland Avenue APT 311 State College, PA 16802</w:t>
          </w:r>
        </w:sdtContent>
      </w:sdt>
      <w:r w:rsidR="001D2C34" w:rsidRPr="00744560">
        <w:rPr>
          <w:sz w:val="22"/>
          <w:szCs w:val="22"/>
        </w:rPr>
        <w:t> | </w:t>
      </w:r>
      <w:sdt>
        <w:sdtPr>
          <w:rPr>
            <w:sz w:val="22"/>
            <w:szCs w:val="22"/>
          </w:rPr>
          <w:alias w:val="Telephone"/>
          <w:tag w:val=""/>
          <w:id w:val="-1416317146"/>
          <w:placeholder>
            <w:docPart w:val="962F50C2E9454D8CB41FC9804349A4C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44560" w:rsidRPr="00744560">
            <w:rPr>
              <w:sz w:val="22"/>
              <w:szCs w:val="22"/>
            </w:rPr>
            <w:t>(570) 954-6082</w:t>
          </w:r>
        </w:sdtContent>
      </w:sdt>
      <w:r w:rsidR="001D2C34" w:rsidRPr="00744560">
        <w:rPr>
          <w:sz w:val="22"/>
          <w:szCs w:val="22"/>
        </w:rPr>
        <w:t> | </w:t>
      </w:r>
      <w:sdt>
        <w:sdtPr>
          <w:rPr>
            <w:sz w:val="22"/>
            <w:szCs w:val="22"/>
          </w:rPr>
          <w:alias w:val="Email"/>
          <w:tag w:val=""/>
          <w:id w:val="-391963670"/>
          <w:placeholder>
            <w:docPart w:val="D9777AD6940044C68A8331D796ECB55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44560" w:rsidRPr="00744560">
            <w:rPr>
              <w:sz w:val="22"/>
              <w:szCs w:val="22"/>
            </w:rPr>
            <w:t>ked5187@psu.edu</w:t>
          </w:r>
        </w:sdtContent>
      </w:sdt>
    </w:p>
    <w:p w:rsidR="00BF5F00" w:rsidRPr="00744560" w:rsidRDefault="001D2C34" w:rsidP="00744560">
      <w:pPr>
        <w:spacing w:after="0"/>
        <w:rPr>
          <w:b/>
          <w:sz w:val="24"/>
        </w:rPr>
      </w:pPr>
      <w:r w:rsidRPr="00744560">
        <w:rPr>
          <w:b/>
          <w:sz w:val="24"/>
        </w:rPr>
        <w:t>Objective</w:t>
      </w:r>
    </w:p>
    <w:p w:rsidR="00BF5F00" w:rsidRDefault="00744560" w:rsidP="004B3405">
      <w:pPr>
        <w:pStyle w:val="ListBullet"/>
      </w:pPr>
      <w:r>
        <w:t xml:space="preserve"> </w:t>
      </w:r>
      <w:r w:rsidRPr="006F6B44">
        <w:rPr>
          <w:sz w:val="22"/>
        </w:rPr>
        <w:t>To pursue a career as a full-time school counselor.</w:t>
      </w:r>
    </w:p>
    <w:p w:rsidR="00BF5F00" w:rsidRPr="006F6B44" w:rsidRDefault="001D2C34">
      <w:pPr>
        <w:pStyle w:val="SectionHeading"/>
      </w:pPr>
      <w:r w:rsidRPr="006F6B44">
        <w:t>Education</w:t>
      </w:r>
      <w:r w:rsidR="00046FF2" w:rsidRPr="006F6B44">
        <w:t>al Preparation</w:t>
      </w:r>
    </w:p>
    <w:p w:rsidR="00BF5F00" w:rsidRPr="006F6B44" w:rsidRDefault="00744560" w:rsidP="004B3405">
      <w:pPr>
        <w:pStyle w:val="Subsection"/>
        <w:spacing w:before="100" w:after="0"/>
        <w:rPr>
          <w:sz w:val="22"/>
        </w:rPr>
      </w:pPr>
      <w:r w:rsidRPr="006F6B44">
        <w:rPr>
          <w:sz w:val="22"/>
        </w:rPr>
        <w:t>Pennsylvania state university</w:t>
      </w:r>
      <w:r w:rsidR="001D2C34" w:rsidRPr="006F6B44">
        <w:rPr>
          <w:sz w:val="22"/>
        </w:rPr>
        <w:t> | </w:t>
      </w:r>
      <w:r w:rsidRPr="006F6B44">
        <w:rPr>
          <w:sz w:val="22"/>
        </w:rPr>
        <w:t>2013</w:t>
      </w:r>
    </w:p>
    <w:p w:rsidR="00BF5F0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Counselor Education</w:t>
      </w:r>
    </w:p>
    <w:p w:rsidR="00BF5F0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Current GPA 3.9</w:t>
      </w:r>
    </w:p>
    <w:p w:rsidR="00BF5F0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Anticipated graduate date: May 10, 2015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911843245F644692B0688B2F09E3EB7C"/>
            </w:placeholder>
          </w:sdtPr>
          <w:sdtEndPr>
            <w:rPr>
              <w:sz w:val="22"/>
            </w:rPr>
          </w:sdtEndPr>
          <w:sdtContent>
            <w:p w:rsidR="00BF5F00" w:rsidRPr="006F6B44" w:rsidRDefault="00744560" w:rsidP="004B3405">
              <w:pPr>
                <w:pStyle w:val="Subsection"/>
                <w:spacing w:after="0" w:line="276" w:lineRule="auto"/>
                <w:rPr>
                  <w:sz w:val="22"/>
                </w:rPr>
              </w:pPr>
              <w:r w:rsidRPr="006F6B44">
                <w:rPr>
                  <w:sz w:val="22"/>
                </w:rPr>
                <w:t>Gwynedd-mercy university</w:t>
              </w:r>
              <w:r w:rsidR="001D2C34" w:rsidRPr="006F6B44">
                <w:rPr>
                  <w:sz w:val="22"/>
                </w:rPr>
                <w:t> | </w:t>
              </w:r>
              <w:r w:rsidRPr="006F6B44">
                <w:rPr>
                  <w:sz w:val="22"/>
                </w:rPr>
                <w:t>2009-2013</w:t>
              </w:r>
            </w:p>
            <w:p w:rsidR="00BF5F00" w:rsidRPr="006F6B44" w:rsidRDefault="00744560" w:rsidP="004B3405">
              <w:pPr>
                <w:pStyle w:val="ListBullet"/>
                <w:spacing w:after="0" w:line="276" w:lineRule="auto"/>
                <w:rPr>
                  <w:sz w:val="22"/>
                </w:rPr>
              </w:pPr>
              <w:r w:rsidRPr="006F6B44">
                <w:rPr>
                  <w:sz w:val="22"/>
                </w:rPr>
                <w:t>Bachelor of Arts, Human Services</w:t>
              </w:r>
            </w:p>
            <w:p w:rsidR="00BF5F00" w:rsidRPr="006F6B44" w:rsidRDefault="00744560" w:rsidP="004B3405">
              <w:pPr>
                <w:pStyle w:val="ListBullet"/>
                <w:spacing w:after="0" w:line="276" w:lineRule="auto"/>
                <w:rPr>
                  <w:sz w:val="22"/>
                </w:rPr>
              </w:pPr>
              <w:r w:rsidRPr="006F6B44">
                <w:rPr>
                  <w:sz w:val="22"/>
                </w:rPr>
                <w:t>GPA 3.49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584903899"/>
            <w:placeholder>
              <w:docPart w:val="FBCF886EC25B4B5A8CE22DE9E48DBC0A"/>
            </w:placeholder>
          </w:sdtPr>
          <w:sdtEndPr/>
          <w:sdtContent>
            <w:p w:rsidR="00744560" w:rsidRPr="006F6B44" w:rsidRDefault="00744560" w:rsidP="004B3405">
              <w:pPr>
                <w:pStyle w:val="Subsection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Lackawanna trail highschool | 2009</w:t>
              </w:r>
            </w:p>
            <w:p w:rsidR="00744560" w:rsidRPr="006F6B44" w:rsidRDefault="00744560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Factoryville, PA</w:t>
              </w:r>
            </w:p>
            <w:p w:rsidR="00744560" w:rsidRDefault="00744560" w:rsidP="004B3405">
              <w:pPr>
                <w:pStyle w:val="ListBullet"/>
                <w:spacing w:after="0"/>
              </w:pPr>
              <w:r w:rsidRPr="006F6B44">
                <w:rPr>
                  <w:sz w:val="22"/>
                </w:rPr>
                <w:t>Diploma earned</w:t>
              </w:r>
            </w:p>
          </w:sdtContent>
        </w:sdt>
      </w:sdtContent>
    </w:sdt>
    <w:p w:rsidR="00BF5F00" w:rsidRDefault="00744560" w:rsidP="004B3405">
      <w:pPr>
        <w:pStyle w:val="SectionHeading"/>
        <w:contextualSpacing/>
      </w:pPr>
      <w:r>
        <w:t>Professional Development</w:t>
      </w:r>
    </w:p>
    <w:p w:rsidR="00BF5F00" w:rsidRPr="006F6B44" w:rsidRDefault="00744560" w:rsidP="00D270EB">
      <w:pPr>
        <w:pStyle w:val="Subsection"/>
        <w:spacing w:before="100" w:after="0"/>
        <w:contextualSpacing/>
        <w:rPr>
          <w:sz w:val="22"/>
        </w:rPr>
      </w:pPr>
      <w:r w:rsidRPr="006F6B44">
        <w:rPr>
          <w:sz w:val="22"/>
        </w:rPr>
        <w:t>functional behavioral assessment training</w:t>
      </w:r>
    </w:p>
    <w:p w:rsidR="00D270EB" w:rsidRDefault="00744560" w:rsidP="00D270EB">
      <w:pPr>
        <w:pStyle w:val="ListBullet"/>
        <w:spacing w:after="0"/>
        <w:contextualSpacing/>
        <w:rPr>
          <w:sz w:val="22"/>
        </w:rPr>
      </w:pPr>
      <w:r w:rsidRPr="006F6B44">
        <w:rPr>
          <w:sz w:val="22"/>
        </w:rPr>
        <w:t>August, 2014</w:t>
      </w:r>
    </w:p>
    <w:p w:rsidR="00D270EB" w:rsidRDefault="00D270EB" w:rsidP="00D270EB">
      <w:pPr>
        <w:pStyle w:val="Subsection"/>
        <w:spacing w:before="100" w:after="0"/>
        <w:contextualSpacing/>
        <w:rPr>
          <w:sz w:val="22"/>
        </w:rPr>
      </w:pPr>
      <w:r>
        <w:rPr>
          <w:sz w:val="22"/>
        </w:rPr>
        <w:t>Child abuse training</w:t>
      </w:r>
    </w:p>
    <w:p w:rsidR="00D270EB" w:rsidRPr="00D270EB" w:rsidRDefault="00D270EB" w:rsidP="00D270EB">
      <w:pPr>
        <w:pStyle w:val="ListBullet"/>
        <w:spacing w:after="0"/>
        <w:contextualSpacing/>
        <w:rPr>
          <w:sz w:val="22"/>
        </w:rPr>
      </w:pPr>
      <w:r>
        <w:rPr>
          <w:sz w:val="22"/>
        </w:rPr>
        <w:t>February, 2015</w:t>
      </w:r>
    </w:p>
    <w:p w:rsidR="00B968FE" w:rsidRDefault="00D270EB" w:rsidP="00D270EB">
      <w:pPr>
        <w:pStyle w:val="Subsection"/>
        <w:spacing w:before="100" w:after="0"/>
        <w:contextualSpacing/>
        <w:rPr>
          <w:sz w:val="22"/>
        </w:rPr>
      </w:pPr>
      <w:r>
        <w:rPr>
          <w:sz w:val="22"/>
        </w:rPr>
        <w:t>SChool Counseling certification</w:t>
      </w:r>
      <w:r w:rsidR="00286381">
        <w:rPr>
          <w:sz w:val="22"/>
        </w:rPr>
        <w:t xml:space="preserve"> (k-12)</w:t>
      </w:r>
    </w:p>
    <w:p w:rsidR="00D270EB" w:rsidRDefault="00D270EB" w:rsidP="00D270EB">
      <w:pPr>
        <w:pStyle w:val="ListBullet"/>
        <w:spacing w:after="0"/>
        <w:contextualSpacing/>
        <w:rPr>
          <w:sz w:val="22"/>
        </w:rPr>
      </w:pPr>
      <w:r>
        <w:rPr>
          <w:sz w:val="22"/>
        </w:rPr>
        <w:t>February, 2015</w:t>
      </w:r>
    </w:p>
    <w:p w:rsidR="00B968FE" w:rsidRDefault="00B968FE" w:rsidP="00B968FE">
      <w:pPr>
        <w:pStyle w:val="Subsection"/>
        <w:spacing w:before="100" w:after="0"/>
        <w:contextualSpacing/>
        <w:rPr>
          <w:sz w:val="22"/>
        </w:rPr>
      </w:pPr>
      <w:r>
        <w:rPr>
          <w:sz w:val="22"/>
        </w:rPr>
        <w:t>Suicide assessment and risk planning training</w:t>
      </w:r>
    </w:p>
    <w:p w:rsidR="00B968FE" w:rsidRPr="00B968FE" w:rsidRDefault="00B968FE" w:rsidP="00B968FE">
      <w:pPr>
        <w:pStyle w:val="ListBullet"/>
        <w:spacing w:after="0"/>
        <w:contextualSpacing/>
        <w:rPr>
          <w:sz w:val="22"/>
        </w:rPr>
      </w:pPr>
      <w:r>
        <w:rPr>
          <w:sz w:val="22"/>
        </w:rPr>
        <w:t>April, 2015</w:t>
      </w:r>
    </w:p>
    <w:p w:rsidR="00BF5F00" w:rsidRDefault="00744560">
      <w:pPr>
        <w:pStyle w:val="SectionHeading"/>
      </w:pPr>
      <w:r>
        <w:t xml:space="preserve">Internship </w:t>
      </w:r>
      <w:r w:rsidR="001D2C34">
        <w:t>Experience</w:t>
      </w:r>
    </w:p>
    <w:p w:rsidR="00BF5F00" w:rsidRPr="006F6B44" w:rsidRDefault="00744560" w:rsidP="004B3405">
      <w:pPr>
        <w:pStyle w:val="Subsection"/>
        <w:spacing w:before="100" w:after="0"/>
        <w:rPr>
          <w:sz w:val="20"/>
        </w:rPr>
      </w:pPr>
      <w:r w:rsidRPr="006F6B44">
        <w:rPr>
          <w:sz w:val="20"/>
        </w:rPr>
        <w:t>school counselor intern</w:t>
      </w:r>
      <w:r w:rsidR="001D2C34" w:rsidRPr="006F6B44">
        <w:rPr>
          <w:sz w:val="20"/>
        </w:rPr>
        <w:t> | </w:t>
      </w:r>
      <w:r w:rsidRPr="006F6B44">
        <w:rPr>
          <w:sz w:val="20"/>
        </w:rPr>
        <w:t>tyrone area school district</w:t>
      </w:r>
      <w:r w:rsidR="001D2C34" w:rsidRPr="006F6B44">
        <w:rPr>
          <w:sz w:val="20"/>
        </w:rPr>
        <w:t> | </w:t>
      </w:r>
      <w:r w:rsidRPr="006F6B44">
        <w:rPr>
          <w:sz w:val="20"/>
        </w:rPr>
        <w:t>february 2014-may 2015</w:t>
      </w:r>
    </w:p>
    <w:p w:rsidR="00BF5F0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Manage individual counseling sessions.</w:t>
      </w:r>
    </w:p>
    <w:p w:rsidR="0074456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Facilitate group counseling sessions.</w:t>
      </w:r>
    </w:p>
    <w:p w:rsidR="0074456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Consult and collaborate with other faculty members.</w:t>
      </w:r>
    </w:p>
    <w:p w:rsidR="0074456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Conduct student observations.</w:t>
      </w:r>
    </w:p>
    <w:p w:rsidR="0074456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Lead and design classroom guidance lessons.</w:t>
      </w:r>
    </w:p>
    <w:p w:rsidR="0074456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Effectively communicate with students, family members, supervisors, and all faculty members.</w:t>
      </w:r>
    </w:p>
    <w:p w:rsidR="00744560" w:rsidRPr="006F6B44" w:rsidRDefault="00744560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Advocate efficiently for all students.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911843245F644692B0688B2F09E3EB7C"/>
            </w:placeholder>
          </w:sdtPr>
          <w:sdtEndPr>
            <w:rPr>
              <w:sz w:val="22"/>
            </w:rPr>
          </w:sdtEndPr>
          <w:sdtContent>
            <w:p w:rsidR="00BF5F00" w:rsidRPr="006F6B44" w:rsidRDefault="009022EC" w:rsidP="004B3405">
              <w:pPr>
                <w:pStyle w:val="Subsection"/>
                <w:spacing w:after="0"/>
              </w:pPr>
              <w:r w:rsidRPr="006F6B44">
                <w:t>counselor intern</w:t>
              </w:r>
              <w:r w:rsidR="001D2C34" w:rsidRPr="006F6B44">
                <w:t> | </w:t>
              </w:r>
              <w:r w:rsidRPr="006F6B44">
                <w:t>community service foundation, buxmont academy</w:t>
              </w:r>
              <w:r w:rsidR="001D2C34" w:rsidRPr="006F6B44">
                <w:t> | </w:t>
              </w:r>
              <w:r w:rsidRPr="006F6B44">
                <w:t>january-may 2013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Facilitated individual counseling sessions.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Mediated conflict resolution situations.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Utilized classroom management skills.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Managed receptionist responsibilities.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Co-facilitated group counseling sessions.</w:t>
              </w:r>
            </w:p>
            <w:p w:rsidR="00BF5F00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Effectively communicated with students, counselors, teachers, and social workers.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462029650"/>
          </w:sdtPr>
          <w:sdtEndPr/>
          <w:sdtContent>
            <w:p w:rsidR="009022EC" w:rsidRPr="006F6B44" w:rsidRDefault="009022EC" w:rsidP="004B3405">
              <w:pPr>
                <w:pStyle w:val="Subsection"/>
                <w:spacing w:after="0"/>
              </w:pPr>
              <w:r w:rsidRPr="006F6B44">
                <w:t>elementary school counselor intern | east pennsboro elementary school | may-june 2012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Oversaw individual and group counseling sessions.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Conducted student observations.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Effectively communicated with students, faculty members, and administration.</w:t>
              </w:r>
            </w:p>
            <w:p w:rsidR="009022EC" w:rsidRPr="006F6B44" w:rsidRDefault="009022EC" w:rsidP="004B3405">
              <w:pPr>
                <w:pStyle w:val="ListBullet"/>
                <w:spacing w:after="0"/>
                <w:rPr>
                  <w:sz w:val="22"/>
                </w:rPr>
              </w:pPr>
              <w:r w:rsidRPr="006F6B44">
                <w:rPr>
                  <w:sz w:val="22"/>
                </w:rPr>
                <w:t>Observed and participated in IEP and 504 meeting plans.</w:t>
              </w:r>
            </w:p>
            <w:p w:rsidR="009022EC" w:rsidRPr="009022EC" w:rsidRDefault="009022EC" w:rsidP="004B3405">
              <w:pPr>
                <w:pStyle w:val="ListBullet"/>
                <w:spacing w:after="0"/>
              </w:pPr>
              <w:r w:rsidRPr="006F6B44">
                <w:rPr>
                  <w:sz w:val="22"/>
                </w:rPr>
                <w:t>Assisted in educational testing for students.</w:t>
              </w:r>
            </w:p>
          </w:sdtContent>
        </w:sdt>
      </w:sdtContent>
    </w:sdt>
    <w:p w:rsidR="009022EC" w:rsidRDefault="009022EC" w:rsidP="009022EC">
      <w:pPr>
        <w:pStyle w:val="SectionHeading"/>
      </w:pPr>
      <w:r>
        <w:t>Related Work Experience</w:t>
      </w:r>
    </w:p>
    <w:p w:rsidR="009022EC" w:rsidRPr="006F6B44" w:rsidRDefault="009022EC" w:rsidP="004B3405">
      <w:pPr>
        <w:pStyle w:val="Subsection"/>
        <w:spacing w:before="100" w:after="0"/>
        <w:rPr>
          <w:sz w:val="22"/>
        </w:rPr>
      </w:pPr>
      <w:r w:rsidRPr="006F6B44">
        <w:rPr>
          <w:sz w:val="22"/>
        </w:rPr>
        <w:t>CEDAR CLinic | Pennsylvania state university | September 2013-may 2015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Actively greet and check clients into the clinic.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Maintain the clinic schedule.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Create and organize appointments.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Assist with referrals.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Aid in recording sessions.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Uphold clinic technology.</w:t>
      </w:r>
    </w:p>
    <w:p w:rsidR="009022EC" w:rsidRDefault="009022EC" w:rsidP="009022EC">
      <w:pPr>
        <w:pStyle w:val="ListBullet"/>
        <w:numPr>
          <w:ilvl w:val="0"/>
          <w:numId w:val="0"/>
        </w:numPr>
      </w:pPr>
    </w:p>
    <w:p w:rsidR="009022EC" w:rsidRPr="006F6B44" w:rsidRDefault="009022EC" w:rsidP="004B3405">
      <w:pPr>
        <w:pStyle w:val="Subsection"/>
        <w:spacing w:before="100" w:after="0"/>
        <w:rPr>
          <w:sz w:val="22"/>
        </w:rPr>
      </w:pPr>
      <w:r w:rsidRPr="006F6B44">
        <w:rPr>
          <w:sz w:val="22"/>
        </w:rPr>
        <w:t xml:space="preserve">America reads | Pennsylvania state university | february-august 2014 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Lead and organize educational and recreational activities as a camp counselor.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Supervise children.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Effectively communicate with children, coworkers, and family members.</w:t>
      </w:r>
    </w:p>
    <w:p w:rsidR="009022EC" w:rsidRPr="006F6B44" w:rsidRDefault="009022EC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Utilize management skills.</w:t>
      </w:r>
    </w:p>
    <w:p w:rsidR="009022EC" w:rsidRDefault="009022EC" w:rsidP="009022EC">
      <w:pPr>
        <w:pStyle w:val="ListBullet"/>
        <w:numPr>
          <w:ilvl w:val="0"/>
          <w:numId w:val="0"/>
        </w:numPr>
      </w:pPr>
    </w:p>
    <w:p w:rsidR="009022EC" w:rsidRPr="006F6B44" w:rsidRDefault="009022EC" w:rsidP="004B3405">
      <w:pPr>
        <w:pStyle w:val="Subsection"/>
        <w:spacing w:before="100" w:after="0"/>
        <w:rPr>
          <w:sz w:val="20"/>
        </w:rPr>
      </w:pPr>
      <w:r w:rsidRPr="006F6B44">
        <w:rPr>
          <w:sz w:val="20"/>
        </w:rPr>
        <w:t>united neighborhood centers of northeastern pennsylvania | june 2013-january 2014</w:t>
      </w:r>
    </w:p>
    <w:p w:rsidR="009022EC" w:rsidRPr="006F6B44" w:rsidRDefault="007E4507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Supervised children as a classroom aid.</w:t>
      </w:r>
    </w:p>
    <w:p w:rsidR="007E4507" w:rsidRPr="006F6B44" w:rsidRDefault="007E4507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Assisted and supported students with homework.</w:t>
      </w:r>
    </w:p>
    <w:p w:rsidR="007E4507" w:rsidRPr="006F6B44" w:rsidRDefault="007E4507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Utilized classroom management skills.</w:t>
      </w:r>
    </w:p>
    <w:p w:rsidR="007E4507" w:rsidRPr="006F6B44" w:rsidRDefault="007E4507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Collaborated and consulted with teachers.</w:t>
      </w:r>
    </w:p>
    <w:p w:rsidR="007E4507" w:rsidRPr="006F6B44" w:rsidRDefault="007E4507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 xml:space="preserve">Effectively communicated with children, staff members, and </w:t>
      </w:r>
      <w:r w:rsidR="00046FF2" w:rsidRPr="006F6B44">
        <w:rPr>
          <w:sz w:val="22"/>
        </w:rPr>
        <w:t>families.</w:t>
      </w:r>
    </w:p>
    <w:p w:rsidR="00046FF2" w:rsidRPr="006F6B44" w:rsidRDefault="00046FF2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Participated and facilitated a group of students as a Peace Camp counselor.</w:t>
      </w:r>
    </w:p>
    <w:p w:rsidR="00046FF2" w:rsidRDefault="00046FF2" w:rsidP="00046FF2">
      <w:pPr>
        <w:pStyle w:val="ListBullet"/>
        <w:numPr>
          <w:ilvl w:val="0"/>
          <w:numId w:val="0"/>
        </w:numPr>
      </w:pPr>
    </w:p>
    <w:p w:rsidR="00046FF2" w:rsidRPr="00046FF2" w:rsidRDefault="00046FF2" w:rsidP="004B3405">
      <w:pPr>
        <w:pStyle w:val="ListBullet"/>
        <w:numPr>
          <w:ilvl w:val="0"/>
          <w:numId w:val="0"/>
        </w:numPr>
        <w:spacing w:after="0"/>
        <w:rPr>
          <w:b/>
          <w:sz w:val="24"/>
        </w:rPr>
      </w:pPr>
      <w:r>
        <w:rPr>
          <w:rFonts w:asciiTheme="majorHAnsi" w:hAnsiTheme="majorHAnsi"/>
          <w:b/>
          <w:sz w:val="24"/>
        </w:rPr>
        <w:t>Awards and Recognitions</w:t>
      </w:r>
    </w:p>
    <w:p w:rsidR="00046FF2" w:rsidRPr="006F6B44" w:rsidRDefault="00046FF2" w:rsidP="004B3405">
      <w:pPr>
        <w:pStyle w:val="Subsection"/>
        <w:spacing w:before="100" w:after="0"/>
        <w:rPr>
          <w:sz w:val="20"/>
        </w:rPr>
      </w:pPr>
      <w:r w:rsidRPr="006F6B44">
        <w:rPr>
          <w:sz w:val="20"/>
        </w:rPr>
        <w:t>R. Mae Schultz scholarship | pennsylvania state university | august 2014</w:t>
      </w:r>
    </w:p>
    <w:p w:rsidR="00046FF2" w:rsidRPr="006F6B44" w:rsidRDefault="00046FF2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College of Education scholarship</w:t>
      </w:r>
    </w:p>
    <w:p w:rsidR="00046FF2" w:rsidRPr="006F6B44" w:rsidRDefault="00046FF2" w:rsidP="004B3405">
      <w:pPr>
        <w:pStyle w:val="Subsection"/>
        <w:spacing w:before="100" w:after="0"/>
        <w:rPr>
          <w:sz w:val="20"/>
        </w:rPr>
      </w:pPr>
      <w:r w:rsidRPr="006F6B44">
        <w:rPr>
          <w:sz w:val="20"/>
        </w:rPr>
        <w:t>Rho alpha mu | pennsylvania state university | april 2014</w:t>
      </w:r>
    </w:p>
    <w:p w:rsidR="00046FF2" w:rsidRPr="006F6B44" w:rsidRDefault="00046FF2" w:rsidP="004B3405">
      <w:pPr>
        <w:pStyle w:val="ListBullet"/>
        <w:spacing w:after="0"/>
        <w:rPr>
          <w:sz w:val="20"/>
        </w:rPr>
      </w:pPr>
      <w:r w:rsidRPr="006F6B44">
        <w:rPr>
          <w:sz w:val="22"/>
        </w:rPr>
        <w:t>Chi Sigma Iota Counseling Academic and Professional Honor Society International</w:t>
      </w:r>
    </w:p>
    <w:p w:rsidR="00046FF2" w:rsidRPr="006F6B44" w:rsidRDefault="00046FF2" w:rsidP="004B3405">
      <w:pPr>
        <w:pStyle w:val="Subsection"/>
        <w:spacing w:before="100" w:after="0"/>
        <w:rPr>
          <w:sz w:val="20"/>
        </w:rPr>
      </w:pPr>
      <w:r w:rsidRPr="006F6B44">
        <w:rPr>
          <w:sz w:val="20"/>
        </w:rPr>
        <w:t>tau upsilon alpha | Gwynedd-mercy university | april 2012</w:t>
      </w:r>
    </w:p>
    <w:p w:rsidR="00046FF2" w:rsidRPr="006F6B44" w:rsidRDefault="00046FF2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Human Services Honor Society</w:t>
      </w:r>
    </w:p>
    <w:p w:rsidR="00046FF2" w:rsidRPr="006F6B44" w:rsidRDefault="00046FF2" w:rsidP="004B3405">
      <w:pPr>
        <w:pStyle w:val="Subsection"/>
        <w:spacing w:before="100" w:after="0"/>
        <w:rPr>
          <w:sz w:val="20"/>
        </w:rPr>
      </w:pPr>
      <w:r w:rsidRPr="006F6B44">
        <w:rPr>
          <w:sz w:val="20"/>
        </w:rPr>
        <w:t>Field Hockey | gwynedd-mercy university </w:t>
      </w:r>
    </w:p>
    <w:p w:rsidR="00046FF2" w:rsidRPr="006F6B44" w:rsidRDefault="00046FF2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Co-Captain (2011, 2012)</w:t>
      </w:r>
    </w:p>
    <w:p w:rsidR="00046FF2" w:rsidRPr="006F6B44" w:rsidRDefault="00046FF2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NCAA All-Academic Team (2011, 2012)</w:t>
      </w:r>
    </w:p>
    <w:p w:rsidR="00046FF2" w:rsidRPr="006F6B44" w:rsidRDefault="00046FF2" w:rsidP="004B3405">
      <w:pPr>
        <w:pStyle w:val="ListBullet"/>
        <w:spacing w:after="0"/>
        <w:rPr>
          <w:i/>
          <w:sz w:val="22"/>
        </w:rPr>
      </w:pPr>
      <w:r w:rsidRPr="006F6B44">
        <w:rPr>
          <w:i/>
          <w:sz w:val="22"/>
        </w:rPr>
        <w:t>Philadelphia Inquirer</w:t>
      </w:r>
      <w:r w:rsidRPr="006F6B44">
        <w:rPr>
          <w:sz w:val="22"/>
        </w:rPr>
        <w:t xml:space="preserve"> All-Area Academic Team (2012)</w:t>
      </w:r>
    </w:p>
    <w:p w:rsidR="00046FF2" w:rsidRPr="006F6B44" w:rsidRDefault="00046FF2" w:rsidP="004B3405">
      <w:pPr>
        <w:pStyle w:val="ListBullet"/>
        <w:spacing w:after="0"/>
        <w:rPr>
          <w:i/>
          <w:sz w:val="22"/>
        </w:rPr>
      </w:pPr>
      <w:r w:rsidRPr="006F6B44">
        <w:rPr>
          <w:sz w:val="22"/>
        </w:rPr>
        <w:t>First Team All-Academics (2009-2012)</w:t>
      </w:r>
    </w:p>
    <w:p w:rsidR="00046FF2" w:rsidRPr="006F6B44" w:rsidRDefault="00046FF2" w:rsidP="004B3405">
      <w:pPr>
        <w:pStyle w:val="ListBullet"/>
        <w:spacing w:after="0"/>
        <w:rPr>
          <w:i/>
          <w:sz w:val="22"/>
        </w:rPr>
      </w:pPr>
      <w:r w:rsidRPr="006F6B44">
        <w:rPr>
          <w:sz w:val="22"/>
        </w:rPr>
        <w:t>First Team All-Conference (2009-2012)</w:t>
      </w:r>
    </w:p>
    <w:p w:rsidR="00046FF2" w:rsidRDefault="00046FF2" w:rsidP="00046FF2">
      <w:pPr>
        <w:pStyle w:val="SectionHeading"/>
      </w:pPr>
      <w:r>
        <w:t>Related Service Experience</w:t>
      </w:r>
    </w:p>
    <w:p w:rsidR="00046FF2" w:rsidRPr="006F6B44" w:rsidRDefault="006F6B44" w:rsidP="004B3405">
      <w:pPr>
        <w:pStyle w:val="Subsection"/>
        <w:spacing w:before="100" w:after="0"/>
        <w:rPr>
          <w:sz w:val="20"/>
        </w:rPr>
      </w:pPr>
      <w:r w:rsidRPr="006F6B44">
        <w:rPr>
          <w:sz w:val="20"/>
        </w:rPr>
        <w:t>New orleans service project</w:t>
      </w:r>
      <w:r w:rsidR="00046FF2" w:rsidRPr="006F6B44">
        <w:rPr>
          <w:sz w:val="20"/>
        </w:rPr>
        <w:t xml:space="preserve"> |</w:t>
      </w:r>
      <w:r w:rsidRPr="006F6B44">
        <w:rPr>
          <w:sz w:val="20"/>
        </w:rPr>
        <w:t xml:space="preserve"> gwynedd-mercy</w:t>
      </w:r>
      <w:r w:rsidR="00046FF2" w:rsidRPr="006F6B44">
        <w:rPr>
          <w:sz w:val="20"/>
        </w:rPr>
        <w:t xml:space="preserve"> university |</w:t>
      </w:r>
      <w:r w:rsidRPr="006F6B44">
        <w:rPr>
          <w:sz w:val="20"/>
        </w:rPr>
        <w:t xml:space="preserve"> march 2012</w:t>
      </w:r>
    </w:p>
    <w:p w:rsidR="00046FF2" w:rsidRPr="006F6B44" w:rsidRDefault="006F6B44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Rebuilt an elderly resident’s home in the Lower Ninth Ward due to the aftermath of Hurricane Katrina.</w:t>
      </w:r>
    </w:p>
    <w:p w:rsidR="006F6B44" w:rsidRPr="006F6B44" w:rsidRDefault="006F6B44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Efficiently communicated and collaborated with classmates during the rebuilding process.</w:t>
      </w:r>
    </w:p>
    <w:p w:rsidR="006F6B44" w:rsidRPr="006F6B44" w:rsidRDefault="006F6B44" w:rsidP="004B3405">
      <w:pPr>
        <w:pStyle w:val="ListBullet"/>
        <w:spacing w:after="0"/>
        <w:rPr>
          <w:sz w:val="22"/>
        </w:rPr>
      </w:pPr>
      <w:r w:rsidRPr="006F6B44">
        <w:rPr>
          <w:sz w:val="22"/>
        </w:rPr>
        <w:t>Studied and explored the diverse history and culture of New Orleans.</w:t>
      </w:r>
    </w:p>
    <w:p w:rsidR="00046FF2" w:rsidRDefault="00046FF2" w:rsidP="00046FF2">
      <w:pPr>
        <w:pStyle w:val="ListBullet"/>
        <w:numPr>
          <w:ilvl w:val="0"/>
          <w:numId w:val="0"/>
        </w:numPr>
      </w:pPr>
    </w:p>
    <w:p w:rsidR="00046FF2" w:rsidRDefault="00046FF2" w:rsidP="00046FF2">
      <w:pPr>
        <w:pStyle w:val="ListBullet"/>
        <w:numPr>
          <w:ilvl w:val="0"/>
          <w:numId w:val="0"/>
        </w:numPr>
      </w:pPr>
    </w:p>
    <w:p w:rsidR="009022EC" w:rsidRDefault="009022EC" w:rsidP="009022EC">
      <w:pPr>
        <w:pStyle w:val="ListBullet"/>
        <w:numPr>
          <w:ilvl w:val="0"/>
          <w:numId w:val="0"/>
        </w:numPr>
      </w:pPr>
    </w:p>
    <w:sectPr w:rsidR="009022EC" w:rsidSect="004B3405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2F1" w:rsidRDefault="008852F1">
      <w:pPr>
        <w:spacing w:after="0"/>
      </w:pPr>
      <w:r>
        <w:separator/>
      </w:r>
    </w:p>
  </w:endnote>
  <w:endnote w:type="continuationSeparator" w:id="0">
    <w:p w:rsidR="008852F1" w:rsidRDefault="00885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F00" w:rsidRDefault="001D2C34">
    <w:pPr>
      <w:pStyle w:val="Footer"/>
    </w:pPr>
    <w:r>
      <w:t xml:space="preserve">Page </w:t>
    </w:r>
    <w:r w:rsidR="003F15E0">
      <w:fldChar w:fldCharType="begin"/>
    </w:r>
    <w:r>
      <w:instrText xml:space="preserve"> PAGE   \* MERGEFORMAT </w:instrText>
    </w:r>
    <w:r w:rsidR="003F15E0">
      <w:fldChar w:fldCharType="separate"/>
    </w:r>
    <w:r w:rsidR="00A112AE">
      <w:rPr>
        <w:noProof/>
      </w:rPr>
      <w:t>3</w:t>
    </w:r>
    <w:r w:rsidR="003F15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2F1" w:rsidRDefault="008852F1">
      <w:pPr>
        <w:spacing w:after="0"/>
      </w:pPr>
      <w:r>
        <w:separator/>
      </w:r>
    </w:p>
  </w:footnote>
  <w:footnote w:type="continuationSeparator" w:id="0">
    <w:p w:rsidR="008852F1" w:rsidRDefault="008852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60"/>
    <w:rsid w:val="00002FE9"/>
    <w:rsid w:val="00046FF2"/>
    <w:rsid w:val="001D2C34"/>
    <w:rsid w:val="00286381"/>
    <w:rsid w:val="003F15E0"/>
    <w:rsid w:val="00470F45"/>
    <w:rsid w:val="004B3405"/>
    <w:rsid w:val="00520EFF"/>
    <w:rsid w:val="006F6B44"/>
    <w:rsid w:val="00744560"/>
    <w:rsid w:val="007E4507"/>
    <w:rsid w:val="008852F1"/>
    <w:rsid w:val="009022EC"/>
    <w:rsid w:val="00A112AE"/>
    <w:rsid w:val="00B968FE"/>
    <w:rsid w:val="00BF5F00"/>
    <w:rsid w:val="00D270EB"/>
    <w:rsid w:val="00F2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55D5B-3DF9-42C6-8E37-F56E068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F15E0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3F15E0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3F15E0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3F15E0"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rsid w:val="003F15E0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3F15E0"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rsid w:val="003F15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15E0"/>
  </w:style>
  <w:style w:type="paragraph" w:styleId="Footer">
    <w:name w:val="footer"/>
    <w:basedOn w:val="Normal"/>
    <w:link w:val="FooterChar"/>
    <w:uiPriority w:val="99"/>
    <w:unhideWhenUsed/>
    <w:rsid w:val="003F15E0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F15E0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5187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FD937F3C2E401C940F7868E2652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1D60-3D83-44C9-B62D-A4C4B1E2B9A3}"/>
      </w:docPartPr>
      <w:docPartBody>
        <w:p w:rsidR="00FB3333" w:rsidRDefault="006B1FB1">
          <w:pPr>
            <w:pStyle w:val="0DFD937F3C2E401C940F7868E2652A9D"/>
          </w:pPr>
          <w:r>
            <w:t>[Your Name]</w:t>
          </w:r>
        </w:p>
      </w:docPartBody>
    </w:docPart>
    <w:docPart>
      <w:docPartPr>
        <w:name w:val="5938553AED9142E7A356FC6FACD7B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E8B9-FE2D-42C0-A205-D77E193F8F73}"/>
      </w:docPartPr>
      <w:docPartBody>
        <w:p w:rsidR="00FB3333" w:rsidRDefault="006B1FB1">
          <w:pPr>
            <w:pStyle w:val="5938553AED9142E7A356FC6FACD7B673"/>
          </w:pPr>
          <w:r>
            <w:t>[Address, City, ST  ZIP Code]</w:t>
          </w:r>
        </w:p>
      </w:docPartBody>
    </w:docPart>
    <w:docPart>
      <w:docPartPr>
        <w:name w:val="962F50C2E9454D8CB41FC9804349A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445D6-6B4B-4CA8-8FFB-E0B6A65966F9}"/>
      </w:docPartPr>
      <w:docPartBody>
        <w:p w:rsidR="00FB3333" w:rsidRDefault="006B1FB1">
          <w:pPr>
            <w:pStyle w:val="962F50C2E9454D8CB41FC9804349A4CF"/>
          </w:pPr>
          <w:r>
            <w:t>[Telephone]</w:t>
          </w:r>
        </w:p>
      </w:docPartBody>
    </w:docPart>
    <w:docPart>
      <w:docPartPr>
        <w:name w:val="D9777AD6940044C68A8331D796ECB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6E71-103A-48CD-83EE-950CBFEC4AAF}"/>
      </w:docPartPr>
      <w:docPartBody>
        <w:p w:rsidR="00FB3333" w:rsidRDefault="006B1FB1">
          <w:pPr>
            <w:pStyle w:val="D9777AD6940044C68A8331D796ECB55A"/>
          </w:pPr>
          <w:r>
            <w:t>[Email]</w:t>
          </w:r>
        </w:p>
      </w:docPartBody>
    </w:docPart>
    <w:docPart>
      <w:docPartPr>
        <w:name w:val="911843245F644692B0688B2F09E3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3242C-2A08-4CFD-97D7-E870CDEBB072}"/>
      </w:docPartPr>
      <w:docPartBody>
        <w:p w:rsidR="00FB3333" w:rsidRDefault="006B1FB1">
          <w:pPr>
            <w:pStyle w:val="911843245F644692B0688B2F09E3EB7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CF886EC25B4B5A8CE22DE9E48DB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C3CF-4185-43D2-9200-CEC1E7DDE5AE}"/>
      </w:docPartPr>
      <w:docPartBody>
        <w:p w:rsidR="00FB3333" w:rsidRDefault="005E1E3B" w:rsidP="005E1E3B">
          <w:pPr>
            <w:pStyle w:val="FBCF886EC25B4B5A8CE22DE9E48DBC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1E3B"/>
    <w:rsid w:val="00392949"/>
    <w:rsid w:val="005E1E3B"/>
    <w:rsid w:val="006B1FB1"/>
    <w:rsid w:val="00F92688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D937F3C2E401C940F7868E2652A9D">
    <w:name w:val="0DFD937F3C2E401C940F7868E2652A9D"/>
    <w:rsid w:val="00F92688"/>
  </w:style>
  <w:style w:type="paragraph" w:customStyle="1" w:styleId="5938553AED9142E7A356FC6FACD7B673">
    <w:name w:val="5938553AED9142E7A356FC6FACD7B673"/>
    <w:rsid w:val="00F92688"/>
  </w:style>
  <w:style w:type="paragraph" w:customStyle="1" w:styleId="962F50C2E9454D8CB41FC9804349A4CF">
    <w:name w:val="962F50C2E9454D8CB41FC9804349A4CF"/>
    <w:rsid w:val="00F92688"/>
  </w:style>
  <w:style w:type="paragraph" w:customStyle="1" w:styleId="D9777AD6940044C68A8331D796ECB55A">
    <w:name w:val="D9777AD6940044C68A8331D796ECB55A"/>
    <w:rsid w:val="00F92688"/>
  </w:style>
  <w:style w:type="paragraph" w:customStyle="1" w:styleId="2BA6294DB1E843A9AC3D514BBAACF94A">
    <w:name w:val="2BA6294DB1E843A9AC3D514BBAACF94A"/>
    <w:rsid w:val="00F92688"/>
  </w:style>
  <w:style w:type="paragraph" w:customStyle="1" w:styleId="8EB45D3ED86F4582AACA745855265D23">
    <w:name w:val="8EB45D3ED86F4582AACA745855265D23"/>
    <w:rsid w:val="00F92688"/>
  </w:style>
  <w:style w:type="paragraph" w:customStyle="1" w:styleId="A99547E00BA743C4AC3A563EBD1CDA0A">
    <w:name w:val="A99547E00BA743C4AC3A563EBD1CDA0A"/>
    <w:rsid w:val="00F92688"/>
  </w:style>
  <w:style w:type="paragraph" w:customStyle="1" w:styleId="ADD01EA1674341388AC3355C68B633D0">
    <w:name w:val="ADD01EA1674341388AC3355C68B633D0"/>
    <w:rsid w:val="00F92688"/>
  </w:style>
  <w:style w:type="paragraph" w:customStyle="1" w:styleId="BF6931159A68456B92D0A635C10B0FE5">
    <w:name w:val="BF6931159A68456B92D0A635C10B0FE5"/>
    <w:rsid w:val="00F92688"/>
  </w:style>
  <w:style w:type="character" w:styleId="PlaceholderText">
    <w:name w:val="Placeholder Text"/>
    <w:basedOn w:val="DefaultParagraphFont"/>
    <w:uiPriority w:val="99"/>
    <w:semiHidden/>
    <w:rsid w:val="005E1E3B"/>
    <w:rPr>
      <w:color w:val="808080"/>
    </w:rPr>
  </w:style>
  <w:style w:type="paragraph" w:customStyle="1" w:styleId="911843245F644692B0688B2F09E3EB7C">
    <w:name w:val="911843245F644692B0688B2F09E3EB7C"/>
    <w:rsid w:val="00F92688"/>
  </w:style>
  <w:style w:type="paragraph" w:customStyle="1" w:styleId="50AC1245287C43459CA1532088AA0BB1">
    <w:name w:val="50AC1245287C43459CA1532088AA0BB1"/>
    <w:rsid w:val="00F92688"/>
  </w:style>
  <w:style w:type="paragraph" w:styleId="ListBullet">
    <w:name w:val="List Bullet"/>
    <w:basedOn w:val="Normal"/>
    <w:uiPriority w:val="99"/>
    <w:unhideWhenUsed/>
    <w:qFormat/>
    <w:rsid w:val="00F92688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014DC6BDC6D4AD8A558B313F019056F">
    <w:name w:val="9014DC6BDC6D4AD8A558B313F019056F"/>
    <w:rsid w:val="00F92688"/>
  </w:style>
  <w:style w:type="paragraph" w:customStyle="1" w:styleId="D5B085D1DCCC4A36BD0D042F2A4380D2">
    <w:name w:val="D5B085D1DCCC4A36BD0D042F2A4380D2"/>
    <w:rsid w:val="00F92688"/>
  </w:style>
  <w:style w:type="paragraph" w:customStyle="1" w:styleId="E356902740124FE7BDD5B0BBCDD359C6">
    <w:name w:val="E356902740124FE7BDD5B0BBCDD359C6"/>
    <w:rsid w:val="00F92688"/>
  </w:style>
  <w:style w:type="paragraph" w:customStyle="1" w:styleId="1215E4EE137748A8A3211E05F82898C4">
    <w:name w:val="1215E4EE137748A8A3211E05F82898C4"/>
    <w:rsid w:val="00F92688"/>
  </w:style>
  <w:style w:type="paragraph" w:customStyle="1" w:styleId="12E73DEAD81B4D3A8A84C31103A42E82">
    <w:name w:val="12E73DEAD81B4D3A8A84C31103A42E82"/>
    <w:rsid w:val="00F92688"/>
  </w:style>
  <w:style w:type="paragraph" w:customStyle="1" w:styleId="A1647B7DBF314B0EA55F0437EDB21134">
    <w:name w:val="A1647B7DBF314B0EA55F0437EDB21134"/>
    <w:rsid w:val="00F92688"/>
  </w:style>
  <w:style w:type="paragraph" w:customStyle="1" w:styleId="A378E3CBDE1D4C87AFF0B48BE2CC6DB3">
    <w:name w:val="A378E3CBDE1D4C87AFF0B48BE2CC6DB3"/>
    <w:rsid w:val="00F92688"/>
  </w:style>
  <w:style w:type="paragraph" w:customStyle="1" w:styleId="FBCF886EC25B4B5A8CE22DE9E48DBC0A">
    <w:name w:val="FBCF886EC25B4B5A8CE22DE9E48DBC0A"/>
    <w:rsid w:val="005E1E3B"/>
  </w:style>
  <w:style w:type="paragraph" w:customStyle="1" w:styleId="B1C147B2FE674156A0B91936C306C98D">
    <w:name w:val="B1C147B2FE674156A0B91936C306C98D"/>
    <w:rsid w:val="005E1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200 Highland Avenue APT 311 State College, PA 16802</CompanyAddress>
  <CompanyPhone>(570) 954-6082</CompanyPhone>
  <CompanyFax/>
  <CompanyEmail>ked5187@psu.edu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5</Pages>
  <Words>558</Words>
  <Characters>3181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Deveney</dc:creator>
  <cp:lastModifiedBy>MJ</cp:lastModifiedBy>
  <cp:revision>2</cp:revision>
  <dcterms:created xsi:type="dcterms:W3CDTF">2016-03-04T02:31:00Z</dcterms:created>
  <dcterms:modified xsi:type="dcterms:W3CDTF">2016-03-04T02:31:00Z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