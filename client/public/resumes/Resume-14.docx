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35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4325"/>
        <w:gridCol w:w="6834"/>
      </w:tblGrid>
      <w:tr w:rsidR="00BA6539" w:rsidRPr="005152F2" w14:paraId="55878012" w14:textId="77777777" w:rsidTr="00BA6539">
        <w:trPr>
          <w:jc w:val="center"/>
        </w:trPr>
        <w:tc>
          <w:tcPr>
            <w:tcW w:w="4325" w:type="dxa"/>
          </w:tcPr>
          <w:sdt>
            <w:sdtPr>
              <w:alias w:val="Your Name:"/>
              <w:tag w:val="Your Name:"/>
              <w:id w:val="-1220516334"/>
              <w:placeholder>
                <w:docPart w:val="E1936F921BA9084588D2E20B4F79420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6C8E3CE3" w14:textId="77777777" w:rsidR="00BA6539" w:rsidRPr="005152F2" w:rsidRDefault="00BA6539" w:rsidP="00BA6539">
                <w:pPr>
                  <w:pStyle w:val="Heading1"/>
                  <w:ind w:right="10"/>
                </w:pPr>
                <w:r>
                  <w:t>Lisa Genton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549E39" w:themeColor="accent1"/>
                <w:bottom w:val="single" w:sz="8" w:space="0" w:color="549E39" w:themeColor="accent1"/>
                <w:insideH w:val="single" w:sz="8" w:space="0" w:color="549E39" w:themeColor="accent1"/>
                <w:insideV w:val="single" w:sz="8" w:space="0" w:color="549E39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4325"/>
            </w:tblGrid>
            <w:tr w:rsidR="00BA6539" w:rsidRPr="005152F2" w14:paraId="770B6A74" w14:textId="77777777" w:rsidTr="0093054C">
              <w:tc>
                <w:tcPr>
                  <w:tcW w:w="306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7C2CBA6" w14:textId="77777777" w:rsidR="00BA6539" w:rsidRDefault="00BA6539" w:rsidP="00BA6539">
                  <w:pPr>
                    <w:pStyle w:val="Heading3"/>
                    <w:ind w:right="10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279FA17" wp14:editId="3C7C0B9D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F360B87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549e39 [3204]" strokecolor="#549e39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549e39 [3204]" strokecolor="#549e39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A6539" w:rsidRPr="005152F2" w14:paraId="73F8E980" w14:textId="77777777" w:rsidTr="0093054C">
              <w:tc>
                <w:tcPr>
                  <w:tcW w:w="3067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BFFEB77" w14:textId="77777777" w:rsidR="00BA6539" w:rsidRDefault="00BA6539" w:rsidP="00BA6539">
                  <w:pPr>
                    <w:pStyle w:val="Heading3"/>
                    <w:ind w:right="10"/>
                  </w:pPr>
                  <w:r>
                    <w:t>Lisa.M.Genton@gmail.com</w:t>
                  </w:r>
                </w:p>
              </w:tc>
            </w:tr>
            <w:tr w:rsidR="00BA6539" w:rsidRPr="005152F2" w14:paraId="66F80883" w14:textId="77777777" w:rsidTr="0093054C">
              <w:tc>
                <w:tcPr>
                  <w:tcW w:w="3067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F22D953" w14:textId="77777777" w:rsidR="00BA6539" w:rsidRDefault="00BA6539" w:rsidP="00BA6539">
                  <w:pPr>
                    <w:pStyle w:val="Heading3"/>
                    <w:ind w:right="10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DD655E8" wp14:editId="22AA9740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9EA07CE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549e39 [3204]" strokecolor="#549e39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549e39 [3204]" strokecolor="#549e39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BA6539" w:rsidRPr="005152F2" w14:paraId="472849BB" w14:textId="77777777" w:rsidTr="0046160B">
              <w:tc>
                <w:tcPr>
                  <w:tcW w:w="3067" w:type="dxa"/>
                  <w:tcBorders>
                    <w:top w:val="nil"/>
                    <w:bottom w:val="single" w:sz="4" w:space="0" w:color="92D050"/>
                  </w:tcBorders>
                  <w:tcMar>
                    <w:top w:w="115" w:type="dxa"/>
                    <w:bottom w:w="0" w:type="dxa"/>
                  </w:tcMar>
                </w:tcPr>
                <w:p w14:paraId="546B6EBE" w14:textId="77777777" w:rsidR="00BA6539" w:rsidRDefault="00BA6539" w:rsidP="00BA6539">
                  <w:pPr>
                    <w:pStyle w:val="Heading3"/>
                    <w:ind w:right="10"/>
                  </w:pPr>
                  <w:r>
                    <w:t>(412) 303-3099</w:t>
                  </w:r>
                </w:p>
                <w:p w14:paraId="3884511B" w14:textId="77777777" w:rsidR="00BA6539" w:rsidRDefault="00BA6539" w:rsidP="00BA6539">
                  <w:pPr>
                    <w:pStyle w:val="Heading3"/>
                    <w:ind w:right="10"/>
                  </w:pPr>
                </w:p>
              </w:tc>
            </w:tr>
            <w:tr w:rsidR="00BA6539" w:rsidRPr="005152F2" w14:paraId="1EA0C639" w14:textId="77777777" w:rsidTr="0046160B">
              <w:tc>
                <w:tcPr>
                  <w:tcW w:w="3067" w:type="dxa"/>
                  <w:tcBorders>
                    <w:top w:val="single" w:sz="4" w:space="0" w:color="92D050"/>
                    <w:bottom w:val="single" w:sz="4" w:space="0" w:color="92D050"/>
                  </w:tcBorders>
                  <w:tcMar>
                    <w:top w:w="115" w:type="dxa"/>
                    <w:bottom w:w="0" w:type="dxa"/>
                  </w:tcMar>
                </w:tcPr>
                <w:p w14:paraId="6FA16B5D" w14:textId="77777777" w:rsidR="00BA6539" w:rsidRDefault="00BA6539" w:rsidP="00BA6539">
                  <w:pPr>
                    <w:pStyle w:val="Heading3"/>
                    <w:ind w:right="10"/>
                  </w:pPr>
                  <w:r>
                    <w:t>PA Teaching Certifications</w:t>
                  </w:r>
                </w:p>
              </w:tc>
            </w:tr>
            <w:tr w:rsidR="00BA6539" w:rsidRPr="005152F2" w14:paraId="6C71BD09" w14:textId="77777777" w:rsidTr="0046160B">
              <w:tc>
                <w:tcPr>
                  <w:tcW w:w="3067" w:type="dxa"/>
                  <w:tcBorders>
                    <w:top w:val="single" w:sz="4" w:space="0" w:color="92D050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8E140DE" w14:textId="77777777" w:rsidR="00BA6539" w:rsidRPr="0093054C" w:rsidRDefault="00BA6539" w:rsidP="00BA6539">
                  <w:pPr>
                    <w:pStyle w:val="Heading3"/>
                    <w:numPr>
                      <w:ilvl w:val="0"/>
                      <w:numId w:val="1"/>
                    </w:numPr>
                    <w:tabs>
                      <w:tab w:val="left" w:pos="270"/>
                      <w:tab w:val="left" w:pos="2160"/>
                    </w:tabs>
                    <w:ind w:left="270" w:right="10" w:hanging="180"/>
                    <w:jc w:val="left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Elementary k-6</w:t>
                  </w:r>
                </w:p>
                <w:p w14:paraId="1482350E" w14:textId="77777777" w:rsidR="00BA6539" w:rsidRDefault="00BA6539" w:rsidP="00BA6539">
                  <w:pPr>
                    <w:pStyle w:val="Heading3"/>
                    <w:numPr>
                      <w:ilvl w:val="0"/>
                      <w:numId w:val="1"/>
                    </w:numPr>
                    <w:tabs>
                      <w:tab w:val="left" w:pos="270"/>
                      <w:tab w:val="left" w:pos="2160"/>
                    </w:tabs>
                    <w:ind w:left="270" w:right="10" w:hanging="180"/>
                    <w:jc w:val="left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Mid-Level Citiz. Ed 6-9</w:t>
                  </w:r>
                </w:p>
                <w:p w14:paraId="623A1A99" w14:textId="77777777" w:rsidR="00BA6539" w:rsidRDefault="00BA6539" w:rsidP="00BA6539">
                  <w:pPr>
                    <w:pStyle w:val="Heading3"/>
                    <w:numPr>
                      <w:ilvl w:val="0"/>
                      <w:numId w:val="1"/>
                    </w:numPr>
                    <w:tabs>
                      <w:tab w:val="left" w:pos="270"/>
                      <w:tab w:val="left" w:pos="2160"/>
                    </w:tabs>
                    <w:ind w:left="270" w:right="10" w:hanging="180"/>
                    <w:jc w:val="left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Mid-Level English 6-9</w:t>
                  </w:r>
                </w:p>
                <w:p w14:paraId="477682B2" w14:textId="22F677F0" w:rsidR="00BA6539" w:rsidRPr="00545EE8" w:rsidRDefault="00BA6539" w:rsidP="00545EE8">
                  <w:pPr>
                    <w:pStyle w:val="Heading3"/>
                    <w:numPr>
                      <w:ilvl w:val="0"/>
                      <w:numId w:val="1"/>
                    </w:numPr>
                    <w:tabs>
                      <w:tab w:val="left" w:pos="270"/>
                      <w:tab w:val="left" w:pos="2160"/>
                    </w:tabs>
                    <w:ind w:left="270" w:right="10" w:hanging="180"/>
                    <w:jc w:val="left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Mid-Level Mathematics 6-9</w:t>
                  </w:r>
                  <w:bookmarkStart w:id="0" w:name="_GoBack"/>
                  <w:bookmarkEnd w:id="0"/>
                </w:p>
                <w:p w14:paraId="2880B378" w14:textId="77777777" w:rsidR="00BA6539" w:rsidRPr="00441EB9" w:rsidRDefault="00BA6539" w:rsidP="00BA6539">
                  <w:pPr>
                    <w:pStyle w:val="Heading3"/>
                    <w:numPr>
                      <w:ilvl w:val="0"/>
                      <w:numId w:val="2"/>
                    </w:numPr>
                    <w:tabs>
                      <w:tab w:val="left" w:pos="270"/>
                      <w:tab w:val="left" w:pos="2160"/>
                    </w:tabs>
                    <w:ind w:left="270" w:right="10" w:hanging="180"/>
                    <w:jc w:val="left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Art k-12</w:t>
                  </w:r>
                </w:p>
              </w:tc>
            </w:tr>
            <w:tr w:rsidR="00BA6539" w:rsidRPr="005152F2" w14:paraId="3B5FD89A" w14:textId="77777777" w:rsidTr="0093054C">
              <w:tc>
                <w:tcPr>
                  <w:tcW w:w="3067" w:type="dxa"/>
                  <w:tcMar>
                    <w:top w:w="374" w:type="dxa"/>
                    <w:bottom w:w="115" w:type="dxa"/>
                  </w:tcMar>
                </w:tcPr>
                <w:p w14:paraId="626DF62F" w14:textId="77777777" w:rsidR="00BA6539" w:rsidRDefault="002C49E6" w:rsidP="00BA6539">
                  <w:pPr>
                    <w:pStyle w:val="Heading3"/>
                    <w:ind w:right="10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CF13B16FDACB6449D5B90A2262631B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A6539">
                        <w:t>Objective</w:t>
                      </w:r>
                    </w:sdtContent>
                  </w:sdt>
                </w:p>
                <w:p w14:paraId="2F8A42EA" w14:textId="77777777" w:rsidR="00BA6539" w:rsidRDefault="00BA6539" w:rsidP="00BA6539">
                  <w:pPr>
                    <w:pStyle w:val="GraphicElement"/>
                    <w:ind w:right="10"/>
                  </w:pPr>
                  <w:r>
                    <mc:AlternateContent>
                      <mc:Choice Requires="wps">
                        <w:drawing>
                          <wp:inline distT="0" distB="0" distL="0" distR="0" wp14:anchorId="0579305F" wp14:editId="60585FDA">
                            <wp:extent cx="2760980" cy="2540"/>
                            <wp:effectExtent l="0" t="0" r="33020" b="4826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760980" cy="254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FBA2305" id="Straight Connector 83" o:spid="_x0000_s1026" alt="Line graphic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17.4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" strokecolor="#549e39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635DCAD" w14:textId="3BEE40A6" w:rsidR="00BA6539" w:rsidRDefault="00777744" w:rsidP="00777744">
                  <w:pPr>
                    <w:ind w:right="10"/>
                  </w:pPr>
                  <w:r>
                    <w:t>Creative, resourceful teacher seeking a teaching p</w:t>
                  </w:r>
                  <w:r w:rsidR="00044944">
                    <w:t>osition to encourage creativity and</w:t>
                  </w:r>
                  <w:r>
                    <w:t xml:space="preserve"> higher-order</w:t>
                  </w:r>
                  <w:r w:rsidR="00957F25">
                    <w:t xml:space="preserve"> thinking in my students.</w:t>
                  </w:r>
                </w:p>
              </w:tc>
            </w:tr>
            <w:tr w:rsidR="00BA6539" w:rsidRPr="005152F2" w14:paraId="6243B118" w14:textId="77777777" w:rsidTr="0093054C">
              <w:tc>
                <w:tcPr>
                  <w:tcW w:w="3067" w:type="dxa"/>
                  <w:tcMar>
                    <w:top w:w="374" w:type="dxa"/>
                    <w:bottom w:w="115" w:type="dxa"/>
                  </w:tcMar>
                </w:tcPr>
                <w:p w14:paraId="2CCE0CAF" w14:textId="2222C89D" w:rsidR="00BA6539" w:rsidRPr="005152F2" w:rsidRDefault="00BA6539" w:rsidP="00BA6539">
                  <w:pPr>
                    <w:pStyle w:val="Heading2"/>
                    <w:spacing w:after="240"/>
                    <w:ind w:right="10"/>
                  </w:pPr>
                  <w:r>
                    <w:t>Leadership experience</w:t>
                  </w:r>
                </w:p>
                <w:p w14:paraId="4830BFDC" w14:textId="77777777" w:rsidR="00AE4D2E" w:rsidRDefault="00AE4D2E" w:rsidP="00BA6539">
                  <w:pPr>
                    <w:pStyle w:val="Heading4"/>
                    <w:spacing w:before="120"/>
                    <w:ind w:right="10"/>
                  </w:pPr>
                  <w:r>
                    <w:t xml:space="preserve">Nights and weekends </w:t>
                  </w:r>
                </w:p>
                <w:p w14:paraId="3CF368A9" w14:textId="113D2BFF" w:rsidR="00AE4D2E" w:rsidRDefault="00AE4D2E" w:rsidP="00840253">
                  <w:pPr>
                    <w:pStyle w:val="Heading4"/>
                    <w:spacing w:before="0" w:after="120"/>
                    <w:ind w:right="10"/>
                  </w:pPr>
                  <w:r>
                    <w:t xml:space="preserve">customer service </w:t>
                  </w:r>
                  <w:r w:rsidR="00BA6539">
                    <w:t>MAnager</w:t>
                  </w:r>
                </w:p>
                <w:p w14:paraId="77C961A0" w14:textId="6102EC51" w:rsidR="00BA6539" w:rsidRPr="00AE4D2E" w:rsidRDefault="00BA6539" w:rsidP="00840253">
                  <w:pPr>
                    <w:pStyle w:val="Heading4"/>
                    <w:spacing w:before="240"/>
                    <w:ind w:right="10"/>
                    <w:rPr>
                      <w:sz w:val="22"/>
                      <w:szCs w:val="22"/>
                    </w:rPr>
                  </w:pPr>
                  <w:r w:rsidRPr="00AE4D2E">
                    <w:rPr>
                      <w:sz w:val="22"/>
                      <w:szCs w:val="22"/>
                    </w:rPr>
                    <w:t>Michaels craft store</w:t>
                  </w:r>
                </w:p>
                <w:p w14:paraId="03B31EFB" w14:textId="77777777" w:rsidR="00BA6539" w:rsidRPr="005152F2" w:rsidRDefault="00BA6539" w:rsidP="00BA6539">
                  <w:pPr>
                    <w:pStyle w:val="Heading5"/>
                    <w:ind w:right="10"/>
                  </w:pPr>
                  <w:r>
                    <w:t>November 2015 to November 2016</w:t>
                  </w:r>
                </w:p>
                <w:p w14:paraId="1E7C003D" w14:textId="26864FD0" w:rsidR="00BA6539" w:rsidRDefault="00BA6539" w:rsidP="00BA6539">
                  <w:pPr>
                    <w:ind w:right="10"/>
                  </w:pPr>
                  <w:r>
                    <w:t>Team Member November 2014 to Present</w:t>
                  </w:r>
                </w:p>
                <w:p w14:paraId="50EC4183" w14:textId="77777777" w:rsidR="00BA6539" w:rsidRDefault="00840253" w:rsidP="00A22A7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61"/>
                    </w:tabs>
                    <w:ind w:left="181" w:right="10" w:hanging="9"/>
                    <w:jc w:val="left"/>
                  </w:pPr>
                  <w:r>
                    <w:t xml:space="preserve">Train </w:t>
                  </w:r>
                  <w:r w:rsidR="00A22A72">
                    <w:t>new and current team members</w:t>
                  </w:r>
                </w:p>
                <w:p w14:paraId="76873785" w14:textId="77777777" w:rsidR="00A22A72" w:rsidRDefault="00A22A72" w:rsidP="00A22A7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61"/>
                    </w:tabs>
                    <w:ind w:left="181" w:right="10" w:hanging="9"/>
                    <w:jc w:val="left"/>
                  </w:pPr>
                  <w:r>
                    <w:t>Model best practices when on the sales floor</w:t>
                  </w:r>
                </w:p>
                <w:p w14:paraId="360C3A61" w14:textId="0E287920" w:rsidR="00A22A72" w:rsidRDefault="00A22A72" w:rsidP="00A22A7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61"/>
                    </w:tabs>
                    <w:ind w:left="181" w:right="10" w:hanging="9"/>
                    <w:jc w:val="left"/>
                  </w:pPr>
                  <w:r>
                    <w:t>Ensure a positive experience for customers</w:t>
                  </w:r>
                </w:p>
                <w:p w14:paraId="4E8BBFA3" w14:textId="47BCEE3B" w:rsidR="00A22A72" w:rsidRPr="005152F2" w:rsidRDefault="00A22A72" w:rsidP="00A22A72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361"/>
                    </w:tabs>
                    <w:ind w:left="181" w:right="10" w:hanging="9"/>
                    <w:jc w:val="left"/>
                  </w:pPr>
                  <w:r>
                    <w:t>Secure money from registers at closing</w:t>
                  </w:r>
                </w:p>
              </w:tc>
            </w:tr>
          </w:tbl>
          <w:p w14:paraId="59EDE09A" w14:textId="77777777" w:rsidR="00BA6539" w:rsidRPr="005152F2" w:rsidRDefault="00BA6539" w:rsidP="003856C9"/>
        </w:tc>
        <w:tc>
          <w:tcPr>
            <w:tcW w:w="6833" w:type="dxa"/>
          </w:tcPr>
          <w:tbl>
            <w:tblPr>
              <w:tblW w:w="5000" w:type="pct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6834"/>
            </w:tblGrid>
            <w:tr w:rsidR="00BA6539" w14:paraId="18687AFB" w14:textId="77777777" w:rsidTr="00593051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5E9F0EF" w14:textId="77777777" w:rsidR="00BA6539" w:rsidRPr="005152F2" w:rsidRDefault="00BA6539" w:rsidP="00631010">
                  <w:pPr>
                    <w:pStyle w:val="Heading2"/>
                    <w:spacing w:after="240"/>
                  </w:pPr>
                  <w:r>
                    <w:t xml:space="preserve">Teaching </w:t>
                  </w: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2BB5F7A0065BC4799B19DB0CA105F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5152F2">
                        <w:t>Experience</w:t>
                      </w:r>
                    </w:sdtContent>
                  </w:sdt>
                </w:p>
                <w:p w14:paraId="1ACCDAD1" w14:textId="77777777" w:rsidR="00BA6539" w:rsidRPr="0043426C" w:rsidRDefault="00BA6539" w:rsidP="00335222">
                  <w:pPr>
                    <w:pStyle w:val="Heading4"/>
                    <w:spacing w:before="120"/>
                  </w:pPr>
                  <w:r>
                    <w:t>Teacher     St. Ursula</w:t>
                  </w:r>
                </w:p>
                <w:p w14:paraId="3FF33D2C" w14:textId="77777777" w:rsidR="00BA6539" w:rsidRPr="005152F2" w:rsidRDefault="00BA6539" w:rsidP="008F6337">
                  <w:pPr>
                    <w:pStyle w:val="Heading5"/>
                  </w:pPr>
                  <w:r>
                    <w:t>August 2016 to June 2017</w:t>
                  </w:r>
                </w:p>
                <w:p w14:paraId="717E9221" w14:textId="77777777" w:rsidR="00BA6539" w:rsidRDefault="00BA6539" w:rsidP="0046160B">
                  <w:pPr>
                    <w:spacing w:after="0"/>
                  </w:pPr>
                  <w:r>
                    <w:t>Combined 7</w:t>
                  </w:r>
                  <w:r w:rsidRPr="009D5E1A">
                    <w:rPr>
                      <w:vertAlign w:val="superscript"/>
                    </w:rPr>
                    <w:t>th</w:t>
                  </w:r>
                  <w:r>
                    <w:t xml:space="preserve"> and 8</w:t>
                  </w:r>
                  <w:r w:rsidRPr="009D5E1A">
                    <w:rPr>
                      <w:vertAlign w:val="superscript"/>
                    </w:rPr>
                    <w:t>th</w:t>
                  </w:r>
                  <w:r>
                    <w:t xml:space="preserve"> grade: English, Reading, Pre-Algebra, and Algebra</w:t>
                  </w:r>
                </w:p>
                <w:p w14:paraId="1FB8F154" w14:textId="77777777" w:rsidR="00BA6539" w:rsidRDefault="00BA6539" w:rsidP="0046160B">
                  <w:r>
                    <w:t>Combined 5</w:t>
                  </w:r>
                  <w:r w:rsidRPr="009D5E1A">
                    <w:rPr>
                      <w:vertAlign w:val="superscript"/>
                    </w:rPr>
                    <w:t>th</w:t>
                  </w:r>
                  <w:r>
                    <w:t xml:space="preserve"> and 6</w:t>
                  </w:r>
                  <w:r w:rsidRPr="009D5E1A">
                    <w:rPr>
                      <w:vertAlign w:val="superscript"/>
                    </w:rPr>
                    <w:t>th</w:t>
                  </w:r>
                  <w:r>
                    <w:t xml:space="preserve"> grade: Social Studies and Mathematics</w:t>
                  </w:r>
                </w:p>
                <w:p w14:paraId="150EE861" w14:textId="77777777" w:rsidR="00BA6539" w:rsidRPr="0043426C" w:rsidRDefault="00BA6539" w:rsidP="0046160B">
                  <w:pPr>
                    <w:pStyle w:val="Heading4"/>
                    <w:spacing w:before="240"/>
                  </w:pPr>
                  <w:r>
                    <w:t>Substitute Teacher     St. Mary of the Assumption</w:t>
                  </w:r>
                </w:p>
                <w:p w14:paraId="77F581F0" w14:textId="77777777" w:rsidR="00BA6539" w:rsidRPr="005152F2" w:rsidRDefault="00BA6539" w:rsidP="007B2F5C">
                  <w:pPr>
                    <w:pStyle w:val="Heading5"/>
                  </w:pPr>
                  <w:r>
                    <w:t>September 2009 to May 2016</w:t>
                  </w:r>
                </w:p>
                <w:p w14:paraId="2086D6F1" w14:textId="77777777" w:rsidR="00BA6539" w:rsidRDefault="00BA6539" w:rsidP="0046160B">
                  <w:pPr>
                    <w:spacing w:after="0"/>
                  </w:pPr>
                  <w:r>
                    <w:t>Kindergarten through 8</w:t>
                  </w:r>
                  <w:r w:rsidRPr="009D5E1A">
                    <w:rPr>
                      <w:vertAlign w:val="superscript"/>
                    </w:rPr>
                    <w:t>th</w:t>
                  </w:r>
                  <w:r>
                    <w:t xml:space="preserve"> grade - All Subjects</w:t>
                  </w:r>
                </w:p>
                <w:p w14:paraId="6FF08DAD" w14:textId="77777777" w:rsidR="00BA6539" w:rsidRDefault="00BA6539" w:rsidP="0046160B">
                  <w:pPr>
                    <w:spacing w:after="0"/>
                  </w:pPr>
                  <w:r>
                    <w:t>Long Term Substitute: 2013 – 4</w:t>
                  </w:r>
                  <w:r w:rsidRPr="009D5E1A">
                    <w:rPr>
                      <w:vertAlign w:val="superscript"/>
                    </w:rPr>
                    <w:t>th</w:t>
                  </w:r>
                  <w:r>
                    <w:t xml:space="preserve"> grade</w:t>
                  </w:r>
                </w:p>
                <w:p w14:paraId="7A78138A" w14:textId="77777777" w:rsidR="00BA6539" w:rsidRPr="0043426C" w:rsidRDefault="00BA6539" w:rsidP="00300704">
                  <w:pPr>
                    <w:pStyle w:val="Heading4"/>
                    <w:spacing w:before="240"/>
                  </w:pPr>
                  <w:r>
                    <w:t>Substitute Teacher     Precision HR</w:t>
                  </w:r>
                </w:p>
                <w:p w14:paraId="6B929256" w14:textId="77777777" w:rsidR="00BA6539" w:rsidRPr="005152F2" w:rsidRDefault="00BA6539" w:rsidP="00300704">
                  <w:pPr>
                    <w:pStyle w:val="Heading5"/>
                  </w:pPr>
                  <w:r>
                    <w:t>April 2015 to May 2016</w:t>
                  </w:r>
                </w:p>
                <w:p w14:paraId="7104DB29" w14:textId="77777777" w:rsidR="00BA6539" w:rsidRDefault="00BA6539" w:rsidP="00300704">
                  <w:pPr>
                    <w:spacing w:after="0"/>
                  </w:pPr>
                  <w:r>
                    <w:t>Kindergarten through 8</w:t>
                  </w:r>
                  <w:r w:rsidRPr="009D5E1A">
                    <w:rPr>
                      <w:vertAlign w:val="superscript"/>
                    </w:rPr>
                    <w:t>th</w:t>
                  </w:r>
                  <w:r>
                    <w:t xml:space="preserve"> grade - All Subjects</w:t>
                  </w:r>
                </w:p>
                <w:p w14:paraId="62589FB7" w14:textId="77777777" w:rsidR="00BA6539" w:rsidRPr="0043426C" w:rsidRDefault="00BA6539" w:rsidP="00300704">
                  <w:pPr>
                    <w:pStyle w:val="Heading4"/>
                    <w:spacing w:before="240"/>
                  </w:pPr>
                  <w:r>
                    <w:t>Substitute Teacher    Kelly Educational Staffing</w:t>
                  </w:r>
                </w:p>
                <w:p w14:paraId="7CF41801" w14:textId="77777777" w:rsidR="00BA6539" w:rsidRPr="005152F2" w:rsidRDefault="00BA6539" w:rsidP="00300704">
                  <w:pPr>
                    <w:pStyle w:val="Heading5"/>
                  </w:pPr>
                  <w:r>
                    <w:t>May 2015 to May 2016</w:t>
                  </w:r>
                </w:p>
                <w:p w14:paraId="3B49C71D" w14:textId="77777777" w:rsidR="00BA6539" w:rsidRDefault="00BA6539" w:rsidP="00300704">
                  <w:pPr>
                    <w:spacing w:after="0"/>
                  </w:pPr>
                  <w:r>
                    <w:t>Kindergarten through 8</w:t>
                  </w:r>
                  <w:r w:rsidRPr="009D5E1A">
                    <w:rPr>
                      <w:vertAlign w:val="superscript"/>
                    </w:rPr>
                    <w:t>th</w:t>
                  </w:r>
                  <w:r>
                    <w:t xml:space="preserve"> grade - All Subjects</w:t>
                  </w:r>
                </w:p>
              </w:tc>
            </w:tr>
            <w:tr w:rsidR="00BA6539" w14:paraId="29C7DCA0" w14:textId="77777777" w:rsidTr="00593051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B42A1AF" w14:textId="77777777" w:rsidR="00BA6539" w:rsidRPr="005152F2" w:rsidRDefault="002C49E6" w:rsidP="00300704">
                  <w:pPr>
                    <w:pStyle w:val="Heading2"/>
                    <w:spacing w:after="240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748E60F85603641BC06D5EF3172E40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BA6539" w:rsidRPr="005152F2">
                        <w:t>Education</w:t>
                      </w:r>
                    </w:sdtContent>
                  </w:sdt>
                </w:p>
                <w:p w14:paraId="4641A0BF" w14:textId="77777777" w:rsidR="00BA6539" w:rsidRPr="0043426C" w:rsidRDefault="00BA6539" w:rsidP="00300704">
                  <w:pPr>
                    <w:pStyle w:val="Heading4"/>
                    <w:spacing w:before="240"/>
                  </w:pPr>
                  <w:r>
                    <w:t>Master of Science in education</w:t>
                  </w:r>
                </w:p>
                <w:p w14:paraId="5EC0A80F" w14:textId="77777777" w:rsidR="00BA6539" w:rsidRDefault="00BA6539" w:rsidP="007B2F5C">
                  <w:pPr>
                    <w:pStyle w:val="Heading5"/>
                  </w:pPr>
                  <w:r>
                    <w:t>Duquesne University</w:t>
                  </w:r>
                </w:p>
                <w:p w14:paraId="1FFC3E23" w14:textId="77777777" w:rsidR="00BA6539" w:rsidRPr="00300704" w:rsidRDefault="00BA6539" w:rsidP="00631010">
                  <w:pPr>
                    <w:spacing w:after="0"/>
                  </w:pPr>
                  <w:r>
                    <w:t>December 2007</w:t>
                  </w:r>
                </w:p>
                <w:p w14:paraId="2AE893C4" w14:textId="77777777" w:rsidR="00BA6539" w:rsidRDefault="00BA6539" w:rsidP="00300704">
                  <w:pPr>
                    <w:pStyle w:val="ListParagraph"/>
                    <w:numPr>
                      <w:ilvl w:val="0"/>
                      <w:numId w:val="3"/>
                    </w:numPr>
                    <w:ind w:left="220" w:hanging="180"/>
                    <w:jc w:val="left"/>
                  </w:pPr>
                  <w:r>
                    <w:t xml:space="preserve">Student Teaching </w:t>
                  </w:r>
                </w:p>
                <w:p w14:paraId="377991E2" w14:textId="77777777" w:rsidR="00BA6539" w:rsidRDefault="00BA6539" w:rsidP="00300704">
                  <w:pPr>
                    <w:pStyle w:val="ListParagraph"/>
                    <w:numPr>
                      <w:ilvl w:val="1"/>
                      <w:numId w:val="3"/>
                    </w:numPr>
                    <w:tabs>
                      <w:tab w:val="left" w:pos="3550"/>
                    </w:tabs>
                    <w:spacing w:after="0"/>
                    <w:ind w:left="490" w:hanging="270"/>
                    <w:jc w:val="left"/>
                  </w:pPr>
                  <w:r>
                    <w:t>Willow Park Junior School                                  Blackrock, Ireland</w:t>
                  </w:r>
                </w:p>
                <w:p w14:paraId="4DDE501C" w14:textId="77777777" w:rsidR="00BA6539" w:rsidRDefault="00BA6539" w:rsidP="00300704">
                  <w:pPr>
                    <w:pStyle w:val="ListParagraph"/>
                    <w:tabs>
                      <w:tab w:val="left" w:pos="3550"/>
                    </w:tabs>
                    <w:ind w:left="40"/>
                  </w:pPr>
                  <w:r>
                    <w:t>1</w:t>
                  </w:r>
                  <w:r w:rsidRPr="00300704">
                    <w:rPr>
                      <w:vertAlign w:val="superscript"/>
                    </w:rPr>
                    <w:t>st</w:t>
                  </w:r>
                  <w:r>
                    <w:t xml:space="preserve"> Form and 5</w:t>
                  </w:r>
                  <w:r w:rsidRPr="00300704">
                    <w:rPr>
                      <w:vertAlign w:val="superscript"/>
                    </w:rPr>
                    <w:t>th</w:t>
                  </w:r>
                  <w:r>
                    <w:t xml:space="preserve"> Form</w:t>
                  </w:r>
                </w:p>
                <w:p w14:paraId="64B4272C" w14:textId="77777777" w:rsidR="00BA6539" w:rsidRDefault="00BA6539" w:rsidP="00300704">
                  <w:pPr>
                    <w:pStyle w:val="ListParagraph"/>
                    <w:numPr>
                      <w:ilvl w:val="1"/>
                      <w:numId w:val="3"/>
                    </w:numPr>
                    <w:tabs>
                      <w:tab w:val="left" w:pos="3550"/>
                    </w:tabs>
                    <w:spacing w:after="0"/>
                    <w:ind w:left="490" w:hanging="270"/>
                    <w:jc w:val="left"/>
                  </w:pPr>
                  <w:r>
                    <w:t>Penn Hebron Elementary School                Penn Hills, Pennsylvania</w:t>
                  </w:r>
                </w:p>
                <w:p w14:paraId="6E4FBD7D" w14:textId="77777777" w:rsidR="00BA6539" w:rsidRDefault="00BA6539" w:rsidP="00300704">
                  <w:pPr>
                    <w:pStyle w:val="ListParagraph"/>
                    <w:tabs>
                      <w:tab w:val="left" w:pos="3550"/>
                    </w:tabs>
                    <w:spacing w:after="0"/>
                    <w:ind w:left="40"/>
                  </w:pPr>
                  <w:r>
                    <w:t>4</w:t>
                  </w:r>
                  <w:r w:rsidRPr="00300704">
                    <w:rPr>
                      <w:vertAlign w:val="superscript"/>
                    </w:rPr>
                    <w:t>th</w:t>
                  </w:r>
                  <w:r>
                    <w:t xml:space="preserve"> Grade</w:t>
                  </w:r>
                </w:p>
                <w:p w14:paraId="042563F1" w14:textId="77777777" w:rsidR="00BA6539" w:rsidRPr="0043426C" w:rsidRDefault="00BA6539" w:rsidP="00300704">
                  <w:pPr>
                    <w:pStyle w:val="Heading4"/>
                    <w:spacing w:before="240"/>
                  </w:pPr>
                  <w:r>
                    <w:t>Bachelor of Arts in Technical Theater</w:t>
                  </w:r>
                </w:p>
                <w:p w14:paraId="2977CE06" w14:textId="77777777" w:rsidR="00BA6539" w:rsidRDefault="00BA6539" w:rsidP="00300704">
                  <w:pPr>
                    <w:pStyle w:val="Heading5"/>
                  </w:pPr>
                  <w:r>
                    <w:t>Seton Hill Collage</w:t>
                  </w:r>
                </w:p>
                <w:p w14:paraId="74277BDE" w14:textId="77777777" w:rsidR="00BA6539" w:rsidRDefault="00BA6539" w:rsidP="00631010">
                  <w:pPr>
                    <w:pStyle w:val="ListParagraph"/>
                    <w:tabs>
                      <w:tab w:val="left" w:pos="3550"/>
                    </w:tabs>
                    <w:spacing w:after="0"/>
                    <w:ind w:left="40"/>
                  </w:pPr>
                  <w:r>
                    <w:t>May 2001</w:t>
                  </w:r>
                </w:p>
              </w:tc>
            </w:tr>
            <w:tr w:rsidR="00BA6539" w14:paraId="022299E5" w14:textId="77777777" w:rsidTr="00593051">
              <w:trPr>
                <w:trHeight w:val="279"/>
              </w:trPr>
              <w:tc>
                <w:tcPr>
                  <w:tcW w:w="5191" w:type="dxa"/>
                </w:tcPr>
                <w:p w14:paraId="7367AC08" w14:textId="79B15319" w:rsidR="00BA6539" w:rsidRPr="005152F2" w:rsidRDefault="00BA6539" w:rsidP="00631010">
                  <w:pPr>
                    <w:pStyle w:val="Heading2"/>
                    <w:spacing w:after="240"/>
                  </w:pPr>
                  <w:r>
                    <w:t>Volunteer experience</w:t>
                  </w:r>
                </w:p>
                <w:p w14:paraId="61771B93" w14:textId="7BE032C3" w:rsidR="00BA6539" w:rsidRPr="0043426C" w:rsidRDefault="00BA6539" w:rsidP="00BA6539">
                  <w:pPr>
                    <w:pStyle w:val="Heading4"/>
                    <w:spacing w:before="240"/>
                  </w:pPr>
                  <w:r>
                    <w:t>Volunteer     St. Mary of the Assumption church</w:t>
                  </w:r>
                </w:p>
                <w:p w14:paraId="350D7CBD" w14:textId="0EE556E4" w:rsidR="00BA6539" w:rsidRDefault="00BA6539" w:rsidP="00BA6539">
                  <w:pPr>
                    <w:pStyle w:val="Heading5"/>
                  </w:pPr>
                  <w:r>
                    <w:t>2011 to Present – V</w:t>
                  </w:r>
                  <w:r w:rsidR="00A22A72">
                    <w:t xml:space="preserve">acation </w:t>
                  </w:r>
                  <w:r>
                    <w:t>B</w:t>
                  </w:r>
                  <w:r w:rsidR="00A22A72">
                    <w:t xml:space="preserve">ible </w:t>
                  </w:r>
                  <w:r>
                    <w:t>S</w:t>
                  </w:r>
                  <w:r w:rsidR="00A22A72">
                    <w:t>chool</w:t>
                  </w:r>
                </w:p>
                <w:p w14:paraId="223CDAE9" w14:textId="5E6E21B1" w:rsidR="00BA6539" w:rsidRPr="00BA6539" w:rsidRDefault="00BA6539" w:rsidP="00BA6539">
                  <w:r>
                    <w:t>2012 to 2013 – Pray and Play Children’s Ministry</w:t>
                  </w:r>
                </w:p>
                <w:p w14:paraId="5757673C" w14:textId="23B6D441" w:rsidR="00BA6539" w:rsidRPr="0043426C" w:rsidRDefault="00BA6539" w:rsidP="00335222">
                  <w:pPr>
                    <w:pStyle w:val="Heading4"/>
                    <w:spacing w:before="240"/>
                  </w:pPr>
                  <w:r>
                    <w:t>Volunteer     Prime Stage Theater</w:t>
                  </w:r>
                </w:p>
                <w:p w14:paraId="4F205AE9" w14:textId="62065C01" w:rsidR="00BA6539" w:rsidRPr="005152F2" w:rsidRDefault="00092187" w:rsidP="00335222">
                  <w:pPr>
                    <w:pStyle w:val="Heading5"/>
                  </w:pPr>
                  <w:r>
                    <w:t>September 2008 to May 2009</w:t>
                  </w:r>
                  <w:r w:rsidR="00BA6539">
                    <w:t xml:space="preserve"> – Education Outreach</w:t>
                  </w:r>
                </w:p>
                <w:p w14:paraId="52CC627B" w14:textId="53983448" w:rsidR="00BA6539" w:rsidRPr="0043426C" w:rsidRDefault="00BA6539" w:rsidP="00335222">
                  <w:pPr>
                    <w:pStyle w:val="Heading4"/>
                    <w:spacing w:before="240"/>
                  </w:pPr>
                  <w:r>
                    <w:t>Volunteer     Center 4 Creative Play</w:t>
                  </w:r>
                </w:p>
                <w:p w14:paraId="6B3F9ACD" w14:textId="587BBFDA" w:rsidR="00BA6539" w:rsidRDefault="00BA6539" w:rsidP="00BA6539">
                  <w:pPr>
                    <w:pStyle w:val="Heading5"/>
                    <w:spacing w:after="60"/>
                  </w:pPr>
                  <w:r>
                    <w:t>2002 to 2004 – Saturday Morning Program</w:t>
                  </w:r>
                </w:p>
              </w:tc>
            </w:tr>
          </w:tbl>
          <w:p w14:paraId="04769D91" w14:textId="77777777" w:rsidR="00BA6539" w:rsidRPr="005152F2" w:rsidRDefault="00BA6539" w:rsidP="003856C9"/>
        </w:tc>
      </w:tr>
    </w:tbl>
    <w:p w14:paraId="4A490C71" w14:textId="77777777" w:rsidR="00E941EF" w:rsidRDefault="00E941EF" w:rsidP="00D85255">
      <w:pPr>
        <w:pStyle w:val="NoSpacing"/>
        <w:jc w:val="both"/>
      </w:pPr>
    </w:p>
    <w:sectPr w:rsidR="00E941EF" w:rsidSect="00957F25">
      <w:headerReference w:type="default" r:id="rId7"/>
      <w:footerReference w:type="default" r:id="rId8"/>
      <w:pgSz w:w="12240" w:h="15840"/>
      <w:pgMar w:top="1233" w:right="1080" w:bottom="1062" w:left="108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4BB39" w14:textId="77777777" w:rsidR="002C49E6" w:rsidRDefault="002C49E6" w:rsidP="003856C9">
      <w:pPr>
        <w:spacing w:after="0" w:line="240" w:lineRule="auto"/>
      </w:pPr>
      <w:r>
        <w:separator/>
      </w:r>
    </w:p>
  </w:endnote>
  <w:endnote w:type="continuationSeparator" w:id="0">
    <w:p w14:paraId="2CC3A9E8" w14:textId="77777777" w:rsidR="002C49E6" w:rsidRDefault="002C49E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3BA6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778DB77" wp14:editId="328833B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90A459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7328788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7E3106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33F8D" w14:textId="77777777" w:rsidR="002C49E6" w:rsidRDefault="002C49E6" w:rsidP="003856C9">
      <w:pPr>
        <w:spacing w:after="0" w:line="240" w:lineRule="auto"/>
      </w:pPr>
      <w:r>
        <w:separator/>
      </w:r>
    </w:p>
  </w:footnote>
  <w:footnote w:type="continuationSeparator" w:id="0">
    <w:p w14:paraId="7ABA01C0" w14:textId="77777777" w:rsidR="002C49E6" w:rsidRDefault="002C49E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741C2" w14:textId="08491665" w:rsidR="003856C9" w:rsidRDefault="003856C9" w:rsidP="00D8525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C04"/>
    <w:multiLevelType w:val="hybridMultilevel"/>
    <w:tmpl w:val="E020EB2A"/>
    <w:lvl w:ilvl="0" w:tplc="723A945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A54"/>
    <w:multiLevelType w:val="hybridMultilevel"/>
    <w:tmpl w:val="EF66C4EC"/>
    <w:lvl w:ilvl="0" w:tplc="723A945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DAC7B06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81004"/>
    <w:multiLevelType w:val="hybridMultilevel"/>
    <w:tmpl w:val="2C426044"/>
    <w:lvl w:ilvl="0" w:tplc="723A945A">
      <w:start w:val="1"/>
      <w:numFmt w:val="bullet"/>
      <w:lvlText w:val="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>
    <w:nsid w:val="7AE91395"/>
    <w:multiLevelType w:val="multilevel"/>
    <w:tmpl w:val="983A7652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4C"/>
    <w:rsid w:val="00044944"/>
    <w:rsid w:val="00052BE1"/>
    <w:rsid w:val="00057FB8"/>
    <w:rsid w:val="0007412A"/>
    <w:rsid w:val="00092187"/>
    <w:rsid w:val="000D7A41"/>
    <w:rsid w:val="000E2775"/>
    <w:rsid w:val="0010199E"/>
    <w:rsid w:val="001765FE"/>
    <w:rsid w:val="00193A36"/>
    <w:rsid w:val="0019561F"/>
    <w:rsid w:val="001B32D2"/>
    <w:rsid w:val="001D1179"/>
    <w:rsid w:val="00293B83"/>
    <w:rsid w:val="002A3621"/>
    <w:rsid w:val="002B3890"/>
    <w:rsid w:val="002B7747"/>
    <w:rsid w:val="002C49E6"/>
    <w:rsid w:val="002C77B9"/>
    <w:rsid w:val="002F485A"/>
    <w:rsid w:val="00300704"/>
    <w:rsid w:val="003053D9"/>
    <w:rsid w:val="00335222"/>
    <w:rsid w:val="003856C9"/>
    <w:rsid w:val="00396369"/>
    <w:rsid w:val="003F4D31"/>
    <w:rsid w:val="00432D0F"/>
    <w:rsid w:val="0043426C"/>
    <w:rsid w:val="00441EB9"/>
    <w:rsid w:val="0046160B"/>
    <w:rsid w:val="00463463"/>
    <w:rsid w:val="00473EF8"/>
    <w:rsid w:val="004760E5"/>
    <w:rsid w:val="004D22BB"/>
    <w:rsid w:val="005152F2"/>
    <w:rsid w:val="00526B83"/>
    <w:rsid w:val="00534E4E"/>
    <w:rsid w:val="00545EE8"/>
    <w:rsid w:val="00551D35"/>
    <w:rsid w:val="00557019"/>
    <w:rsid w:val="005674AC"/>
    <w:rsid w:val="00593051"/>
    <w:rsid w:val="005A1E51"/>
    <w:rsid w:val="005A7E57"/>
    <w:rsid w:val="00616FF4"/>
    <w:rsid w:val="00631010"/>
    <w:rsid w:val="0064603F"/>
    <w:rsid w:val="006A3CE7"/>
    <w:rsid w:val="00743379"/>
    <w:rsid w:val="00777744"/>
    <w:rsid w:val="007803B7"/>
    <w:rsid w:val="007B2F5C"/>
    <w:rsid w:val="007C5F05"/>
    <w:rsid w:val="007E3106"/>
    <w:rsid w:val="00832043"/>
    <w:rsid w:val="00832F81"/>
    <w:rsid w:val="00840253"/>
    <w:rsid w:val="008C7CA2"/>
    <w:rsid w:val="008F6337"/>
    <w:rsid w:val="0093054C"/>
    <w:rsid w:val="00957F25"/>
    <w:rsid w:val="00A22A72"/>
    <w:rsid w:val="00A42F91"/>
    <w:rsid w:val="00AE4D2E"/>
    <w:rsid w:val="00AF1258"/>
    <w:rsid w:val="00B01E52"/>
    <w:rsid w:val="00B550FC"/>
    <w:rsid w:val="00B85871"/>
    <w:rsid w:val="00B93310"/>
    <w:rsid w:val="00BA6539"/>
    <w:rsid w:val="00BC1F18"/>
    <w:rsid w:val="00BD2E58"/>
    <w:rsid w:val="00BF6BAB"/>
    <w:rsid w:val="00C007A5"/>
    <w:rsid w:val="00C4403A"/>
    <w:rsid w:val="00CE6306"/>
    <w:rsid w:val="00D11C4D"/>
    <w:rsid w:val="00D5067A"/>
    <w:rsid w:val="00D85255"/>
    <w:rsid w:val="00DC79BB"/>
    <w:rsid w:val="00E34D58"/>
    <w:rsid w:val="00E941EF"/>
    <w:rsid w:val="00EB1C1B"/>
    <w:rsid w:val="00F062ED"/>
    <w:rsid w:val="00F56435"/>
    <w:rsid w:val="00FA07AA"/>
    <w:rsid w:val="00FB0A17"/>
    <w:rsid w:val="00FB6A8F"/>
    <w:rsid w:val="00FC649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E9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549E39" w:themeColor="accent1"/>
        <w:bottom w:val="single" w:sz="8" w:space="22" w:color="549E39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549E39" w:themeColor="accent1"/>
        <w:bottom w:val="single" w:sz="8" w:space="7" w:color="549E39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30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sag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936F921BA9084588D2E20B4F79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53FDF-2862-CC4F-9A98-F806B14A3A55}"/>
      </w:docPartPr>
      <w:docPartBody>
        <w:p w:rsidR="000B68AD" w:rsidRDefault="00511EAB" w:rsidP="00511EAB">
          <w:pPr>
            <w:pStyle w:val="E1936F921BA9084588D2E20B4F794200"/>
          </w:pPr>
          <w:r w:rsidRPr="005152F2">
            <w:t>Your Name</w:t>
          </w:r>
        </w:p>
      </w:docPartBody>
    </w:docPart>
    <w:docPart>
      <w:docPartPr>
        <w:name w:val="8CF13B16FDACB6449D5B90A226263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02668-1E68-CF45-8E22-3EF4CE51D943}"/>
      </w:docPartPr>
      <w:docPartBody>
        <w:p w:rsidR="000B68AD" w:rsidRDefault="00511EAB" w:rsidP="00511EAB">
          <w:pPr>
            <w:pStyle w:val="8CF13B16FDACB6449D5B90A2262631B6"/>
          </w:pPr>
          <w:r>
            <w:t>Objective</w:t>
          </w:r>
        </w:p>
      </w:docPartBody>
    </w:docPart>
    <w:docPart>
      <w:docPartPr>
        <w:name w:val="B2BB5F7A0065BC4799B19DB0CA105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39F6D-9B29-D640-913C-C1DC628FAD6F}"/>
      </w:docPartPr>
      <w:docPartBody>
        <w:p w:rsidR="000B68AD" w:rsidRDefault="00511EAB" w:rsidP="00511EAB">
          <w:pPr>
            <w:pStyle w:val="B2BB5F7A0065BC4799B19DB0CA105FE4"/>
          </w:pPr>
          <w:r w:rsidRPr="005152F2">
            <w:t>Experience</w:t>
          </w:r>
        </w:p>
      </w:docPartBody>
    </w:docPart>
    <w:docPart>
      <w:docPartPr>
        <w:name w:val="5748E60F85603641BC06D5EF3172E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59E29-0D2D-3A43-AF85-DB0D2AD722AA}"/>
      </w:docPartPr>
      <w:docPartBody>
        <w:p w:rsidR="000B68AD" w:rsidRDefault="00511EAB" w:rsidP="00511EAB">
          <w:pPr>
            <w:pStyle w:val="5748E60F85603641BC06D5EF3172E400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AB"/>
    <w:rsid w:val="00040291"/>
    <w:rsid w:val="000B68AD"/>
    <w:rsid w:val="00511EAB"/>
    <w:rsid w:val="00593AC0"/>
    <w:rsid w:val="00672B0C"/>
    <w:rsid w:val="00B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42BD35F0FB354285CED0267C58F56D">
    <w:name w:val="7642BD35F0FB354285CED0267C58F56D"/>
  </w:style>
  <w:style w:type="paragraph" w:customStyle="1" w:styleId="0871F1D09E89F34D9731814808F8AC82">
    <w:name w:val="0871F1D09E89F34D9731814808F8AC82"/>
  </w:style>
  <w:style w:type="paragraph" w:customStyle="1" w:styleId="69B0AFDED1EAF24BA053F310041C6A35">
    <w:name w:val="69B0AFDED1EAF24BA053F310041C6A35"/>
  </w:style>
  <w:style w:type="paragraph" w:customStyle="1" w:styleId="F093042A9522E040AD3FBCCB0CFAB43E">
    <w:name w:val="F093042A9522E040AD3FBCCB0CFAB43E"/>
  </w:style>
  <w:style w:type="paragraph" w:customStyle="1" w:styleId="FD34AB236687E443ADCC587C7C7C3B3C">
    <w:name w:val="FD34AB236687E443ADCC587C7C7C3B3C"/>
  </w:style>
  <w:style w:type="paragraph" w:customStyle="1" w:styleId="0EEAE15CDC531144881E9F77D8C3F3FB">
    <w:name w:val="0EEAE15CDC531144881E9F77D8C3F3FB"/>
  </w:style>
  <w:style w:type="paragraph" w:customStyle="1" w:styleId="CF3755033222B64D95863FE6FE6DF56D">
    <w:name w:val="CF3755033222B64D95863FE6FE6DF56D"/>
  </w:style>
  <w:style w:type="paragraph" w:customStyle="1" w:styleId="21ABC7089B39F243990E81844AC7B256">
    <w:name w:val="21ABC7089B39F243990E81844AC7B256"/>
  </w:style>
  <w:style w:type="paragraph" w:customStyle="1" w:styleId="5AE9B1A422ECDC4FAFB3C21CC24A5343">
    <w:name w:val="5AE9B1A422ECDC4FAFB3C21CC24A5343"/>
  </w:style>
  <w:style w:type="paragraph" w:customStyle="1" w:styleId="F20503734060BC49ACB80D73EF685053">
    <w:name w:val="F20503734060BC49ACB80D73EF685053"/>
  </w:style>
  <w:style w:type="paragraph" w:customStyle="1" w:styleId="5A730CDD577AB24696B04642AE019B02">
    <w:name w:val="5A730CDD577AB24696B04642AE019B02"/>
  </w:style>
  <w:style w:type="paragraph" w:customStyle="1" w:styleId="3779BFA6C5411D4AAFABA7F0E97497C1">
    <w:name w:val="3779BFA6C5411D4AAFABA7F0E97497C1"/>
  </w:style>
  <w:style w:type="paragraph" w:customStyle="1" w:styleId="FA73A5D7C022D247B6757FB6E4A6FE09">
    <w:name w:val="FA73A5D7C022D247B6757FB6E4A6FE09"/>
  </w:style>
  <w:style w:type="paragraph" w:customStyle="1" w:styleId="659FF9EEF271F148A1B34CE43AB2F001">
    <w:name w:val="659FF9EEF271F148A1B34CE43AB2F001"/>
  </w:style>
  <w:style w:type="paragraph" w:customStyle="1" w:styleId="42247DBFDFF5AB4D8FDA5591E6BCDE31">
    <w:name w:val="42247DBFDFF5AB4D8FDA5591E6BCDE31"/>
  </w:style>
  <w:style w:type="paragraph" w:customStyle="1" w:styleId="A1278E3102F89348BB84B5C863339EEF">
    <w:name w:val="A1278E3102F89348BB84B5C863339EEF"/>
  </w:style>
  <w:style w:type="paragraph" w:customStyle="1" w:styleId="2265D1EEC0FED14E9FE78E66F5D2E82A">
    <w:name w:val="2265D1EEC0FED14E9FE78E66F5D2E82A"/>
  </w:style>
  <w:style w:type="paragraph" w:customStyle="1" w:styleId="F21A7DC12C3DDC419FC737C0FF73E9D3">
    <w:name w:val="F21A7DC12C3DDC419FC737C0FF73E9D3"/>
  </w:style>
  <w:style w:type="paragraph" w:customStyle="1" w:styleId="6A3BE9A6EA5D9C459B0B96E527B3A959">
    <w:name w:val="6A3BE9A6EA5D9C459B0B96E527B3A959"/>
  </w:style>
  <w:style w:type="paragraph" w:customStyle="1" w:styleId="D652B14D4EAA9E49B42A3A0821C25757">
    <w:name w:val="D652B14D4EAA9E49B42A3A0821C25757"/>
  </w:style>
  <w:style w:type="paragraph" w:customStyle="1" w:styleId="9048360DB57D2C4EA218B2CB80A9D7C3">
    <w:name w:val="9048360DB57D2C4EA218B2CB80A9D7C3"/>
  </w:style>
  <w:style w:type="paragraph" w:customStyle="1" w:styleId="4D42E138D97F7A40B18B8EB7C2E3E9A0">
    <w:name w:val="4D42E138D97F7A40B18B8EB7C2E3E9A0"/>
  </w:style>
  <w:style w:type="paragraph" w:customStyle="1" w:styleId="E1936F921BA9084588D2E20B4F794200">
    <w:name w:val="E1936F921BA9084588D2E20B4F794200"/>
    <w:rsid w:val="00511EAB"/>
  </w:style>
  <w:style w:type="paragraph" w:customStyle="1" w:styleId="8CF13B16FDACB6449D5B90A2262631B6">
    <w:name w:val="8CF13B16FDACB6449D5B90A2262631B6"/>
    <w:rsid w:val="00511EAB"/>
  </w:style>
  <w:style w:type="paragraph" w:customStyle="1" w:styleId="D50B74311F95984B894C2725CD53A1C9">
    <w:name w:val="D50B74311F95984B894C2725CD53A1C9"/>
    <w:rsid w:val="00511EAB"/>
  </w:style>
  <w:style w:type="paragraph" w:customStyle="1" w:styleId="B2BB5F7A0065BC4799B19DB0CA105FE4">
    <w:name w:val="B2BB5F7A0065BC4799B19DB0CA105FE4"/>
    <w:rsid w:val="00511EAB"/>
  </w:style>
  <w:style w:type="paragraph" w:customStyle="1" w:styleId="5748E60F85603641BC06D5EF3172E400">
    <w:name w:val="5748E60F85603641BC06D5EF3172E400"/>
    <w:rsid w:val="00511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57</TotalTime>
  <Pages>1</Pages>
  <Words>282</Words>
  <Characters>1612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Genton</dc:creator>
  <cp:keywords/>
  <dc:description/>
  <cp:lastModifiedBy>Lisa Genton</cp:lastModifiedBy>
  <cp:revision>8</cp:revision>
  <cp:lastPrinted>2017-03-06T01:15:00Z</cp:lastPrinted>
  <dcterms:created xsi:type="dcterms:W3CDTF">2017-03-04T23:30:00Z</dcterms:created>
  <dcterms:modified xsi:type="dcterms:W3CDTF">2017-05-22T02:31:00Z</dcterms:modified>
</cp:coreProperties>
</file>