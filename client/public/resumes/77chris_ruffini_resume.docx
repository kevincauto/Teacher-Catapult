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alias w:val="Author"/>
        <w:tag w:val=""/>
        <w:id w:val="1246310863"/>
        <w:placeholder>
          <w:docPart w:val="AF61C061E28D4B829B984B5C25054B8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C75097" w:rsidRDefault="006A27BF">
          <w:pPr>
            <w:pStyle w:val="Title"/>
          </w:pPr>
          <w:r>
            <w:t>Christopher Ruffini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657"/>
        <w:gridCol w:w="7415"/>
      </w:tblGrid>
      <w:tr w:rsidR="00C75097" w:rsidTr="00C75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C75097" w:rsidRDefault="00C75097"/>
        </w:tc>
        <w:tc>
          <w:tcPr>
            <w:tcW w:w="4087" w:type="pct"/>
          </w:tcPr>
          <w:p w:rsidR="00C75097" w:rsidRDefault="00C75097"/>
        </w:tc>
      </w:tr>
      <w:tr w:rsidR="00C75097" w:rsidTr="00C75097">
        <w:tc>
          <w:tcPr>
            <w:tcW w:w="913" w:type="pct"/>
          </w:tcPr>
          <w:p w:rsidR="00C75097" w:rsidRDefault="00C75097"/>
        </w:tc>
        <w:tc>
          <w:tcPr>
            <w:tcW w:w="4087" w:type="pct"/>
          </w:tcPr>
          <w:p w:rsidR="00C75097" w:rsidRPr="00F4506B" w:rsidRDefault="00A86127" w:rsidP="006A27BF">
            <w:pPr>
              <w:pStyle w:val="ContactInfo"/>
              <w:rPr>
                <w:b/>
                <w:sz w:val="16"/>
                <w:szCs w:val="16"/>
              </w:rPr>
            </w:pPr>
            <w:r w:rsidRPr="00F4506B">
              <w:rPr>
                <w:b/>
                <w:sz w:val="16"/>
                <w:szCs w:val="16"/>
              </w:rPr>
              <w:t>537 North 11</w:t>
            </w:r>
            <w:r w:rsidRPr="00F4506B">
              <w:rPr>
                <w:b/>
                <w:sz w:val="16"/>
                <w:szCs w:val="16"/>
                <w:vertAlign w:val="superscript"/>
              </w:rPr>
              <w:t>th</w:t>
            </w:r>
            <w:r w:rsidRPr="00F4506B">
              <w:rPr>
                <w:b/>
                <w:sz w:val="16"/>
                <w:szCs w:val="16"/>
              </w:rPr>
              <w:t xml:space="preserve"> Street, Philadelphia</w:t>
            </w:r>
            <w:r w:rsidR="007B6083" w:rsidRPr="00F4506B">
              <w:rPr>
                <w:b/>
                <w:sz w:val="16"/>
                <w:szCs w:val="16"/>
              </w:rPr>
              <w:t>, Pennsylvania 19123</w:t>
            </w:r>
            <w:r w:rsidR="00673B2E" w:rsidRPr="00F4506B">
              <w:rPr>
                <w:b/>
                <w:sz w:val="16"/>
                <w:szCs w:val="16"/>
              </w:rPr>
              <w:t> </w:t>
            </w:r>
            <w:r w:rsidR="00673B2E" w:rsidRPr="00F4506B">
              <w:rPr>
                <w:b/>
                <w:color w:val="A6A6A6" w:themeColor="background1" w:themeShade="A6"/>
                <w:sz w:val="16"/>
                <w:szCs w:val="16"/>
              </w:rPr>
              <w:t>|</w:t>
            </w:r>
            <w:r w:rsidR="00673B2E" w:rsidRPr="00F4506B">
              <w:rPr>
                <w:b/>
                <w:sz w:val="16"/>
                <w:szCs w:val="16"/>
              </w:rPr>
              <w:t> </w:t>
            </w:r>
            <w:r w:rsidR="006A27BF" w:rsidRPr="00F4506B">
              <w:rPr>
                <w:b/>
                <w:sz w:val="16"/>
                <w:szCs w:val="16"/>
              </w:rPr>
              <w:t>484-347-6871</w:t>
            </w:r>
            <w:r w:rsidR="00673B2E" w:rsidRPr="00F4506B">
              <w:rPr>
                <w:b/>
                <w:sz w:val="16"/>
                <w:szCs w:val="16"/>
              </w:rPr>
              <w:t> </w:t>
            </w:r>
            <w:r w:rsidR="00673B2E" w:rsidRPr="00F4506B">
              <w:rPr>
                <w:b/>
                <w:color w:val="A6A6A6" w:themeColor="background1" w:themeShade="A6"/>
                <w:sz w:val="16"/>
                <w:szCs w:val="16"/>
              </w:rPr>
              <w:t>|</w:t>
            </w:r>
            <w:r w:rsidR="00673B2E" w:rsidRPr="00F4506B">
              <w:rPr>
                <w:b/>
                <w:sz w:val="16"/>
                <w:szCs w:val="16"/>
              </w:rPr>
              <w:t> </w:t>
            </w:r>
            <w:r w:rsidR="006A27BF" w:rsidRPr="00F4506B">
              <w:rPr>
                <w:b/>
                <w:sz w:val="16"/>
                <w:szCs w:val="16"/>
              </w:rPr>
              <w:t>CRuffini92690@gmail.com</w:t>
            </w:r>
          </w:p>
        </w:tc>
      </w:tr>
    </w:tbl>
    <w:p w:rsidR="00C75097" w:rsidRDefault="006A27BF">
      <w:pPr>
        <w:pStyle w:val="SectionHeading"/>
      </w:pPr>
      <w:r>
        <w:t>Job Objective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ummary"/>
      </w:tblPr>
      <w:tblGrid>
        <w:gridCol w:w="1657"/>
        <w:gridCol w:w="7415"/>
      </w:tblGrid>
      <w:tr w:rsidR="00C75097" w:rsidTr="00C75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C75097" w:rsidRDefault="00C75097"/>
        </w:tc>
        <w:tc>
          <w:tcPr>
            <w:tcW w:w="4087" w:type="pct"/>
          </w:tcPr>
          <w:p w:rsidR="00C75097" w:rsidRDefault="00C75097"/>
        </w:tc>
      </w:tr>
      <w:tr w:rsidR="00C75097" w:rsidTr="006A27BF">
        <w:trPr>
          <w:trHeight w:val="243"/>
        </w:trPr>
        <w:tc>
          <w:tcPr>
            <w:tcW w:w="913" w:type="pct"/>
          </w:tcPr>
          <w:p w:rsidR="00C75097" w:rsidRDefault="00C75097"/>
        </w:tc>
        <w:tc>
          <w:tcPr>
            <w:tcW w:w="4087" w:type="pct"/>
          </w:tcPr>
          <w:p w:rsidR="00C75097" w:rsidRDefault="006A27BF" w:rsidP="006A27BF">
            <w:r w:rsidRPr="008F17E0">
              <w:rPr>
                <w:color w:val="auto"/>
              </w:rPr>
              <w:t>Obtain a teaching position that will utilize my strong dedicat</w:t>
            </w:r>
            <w:r w:rsidR="008F17E0" w:rsidRPr="008F17E0">
              <w:rPr>
                <w:color w:val="auto"/>
              </w:rPr>
              <w:t>ion to children’s development for</w:t>
            </w:r>
            <w:r w:rsidRPr="008F17E0">
              <w:rPr>
                <w:color w:val="auto"/>
              </w:rPr>
              <w:t xml:space="preserve"> their educational needs.</w:t>
            </w:r>
          </w:p>
        </w:tc>
      </w:tr>
    </w:tbl>
    <w:p w:rsidR="00C75097" w:rsidRDefault="006A27BF">
      <w:pPr>
        <w:pStyle w:val="SectionHeading"/>
      </w:pPr>
      <w:r>
        <w:t>Qualification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kills"/>
      </w:tblPr>
      <w:tblGrid>
        <w:gridCol w:w="1657"/>
        <w:gridCol w:w="7415"/>
      </w:tblGrid>
      <w:tr w:rsidR="00C75097" w:rsidTr="00C75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C75097" w:rsidRDefault="00C75097"/>
        </w:tc>
        <w:tc>
          <w:tcPr>
            <w:tcW w:w="4087" w:type="pct"/>
          </w:tcPr>
          <w:p w:rsidR="00C75097" w:rsidRDefault="00C75097"/>
        </w:tc>
      </w:tr>
      <w:tr w:rsidR="00C75097" w:rsidTr="00375639">
        <w:trPr>
          <w:trHeight w:val="441"/>
        </w:trPr>
        <w:tc>
          <w:tcPr>
            <w:tcW w:w="913" w:type="pct"/>
          </w:tcPr>
          <w:p w:rsidR="00C75097" w:rsidRDefault="00C75097"/>
        </w:tc>
        <w:tc>
          <w:tcPr>
            <w:tcW w:w="4087" w:type="pct"/>
          </w:tcPr>
          <w:p w:rsidR="00C75097" w:rsidRPr="00375639" w:rsidRDefault="006A27BF" w:rsidP="006A27BF">
            <w:pPr>
              <w:pStyle w:val="Subsection"/>
              <w:rPr>
                <w:sz w:val="20"/>
              </w:rPr>
            </w:pPr>
            <w:r w:rsidRPr="00375639">
              <w:rPr>
                <w:sz w:val="20"/>
              </w:rPr>
              <w:t>I have experience teachin</w:t>
            </w:r>
            <w:r w:rsidR="00A86127">
              <w:rPr>
                <w:sz w:val="20"/>
              </w:rPr>
              <w:t>g all grades from preschool to 8th</w:t>
            </w:r>
            <w:r w:rsidRPr="00375639">
              <w:rPr>
                <w:sz w:val="20"/>
              </w:rPr>
              <w:t xml:space="preserve"> grade. While teaching, I have taught in many different environments ranging from day cares, summer camps and in general and special education classrooms at high levels.</w:t>
            </w:r>
            <w:r w:rsidR="00375639">
              <w:rPr>
                <w:sz w:val="20"/>
              </w:rPr>
              <w:t xml:space="preserve"> Within these experiences, I efficiently created lesson plans, differentiated to appropriateness and planned out events and communi</w:t>
            </w:r>
            <w:r w:rsidR="00A86127">
              <w:rPr>
                <w:sz w:val="20"/>
              </w:rPr>
              <w:t>cated with parents and faculty efficiently.</w:t>
            </w:r>
            <w:r w:rsidR="008F17E0">
              <w:rPr>
                <w:sz w:val="20"/>
              </w:rPr>
              <w:t xml:space="preserve"> As a graduate of Temple University, I am confident that I have obtained the skills and knowledge to help me prosper in a teaching position with success and readiness.</w:t>
            </w:r>
          </w:p>
        </w:tc>
      </w:tr>
      <w:tr w:rsidR="00C75097" w:rsidTr="00C75097">
        <w:tc>
          <w:tcPr>
            <w:tcW w:w="913" w:type="pct"/>
          </w:tcPr>
          <w:p w:rsidR="00C75097" w:rsidRDefault="00C75097"/>
        </w:tc>
        <w:tc>
          <w:tcPr>
            <w:tcW w:w="4087" w:type="pct"/>
          </w:tcPr>
          <w:p w:rsidR="00C75097" w:rsidRDefault="00C75097" w:rsidP="006A27BF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:rsidR="00C75097" w:rsidRDefault="00673B2E">
      <w:pPr>
        <w:pStyle w:val="SectionHeading"/>
      </w:pPr>
      <w:r>
        <w:t>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657"/>
        <w:gridCol w:w="7415"/>
      </w:tblGrid>
      <w:tr w:rsidR="00C75097" w:rsidTr="003756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34"/>
        </w:trPr>
        <w:tc>
          <w:tcPr>
            <w:tcW w:w="913" w:type="pct"/>
          </w:tcPr>
          <w:p w:rsidR="00C75097" w:rsidRDefault="00C75097">
            <w:pPr>
              <w:spacing w:line="240" w:lineRule="auto"/>
            </w:pPr>
          </w:p>
        </w:tc>
        <w:tc>
          <w:tcPr>
            <w:tcW w:w="4087" w:type="pct"/>
          </w:tcPr>
          <w:p w:rsidR="00C75097" w:rsidRDefault="00C75097">
            <w:pPr>
              <w:spacing w:line="240" w:lineRule="auto"/>
            </w:pPr>
          </w:p>
        </w:tc>
      </w:tr>
      <w:tr w:rsidR="00C75097" w:rsidTr="00C75097">
        <w:tc>
          <w:tcPr>
            <w:tcW w:w="913" w:type="pct"/>
          </w:tcPr>
          <w:p w:rsidR="00C75097" w:rsidRDefault="00800683" w:rsidP="006A27BF">
            <w:pPr>
              <w:pStyle w:val="Date"/>
            </w:pPr>
            <w:r>
              <w:t>May 2006 ~ Present</w:t>
            </w:r>
          </w:p>
        </w:tc>
        <w:tc>
          <w:tcPr>
            <w:tcW w:w="4087" w:type="pct"/>
          </w:tcPr>
          <w:p w:rsidR="00C75097" w:rsidRDefault="006A27BF">
            <w:pPr>
              <w:pStyle w:val="Subsection"/>
            </w:pPr>
            <w:r>
              <w:t>Tennis Instructor</w:t>
            </w:r>
            <w:r w:rsidR="00800683">
              <w:t>, USTA Friends of Tennis</w:t>
            </w:r>
          </w:p>
          <w:p w:rsidR="00C75097" w:rsidRDefault="00800683" w:rsidP="00800683">
            <w:pPr>
              <w:pStyle w:val="ListBullet"/>
            </w:pPr>
            <w:r>
              <w:t>Planned and organized tennis events and le</w:t>
            </w:r>
            <w:r w:rsidR="00FE21E0">
              <w:t xml:space="preserve">ssons for various aged children. Conducted constant communication with family and other faculty members, </w:t>
            </w:r>
          </w:p>
        </w:tc>
      </w:tr>
      <w:sdt>
        <w:sdtPr>
          <w:rPr>
            <w:color w:val="595959" w:themeColor="text1" w:themeTint="A6"/>
          </w:rPr>
          <w:id w:val="-1144189173"/>
          <w15:repeatingSection/>
        </w:sdtPr>
        <w:sdtEndPr/>
        <w:sdtContent>
          <w:sdt>
            <w:sdtPr>
              <w:rPr>
                <w:color w:val="595959" w:themeColor="text1" w:themeTint="A6"/>
              </w:rPr>
              <w:id w:val="-693077924"/>
              <w:placeholder>
                <w:docPart w:val="A807D6E2245F4C8990EC8EE0A6865BE3"/>
              </w:placeholder>
              <w15:repeatingSectionItem/>
            </w:sdtPr>
            <w:sdtEndPr/>
            <w:sdtContent>
              <w:tr w:rsidR="00C75097" w:rsidTr="00C75097">
                <w:tc>
                  <w:tcPr>
                    <w:tcW w:w="913" w:type="pct"/>
                  </w:tcPr>
                  <w:p w:rsidR="00C75097" w:rsidRDefault="00800683" w:rsidP="00800683">
                    <w:pPr>
                      <w:pStyle w:val="Date"/>
                    </w:pPr>
                    <w:r>
                      <w:t>May 2013 ~ Present</w:t>
                    </w:r>
                  </w:p>
                </w:tc>
                <w:tc>
                  <w:tcPr>
                    <w:tcW w:w="4087" w:type="pct"/>
                  </w:tcPr>
                  <w:p w:rsidR="00C75097" w:rsidRDefault="00800683">
                    <w:pPr>
                      <w:pStyle w:val="Subsection"/>
                    </w:pPr>
                    <w:r>
                      <w:t>Daycare Teacher, ABO Haven</w:t>
                    </w:r>
                  </w:p>
                  <w:p w:rsidR="00C75097" w:rsidRDefault="00800683" w:rsidP="00800683">
                    <w:pPr>
                      <w:pStyle w:val="ListBullet"/>
                    </w:pPr>
                    <w:r>
                      <w:t>Planned and taught age appropriate lessons to 4 and 5 year olds and ran the after school</w:t>
                    </w:r>
                    <w:r w:rsidR="00687A44">
                      <w:t xml:space="preserve"> pro</w:t>
                    </w:r>
                    <w:r w:rsidR="00FE21E0">
                      <w:t>gram with 5 to 12 year olds and obtained</w:t>
                    </w:r>
                    <w:r w:rsidR="00687A44">
                      <w:t xml:space="preserve"> first aid and fire safety training.</w:t>
                    </w:r>
                    <w:r w:rsidR="00FE21E0">
                      <w:t xml:space="preserve"> Worked with many children with severe behavioral IEP’s and tracked progress of students with assessments and classroom management techniques.</w:t>
                    </w:r>
                  </w:p>
                </w:tc>
              </w:tr>
            </w:sdtContent>
          </w:sdt>
          <w:sdt>
            <w:sdtPr>
              <w:rPr>
                <w:color w:val="595959" w:themeColor="text1" w:themeTint="A6"/>
              </w:rPr>
              <w:id w:val="1836266606"/>
              <w:placeholder>
                <w:docPart w:val="05C3D0D3FE15417388C13AFF36473DA0"/>
              </w:placeholder>
              <w15:repeatingSectionItem/>
            </w:sdtPr>
            <w:sdtEndPr/>
            <w:sdtContent>
              <w:tr w:rsidR="00800683" w:rsidTr="00C75097">
                <w:tc>
                  <w:tcPr>
                    <w:tcW w:w="913" w:type="pct"/>
                  </w:tcPr>
                  <w:p w:rsidR="00800683" w:rsidRDefault="008F17E0" w:rsidP="00800683">
                    <w:pPr>
                      <w:pStyle w:val="Date"/>
                    </w:pPr>
                    <w:r>
                      <w:t>September 2011~</w:t>
                    </w:r>
                  </w:p>
                  <w:p w:rsidR="008F17E0" w:rsidRPr="008F17E0" w:rsidRDefault="008F17E0" w:rsidP="008F17E0">
                    <w:r w:rsidRPr="008F17E0">
                      <w:rPr>
                        <w:color w:val="auto"/>
                      </w:rPr>
                      <w:t>December 2014</w:t>
                    </w:r>
                  </w:p>
                </w:tc>
                <w:tc>
                  <w:tcPr>
                    <w:tcW w:w="4087" w:type="pct"/>
                  </w:tcPr>
                  <w:p w:rsidR="00800683" w:rsidRDefault="00800683">
                    <w:pPr>
                      <w:pStyle w:val="Subsection"/>
                    </w:pPr>
                    <w:r>
                      <w:t>Student Teacher, </w:t>
                    </w:r>
                    <w:r w:rsidR="00FE21E0">
                      <w:t>School District of Philadelphia</w:t>
                    </w:r>
                  </w:p>
                  <w:p w:rsidR="00800683" w:rsidRDefault="00FE21E0" w:rsidP="00FE21E0">
                    <w:pPr>
                      <w:pStyle w:val="ListBullet"/>
                    </w:pPr>
                    <w:r>
                      <w:t xml:space="preserve">Managed to intern </w:t>
                    </w:r>
                    <w:r w:rsidR="008F17E0">
                      <w:t>with over 7</w:t>
                    </w:r>
                    <w:r>
                      <w:t>0 hours of observations and practicums, completed a full semester of student teaching, implemented lesson and unit plans, created classroom management strategies and worked very close to co-workers to broaden teaching strategies.</w:t>
                    </w:r>
                  </w:p>
                </w:tc>
              </w:tr>
            </w:sdtContent>
          </w:sdt>
          <w:sdt>
            <w:sdtPr>
              <w:rPr>
                <w:color w:val="595959" w:themeColor="text1" w:themeTint="A6"/>
              </w:rPr>
              <w:id w:val="769598021"/>
              <w:placeholder>
                <w:docPart w:val="3DDFF59525D94D2EB1F463B427953915"/>
              </w:placeholder>
              <w15:repeatingSectionItem/>
            </w:sdtPr>
            <w:sdtEndPr/>
            <w:sdtContent>
              <w:tr w:rsidR="00FE21E0" w:rsidTr="00C75097">
                <w:tc>
                  <w:tcPr>
                    <w:tcW w:w="913" w:type="pct"/>
                  </w:tcPr>
                  <w:p w:rsidR="00FE21E0" w:rsidRDefault="00FE21E0" w:rsidP="00FE21E0">
                    <w:pPr>
                      <w:pStyle w:val="Date"/>
                    </w:pPr>
                    <w:r>
                      <w:t>September 2008~</w:t>
                    </w:r>
                  </w:p>
                  <w:p w:rsidR="00FE21E0" w:rsidRPr="00FE21E0" w:rsidRDefault="00FE21E0" w:rsidP="00FE21E0">
                    <w:pPr>
                      <w:rPr>
                        <w:color w:val="auto"/>
                      </w:rPr>
                    </w:pPr>
                    <w:r w:rsidRPr="00FE21E0">
                      <w:rPr>
                        <w:color w:val="auto"/>
                      </w:rPr>
                      <w:t>May 2009</w:t>
                    </w:r>
                  </w:p>
                  <w:p w:rsidR="00FE21E0" w:rsidRPr="00FE21E0" w:rsidRDefault="00FE21E0" w:rsidP="00FE21E0"/>
                </w:tc>
                <w:tc>
                  <w:tcPr>
                    <w:tcW w:w="4087" w:type="pct"/>
                  </w:tcPr>
                  <w:p w:rsidR="00FE21E0" w:rsidRDefault="00FE21E0">
                    <w:pPr>
                      <w:pStyle w:val="Subsection"/>
                    </w:pPr>
                    <w:r>
                      <w:t>Teacher Academy, Chester County Intermediate Unit</w:t>
                    </w:r>
                  </w:p>
                  <w:p w:rsidR="00FE21E0" w:rsidRDefault="00FE21E0" w:rsidP="00FE21E0">
                    <w:pPr>
                      <w:pStyle w:val="ListBullet"/>
                    </w:pPr>
                    <w:r>
                      <w:t>Accepted into the Chester County Intermediate Unit Tea</w:t>
                    </w:r>
                    <w:r w:rsidR="008F17E0">
                      <w:t>cher Academy Program, placed in all age groups ranging from kindergarten to 8</w:t>
                    </w:r>
                    <w:r w:rsidR="008F17E0" w:rsidRPr="008F17E0">
                      <w:rPr>
                        <w:vertAlign w:val="superscript"/>
                      </w:rPr>
                      <w:t>th</w:t>
                    </w:r>
                    <w:r w:rsidR="008F17E0">
                      <w:t xml:space="preserve"> grade, Implemented small and large group lessons plans, cooperated with many teachers in completing and co-teaching lessons.</w:t>
                    </w:r>
                  </w:p>
                </w:tc>
              </w:tr>
            </w:sdtContent>
          </w:sdt>
        </w:sdtContent>
      </w:sdt>
    </w:tbl>
    <w:p w:rsidR="00C75097" w:rsidRDefault="00673B2E">
      <w:pPr>
        <w:pStyle w:val="SectionHeading"/>
      </w:pPr>
      <w:r>
        <w:lastRenderedPageBreak/>
        <w:t>Education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657"/>
        <w:gridCol w:w="7415"/>
      </w:tblGrid>
      <w:tr w:rsidR="00C75097" w:rsidTr="00C75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C75097" w:rsidRDefault="00C75097">
            <w:pPr>
              <w:spacing w:line="240" w:lineRule="auto"/>
            </w:pPr>
          </w:p>
        </w:tc>
        <w:tc>
          <w:tcPr>
            <w:tcW w:w="4087" w:type="pct"/>
          </w:tcPr>
          <w:p w:rsidR="00C75097" w:rsidRDefault="00C75097">
            <w:pPr>
              <w:spacing w:line="240" w:lineRule="auto"/>
            </w:pPr>
          </w:p>
        </w:tc>
      </w:tr>
      <w:tr w:rsidR="00C75097" w:rsidTr="00C75097">
        <w:tc>
          <w:tcPr>
            <w:tcW w:w="913" w:type="pct"/>
          </w:tcPr>
          <w:p w:rsidR="00C75097" w:rsidRDefault="00800683" w:rsidP="00800683">
            <w:pPr>
              <w:pStyle w:val="Date"/>
            </w:pPr>
            <w:r>
              <w:t>December 2014</w:t>
            </w:r>
          </w:p>
        </w:tc>
        <w:tc>
          <w:tcPr>
            <w:tcW w:w="4087" w:type="pct"/>
          </w:tcPr>
          <w:p w:rsidR="00C75097" w:rsidRPr="0055780E" w:rsidRDefault="0055780E" w:rsidP="0055780E">
            <w:pPr>
              <w:pStyle w:val="Subsection"/>
              <w:rPr>
                <w:i/>
              </w:rPr>
            </w:pPr>
            <w:r w:rsidRPr="0055780E">
              <w:rPr>
                <w:rStyle w:val="Emphasis"/>
                <w:i w:val="0"/>
                <w:color w:val="auto"/>
              </w:rPr>
              <w:t>Bachelor of Science in Education in Early Childhood, Temple University</w:t>
            </w:r>
          </w:p>
        </w:tc>
      </w:tr>
      <w:sdt>
        <w:sdtPr>
          <w:id w:val="1945648944"/>
          <w15:repeatingSection/>
        </w:sdtPr>
        <w:sdtEndPr/>
        <w:sdtContent>
          <w:sdt>
            <w:sdtPr>
              <w:id w:val="1768577862"/>
              <w:placeholder>
                <w:docPart w:val="A807D6E2245F4C8990EC8EE0A6865BE3"/>
              </w:placeholder>
              <w15:repeatingSectionItem/>
            </w:sdtPr>
            <w:sdtEndPr/>
            <w:sdtContent>
              <w:tr w:rsidR="00C75097" w:rsidTr="00C75097">
                <w:tc>
                  <w:tcPr>
                    <w:tcW w:w="913" w:type="pct"/>
                  </w:tcPr>
                  <w:p w:rsidR="00C75097" w:rsidRDefault="0055780E" w:rsidP="0055780E">
                    <w:pPr>
                      <w:pStyle w:val="Date"/>
                    </w:pPr>
                    <w:r>
                      <w:t>May 2009</w:t>
                    </w:r>
                  </w:p>
                </w:tc>
                <w:tc>
                  <w:tcPr>
                    <w:tcW w:w="4087" w:type="pct"/>
                  </w:tcPr>
                  <w:p w:rsidR="00C75097" w:rsidRDefault="0055780E" w:rsidP="0055780E">
                    <w:pPr>
                      <w:pStyle w:val="Subsection"/>
                    </w:pPr>
                    <w:r>
                      <w:t>Diploma</w:t>
                    </w:r>
                    <w:r w:rsidR="00673B2E">
                      <w:t>,  </w:t>
                    </w:r>
                    <w:r w:rsidRPr="0055780E">
                      <w:rPr>
                        <w:rStyle w:val="Emphasis"/>
                        <w:i w:val="0"/>
                      </w:rPr>
                      <w:t>A</w:t>
                    </w:r>
                    <w:r w:rsidRPr="0055780E">
                      <w:rPr>
                        <w:rStyle w:val="Emphasis"/>
                        <w:i w:val="0"/>
                        <w:color w:val="auto"/>
                      </w:rPr>
                      <w:t>von Grove High School</w:t>
                    </w:r>
                  </w:p>
                </w:tc>
              </w:tr>
            </w:sdtContent>
          </w:sdt>
          <w:sdt>
            <w:sdtPr>
              <w:id w:val="1630509998"/>
              <w:placeholder>
                <w:docPart w:val="D695E8F77E6A4345A243FA4A60C1B12B"/>
              </w:placeholder>
              <w15:repeatingSectionItem/>
            </w:sdtPr>
            <w:sdtEndPr/>
            <w:sdtContent>
              <w:tr w:rsidR="0055780E" w:rsidTr="00C75097">
                <w:tc>
                  <w:tcPr>
                    <w:tcW w:w="913" w:type="pct"/>
                  </w:tcPr>
                  <w:p w:rsidR="0055780E" w:rsidRDefault="0055780E" w:rsidP="0055780E">
                    <w:pPr>
                      <w:pStyle w:val="Date"/>
                    </w:pPr>
                    <w:r>
                      <w:t>May 2009</w:t>
                    </w:r>
                  </w:p>
                </w:tc>
                <w:tc>
                  <w:tcPr>
                    <w:tcW w:w="4087" w:type="pct"/>
                  </w:tcPr>
                  <w:p w:rsidR="0055780E" w:rsidRDefault="0055780E" w:rsidP="0055780E">
                    <w:pPr>
                      <w:pStyle w:val="Subsection"/>
                    </w:pPr>
                    <w:r>
                      <w:t xml:space="preserve">Teacher Academy Certificate, Delaware County Community College </w:t>
                    </w:r>
                  </w:p>
                </w:tc>
              </w:tr>
            </w:sdtContent>
          </w:sdt>
        </w:sdtContent>
      </w:sdt>
    </w:tbl>
    <w:p w:rsidR="00C75097" w:rsidRDefault="0055780E">
      <w:r>
        <w:t xml:space="preserve"> </w:t>
      </w:r>
    </w:p>
    <w:p w:rsidR="00687A44" w:rsidRDefault="00687A44">
      <w:pPr>
        <w:rPr>
          <w:sz w:val="28"/>
          <w:szCs w:val="28"/>
        </w:rPr>
      </w:pPr>
    </w:p>
    <w:p w:rsidR="00687A44" w:rsidRDefault="00687A44">
      <w:pPr>
        <w:rPr>
          <w:sz w:val="28"/>
          <w:szCs w:val="28"/>
        </w:rPr>
      </w:pPr>
    </w:p>
    <w:p w:rsidR="00687A44" w:rsidRDefault="00687A44">
      <w:pPr>
        <w:rPr>
          <w:sz w:val="28"/>
          <w:szCs w:val="28"/>
        </w:rPr>
      </w:pPr>
    </w:p>
    <w:p w:rsidR="0055780E" w:rsidRPr="008F17E0" w:rsidRDefault="0055780E">
      <w:pPr>
        <w:rPr>
          <w:color w:val="auto"/>
          <w:sz w:val="28"/>
          <w:szCs w:val="28"/>
          <w:u w:val="single"/>
        </w:rPr>
      </w:pPr>
      <w:r w:rsidRPr="008F17E0">
        <w:rPr>
          <w:color w:val="auto"/>
          <w:sz w:val="28"/>
          <w:szCs w:val="28"/>
          <w:u w:val="single"/>
        </w:rPr>
        <w:t xml:space="preserve">References </w:t>
      </w:r>
    </w:p>
    <w:p w:rsidR="0055780E" w:rsidRPr="008F17E0" w:rsidRDefault="0055780E">
      <w:pPr>
        <w:rPr>
          <w:color w:val="auto"/>
          <w:sz w:val="28"/>
          <w:szCs w:val="28"/>
        </w:rPr>
      </w:pPr>
    </w:p>
    <w:p w:rsidR="00687A44" w:rsidRPr="008F17E0" w:rsidRDefault="0055780E">
      <w:pPr>
        <w:rPr>
          <w:color w:val="auto"/>
          <w:sz w:val="18"/>
          <w:szCs w:val="18"/>
        </w:rPr>
      </w:pPr>
      <w:r w:rsidRPr="008F17E0">
        <w:rPr>
          <w:color w:val="auto"/>
          <w:sz w:val="18"/>
          <w:szCs w:val="18"/>
          <w:u w:val="single"/>
        </w:rPr>
        <w:t>Mariam Arden</w:t>
      </w:r>
      <w:r w:rsidRPr="008F17E0">
        <w:rPr>
          <w:color w:val="auto"/>
          <w:sz w:val="18"/>
          <w:szCs w:val="18"/>
        </w:rPr>
        <w:t xml:space="preserve">                USTA </w:t>
      </w:r>
      <w:r w:rsidR="00687A44" w:rsidRPr="008F17E0">
        <w:rPr>
          <w:color w:val="auto"/>
          <w:sz w:val="18"/>
          <w:szCs w:val="18"/>
        </w:rPr>
        <w:t>District Coordinator, Kennett Square. 610 496 9691</w:t>
      </w:r>
    </w:p>
    <w:p w:rsidR="00687A44" w:rsidRPr="008F17E0" w:rsidRDefault="00687A44">
      <w:pPr>
        <w:rPr>
          <w:color w:val="auto"/>
          <w:sz w:val="18"/>
          <w:szCs w:val="18"/>
        </w:rPr>
      </w:pPr>
    </w:p>
    <w:p w:rsidR="00687A44" w:rsidRPr="008F17E0" w:rsidRDefault="00687A44">
      <w:pPr>
        <w:rPr>
          <w:color w:val="auto"/>
          <w:sz w:val="18"/>
          <w:szCs w:val="18"/>
        </w:rPr>
      </w:pPr>
      <w:r w:rsidRPr="008F17E0">
        <w:rPr>
          <w:color w:val="auto"/>
          <w:sz w:val="18"/>
          <w:szCs w:val="18"/>
          <w:u w:val="single"/>
        </w:rPr>
        <w:t>Marlo Satchell</w:t>
      </w:r>
      <w:r w:rsidRPr="008F17E0">
        <w:rPr>
          <w:color w:val="auto"/>
          <w:sz w:val="18"/>
          <w:szCs w:val="18"/>
        </w:rPr>
        <w:t xml:space="preserve">                ABO Haven Daycare Director, Philadelphia. 215 763 2890 </w:t>
      </w:r>
    </w:p>
    <w:p w:rsidR="00687A44" w:rsidRPr="008F17E0" w:rsidRDefault="00687A44">
      <w:pPr>
        <w:rPr>
          <w:color w:val="auto"/>
          <w:sz w:val="18"/>
          <w:szCs w:val="18"/>
        </w:rPr>
      </w:pPr>
    </w:p>
    <w:p w:rsidR="00687A44" w:rsidRPr="008F17E0" w:rsidRDefault="00601E59">
      <w:pPr>
        <w:rPr>
          <w:color w:val="auto"/>
          <w:sz w:val="18"/>
          <w:szCs w:val="18"/>
        </w:rPr>
      </w:pPr>
      <w:r w:rsidRPr="008F17E0">
        <w:rPr>
          <w:color w:val="auto"/>
          <w:sz w:val="18"/>
          <w:szCs w:val="18"/>
          <w:u w:val="single"/>
        </w:rPr>
        <w:t>Kim Myers</w:t>
      </w:r>
      <w:r w:rsidRPr="008F17E0">
        <w:rPr>
          <w:color w:val="auto"/>
          <w:sz w:val="18"/>
          <w:szCs w:val="18"/>
        </w:rPr>
        <w:t xml:space="preserve">                      Montessori Director, West Chester, Pennsylvania. 610-331-7531</w:t>
      </w:r>
    </w:p>
    <w:p w:rsidR="00601E59" w:rsidRPr="008F17E0" w:rsidRDefault="00601E59">
      <w:pPr>
        <w:rPr>
          <w:color w:val="auto"/>
          <w:sz w:val="18"/>
          <w:szCs w:val="18"/>
        </w:rPr>
      </w:pPr>
    </w:p>
    <w:p w:rsidR="00601E59" w:rsidRPr="008F17E0" w:rsidRDefault="00601E59">
      <w:pPr>
        <w:rPr>
          <w:color w:val="auto"/>
          <w:sz w:val="18"/>
          <w:szCs w:val="18"/>
        </w:rPr>
      </w:pPr>
      <w:r w:rsidRPr="008F17E0">
        <w:rPr>
          <w:color w:val="auto"/>
          <w:sz w:val="18"/>
          <w:szCs w:val="18"/>
          <w:u w:val="single"/>
        </w:rPr>
        <w:t>Ellarose Steinburg</w:t>
      </w:r>
      <w:r w:rsidRPr="008F17E0">
        <w:rPr>
          <w:color w:val="auto"/>
          <w:sz w:val="18"/>
          <w:szCs w:val="18"/>
        </w:rPr>
        <w:t xml:space="preserve">         Student Teaching Mentor, Philadelphia, </w:t>
      </w:r>
      <w:r w:rsidR="008F17E0" w:rsidRPr="008F17E0">
        <w:rPr>
          <w:color w:val="auto"/>
          <w:sz w:val="18"/>
          <w:szCs w:val="18"/>
        </w:rPr>
        <w:t>Pennsylvania</w:t>
      </w:r>
      <w:r w:rsidRPr="008F17E0">
        <w:rPr>
          <w:color w:val="auto"/>
          <w:sz w:val="18"/>
          <w:szCs w:val="18"/>
        </w:rPr>
        <w:t>. 215-858-5091</w:t>
      </w:r>
    </w:p>
    <w:p w:rsidR="0055780E" w:rsidRPr="0055780E" w:rsidRDefault="00687A44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sectPr w:rsidR="0055780E" w:rsidRPr="0055780E">
      <w:footerReference w:type="default" r:id="rId9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A2D" w:rsidRDefault="00940A2D">
      <w:pPr>
        <w:spacing w:after="0"/>
      </w:pPr>
      <w:r>
        <w:separator/>
      </w:r>
    </w:p>
    <w:p w:rsidR="00940A2D" w:rsidRDefault="00940A2D"/>
  </w:endnote>
  <w:endnote w:type="continuationSeparator" w:id="0">
    <w:p w:rsidR="00940A2D" w:rsidRDefault="00940A2D">
      <w:pPr>
        <w:spacing w:after="0"/>
      </w:pPr>
      <w:r>
        <w:continuationSeparator/>
      </w:r>
    </w:p>
    <w:p w:rsidR="00940A2D" w:rsidRDefault="00940A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097" w:rsidRDefault="00673B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5A49B7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A2D" w:rsidRDefault="00940A2D">
      <w:pPr>
        <w:spacing w:after="0"/>
      </w:pPr>
      <w:r>
        <w:separator/>
      </w:r>
    </w:p>
    <w:p w:rsidR="00940A2D" w:rsidRDefault="00940A2D"/>
  </w:footnote>
  <w:footnote w:type="continuationSeparator" w:id="0">
    <w:p w:rsidR="00940A2D" w:rsidRDefault="00940A2D">
      <w:pPr>
        <w:spacing w:after="0"/>
      </w:pPr>
      <w:r>
        <w:continuationSeparator/>
      </w:r>
    </w:p>
    <w:p w:rsidR="00940A2D" w:rsidRDefault="00940A2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4CB800B8"/>
    <w:multiLevelType w:val="hybridMultilevel"/>
    <w:tmpl w:val="392A7D62"/>
    <w:lvl w:ilvl="0" w:tplc="C3B4499C">
      <w:start w:val="13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attachedTemplate r:id="rId1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7BF"/>
    <w:rsid w:val="00375639"/>
    <w:rsid w:val="0055780E"/>
    <w:rsid w:val="005A49B7"/>
    <w:rsid w:val="00601E59"/>
    <w:rsid w:val="00673B2E"/>
    <w:rsid w:val="00687A44"/>
    <w:rsid w:val="006A27BF"/>
    <w:rsid w:val="007711D2"/>
    <w:rsid w:val="007B6083"/>
    <w:rsid w:val="00800683"/>
    <w:rsid w:val="008D5E3A"/>
    <w:rsid w:val="008F17E0"/>
    <w:rsid w:val="00940A2D"/>
    <w:rsid w:val="00A86127"/>
    <w:rsid w:val="00C75097"/>
    <w:rsid w:val="00EC26C2"/>
    <w:rsid w:val="00F4506B"/>
    <w:rsid w:val="00FE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3C1BF0-6008-4AB9-9730-82CAF9283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398E98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398E98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paragraph" w:styleId="ListParagraph">
    <w:name w:val="List Paragraph"/>
    <w:basedOn w:val="Normal"/>
    <w:uiPriority w:val="34"/>
    <w:unhideWhenUsed/>
    <w:qFormat/>
    <w:rsid w:val="006A2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d18_000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F61C061E28D4B829B984B5C25054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A8849-5148-4651-A9C4-81ED5755A1C6}"/>
      </w:docPartPr>
      <w:docPartBody>
        <w:p w:rsidR="009D1CC9" w:rsidRDefault="00D94585">
          <w:pPr>
            <w:pStyle w:val="AF61C061E28D4B829B984B5C25054B8F"/>
          </w:pPr>
          <w:r>
            <w:t>[Your Name]</w:t>
          </w:r>
        </w:p>
      </w:docPartBody>
    </w:docPart>
    <w:docPart>
      <w:docPartPr>
        <w:name w:val="A807D6E2245F4C8990EC8EE0A6865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15EC5-B7BB-4F40-A983-37E20326481D}"/>
      </w:docPartPr>
      <w:docPartBody>
        <w:p w:rsidR="009D1CC9" w:rsidRDefault="00D94585">
          <w:pPr>
            <w:pStyle w:val="A807D6E2245F4C8990EC8EE0A6865BE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5C3D0D3FE15417388C13AFF36473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0E850-46F3-4AC5-B5E8-25E5AE8FC635}"/>
      </w:docPartPr>
      <w:docPartBody>
        <w:p w:rsidR="009D1CC9" w:rsidRDefault="00641ECD" w:rsidP="00641ECD">
          <w:pPr>
            <w:pStyle w:val="05C3D0D3FE15417388C13AFF36473DA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695E8F77E6A4345A243FA4A60C1B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864B2-86DE-485D-9B11-29C1E734A1C1}"/>
      </w:docPartPr>
      <w:docPartBody>
        <w:p w:rsidR="009D1CC9" w:rsidRDefault="00641ECD" w:rsidP="00641ECD">
          <w:pPr>
            <w:pStyle w:val="D695E8F77E6A4345A243FA4A60C1B12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DDFF59525D94D2EB1F463B427953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857CF-69FE-403C-9E54-4D57622B63F0}"/>
      </w:docPartPr>
      <w:docPartBody>
        <w:p w:rsidR="00D97D98" w:rsidRDefault="004E38D3" w:rsidP="004E38D3">
          <w:pPr>
            <w:pStyle w:val="3DDFF59525D94D2EB1F463B42795391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ECD"/>
    <w:rsid w:val="00282DE0"/>
    <w:rsid w:val="004E38D3"/>
    <w:rsid w:val="00524716"/>
    <w:rsid w:val="005D0A1C"/>
    <w:rsid w:val="00641ECD"/>
    <w:rsid w:val="009D1CC9"/>
    <w:rsid w:val="00D94585"/>
    <w:rsid w:val="00D97D98"/>
    <w:rsid w:val="00F2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61C061E28D4B829B984B5C25054B8F">
    <w:name w:val="AF61C061E28D4B829B984B5C25054B8F"/>
  </w:style>
  <w:style w:type="paragraph" w:customStyle="1" w:styleId="EC8FCBA1F0DE4446B9582268A2EE31DD">
    <w:name w:val="EC8FCBA1F0DE4446B9582268A2EE31DD"/>
  </w:style>
  <w:style w:type="paragraph" w:customStyle="1" w:styleId="CCEC9FA13C4C456FA0243AF0360845E8">
    <w:name w:val="CCEC9FA13C4C456FA0243AF0360845E8"/>
  </w:style>
  <w:style w:type="paragraph" w:customStyle="1" w:styleId="DBD40B6DA49A4DFDB38D8BA19A87C16B">
    <w:name w:val="DBD40B6DA49A4DFDB38D8BA19A87C16B"/>
  </w:style>
  <w:style w:type="paragraph" w:customStyle="1" w:styleId="3831256FB4474CFAA9E565E80A28C0C0">
    <w:name w:val="3831256FB4474CFAA9E565E80A28C0C0"/>
  </w:style>
  <w:style w:type="paragraph" w:customStyle="1" w:styleId="C5E66BC89E544D598768619C89C51A88">
    <w:name w:val="C5E66BC89E544D598768619C89C51A88"/>
  </w:style>
  <w:style w:type="character" w:styleId="PlaceholderText">
    <w:name w:val="Placeholder Text"/>
    <w:basedOn w:val="DefaultParagraphFont"/>
    <w:uiPriority w:val="99"/>
    <w:semiHidden/>
    <w:rsid w:val="004E38D3"/>
    <w:rPr>
      <w:color w:val="808080"/>
    </w:rPr>
  </w:style>
  <w:style w:type="paragraph" w:customStyle="1" w:styleId="A807D6E2245F4C8990EC8EE0A6865BE3">
    <w:name w:val="A807D6E2245F4C8990EC8EE0A6865BE3"/>
  </w:style>
  <w:style w:type="paragraph" w:customStyle="1" w:styleId="B5F44D6B7B514DB8A1D86EB7DE29787A">
    <w:name w:val="B5F44D6B7B514DB8A1D86EB7DE29787A"/>
  </w:style>
  <w:style w:type="paragraph" w:customStyle="1" w:styleId="FA0990766D06422A92D7E83B6214A4DA">
    <w:name w:val="FA0990766D06422A92D7E83B6214A4DA"/>
  </w:style>
  <w:style w:type="paragraph" w:customStyle="1" w:styleId="FEF6AB02C8324F338C18B6B10C5DF5C2">
    <w:name w:val="FEF6AB02C8324F338C18B6B10C5DF5C2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944F11DAA174226B9F39638C5450AA2">
    <w:name w:val="C944F11DAA174226B9F39638C5450AA2"/>
  </w:style>
  <w:style w:type="paragraph" w:customStyle="1" w:styleId="1375F5DDE28F49B082B89FC5111BDA61">
    <w:name w:val="1375F5DDE28F49B082B89FC5111BDA61"/>
  </w:style>
  <w:style w:type="paragraph" w:customStyle="1" w:styleId="0B12FC7ECC6649AE8D9551C1D3E18A24">
    <w:name w:val="0B12FC7ECC6649AE8D9551C1D3E18A24"/>
  </w:style>
  <w:style w:type="paragraph" w:customStyle="1" w:styleId="AC687C00D60D4EC2AFABE78979113A39">
    <w:name w:val="AC687C00D60D4EC2AFABE78979113A39"/>
  </w:style>
  <w:style w:type="paragraph" w:customStyle="1" w:styleId="05C3D0D3FE15417388C13AFF36473DA0">
    <w:name w:val="05C3D0D3FE15417388C13AFF36473DA0"/>
    <w:rsid w:val="00641ECD"/>
  </w:style>
  <w:style w:type="paragraph" w:customStyle="1" w:styleId="D695E8F77E6A4345A243FA4A60C1B12B">
    <w:name w:val="D695E8F77E6A4345A243FA4A60C1B12B"/>
    <w:rsid w:val="00641ECD"/>
  </w:style>
  <w:style w:type="paragraph" w:customStyle="1" w:styleId="3DDFF59525D94D2EB1F463B427953915">
    <w:name w:val="3DDFF59525D94D2EB1F463B427953915"/>
    <w:rsid w:val="004E38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C36039-D93B-4434-8922-C55AB3A09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1</TotalTime>
  <Pages>3</Pages>
  <Words>406</Words>
  <Characters>2316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Christopher Ruffini</dc:creator>
  <cp:keywords/>
  <cp:lastModifiedBy>MJ</cp:lastModifiedBy>
  <cp:revision>2</cp:revision>
  <dcterms:created xsi:type="dcterms:W3CDTF">2016-03-04T01:55:00Z</dcterms:created>
  <dcterms:modified xsi:type="dcterms:W3CDTF">2016-03-04T01:55:00Z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