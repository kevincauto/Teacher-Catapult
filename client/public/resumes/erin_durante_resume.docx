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270"/>
        <w:tblW w:w="9990" w:type="dxa"/>
        <w:tblLook w:val="0000" w:firstRow="0" w:lastRow="0" w:firstColumn="0" w:lastColumn="0" w:noHBand="0" w:noVBand="0"/>
      </w:tblPr>
      <w:tblGrid>
        <w:gridCol w:w="2790"/>
        <w:gridCol w:w="7200"/>
      </w:tblGrid>
      <w:tr w:rsidR="00BD0FAE" w:rsidTr="00715CCF">
        <w:trPr>
          <w:trHeight w:val="270"/>
        </w:trPr>
        <w:tc>
          <w:tcPr>
            <w:tcW w:w="9990" w:type="dxa"/>
            <w:gridSpan w:val="2"/>
          </w:tcPr>
          <w:p w:rsidR="00BD0FAE" w:rsidRPr="00715CCF" w:rsidRDefault="00BD00F3" w:rsidP="00715CCF">
            <w:pPr>
              <w:rPr>
                <w:rStyle w:val="Position"/>
                <w:sz w:val="40"/>
                <w:szCs w:val="40"/>
              </w:rPr>
            </w:pPr>
            <w:bookmarkStart w:id="0" w:name="_GoBack"/>
            <w:bookmarkEnd w:id="0"/>
            <w:r w:rsidRPr="00715CCF">
              <w:rPr>
                <w:noProof/>
                <w:sz w:val="40"/>
                <w:szCs w:val="40"/>
              </w:rPr>
              <w:drawing>
                <wp:anchor distT="0" distB="0" distL="114300" distR="114300" simplePos="0" relativeHeight="251659264" behindDoc="1" locked="0" layoutInCell="1" allowOverlap="1" wp14:anchorId="35C0EEC1" wp14:editId="4594306A">
                  <wp:simplePos x="0" y="0"/>
                  <wp:positionH relativeFrom="column">
                    <wp:posOffset>5050155</wp:posOffset>
                  </wp:positionH>
                  <wp:positionV relativeFrom="paragraph">
                    <wp:posOffset>-33655</wp:posOffset>
                  </wp:positionV>
                  <wp:extent cx="1433948" cy="841716"/>
                  <wp:effectExtent l="0" t="0" r="0" b="0"/>
                  <wp:wrapNone/>
                  <wp:docPr id="2" name="Picture 2" descr="C:\Users\user\AppData\Local\Microsoft\Windows\Temporary Internet Files\Content.IE5\QDNW80W3\MC90029067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Temporary Internet Files\Content.IE5\QDNW80W3\MC900290673[1].wm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3948" cy="841716"/>
                          </a:xfrm>
                          <a:prstGeom prst="rect">
                            <a:avLst/>
                          </a:prstGeom>
                          <a:noFill/>
                          <a:ln>
                            <a:noFill/>
                          </a:ln>
                        </pic:spPr>
                      </pic:pic>
                    </a:graphicData>
                  </a:graphic>
                  <wp14:sizeRelH relativeFrom="page">
                    <wp14:pctWidth>0</wp14:pctWidth>
                  </wp14:sizeRelH>
                  <wp14:sizeRelV relativeFrom="page">
                    <wp14:pctHeight>0</wp14:pctHeight>
                  </wp14:sizeRelV>
                </wp:anchor>
              </w:drawing>
            </w:r>
            <w:r w:rsidR="00565808" w:rsidRPr="00715CCF">
              <w:rPr>
                <w:b/>
                <w:bCs/>
                <w:sz w:val="40"/>
                <w:szCs w:val="40"/>
              </w:rPr>
              <w:t>Erin Durante</w:t>
            </w:r>
          </w:p>
          <w:p w:rsidR="00BD0FAE" w:rsidRPr="00715CCF" w:rsidRDefault="00565808" w:rsidP="00715CCF">
            <w:pPr>
              <w:rPr>
                <w:sz w:val="28"/>
                <w:szCs w:val="28"/>
              </w:rPr>
            </w:pPr>
            <w:r w:rsidRPr="00715CCF">
              <w:rPr>
                <w:sz w:val="28"/>
                <w:szCs w:val="28"/>
              </w:rPr>
              <w:t>114 Coolidge Avenue</w:t>
            </w:r>
            <w:r w:rsidR="00E000F2" w:rsidRPr="00715CCF">
              <w:rPr>
                <w:sz w:val="28"/>
                <w:szCs w:val="28"/>
              </w:rPr>
              <w:t xml:space="preserve">, </w:t>
            </w:r>
            <w:r w:rsidRPr="00715CCF">
              <w:rPr>
                <w:sz w:val="28"/>
                <w:szCs w:val="28"/>
              </w:rPr>
              <w:t>Cheswick, PA 15024</w:t>
            </w:r>
          </w:p>
          <w:p w:rsidR="00BD0FAE" w:rsidRPr="00715CCF" w:rsidRDefault="00565808" w:rsidP="00715CCF">
            <w:pPr>
              <w:rPr>
                <w:rFonts w:cs="Arial"/>
                <w:sz w:val="28"/>
                <w:szCs w:val="28"/>
              </w:rPr>
            </w:pPr>
            <w:r w:rsidRPr="00715CCF">
              <w:rPr>
                <w:rFonts w:cs="Arial"/>
                <w:sz w:val="28"/>
                <w:szCs w:val="28"/>
              </w:rPr>
              <w:t>724-275-7560 (H) or 412-607-1106 (C)</w:t>
            </w:r>
          </w:p>
          <w:p w:rsidR="00E000F2" w:rsidRPr="005D1892" w:rsidRDefault="00565808" w:rsidP="00715CCF">
            <w:pPr>
              <w:rPr>
                <w:rFonts w:cs="Arial"/>
                <w:sz w:val="24"/>
              </w:rPr>
            </w:pPr>
            <w:r w:rsidRPr="00715CCF">
              <w:rPr>
                <w:rFonts w:cs="Arial"/>
                <w:sz w:val="28"/>
                <w:szCs w:val="28"/>
              </w:rPr>
              <w:t>eodurante@gmail.com</w:t>
            </w:r>
          </w:p>
          <w:p w:rsidR="00BD0FAE" w:rsidRDefault="00BD0FAE" w:rsidP="00715CCF"/>
        </w:tc>
      </w:tr>
      <w:tr w:rsidR="00BD0FAE" w:rsidTr="00715CCF">
        <w:trPr>
          <w:trHeight w:val="7470"/>
        </w:trPr>
        <w:tc>
          <w:tcPr>
            <w:tcW w:w="2790" w:type="dxa"/>
            <w:tcBorders>
              <w:right w:val="single" w:sz="4" w:space="0" w:color="808080"/>
            </w:tcBorders>
          </w:tcPr>
          <w:p w:rsidR="0004237E" w:rsidRDefault="0004237E" w:rsidP="00715CCF">
            <w:pPr>
              <w:pStyle w:val="Testimonial"/>
            </w:pPr>
          </w:p>
          <w:p w:rsidR="0004237E" w:rsidRDefault="0004237E" w:rsidP="00715CCF">
            <w:pPr>
              <w:pStyle w:val="Testimonial"/>
            </w:pPr>
          </w:p>
          <w:p w:rsidR="00BD0FAE" w:rsidRDefault="00BD0FAE" w:rsidP="00715CCF">
            <w:pPr>
              <w:pStyle w:val="Testimonial"/>
            </w:pPr>
            <w:r>
              <w:t>“...</w:t>
            </w:r>
            <w:r w:rsidR="00CF746B">
              <w:t>from my class at Duquesne, through Dr. Tomei…he presented these lessons…the lesson on Plant Cells. Erin Durante’s work was featured because she used PowerPoint, Work Pages, and a Web Site that were all integrated!!!  Congrats!!!</w:t>
            </w:r>
            <w:r>
              <w:t>...”</w:t>
            </w:r>
          </w:p>
          <w:p w:rsidR="00CF746B" w:rsidRDefault="00CF746B" w:rsidP="00715CCF">
            <w:pPr>
              <w:pStyle w:val="Reference"/>
              <w:spacing w:after="0"/>
            </w:pPr>
            <w:r>
              <w:t>Linda Holsopple</w:t>
            </w:r>
          </w:p>
          <w:p w:rsidR="00CF746B" w:rsidRDefault="00CF746B" w:rsidP="00715CCF">
            <w:pPr>
              <w:pStyle w:val="Reference"/>
              <w:spacing w:after="0"/>
            </w:pPr>
            <w:r>
              <w:t xml:space="preserve"> Principal</w:t>
            </w:r>
          </w:p>
          <w:p w:rsidR="00573211" w:rsidRDefault="00573211" w:rsidP="00715CCF">
            <w:pPr>
              <w:pStyle w:val="Reference"/>
            </w:pPr>
          </w:p>
          <w:p w:rsidR="0004237E" w:rsidRDefault="0004237E" w:rsidP="00715CCF">
            <w:pPr>
              <w:pStyle w:val="Reference"/>
            </w:pPr>
          </w:p>
          <w:p w:rsidR="0004237E" w:rsidRPr="00BD0FAE" w:rsidRDefault="0004237E" w:rsidP="00715CCF">
            <w:pPr>
              <w:pStyle w:val="Testimonial"/>
            </w:pPr>
            <w:r>
              <w:t>“...I am consistently impressed with her confidence and strength in the classroom. She strives to reach all students through creative lessons…Her leadership skills have won the hearts of her coworkers….”</w:t>
            </w:r>
          </w:p>
          <w:p w:rsidR="0004237E" w:rsidRDefault="0004237E" w:rsidP="00715CCF">
            <w:pPr>
              <w:pStyle w:val="Reference"/>
              <w:spacing w:after="0"/>
            </w:pPr>
            <w:r>
              <w:t>Darlene McWilliams</w:t>
            </w:r>
          </w:p>
          <w:p w:rsidR="0004237E" w:rsidRDefault="0004237E" w:rsidP="00715CCF">
            <w:pPr>
              <w:pStyle w:val="Reference"/>
              <w:spacing w:after="0"/>
            </w:pPr>
            <w:r>
              <w:t>Teacher</w:t>
            </w:r>
          </w:p>
          <w:p w:rsidR="0004237E" w:rsidRDefault="0004237E" w:rsidP="00715CCF">
            <w:pPr>
              <w:pStyle w:val="Reference"/>
            </w:pPr>
          </w:p>
          <w:p w:rsidR="0004237E" w:rsidRDefault="0004237E" w:rsidP="00715CCF">
            <w:pPr>
              <w:pStyle w:val="Reference"/>
            </w:pPr>
          </w:p>
          <w:p w:rsidR="00F70B5A" w:rsidRDefault="00F70B5A" w:rsidP="00715CCF">
            <w:pPr>
              <w:pStyle w:val="Testimonial"/>
            </w:pPr>
          </w:p>
          <w:p w:rsidR="00F70B5A" w:rsidRDefault="00F70B5A" w:rsidP="00715CCF">
            <w:pPr>
              <w:pStyle w:val="Testimonial"/>
            </w:pPr>
          </w:p>
          <w:p w:rsidR="00BD0FAE" w:rsidRDefault="00F70B5A" w:rsidP="00715CCF">
            <w:pPr>
              <w:pStyle w:val="Testimonial"/>
            </w:pPr>
            <w:r>
              <w:t xml:space="preserve"> </w:t>
            </w:r>
            <w:r w:rsidR="00BD0FAE">
              <w:t>“...</w:t>
            </w:r>
            <w:r w:rsidR="00CF746B">
              <w:t>I would like you to know how wonderful you are as a teacher.  You’ve been very patient with him, yet firm in your expectations because you know that he can do it! I feel you are passionate and enthusiastic about teaching</w:t>
            </w:r>
            <w:r w:rsidR="00BD0FAE">
              <w:t>...”</w:t>
            </w:r>
          </w:p>
          <w:p w:rsidR="00BD0FAE" w:rsidRDefault="00CF746B" w:rsidP="00715CCF">
            <w:pPr>
              <w:pStyle w:val="Reference"/>
              <w:spacing w:after="0"/>
            </w:pPr>
            <w:r>
              <w:t>Lisa Lenz</w:t>
            </w:r>
          </w:p>
          <w:p w:rsidR="00CF746B" w:rsidRDefault="00CF746B" w:rsidP="00715CCF">
            <w:pPr>
              <w:pStyle w:val="Reference"/>
              <w:spacing w:after="0"/>
            </w:pPr>
            <w:r>
              <w:t>Former parent of a student</w:t>
            </w:r>
          </w:p>
          <w:p w:rsidR="00BD0FAE" w:rsidRDefault="00BD0FAE" w:rsidP="00715CCF">
            <w:pPr>
              <w:pStyle w:val="Reference"/>
            </w:pPr>
          </w:p>
          <w:p w:rsidR="00C205D6" w:rsidRDefault="00C205D6" w:rsidP="00715CCF">
            <w:pPr>
              <w:pStyle w:val="Reference"/>
            </w:pPr>
          </w:p>
          <w:p w:rsidR="00BD0FAE" w:rsidRPr="00BD0FAE" w:rsidRDefault="0004237E" w:rsidP="00715CCF">
            <w:pPr>
              <w:pStyle w:val="Testimonial"/>
            </w:pPr>
            <w:r>
              <w:t xml:space="preserve"> </w:t>
            </w:r>
            <w:r w:rsidR="00BD0FAE">
              <w:t>“</w:t>
            </w:r>
            <w:r>
              <w:t>…this illustrates her intense interest in teaching and making instruction exciting for students…Because of her high octane classes…management problems are nonexistent. …I have evaluated over 300 teachers. After working with Erin, I have found her to be an excellent teacher…</w:t>
            </w:r>
            <w:r w:rsidR="00BD0FAE">
              <w:t>.”</w:t>
            </w:r>
          </w:p>
          <w:p w:rsidR="00BD0FAE" w:rsidRDefault="0004237E" w:rsidP="00715CCF">
            <w:pPr>
              <w:pStyle w:val="Reference"/>
              <w:spacing w:after="0"/>
            </w:pPr>
            <w:r>
              <w:t>Richard P. Davis</w:t>
            </w:r>
          </w:p>
          <w:p w:rsidR="0004237E" w:rsidRDefault="0004237E" w:rsidP="00715CCF">
            <w:pPr>
              <w:pStyle w:val="Reference"/>
              <w:spacing w:after="0"/>
            </w:pPr>
            <w:r>
              <w:t>University of Pittsburgh Supervisor</w:t>
            </w:r>
          </w:p>
          <w:p w:rsidR="000964DF" w:rsidRDefault="000964DF" w:rsidP="00715CCF">
            <w:pPr>
              <w:pStyle w:val="Reference"/>
            </w:pPr>
          </w:p>
        </w:tc>
        <w:tc>
          <w:tcPr>
            <w:tcW w:w="7200" w:type="dxa"/>
            <w:tcBorders>
              <w:left w:val="single" w:sz="4" w:space="0" w:color="808080"/>
            </w:tcBorders>
          </w:tcPr>
          <w:p w:rsidR="00BD0FAE" w:rsidRPr="00E000F2" w:rsidRDefault="00BD0FAE" w:rsidP="00715CCF">
            <w:pPr>
              <w:pStyle w:val="Heading1"/>
            </w:pPr>
            <w:r w:rsidRPr="00E000F2">
              <w:lastRenderedPageBreak/>
              <w:t>Professional Profile</w:t>
            </w:r>
          </w:p>
          <w:p w:rsidR="00BD0FAE" w:rsidRDefault="00565808" w:rsidP="00715CCF">
            <w:pPr>
              <w:pStyle w:val="Text"/>
            </w:pPr>
            <w:r w:rsidRPr="00CC0F3D">
              <w:rPr>
                <w:b/>
              </w:rPr>
              <w:t>Dedicated elementary educator</w:t>
            </w:r>
            <w:r>
              <w:t xml:space="preserve"> looking to obtain a full-time teaching position in the elementary classroom where I can apply my experience, enthusiasm, and passion for teaching in a classroom setting, helping my students find personal success, exceeding their individual goals.  </w:t>
            </w:r>
          </w:p>
          <w:p w:rsidR="00BD0FAE" w:rsidRDefault="00565808" w:rsidP="00715CCF">
            <w:pPr>
              <w:pStyle w:val="Bulletedlistwspace"/>
            </w:pPr>
            <w:r>
              <w:t xml:space="preserve">Member of the </w:t>
            </w:r>
            <w:r w:rsidR="00CC0F3D">
              <w:rPr>
                <w:b/>
              </w:rPr>
              <w:t xml:space="preserve">Safety </w:t>
            </w:r>
            <w:r w:rsidRPr="00CC0F3D">
              <w:rPr>
                <w:b/>
              </w:rPr>
              <w:t>Team</w:t>
            </w:r>
            <w:r>
              <w:t xml:space="preserve"> from 2011 to Present</w:t>
            </w:r>
          </w:p>
          <w:p w:rsidR="00565808" w:rsidRDefault="00565808" w:rsidP="00715CCF">
            <w:pPr>
              <w:pStyle w:val="Bulletedlistwspace"/>
            </w:pPr>
            <w:r w:rsidRPr="00CC0F3D">
              <w:rPr>
                <w:b/>
              </w:rPr>
              <w:t>Coordinator and planner</w:t>
            </w:r>
            <w:r>
              <w:t xml:space="preserve"> of the Blackburn Center presentations to educate and promote student safety</w:t>
            </w:r>
          </w:p>
          <w:p w:rsidR="00565808" w:rsidRDefault="00565808" w:rsidP="00715CCF">
            <w:pPr>
              <w:pStyle w:val="Bulletedlistwspace"/>
            </w:pPr>
            <w:r>
              <w:t xml:space="preserve">Member of the </w:t>
            </w:r>
            <w:r w:rsidRPr="00CC0F3D">
              <w:rPr>
                <w:b/>
              </w:rPr>
              <w:t>Administrative Team</w:t>
            </w:r>
            <w:r>
              <w:t xml:space="preserve"> from 2007 to 2011</w:t>
            </w:r>
          </w:p>
          <w:p w:rsidR="00565808" w:rsidRDefault="00CC0F3D" w:rsidP="00715CCF">
            <w:pPr>
              <w:pStyle w:val="Bulletedlistwspace"/>
            </w:pPr>
            <w:r w:rsidRPr="00CC0F3D">
              <w:rPr>
                <w:b/>
              </w:rPr>
              <w:t>School representative</w:t>
            </w:r>
            <w:r w:rsidR="00565808" w:rsidRPr="00CC0F3D">
              <w:rPr>
                <w:b/>
              </w:rPr>
              <w:t xml:space="preserve"> and faculty trainer</w:t>
            </w:r>
            <w:r w:rsidR="00565808">
              <w:t xml:space="preserve"> for PowerTeacher and Study Island</w:t>
            </w:r>
          </w:p>
          <w:p w:rsidR="00565808" w:rsidRDefault="00565808" w:rsidP="00715CCF">
            <w:pPr>
              <w:pStyle w:val="Bulletedlistwspace"/>
            </w:pPr>
            <w:r w:rsidRPr="00CC0F3D">
              <w:rPr>
                <w:b/>
              </w:rPr>
              <w:t>Head of the Science Department</w:t>
            </w:r>
            <w:r>
              <w:t xml:space="preserve"> from 2002 to 2007</w:t>
            </w:r>
          </w:p>
          <w:p w:rsidR="00565808" w:rsidRDefault="00565808" w:rsidP="00715CCF">
            <w:pPr>
              <w:pStyle w:val="Bulletedlistwspace"/>
            </w:pPr>
            <w:r w:rsidRPr="00CC0F3D">
              <w:rPr>
                <w:b/>
              </w:rPr>
              <w:t>Wrote Science Curriculum</w:t>
            </w:r>
            <w:r>
              <w:t xml:space="preserve"> from 2003 to 2005</w:t>
            </w:r>
          </w:p>
          <w:p w:rsidR="00565808" w:rsidRDefault="00565808" w:rsidP="00715CCF">
            <w:pPr>
              <w:pStyle w:val="Bulletedlistwspace"/>
            </w:pPr>
            <w:r w:rsidRPr="00CC0F3D">
              <w:rPr>
                <w:b/>
              </w:rPr>
              <w:t>Liaison and coordinator of ESAP</w:t>
            </w:r>
            <w:r>
              <w:t xml:space="preserve"> from 2004 to 2007</w:t>
            </w:r>
          </w:p>
          <w:p w:rsidR="000E066D" w:rsidRDefault="000E066D" w:rsidP="00715CCF">
            <w:pPr>
              <w:pStyle w:val="smallspacing"/>
            </w:pPr>
          </w:p>
          <w:p w:rsidR="00A16B72" w:rsidRDefault="00A16B72" w:rsidP="00715CCF">
            <w:pPr>
              <w:pStyle w:val="smallspacing"/>
            </w:pPr>
          </w:p>
          <w:p w:rsidR="00A16B72" w:rsidRDefault="00A16B72" w:rsidP="00715CCF">
            <w:pPr>
              <w:pStyle w:val="smallspacing"/>
            </w:pPr>
          </w:p>
          <w:p w:rsidR="00BD0FAE" w:rsidRDefault="00A16B72" w:rsidP="00715CCF">
            <w:pPr>
              <w:pStyle w:val="Heading1"/>
            </w:pPr>
            <w:r>
              <w:t>Educational Skills</w:t>
            </w:r>
          </w:p>
          <w:p w:rsidR="00A16B72" w:rsidRPr="00A16B72" w:rsidRDefault="00137731" w:rsidP="00715CCF">
            <w:pPr>
              <w:numPr>
                <w:ilvl w:val="0"/>
                <w:numId w:val="9"/>
              </w:numPr>
              <w:spacing w:before="100" w:beforeAutospacing="1" w:after="100" w:afterAutospacing="1"/>
              <w:rPr>
                <w:szCs w:val="20"/>
              </w:rPr>
            </w:pPr>
            <w:r>
              <w:rPr>
                <w:noProof/>
                <w:szCs w:val="20"/>
              </w:rPr>
              <mc:AlternateContent>
                <mc:Choice Requires="wps">
                  <w:drawing>
                    <wp:anchor distT="0" distB="0" distL="114300" distR="114300" simplePos="0" relativeHeight="251658240" behindDoc="0" locked="0" layoutInCell="1" allowOverlap="1" wp14:anchorId="6112253A" wp14:editId="102B104B">
                      <wp:simplePos x="0" y="0"/>
                      <wp:positionH relativeFrom="column">
                        <wp:posOffset>2436495</wp:posOffset>
                      </wp:positionH>
                      <wp:positionV relativeFrom="paragraph">
                        <wp:posOffset>111125</wp:posOffset>
                      </wp:positionV>
                      <wp:extent cx="2371725" cy="170497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170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6B72" w:rsidRPr="00A16B72" w:rsidRDefault="00A16B72" w:rsidP="00A16B72">
                                  <w:pPr>
                                    <w:numPr>
                                      <w:ilvl w:val="0"/>
                                      <w:numId w:val="8"/>
                                    </w:numPr>
                                    <w:spacing w:before="100" w:beforeAutospacing="1" w:after="100" w:afterAutospacing="1"/>
                                    <w:rPr>
                                      <w:szCs w:val="20"/>
                                    </w:rPr>
                                  </w:pPr>
                                  <w:r w:rsidRPr="00A16B72">
                                    <w:rPr>
                                      <w:szCs w:val="20"/>
                                    </w:rPr>
                                    <w:t>IEP Knowledge</w:t>
                                  </w:r>
                                </w:p>
                                <w:p w:rsidR="00A16B72" w:rsidRPr="00A16B72" w:rsidRDefault="00A16B72" w:rsidP="00A16B72">
                                  <w:pPr>
                                    <w:numPr>
                                      <w:ilvl w:val="0"/>
                                      <w:numId w:val="8"/>
                                    </w:numPr>
                                    <w:spacing w:before="100" w:beforeAutospacing="1" w:after="100" w:afterAutospacing="1"/>
                                    <w:rPr>
                                      <w:szCs w:val="20"/>
                                    </w:rPr>
                                  </w:pPr>
                                  <w:r w:rsidRPr="00A16B72">
                                    <w:rPr>
                                      <w:szCs w:val="20"/>
                                    </w:rPr>
                                    <w:t>Curriculum Development</w:t>
                                  </w:r>
                                </w:p>
                                <w:p w:rsidR="00A16B72" w:rsidRPr="00A16B72" w:rsidRDefault="00A16B72" w:rsidP="00A16B72">
                                  <w:pPr>
                                    <w:numPr>
                                      <w:ilvl w:val="0"/>
                                      <w:numId w:val="8"/>
                                    </w:numPr>
                                    <w:spacing w:before="100" w:beforeAutospacing="1" w:after="100" w:afterAutospacing="1"/>
                                    <w:rPr>
                                      <w:szCs w:val="20"/>
                                    </w:rPr>
                                  </w:pPr>
                                  <w:r w:rsidRPr="00A16B72">
                                    <w:rPr>
                                      <w:szCs w:val="20"/>
                                    </w:rPr>
                                    <w:t>Classroom Management</w:t>
                                  </w:r>
                                </w:p>
                                <w:p w:rsidR="00A16B72" w:rsidRPr="00A16B72" w:rsidRDefault="00A16B72" w:rsidP="00A16B72">
                                  <w:pPr>
                                    <w:numPr>
                                      <w:ilvl w:val="0"/>
                                      <w:numId w:val="8"/>
                                    </w:numPr>
                                    <w:spacing w:before="100" w:beforeAutospacing="1" w:after="100" w:afterAutospacing="1"/>
                                    <w:rPr>
                                      <w:szCs w:val="20"/>
                                    </w:rPr>
                                  </w:pPr>
                                  <w:r w:rsidRPr="00A16B72">
                                    <w:rPr>
                                      <w:szCs w:val="20"/>
                                    </w:rPr>
                                    <w:t>Mentoring</w:t>
                                  </w:r>
                                </w:p>
                                <w:p w:rsidR="00A16B72" w:rsidRPr="00A16B72" w:rsidRDefault="00A16B72" w:rsidP="00A16B72">
                                  <w:pPr>
                                    <w:numPr>
                                      <w:ilvl w:val="0"/>
                                      <w:numId w:val="8"/>
                                    </w:numPr>
                                    <w:spacing w:before="100" w:beforeAutospacing="1" w:after="100" w:afterAutospacing="1"/>
                                    <w:rPr>
                                      <w:szCs w:val="20"/>
                                    </w:rPr>
                                  </w:pPr>
                                  <w:r w:rsidRPr="00A16B72">
                                    <w:rPr>
                                      <w:szCs w:val="20"/>
                                    </w:rPr>
                                    <w:t xml:space="preserve">Textbook Review </w:t>
                                  </w:r>
                                </w:p>
                                <w:p w:rsidR="00A16B72" w:rsidRPr="00A16B72" w:rsidRDefault="00A16B72" w:rsidP="00A16B72">
                                  <w:pPr>
                                    <w:numPr>
                                      <w:ilvl w:val="0"/>
                                      <w:numId w:val="8"/>
                                    </w:numPr>
                                    <w:spacing w:before="100" w:beforeAutospacing="1" w:after="100" w:afterAutospacing="1"/>
                                    <w:rPr>
                                      <w:szCs w:val="20"/>
                                    </w:rPr>
                                  </w:pPr>
                                  <w:r w:rsidRPr="00A16B72">
                                    <w:rPr>
                                      <w:szCs w:val="20"/>
                                    </w:rPr>
                                    <w:t>Committee &amp; In-service Leadership</w:t>
                                  </w:r>
                                </w:p>
                                <w:p w:rsidR="00A16B72" w:rsidRPr="00A16B72" w:rsidRDefault="00A16B72" w:rsidP="00A16B72">
                                  <w:pPr>
                                    <w:numPr>
                                      <w:ilvl w:val="0"/>
                                      <w:numId w:val="8"/>
                                    </w:numPr>
                                    <w:spacing w:before="100" w:beforeAutospacing="1" w:after="100" w:afterAutospacing="1"/>
                                    <w:rPr>
                                      <w:szCs w:val="20"/>
                                    </w:rPr>
                                  </w:pPr>
                                  <w:r w:rsidRPr="00A16B72">
                                    <w:rPr>
                                      <w:szCs w:val="20"/>
                                    </w:rPr>
                                    <w:t>Parental Involvement</w:t>
                                  </w:r>
                                </w:p>
                                <w:p w:rsidR="00A16B72" w:rsidRPr="00A16B72" w:rsidRDefault="00A16B72" w:rsidP="00A16B72">
                                  <w:pPr>
                                    <w:numPr>
                                      <w:ilvl w:val="0"/>
                                      <w:numId w:val="8"/>
                                    </w:numPr>
                                    <w:spacing w:before="100" w:beforeAutospacing="1" w:after="100" w:afterAutospacing="1"/>
                                    <w:rPr>
                                      <w:szCs w:val="20"/>
                                    </w:rPr>
                                  </w:pPr>
                                  <w:r w:rsidRPr="00A16B72">
                                    <w:rPr>
                                      <w:szCs w:val="20"/>
                                    </w:rPr>
                                    <w:t>Hands-on Instruction</w:t>
                                  </w:r>
                                </w:p>
                                <w:p w:rsidR="00A16B72" w:rsidRPr="00A16B72" w:rsidRDefault="00A16B72" w:rsidP="00A16B72">
                                  <w:pPr>
                                    <w:numPr>
                                      <w:ilvl w:val="0"/>
                                      <w:numId w:val="8"/>
                                    </w:numPr>
                                    <w:spacing w:before="100" w:beforeAutospacing="1" w:after="100" w:afterAutospacing="1"/>
                                    <w:rPr>
                                      <w:szCs w:val="20"/>
                                    </w:rPr>
                                  </w:pPr>
                                  <w:r w:rsidRPr="00A16B72">
                                    <w:rPr>
                                      <w:szCs w:val="20"/>
                                    </w:rPr>
                                    <w:t>Written Student Assessments</w:t>
                                  </w:r>
                                </w:p>
                                <w:p w:rsidR="00A16B72" w:rsidRDefault="00A16B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12253A" id="_x0000_t202" coordsize="21600,21600" o:spt="202" path="m,l,21600r21600,l21600,xe">
                      <v:stroke joinstyle="miter"/>
                      <v:path gradientshapeok="t" o:connecttype="rect"/>
                    </v:shapetype>
                    <v:shape id="Text Box 2" o:spid="_x0000_s1026" type="#_x0000_t202" style="position:absolute;left:0;text-align:left;margin-left:191.85pt;margin-top:8.75pt;width:186.75pt;height:13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3Z4tAIAALo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" filled="f" stroked="f">
                      <v:textbox>
                        <w:txbxContent>
                          <w:p w:rsidR="00A16B72" w:rsidRPr="00A16B72" w:rsidRDefault="00A16B72" w:rsidP="00A16B72">
                            <w:pPr>
                              <w:numPr>
                                <w:ilvl w:val="0"/>
                                <w:numId w:val="8"/>
                              </w:numPr>
                              <w:spacing w:before="100" w:beforeAutospacing="1" w:after="100" w:afterAutospacing="1"/>
                              <w:rPr>
                                <w:szCs w:val="20"/>
                              </w:rPr>
                            </w:pPr>
                            <w:r w:rsidRPr="00A16B72">
                              <w:rPr>
                                <w:szCs w:val="20"/>
                              </w:rPr>
                              <w:t>IEP Knowledge</w:t>
                            </w:r>
                          </w:p>
                          <w:p w:rsidR="00A16B72" w:rsidRPr="00A16B72" w:rsidRDefault="00A16B72" w:rsidP="00A16B72">
                            <w:pPr>
                              <w:numPr>
                                <w:ilvl w:val="0"/>
                                <w:numId w:val="8"/>
                              </w:numPr>
                              <w:spacing w:before="100" w:beforeAutospacing="1" w:after="100" w:afterAutospacing="1"/>
                              <w:rPr>
                                <w:szCs w:val="20"/>
                              </w:rPr>
                            </w:pPr>
                            <w:r w:rsidRPr="00A16B72">
                              <w:rPr>
                                <w:szCs w:val="20"/>
                              </w:rPr>
                              <w:t>Curriculum Development</w:t>
                            </w:r>
                          </w:p>
                          <w:p w:rsidR="00A16B72" w:rsidRPr="00A16B72" w:rsidRDefault="00A16B72" w:rsidP="00A16B72">
                            <w:pPr>
                              <w:numPr>
                                <w:ilvl w:val="0"/>
                                <w:numId w:val="8"/>
                              </w:numPr>
                              <w:spacing w:before="100" w:beforeAutospacing="1" w:after="100" w:afterAutospacing="1"/>
                              <w:rPr>
                                <w:szCs w:val="20"/>
                              </w:rPr>
                            </w:pPr>
                            <w:r w:rsidRPr="00A16B72">
                              <w:rPr>
                                <w:szCs w:val="20"/>
                              </w:rPr>
                              <w:t>Classroom Management</w:t>
                            </w:r>
                          </w:p>
                          <w:p w:rsidR="00A16B72" w:rsidRPr="00A16B72" w:rsidRDefault="00A16B72" w:rsidP="00A16B72">
                            <w:pPr>
                              <w:numPr>
                                <w:ilvl w:val="0"/>
                                <w:numId w:val="8"/>
                              </w:numPr>
                              <w:spacing w:before="100" w:beforeAutospacing="1" w:after="100" w:afterAutospacing="1"/>
                              <w:rPr>
                                <w:szCs w:val="20"/>
                              </w:rPr>
                            </w:pPr>
                            <w:r w:rsidRPr="00A16B72">
                              <w:rPr>
                                <w:szCs w:val="20"/>
                              </w:rPr>
                              <w:t>Mentoring</w:t>
                            </w:r>
                          </w:p>
                          <w:p w:rsidR="00A16B72" w:rsidRPr="00A16B72" w:rsidRDefault="00A16B72" w:rsidP="00A16B72">
                            <w:pPr>
                              <w:numPr>
                                <w:ilvl w:val="0"/>
                                <w:numId w:val="8"/>
                              </w:numPr>
                              <w:spacing w:before="100" w:beforeAutospacing="1" w:after="100" w:afterAutospacing="1"/>
                              <w:rPr>
                                <w:szCs w:val="20"/>
                              </w:rPr>
                            </w:pPr>
                            <w:r w:rsidRPr="00A16B72">
                              <w:rPr>
                                <w:szCs w:val="20"/>
                              </w:rPr>
                              <w:t xml:space="preserve">Textbook Review </w:t>
                            </w:r>
                          </w:p>
                          <w:p w:rsidR="00A16B72" w:rsidRPr="00A16B72" w:rsidRDefault="00A16B72" w:rsidP="00A16B72">
                            <w:pPr>
                              <w:numPr>
                                <w:ilvl w:val="0"/>
                                <w:numId w:val="8"/>
                              </w:numPr>
                              <w:spacing w:before="100" w:beforeAutospacing="1" w:after="100" w:afterAutospacing="1"/>
                              <w:rPr>
                                <w:szCs w:val="20"/>
                              </w:rPr>
                            </w:pPr>
                            <w:r w:rsidRPr="00A16B72">
                              <w:rPr>
                                <w:szCs w:val="20"/>
                              </w:rPr>
                              <w:t>Committee &amp; In-service Leadership</w:t>
                            </w:r>
                          </w:p>
                          <w:p w:rsidR="00A16B72" w:rsidRPr="00A16B72" w:rsidRDefault="00A16B72" w:rsidP="00A16B72">
                            <w:pPr>
                              <w:numPr>
                                <w:ilvl w:val="0"/>
                                <w:numId w:val="8"/>
                              </w:numPr>
                              <w:spacing w:before="100" w:beforeAutospacing="1" w:after="100" w:afterAutospacing="1"/>
                              <w:rPr>
                                <w:szCs w:val="20"/>
                              </w:rPr>
                            </w:pPr>
                            <w:r w:rsidRPr="00A16B72">
                              <w:rPr>
                                <w:szCs w:val="20"/>
                              </w:rPr>
                              <w:t>Parental Involvement</w:t>
                            </w:r>
                          </w:p>
                          <w:p w:rsidR="00A16B72" w:rsidRPr="00A16B72" w:rsidRDefault="00A16B72" w:rsidP="00A16B72">
                            <w:pPr>
                              <w:numPr>
                                <w:ilvl w:val="0"/>
                                <w:numId w:val="8"/>
                              </w:numPr>
                              <w:spacing w:before="100" w:beforeAutospacing="1" w:after="100" w:afterAutospacing="1"/>
                              <w:rPr>
                                <w:szCs w:val="20"/>
                              </w:rPr>
                            </w:pPr>
                            <w:r w:rsidRPr="00A16B72">
                              <w:rPr>
                                <w:szCs w:val="20"/>
                              </w:rPr>
                              <w:t>Hands-on Instruction</w:t>
                            </w:r>
                          </w:p>
                          <w:p w:rsidR="00A16B72" w:rsidRPr="00A16B72" w:rsidRDefault="00A16B72" w:rsidP="00A16B72">
                            <w:pPr>
                              <w:numPr>
                                <w:ilvl w:val="0"/>
                                <w:numId w:val="8"/>
                              </w:numPr>
                              <w:spacing w:before="100" w:beforeAutospacing="1" w:after="100" w:afterAutospacing="1"/>
                              <w:rPr>
                                <w:szCs w:val="20"/>
                              </w:rPr>
                            </w:pPr>
                            <w:r w:rsidRPr="00A16B72">
                              <w:rPr>
                                <w:szCs w:val="20"/>
                              </w:rPr>
                              <w:t>Written Student Assessments</w:t>
                            </w:r>
                          </w:p>
                          <w:p w:rsidR="00A16B72" w:rsidRDefault="00A16B72"/>
                        </w:txbxContent>
                      </v:textbox>
                    </v:shape>
                  </w:pict>
                </mc:Fallback>
              </mc:AlternateContent>
            </w:r>
            <w:r w:rsidR="00A16B72" w:rsidRPr="00A16B72">
              <w:rPr>
                <w:szCs w:val="20"/>
              </w:rPr>
              <w:t>Elementary Education (All Subjects</w:t>
            </w:r>
            <w:r w:rsidR="00BE1741">
              <w:rPr>
                <w:szCs w:val="20"/>
              </w:rPr>
              <w:t>)</w:t>
            </w:r>
          </w:p>
          <w:p w:rsidR="00A16B72" w:rsidRPr="00A16B72" w:rsidRDefault="00A16B72" w:rsidP="00715CCF">
            <w:pPr>
              <w:numPr>
                <w:ilvl w:val="0"/>
                <w:numId w:val="9"/>
              </w:numPr>
              <w:spacing w:before="100" w:beforeAutospacing="1" w:after="100" w:afterAutospacing="1"/>
              <w:rPr>
                <w:szCs w:val="20"/>
              </w:rPr>
            </w:pPr>
            <w:r w:rsidRPr="00A16B72">
              <w:rPr>
                <w:szCs w:val="20"/>
              </w:rPr>
              <w:t>Discovery Education Familiarity</w:t>
            </w:r>
          </w:p>
          <w:p w:rsidR="00A16B72" w:rsidRPr="00A16B72" w:rsidRDefault="00A16B72" w:rsidP="00715CCF">
            <w:pPr>
              <w:numPr>
                <w:ilvl w:val="0"/>
                <w:numId w:val="9"/>
              </w:numPr>
              <w:spacing w:before="100" w:beforeAutospacing="1" w:after="100" w:afterAutospacing="1"/>
              <w:rPr>
                <w:szCs w:val="20"/>
              </w:rPr>
            </w:pPr>
            <w:r w:rsidRPr="00A16B72">
              <w:rPr>
                <w:szCs w:val="20"/>
              </w:rPr>
              <w:t>Skilled with Animoto</w:t>
            </w:r>
          </w:p>
          <w:p w:rsidR="00A16B72" w:rsidRPr="00A16B72" w:rsidRDefault="00A16B72" w:rsidP="00715CCF">
            <w:pPr>
              <w:numPr>
                <w:ilvl w:val="0"/>
                <w:numId w:val="9"/>
              </w:numPr>
              <w:spacing w:before="100" w:beforeAutospacing="1" w:after="100" w:afterAutospacing="1"/>
              <w:rPr>
                <w:szCs w:val="20"/>
              </w:rPr>
            </w:pPr>
            <w:r w:rsidRPr="00A16B72">
              <w:rPr>
                <w:szCs w:val="20"/>
              </w:rPr>
              <w:t>Differentiated Instruction</w:t>
            </w:r>
          </w:p>
          <w:p w:rsidR="00A16B72" w:rsidRPr="00A16B72" w:rsidRDefault="00A16B72" w:rsidP="00715CCF">
            <w:pPr>
              <w:numPr>
                <w:ilvl w:val="0"/>
                <w:numId w:val="9"/>
              </w:numPr>
              <w:spacing w:before="100" w:beforeAutospacing="1" w:after="100" w:afterAutospacing="1"/>
              <w:rPr>
                <w:szCs w:val="20"/>
              </w:rPr>
            </w:pPr>
            <w:r w:rsidRPr="00A16B72">
              <w:rPr>
                <w:szCs w:val="20"/>
              </w:rPr>
              <w:t>Leader &amp; Trainer</w:t>
            </w:r>
          </w:p>
          <w:p w:rsidR="00A16B72" w:rsidRPr="00A16B72" w:rsidRDefault="00A16B72" w:rsidP="00715CCF">
            <w:pPr>
              <w:numPr>
                <w:ilvl w:val="0"/>
                <w:numId w:val="9"/>
              </w:numPr>
              <w:spacing w:before="100" w:beforeAutospacing="1" w:after="100" w:afterAutospacing="1"/>
              <w:rPr>
                <w:szCs w:val="20"/>
              </w:rPr>
            </w:pPr>
            <w:r w:rsidRPr="00A16B72">
              <w:rPr>
                <w:szCs w:val="20"/>
              </w:rPr>
              <w:t>Flexible &amp; Adaptive</w:t>
            </w:r>
          </w:p>
          <w:p w:rsidR="00A16B72" w:rsidRPr="00A16B72" w:rsidRDefault="00A16B72" w:rsidP="00715CCF">
            <w:pPr>
              <w:numPr>
                <w:ilvl w:val="0"/>
                <w:numId w:val="9"/>
              </w:numPr>
              <w:spacing w:before="100" w:beforeAutospacing="1" w:after="100" w:afterAutospacing="1"/>
              <w:rPr>
                <w:szCs w:val="20"/>
              </w:rPr>
            </w:pPr>
            <w:r w:rsidRPr="00A16B72">
              <w:rPr>
                <w:szCs w:val="20"/>
              </w:rPr>
              <w:t>Communication Skills</w:t>
            </w:r>
          </w:p>
          <w:p w:rsidR="00A16B72" w:rsidRPr="00A16B72" w:rsidRDefault="00A16B72" w:rsidP="00715CCF">
            <w:pPr>
              <w:numPr>
                <w:ilvl w:val="0"/>
                <w:numId w:val="9"/>
              </w:numPr>
              <w:spacing w:before="100" w:beforeAutospacing="1" w:after="100" w:afterAutospacing="1"/>
              <w:rPr>
                <w:szCs w:val="20"/>
              </w:rPr>
            </w:pPr>
            <w:r w:rsidRPr="00A16B72">
              <w:rPr>
                <w:szCs w:val="20"/>
              </w:rPr>
              <w:t>Patient</w:t>
            </w:r>
          </w:p>
          <w:p w:rsidR="00A16B72" w:rsidRPr="00A16B72" w:rsidRDefault="00A16B72" w:rsidP="00715CCF">
            <w:pPr>
              <w:numPr>
                <w:ilvl w:val="0"/>
                <w:numId w:val="9"/>
              </w:numPr>
              <w:spacing w:before="100" w:beforeAutospacing="1" w:after="100" w:afterAutospacing="1"/>
              <w:rPr>
                <w:szCs w:val="20"/>
              </w:rPr>
            </w:pPr>
            <w:r w:rsidRPr="00A16B72">
              <w:rPr>
                <w:szCs w:val="20"/>
              </w:rPr>
              <w:t>Excellent Work Ethic</w:t>
            </w:r>
          </w:p>
          <w:p w:rsidR="00A16B72" w:rsidRPr="00A16B72" w:rsidRDefault="00A16B72" w:rsidP="00715CCF">
            <w:pPr>
              <w:numPr>
                <w:ilvl w:val="0"/>
                <w:numId w:val="9"/>
              </w:numPr>
              <w:spacing w:before="100" w:beforeAutospacing="1" w:after="100" w:afterAutospacing="1"/>
              <w:rPr>
                <w:szCs w:val="20"/>
              </w:rPr>
            </w:pPr>
            <w:r w:rsidRPr="00A16B72">
              <w:rPr>
                <w:szCs w:val="20"/>
              </w:rPr>
              <w:t>Provide Supportive Environment</w:t>
            </w:r>
          </w:p>
          <w:p w:rsidR="00BD0FAE" w:rsidRDefault="001A2588" w:rsidP="00715CCF">
            <w:pPr>
              <w:pStyle w:val="Heading2"/>
            </w:pPr>
            <w:r>
              <w:t>Professional Experience</w:t>
            </w:r>
          </w:p>
          <w:p w:rsidR="00BD0FAE" w:rsidRPr="001A2588" w:rsidRDefault="001A2588" w:rsidP="00715CCF">
            <w:pPr>
              <w:pStyle w:val="Text"/>
              <w:spacing w:after="0"/>
              <w:rPr>
                <w:i/>
              </w:rPr>
            </w:pPr>
            <w:r w:rsidRPr="001A2588">
              <w:rPr>
                <w:i/>
              </w:rPr>
              <w:t>4</w:t>
            </w:r>
            <w:r w:rsidRPr="001A2588">
              <w:rPr>
                <w:i/>
                <w:vertAlign w:val="superscript"/>
              </w:rPr>
              <w:t>th</w:t>
            </w:r>
            <w:r w:rsidRPr="001A2588">
              <w:rPr>
                <w:i/>
              </w:rPr>
              <w:t xml:space="preserve"> and 5</w:t>
            </w:r>
            <w:r w:rsidRPr="001A2588">
              <w:rPr>
                <w:i/>
                <w:vertAlign w:val="superscript"/>
              </w:rPr>
              <w:t>th</w:t>
            </w:r>
            <w:r w:rsidRPr="001A2588">
              <w:rPr>
                <w:i/>
              </w:rPr>
              <w:t xml:space="preserve"> Grade Teacher                                                                  </w:t>
            </w:r>
            <w:r w:rsidR="005D1892">
              <w:rPr>
                <w:i/>
              </w:rPr>
              <w:t xml:space="preserve">       </w:t>
            </w:r>
            <w:r w:rsidRPr="001A2588">
              <w:rPr>
                <w:i/>
              </w:rPr>
              <w:t>8/2002 to Current</w:t>
            </w:r>
          </w:p>
          <w:p w:rsidR="001A2588" w:rsidRDefault="001A2588" w:rsidP="00715CCF">
            <w:pPr>
              <w:pStyle w:val="Text"/>
              <w:spacing w:after="0"/>
            </w:pPr>
            <w:r w:rsidRPr="001A2588">
              <w:rPr>
                <w:i/>
              </w:rPr>
              <w:t>Queen of Angels Catholic School – One Main Street, N. Huntingdon, PA</w:t>
            </w:r>
          </w:p>
          <w:p w:rsidR="001A2588" w:rsidRDefault="001A2588" w:rsidP="00715CCF">
            <w:pPr>
              <w:pStyle w:val="Text"/>
              <w:numPr>
                <w:ilvl w:val="0"/>
                <w:numId w:val="10"/>
              </w:numPr>
              <w:spacing w:after="0"/>
            </w:pPr>
            <w:r>
              <w:t>Design creative lessons to instruct students in several academic areas by utilizing hands-on activities to stimulate critical thinking</w:t>
            </w:r>
          </w:p>
          <w:p w:rsidR="001A2588" w:rsidRDefault="001A2588" w:rsidP="00715CCF">
            <w:pPr>
              <w:pStyle w:val="Text"/>
              <w:numPr>
                <w:ilvl w:val="0"/>
                <w:numId w:val="10"/>
              </w:numPr>
              <w:spacing w:after="0"/>
            </w:pPr>
            <w:r>
              <w:t>Incorporate technology in many aspects of instruction to meet the needs of the 21</w:t>
            </w:r>
            <w:r w:rsidRPr="001A2588">
              <w:rPr>
                <w:vertAlign w:val="superscript"/>
              </w:rPr>
              <w:t>st</w:t>
            </w:r>
            <w:r>
              <w:t xml:space="preserve"> century learner</w:t>
            </w:r>
          </w:p>
          <w:p w:rsidR="001A2588" w:rsidRDefault="00623CB4" w:rsidP="00715CCF">
            <w:pPr>
              <w:pStyle w:val="Text"/>
              <w:numPr>
                <w:ilvl w:val="0"/>
                <w:numId w:val="10"/>
              </w:numPr>
              <w:spacing w:after="0"/>
            </w:pPr>
            <w:r>
              <w:t>Recognized at Duquesne U</w:t>
            </w:r>
            <w:r w:rsidR="001A2588">
              <w:t>niversity and the Diocese of Greensburg for a technology based lesson designed and incorporated into my classroom</w:t>
            </w:r>
          </w:p>
          <w:p w:rsidR="001A2588" w:rsidRDefault="001A2588" w:rsidP="00715CCF">
            <w:pPr>
              <w:pStyle w:val="Text"/>
              <w:numPr>
                <w:ilvl w:val="0"/>
                <w:numId w:val="10"/>
              </w:numPr>
              <w:spacing w:after="0"/>
            </w:pPr>
            <w:r>
              <w:t>Utilize various instruction techniques, including differentiated instruction, to meet the needs of the variety of learning styles within the classroom</w:t>
            </w:r>
          </w:p>
          <w:p w:rsidR="001A2588" w:rsidRDefault="001A2588" w:rsidP="00715CCF">
            <w:pPr>
              <w:pStyle w:val="Text"/>
              <w:numPr>
                <w:ilvl w:val="0"/>
                <w:numId w:val="10"/>
              </w:numPr>
              <w:spacing w:after="0"/>
            </w:pPr>
            <w:r>
              <w:t>Maintain a positive rapport with students by providing an enriching learning environment where they feel comfortable to explore, ask questions, and learn</w:t>
            </w:r>
          </w:p>
          <w:p w:rsidR="001A2588" w:rsidRDefault="001A2588" w:rsidP="00715CCF">
            <w:pPr>
              <w:pStyle w:val="Text"/>
              <w:numPr>
                <w:ilvl w:val="0"/>
                <w:numId w:val="10"/>
              </w:numPr>
              <w:spacing w:after="0"/>
            </w:pPr>
            <w:r>
              <w:t>Take an active role in parent communication through my web page on the school’s website, emails, phone calls, newsletters, and handwritten forms</w:t>
            </w:r>
          </w:p>
          <w:p w:rsidR="001A2588" w:rsidRDefault="001A2588" w:rsidP="00715CCF">
            <w:pPr>
              <w:pStyle w:val="Text"/>
              <w:numPr>
                <w:ilvl w:val="0"/>
                <w:numId w:val="10"/>
              </w:numPr>
              <w:spacing w:after="0"/>
            </w:pPr>
            <w:r>
              <w:t>Attend workshops and classes to further my knowledge</w:t>
            </w:r>
          </w:p>
          <w:p w:rsidR="001A2588" w:rsidRDefault="001A2588" w:rsidP="00715CCF">
            <w:pPr>
              <w:pStyle w:val="Text"/>
              <w:numPr>
                <w:ilvl w:val="0"/>
                <w:numId w:val="10"/>
              </w:numPr>
              <w:spacing w:after="0"/>
            </w:pPr>
            <w:r>
              <w:t>School’s coordinator and faculty trainer for PowerTeacher and Study Island</w:t>
            </w:r>
          </w:p>
          <w:p w:rsidR="001A2588" w:rsidRDefault="001A2588" w:rsidP="00715CCF">
            <w:pPr>
              <w:pStyle w:val="Text"/>
              <w:numPr>
                <w:ilvl w:val="0"/>
                <w:numId w:val="10"/>
              </w:numPr>
              <w:spacing w:after="0"/>
            </w:pPr>
            <w:r>
              <w:t xml:space="preserve">Member </w:t>
            </w:r>
            <w:r w:rsidR="0093007F">
              <w:t>of the</w:t>
            </w:r>
            <w:r>
              <w:t xml:space="preserve"> school’s Safety Team</w:t>
            </w:r>
          </w:p>
          <w:p w:rsidR="001A2588" w:rsidRDefault="001A2588" w:rsidP="00715CCF">
            <w:pPr>
              <w:pStyle w:val="Text"/>
              <w:numPr>
                <w:ilvl w:val="0"/>
                <w:numId w:val="10"/>
              </w:numPr>
              <w:spacing w:after="0"/>
            </w:pPr>
            <w:r>
              <w:t>School’s coordinator and planner for the incorporation of the Blackburn Center sessions to educate and promote student safety</w:t>
            </w:r>
          </w:p>
          <w:p w:rsidR="001A2588" w:rsidRPr="001A2588" w:rsidRDefault="001A2588" w:rsidP="00715CCF">
            <w:pPr>
              <w:pStyle w:val="Text"/>
              <w:spacing w:after="0"/>
              <w:ind w:left="0"/>
            </w:pPr>
          </w:p>
          <w:p w:rsidR="001A2588" w:rsidRPr="001A2588" w:rsidRDefault="001A2588" w:rsidP="00715CCF">
            <w:pPr>
              <w:pStyle w:val="Text"/>
              <w:spacing w:after="0"/>
              <w:rPr>
                <w:i/>
              </w:rPr>
            </w:pPr>
            <w:r>
              <w:rPr>
                <w:i/>
              </w:rPr>
              <w:t>Administrative Team</w:t>
            </w:r>
            <w:r w:rsidRPr="001A2588">
              <w:rPr>
                <w:i/>
              </w:rPr>
              <w:t xml:space="preserve">                                                                 </w:t>
            </w:r>
            <w:r>
              <w:rPr>
                <w:i/>
              </w:rPr>
              <w:t xml:space="preserve">          </w:t>
            </w:r>
            <w:r w:rsidRPr="001A2588">
              <w:rPr>
                <w:i/>
              </w:rPr>
              <w:t xml:space="preserve"> </w:t>
            </w:r>
            <w:r>
              <w:rPr>
                <w:i/>
              </w:rPr>
              <w:t>12/2007 to 5/2011</w:t>
            </w:r>
          </w:p>
          <w:p w:rsidR="001A2588" w:rsidRDefault="001A2588" w:rsidP="00715CCF">
            <w:pPr>
              <w:pStyle w:val="Text"/>
              <w:spacing w:after="0"/>
              <w:rPr>
                <w:i/>
              </w:rPr>
            </w:pPr>
            <w:r w:rsidRPr="001A2588">
              <w:rPr>
                <w:i/>
              </w:rPr>
              <w:t>Queen of Angels Catholic School – One Main Street, N. Huntingdon, PA</w:t>
            </w:r>
          </w:p>
          <w:p w:rsidR="001A2588" w:rsidRDefault="001A2588" w:rsidP="00715CCF">
            <w:pPr>
              <w:pStyle w:val="Text"/>
              <w:numPr>
                <w:ilvl w:val="0"/>
                <w:numId w:val="11"/>
              </w:numPr>
              <w:spacing w:after="0"/>
            </w:pPr>
            <w:r>
              <w:t>Met on a weekly basis to brainstorm, plan, and problem solve school related issues</w:t>
            </w:r>
          </w:p>
          <w:p w:rsidR="001A2588" w:rsidRDefault="001A2588" w:rsidP="00715CCF">
            <w:pPr>
              <w:pStyle w:val="Text"/>
              <w:numPr>
                <w:ilvl w:val="0"/>
                <w:numId w:val="11"/>
              </w:numPr>
              <w:spacing w:after="0"/>
            </w:pPr>
            <w:r>
              <w:t>Rewrote school’s Student/Parent Handbook</w:t>
            </w:r>
          </w:p>
          <w:p w:rsidR="001A2588" w:rsidRDefault="001A2588" w:rsidP="00715CCF">
            <w:pPr>
              <w:pStyle w:val="Text"/>
              <w:numPr>
                <w:ilvl w:val="0"/>
                <w:numId w:val="11"/>
              </w:numPr>
              <w:spacing w:after="0"/>
            </w:pPr>
            <w:r>
              <w:t>Wrote and incorporated a REFOCUS form utilized by faculty members</w:t>
            </w:r>
          </w:p>
          <w:p w:rsidR="001A2588" w:rsidRDefault="001A2588" w:rsidP="00715CCF">
            <w:pPr>
              <w:pStyle w:val="Text"/>
              <w:numPr>
                <w:ilvl w:val="0"/>
                <w:numId w:val="11"/>
              </w:numPr>
              <w:spacing w:after="0"/>
            </w:pPr>
            <w:r>
              <w:t>Updated school policies and dress code</w:t>
            </w:r>
          </w:p>
          <w:p w:rsidR="001A2588" w:rsidRDefault="001A2588" w:rsidP="00715CCF">
            <w:pPr>
              <w:pStyle w:val="Text"/>
              <w:numPr>
                <w:ilvl w:val="0"/>
                <w:numId w:val="11"/>
              </w:numPr>
              <w:spacing w:after="0"/>
            </w:pPr>
            <w:r>
              <w:t>Helped solve daily school issues/occurrences</w:t>
            </w:r>
          </w:p>
          <w:p w:rsidR="001A2588" w:rsidRPr="001A2588" w:rsidRDefault="001A2588" w:rsidP="00715CCF">
            <w:pPr>
              <w:pStyle w:val="Text"/>
              <w:numPr>
                <w:ilvl w:val="0"/>
                <w:numId w:val="11"/>
              </w:numPr>
              <w:spacing w:after="0"/>
            </w:pPr>
            <w:r>
              <w:t>Team was disbanded in 2011</w:t>
            </w:r>
          </w:p>
          <w:p w:rsidR="001A2588" w:rsidRDefault="001A2588" w:rsidP="00715CCF">
            <w:pPr>
              <w:pStyle w:val="Heading1"/>
            </w:pPr>
          </w:p>
          <w:p w:rsidR="00A03849" w:rsidRPr="001A2588" w:rsidRDefault="00A03849" w:rsidP="00715CCF">
            <w:pPr>
              <w:pStyle w:val="Text"/>
              <w:spacing w:after="0"/>
              <w:rPr>
                <w:i/>
              </w:rPr>
            </w:pPr>
            <w:r>
              <w:rPr>
                <w:i/>
              </w:rPr>
              <w:t>Middle School Science Teacher</w:t>
            </w:r>
            <w:r w:rsidRPr="001A2588">
              <w:rPr>
                <w:i/>
              </w:rPr>
              <w:t xml:space="preserve">                                                        </w:t>
            </w:r>
            <w:r>
              <w:rPr>
                <w:i/>
              </w:rPr>
              <w:t xml:space="preserve">          </w:t>
            </w:r>
            <w:r w:rsidRPr="001A2588">
              <w:rPr>
                <w:i/>
              </w:rPr>
              <w:t xml:space="preserve"> </w:t>
            </w:r>
            <w:r>
              <w:rPr>
                <w:i/>
              </w:rPr>
              <w:t>8/1999 to 6/2002</w:t>
            </w:r>
          </w:p>
          <w:p w:rsidR="00A03849" w:rsidRDefault="00A03849" w:rsidP="00715CCF">
            <w:pPr>
              <w:pStyle w:val="Text"/>
              <w:spacing w:after="0"/>
              <w:rPr>
                <w:i/>
              </w:rPr>
            </w:pPr>
            <w:r w:rsidRPr="001A2588">
              <w:rPr>
                <w:i/>
              </w:rPr>
              <w:t xml:space="preserve">Queen of Angels Catholic School – </w:t>
            </w:r>
            <w:r>
              <w:rPr>
                <w:i/>
              </w:rPr>
              <w:t>320 North 7</w:t>
            </w:r>
            <w:r w:rsidRPr="00A03849">
              <w:rPr>
                <w:i/>
                <w:vertAlign w:val="superscript"/>
              </w:rPr>
              <w:t>th</w:t>
            </w:r>
            <w:r>
              <w:rPr>
                <w:i/>
              </w:rPr>
              <w:t xml:space="preserve"> Street, Jeannette</w:t>
            </w:r>
            <w:r w:rsidRPr="001A2588">
              <w:rPr>
                <w:i/>
              </w:rPr>
              <w:t>, PA</w:t>
            </w:r>
          </w:p>
          <w:p w:rsidR="00A03849" w:rsidRDefault="00A03849" w:rsidP="00715CCF">
            <w:pPr>
              <w:pStyle w:val="ListParagraph"/>
              <w:numPr>
                <w:ilvl w:val="0"/>
                <w:numId w:val="12"/>
              </w:numPr>
            </w:pPr>
            <w:r>
              <w:t>Planned and incorporated science lessons for grades 6, 7, and 8</w:t>
            </w:r>
          </w:p>
          <w:p w:rsidR="00A03849" w:rsidRDefault="00A03849" w:rsidP="00715CCF">
            <w:pPr>
              <w:pStyle w:val="ListParagraph"/>
              <w:numPr>
                <w:ilvl w:val="0"/>
                <w:numId w:val="12"/>
              </w:numPr>
            </w:pPr>
            <w:r>
              <w:t>Implemented many hands-on experiences within the science classroom to promote critical thinking, exploration, and inferencing</w:t>
            </w:r>
          </w:p>
          <w:p w:rsidR="00A03849" w:rsidRDefault="00A03849" w:rsidP="00715CCF">
            <w:pPr>
              <w:pStyle w:val="ListParagraph"/>
              <w:numPr>
                <w:ilvl w:val="0"/>
                <w:numId w:val="12"/>
              </w:numPr>
            </w:pPr>
            <w:r>
              <w:t>Incorporated writing across the science curriculum</w:t>
            </w:r>
          </w:p>
          <w:p w:rsidR="00A03849" w:rsidRDefault="00A03849" w:rsidP="00715CCF">
            <w:pPr>
              <w:pStyle w:val="ListParagraph"/>
              <w:numPr>
                <w:ilvl w:val="0"/>
                <w:numId w:val="12"/>
              </w:numPr>
            </w:pPr>
            <w:r>
              <w:t>Utilized technology in many aspects of instruction as well as with student learning</w:t>
            </w:r>
          </w:p>
          <w:p w:rsidR="00A03849" w:rsidRDefault="00A03849" w:rsidP="00715CCF">
            <w:pPr>
              <w:pStyle w:val="ListParagraph"/>
              <w:numPr>
                <w:ilvl w:val="0"/>
                <w:numId w:val="12"/>
              </w:numPr>
            </w:pPr>
            <w:r>
              <w:t>Coordinated and guided students in the planning and testing of science projects for the Mon-Yough Science Fair and PJAS</w:t>
            </w:r>
          </w:p>
          <w:p w:rsidR="00A03849" w:rsidRDefault="00A03849" w:rsidP="00715CCF">
            <w:pPr>
              <w:pStyle w:val="Text"/>
              <w:spacing w:after="0"/>
              <w:rPr>
                <w:i/>
              </w:rPr>
            </w:pPr>
          </w:p>
          <w:p w:rsidR="00A03849" w:rsidRPr="001A2588" w:rsidRDefault="00A03849" w:rsidP="00715CCF">
            <w:pPr>
              <w:pStyle w:val="Text"/>
              <w:spacing w:after="0"/>
              <w:rPr>
                <w:i/>
              </w:rPr>
            </w:pPr>
            <w:r>
              <w:rPr>
                <w:i/>
              </w:rPr>
              <w:t>Substitute/Long-Term Substitute Teacher</w:t>
            </w:r>
            <w:r w:rsidRPr="001A2588">
              <w:rPr>
                <w:i/>
              </w:rPr>
              <w:t xml:space="preserve">                                       </w:t>
            </w:r>
            <w:r>
              <w:rPr>
                <w:i/>
              </w:rPr>
              <w:t xml:space="preserve">          </w:t>
            </w:r>
            <w:r w:rsidRPr="001A2588">
              <w:rPr>
                <w:i/>
              </w:rPr>
              <w:t xml:space="preserve"> </w:t>
            </w:r>
            <w:r w:rsidR="00E35C18">
              <w:rPr>
                <w:i/>
              </w:rPr>
              <w:t>8/199</w:t>
            </w:r>
            <w:r>
              <w:rPr>
                <w:i/>
              </w:rPr>
              <w:t>4 to 5/1999</w:t>
            </w:r>
          </w:p>
          <w:p w:rsidR="00A03849" w:rsidRDefault="00A03849" w:rsidP="00715CCF">
            <w:pPr>
              <w:pStyle w:val="Text"/>
              <w:spacing w:after="0"/>
              <w:rPr>
                <w:i/>
              </w:rPr>
            </w:pPr>
            <w:r>
              <w:rPr>
                <w:i/>
              </w:rPr>
              <w:t>Various School Districts – Penn Trafford, Norwin, Elizabeth Forward, Queen of Angels Catholic</w:t>
            </w:r>
          </w:p>
          <w:p w:rsidR="00A03849" w:rsidRPr="006067E0" w:rsidRDefault="00A03849" w:rsidP="00715CCF">
            <w:pPr>
              <w:pStyle w:val="Text"/>
              <w:numPr>
                <w:ilvl w:val="0"/>
                <w:numId w:val="13"/>
              </w:numPr>
              <w:spacing w:after="0"/>
            </w:pPr>
            <w:r w:rsidRPr="006067E0">
              <w:t>Cooperated by accepting assignments in grades K-8</w:t>
            </w:r>
          </w:p>
          <w:p w:rsidR="00A03849" w:rsidRPr="006067E0" w:rsidRDefault="00A03849" w:rsidP="00715CCF">
            <w:pPr>
              <w:pStyle w:val="Text"/>
              <w:numPr>
                <w:ilvl w:val="0"/>
                <w:numId w:val="13"/>
              </w:numPr>
              <w:spacing w:after="0"/>
            </w:pPr>
            <w:r w:rsidRPr="006067E0">
              <w:t>Carried out duties of regular classroom teacher, modifying and improvising as needed</w:t>
            </w:r>
          </w:p>
          <w:p w:rsidR="00A03849" w:rsidRPr="006067E0" w:rsidRDefault="00A03849" w:rsidP="00715CCF">
            <w:pPr>
              <w:pStyle w:val="Text"/>
              <w:numPr>
                <w:ilvl w:val="0"/>
                <w:numId w:val="13"/>
              </w:numPr>
              <w:spacing w:after="0"/>
            </w:pPr>
            <w:r w:rsidRPr="006067E0">
              <w:t>Completed Professional Development seminars on Writing, Classroom Discipline, Behavior Management, and Symptoms of Drug Use</w:t>
            </w:r>
          </w:p>
          <w:p w:rsidR="00A03849" w:rsidRPr="006067E0" w:rsidRDefault="00A03849" w:rsidP="00715CCF">
            <w:pPr>
              <w:pStyle w:val="Text"/>
              <w:numPr>
                <w:ilvl w:val="0"/>
                <w:numId w:val="13"/>
              </w:numPr>
              <w:spacing w:after="0"/>
            </w:pPr>
            <w:r w:rsidRPr="006067E0">
              <w:t>Observed various teaching styles</w:t>
            </w:r>
          </w:p>
          <w:p w:rsidR="00A03849" w:rsidRDefault="00A03849" w:rsidP="00715CCF">
            <w:pPr>
              <w:ind w:left="360"/>
            </w:pPr>
          </w:p>
          <w:p w:rsidR="00A03849" w:rsidRDefault="00A03849" w:rsidP="00715CCF">
            <w:pPr>
              <w:pStyle w:val="Text"/>
              <w:spacing w:after="0"/>
              <w:rPr>
                <w:i/>
              </w:rPr>
            </w:pPr>
            <w:r>
              <w:rPr>
                <w:i/>
              </w:rPr>
              <w:t>Auditor/Associate Area Manager</w:t>
            </w:r>
            <w:r w:rsidRPr="001A2588">
              <w:rPr>
                <w:i/>
              </w:rPr>
              <w:t xml:space="preserve">                                      </w:t>
            </w:r>
            <w:r>
              <w:rPr>
                <w:i/>
              </w:rPr>
              <w:t xml:space="preserve">          </w:t>
            </w:r>
            <w:r w:rsidRPr="001A2588">
              <w:rPr>
                <w:i/>
              </w:rPr>
              <w:t xml:space="preserve"> </w:t>
            </w:r>
            <w:r>
              <w:rPr>
                <w:i/>
              </w:rPr>
              <w:t xml:space="preserve">          8/1987 to 12/1998</w:t>
            </w:r>
          </w:p>
          <w:p w:rsidR="00A03849" w:rsidRDefault="00A03849" w:rsidP="00715CCF">
            <w:pPr>
              <w:pStyle w:val="Text"/>
              <w:spacing w:after="0"/>
              <w:rPr>
                <w:i/>
              </w:rPr>
            </w:pPr>
            <w:r>
              <w:rPr>
                <w:i/>
              </w:rPr>
              <w:t>RGIS Inc. – Pittsburgh, PA</w:t>
            </w:r>
          </w:p>
          <w:p w:rsidR="00A03849" w:rsidRPr="006067E0" w:rsidRDefault="00A03849" w:rsidP="00715CCF">
            <w:pPr>
              <w:pStyle w:val="Text"/>
              <w:numPr>
                <w:ilvl w:val="0"/>
                <w:numId w:val="14"/>
              </w:numPr>
              <w:spacing w:after="0"/>
            </w:pPr>
            <w:r w:rsidRPr="006067E0">
              <w:t>Managed several teams of auditors during inventories</w:t>
            </w:r>
          </w:p>
          <w:p w:rsidR="00A03849" w:rsidRPr="006067E0" w:rsidRDefault="00A03849" w:rsidP="00715CCF">
            <w:pPr>
              <w:pStyle w:val="Text"/>
              <w:numPr>
                <w:ilvl w:val="0"/>
                <w:numId w:val="14"/>
              </w:numPr>
              <w:spacing w:after="0"/>
            </w:pPr>
            <w:r w:rsidRPr="006067E0">
              <w:t>Made schedules, planned inventory strategies, balanced store totals, and coordinated auditing methods for productivity</w:t>
            </w:r>
          </w:p>
          <w:p w:rsidR="00A03849" w:rsidRPr="006067E0" w:rsidRDefault="00A03849" w:rsidP="00715CCF">
            <w:pPr>
              <w:pStyle w:val="Text"/>
              <w:numPr>
                <w:ilvl w:val="0"/>
                <w:numId w:val="14"/>
              </w:numPr>
              <w:spacing w:after="0"/>
            </w:pPr>
            <w:r w:rsidRPr="006067E0">
              <w:t>Cooperated with store manager when planning inventory</w:t>
            </w:r>
          </w:p>
          <w:p w:rsidR="00A03849" w:rsidRPr="006067E0" w:rsidRDefault="00A03849" w:rsidP="00715CCF">
            <w:pPr>
              <w:pStyle w:val="Text"/>
              <w:numPr>
                <w:ilvl w:val="0"/>
                <w:numId w:val="14"/>
              </w:numPr>
              <w:spacing w:after="0"/>
            </w:pPr>
            <w:r w:rsidRPr="006067E0">
              <w:t>Responsible for the training and instruction of new personnel</w:t>
            </w:r>
          </w:p>
          <w:p w:rsidR="00A03849" w:rsidRPr="006067E0" w:rsidRDefault="00A03849" w:rsidP="00715CCF">
            <w:pPr>
              <w:pStyle w:val="Text"/>
              <w:numPr>
                <w:ilvl w:val="0"/>
                <w:numId w:val="14"/>
              </w:numPr>
              <w:spacing w:after="0"/>
            </w:pPr>
            <w:r w:rsidRPr="006067E0">
              <w:t>Performed various types of audits</w:t>
            </w:r>
          </w:p>
          <w:p w:rsidR="00A03849" w:rsidRPr="00A03849" w:rsidRDefault="00A03849" w:rsidP="00715CCF">
            <w:pPr>
              <w:pStyle w:val="Text"/>
              <w:spacing w:after="0"/>
              <w:ind w:left="720"/>
              <w:rPr>
                <w:i/>
              </w:rPr>
            </w:pPr>
          </w:p>
          <w:p w:rsidR="00BD0FAE" w:rsidRDefault="005D1892" w:rsidP="00715CCF">
            <w:pPr>
              <w:pStyle w:val="Heading1"/>
            </w:pPr>
            <w:r>
              <w:t>Education</w:t>
            </w:r>
          </w:p>
          <w:p w:rsidR="00BD0FAE" w:rsidRDefault="005D1892" w:rsidP="00715CCF">
            <w:pPr>
              <w:pStyle w:val="Location"/>
              <w:ind w:left="0"/>
            </w:pPr>
            <w:r>
              <w:t xml:space="preserve">     Mid-Level Science 7-9                                                                                            2006</w:t>
            </w:r>
          </w:p>
          <w:p w:rsidR="005D1892" w:rsidRDefault="005D1892" w:rsidP="00715CCF">
            <w:pPr>
              <w:pStyle w:val="Location"/>
              <w:ind w:left="0"/>
            </w:pPr>
            <w:r>
              <w:t xml:space="preserve">     Pennsylvania Department of Education</w:t>
            </w:r>
          </w:p>
          <w:p w:rsidR="005D1892" w:rsidRDefault="005D1892" w:rsidP="00715CCF">
            <w:pPr>
              <w:pStyle w:val="Location"/>
              <w:ind w:left="0"/>
            </w:pPr>
          </w:p>
          <w:p w:rsidR="005D1892" w:rsidRDefault="005D1892" w:rsidP="00715CCF">
            <w:pPr>
              <w:pStyle w:val="Location"/>
              <w:ind w:left="0"/>
            </w:pPr>
            <w:r>
              <w:t xml:space="preserve">     Level II Certification                                                                                              2002</w:t>
            </w:r>
          </w:p>
          <w:p w:rsidR="005D1892" w:rsidRDefault="005D1892" w:rsidP="00715CCF">
            <w:pPr>
              <w:pStyle w:val="Location"/>
              <w:ind w:left="0"/>
            </w:pPr>
            <w:r>
              <w:t xml:space="preserve">     Pennsylvania Department of Education</w:t>
            </w:r>
          </w:p>
          <w:p w:rsidR="005D1892" w:rsidRDefault="005D1892" w:rsidP="00715CCF">
            <w:pPr>
              <w:pStyle w:val="Location"/>
              <w:ind w:left="0"/>
            </w:pPr>
          </w:p>
          <w:p w:rsidR="005D1892" w:rsidRDefault="005D1892" w:rsidP="00715CCF">
            <w:pPr>
              <w:pStyle w:val="Location"/>
              <w:ind w:left="0"/>
            </w:pPr>
            <w:r>
              <w:t xml:space="preserve">     Level I Certification                                                                                                1994</w:t>
            </w:r>
          </w:p>
          <w:p w:rsidR="005D1892" w:rsidRDefault="005D1892" w:rsidP="00715CCF">
            <w:pPr>
              <w:pStyle w:val="Location"/>
              <w:ind w:left="0"/>
            </w:pPr>
            <w:r>
              <w:t xml:space="preserve">     University of Pittsburgh School of Education – Pittsburgh, PA</w:t>
            </w:r>
          </w:p>
          <w:p w:rsidR="005D1892" w:rsidRDefault="005D1892" w:rsidP="00715CCF">
            <w:pPr>
              <w:pStyle w:val="Location"/>
              <w:numPr>
                <w:ilvl w:val="0"/>
                <w:numId w:val="15"/>
              </w:numPr>
            </w:pPr>
            <w:r>
              <w:t>Achieved GPA of 3.97</w:t>
            </w:r>
          </w:p>
          <w:p w:rsidR="005D1892" w:rsidRDefault="005D1892" w:rsidP="00715CCF">
            <w:pPr>
              <w:pStyle w:val="Location"/>
              <w:numPr>
                <w:ilvl w:val="0"/>
                <w:numId w:val="15"/>
              </w:numPr>
            </w:pPr>
            <w:r>
              <w:t>Honors in Student Teaching</w:t>
            </w:r>
          </w:p>
          <w:p w:rsidR="005D1892" w:rsidRDefault="005D1892" w:rsidP="00715CCF">
            <w:pPr>
              <w:pStyle w:val="Location"/>
              <w:ind w:left="360"/>
            </w:pPr>
          </w:p>
          <w:p w:rsidR="005D1892" w:rsidRDefault="005D1892" w:rsidP="00715CCF">
            <w:pPr>
              <w:pStyle w:val="Location"/>
              <w:ind w:left="360"/>
            </w:pPr>
            <w:r>
              <w:t>Bachelor of Arts in Liberal Studies                                                                       1993</w:t>
            </w:r>
          </w:p>
          <w:p w:rsidR="005D1892" w:rsidRDefault="005D1892" w:rsidP="00715CCF">
            <w:pPr>
              <w:pStyle w:val="Location"/>
              <w:ind w:left="360"/>
            </w:pPr>
            <w:r>
              <w:t>University of Pittsburgh – Pittsburgh, PA</w:t>
            </w:r>
          </w:p>
          <w:p w:rsidR="005D1892" w:rsidRDefault="005D1892" w:rsidP="00715CCF">
            <w:pPr>
              <w:pStyle w:val="Location"/>
              <w:ind w:left="360"/>
            </w:pPr>
          </w:p>
          <w:p w:rsidR="005D1892" w:rsidRDefault="005D1892" w:rsidP="00715CCF">
            <w:pPr>
              <w:pStyle w:val="Location"/>
              <w:ind w:left="360"/>
            </w:pPr>
            <w:r>
              <w:t xml:space="preserve">Elementary Education                                                                            </w:t>
            </w:r>
          </w:p>
          <w:p w:rsidR="005D1892" w:rsidRDefault="005D1892" w:rsidP="00715CCF">
            <w:pPr>
              <w:pStyle w:val="Location"/>
              <w:ind w:left="360"/>
            </w:pPr>
            <w:r>
              <w:t>Edinboro University of Pennsylvania – Edinboro, PA</w:t>
            </w:r>
          </w:p>
          <w:p w:rsidR="00BD0FAE" w:rsidRDefault="006067E0" w:rsidP="006067E0">
            <w:pPr>
              <w:pStyle w:val="Location"/>
              <w:numPr>
                <w:ilvl w:val="0"/>
                <w:numId w:val="16"/>
              </w:numPr>
            </w:pPr>
            <w:r>
              <w:t>Transferred to University of Pittsburgh to finish degree</w:t>
            </w:r>
          </w:p>
        </w:tc>
      </w:tr>
      <w:tr w:rsidR="001A2588" w:rsidTr="00715CCF">
        <w:trPr>
          <w:trHeight w:val="7470"/>
        </w:trPr>
        <w:tc>
          <w:tcPr>
            <w:tcW w:w="2790" w:type="dxa"/>
            <w:tcBorders>
              <w:right w:val="single" w:sz="4" w:space="0" w:color="808080"/>
            </w:tcBorders>
          </w:tcPr>
          <w:p w:rsidR="001A2588" w:rsidRDefault="001A2588" w:rsidP="00715CCF">
            <w:pPr>
              <w:pStyle w:val="Testimonial"/>
            </w:pPr>
          </w:p>
        </w:tc>
        <w:tc>
          <w:tcPr>
            <w:tcW w:w="7200" w:type="dxa"/>
            <w:tcBorders>
              <w:left w:val="single" w:sz="4" w:space="0" w:color="808080"/>
            </w:tcBorders>
          </w:tcPr>
          <w:p w:rsidR="001A2588" w:rsidRPr="00E000F2" w:rsidRDefault="001A2588" w:rsidP="00715CCF">
            <w:pPr>
              <w:pStyle w:val="Heading1"/>
            </w:pPr>
          </w:p>
        </w:tc>
      </w:tr>
    </w:tbl>
    <w:p w:rsidR="00A36D97" w:rsidRDefault="00A36D97" w:rsidP="00234B34"/>
    <w:sectPr w:rsidR="00A36D97" w:rsidSect="005D1892">
      <w:pgSz w:w="12240" w:h="15840"/>
      <w:pgMar w:top="1008" w:right="1440" w:bottom="720"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37817"/>
    <w:multiLevelType w:val="multilevel"/>
    <w:tmpl w:val="C150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005CD"/>
    <w:multiLevelType w:val="multilevel"/>
    <w:tmpl w:val="92CC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91CBB"/>
    <w:multiLevelType w:val="multilevel"/>
    <w:tmpl w:val="C150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35C49"/>
    <w:multiLevelType w:val="multilevel"/>
    <w:tmpl w:val="592E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37578"/>
    <w:multiLevelType w:val="multilevel"/>
    <w:tmpl w:val="C150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D11AE"/>
    <w:multiLevelType w:val="multilevel"/>
    <w:tmpl w:val="CDB8BD32"/>
    <w:numStyleLink w:val="Bulletedlist"/>
  </w:abstractNum>
  <w:abstractNum w:abstractNumId="6" w15:restartNumberingAfterBreak="0">
    <w:nsid w:val="3CC226AB"/>
    <w:multiLevelType w:val="multilevel"/>
    <w:tmpl w:val="CDB8BD32"/>
    <w:numStyleLink w:val="Bulletedlist"/>
  </w:abstractNum>
  <w:abstractNum w:abstractNumId="7" w15:restartNumberingAfterBreak="0">
    <w:nsid w:val="44496918"/>
    <w:multiLevelType w:val="multilevel"/>
    <w:tmpl w:val="C150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96499"/>
    <w:multiLevelType w:val="multilevel"/>
    <w:tmpl w:val="C150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2C20E3"/>
    <w:multiLevelType w:val="multilevel"/>
    <w:tmpl w:val="C150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BA6776"/>
    <w:multiLevelType w:val="multilevel"/>
    <w:tmpl w:val="CDB8BD32"/>
    <w:numStyleLink w:val="Bulletedlist"/>
  </w:abstractNum>
  <w:abstractNum w:abstractNumId="11" w15:restartNumberingAfterBreak="0">
    <w:nsid w:val="622B6288"/>
    <w:multiLevelType w:val="multilevel"/>
    <w:tmpl w:val="CDB8BD32"/>
    <w:styleLink w:val="Bulletedlist"/>
    <w:lvl w:ilvl="0">
      <w:start w:val="1"/>
      <w:numFmt w:val="bullet"/>
      <w:pStyle w:val="Bulletedlistwspace"/>
      <w:lvlText w:val=""/>
      <w:lvlJc w:val="left"/>
      <w:pPr>
        <w:tabs>
          <w:tab w:val="num" w:pos="972"/>
        </w:tabs>
        <w:ind w:left="972" w:hanging="360"/>
      </w:pPr>
      <w:rPr>
        <w:rFonts w:ascii="Symbol" w:hAnsi="Symbol"/>
        <w:sz w:val="12"/>
        <w:szCs w:val="12"/>
      </w:rPr>
    </w:lvl>
    <w:lvl w:ilvl="1">
      <w:start w:val="1"/>
      <w:numFmt w:val="bullet"/>
      <w:lvlText w:val="o"/>
      <w:lvlJc w:val="left"/>
      <w:pPr>
        <w:tabs>
          <w:tab w:val="num" w:pos="1692"/>
        </w:tabs>
        <w:ind w:left="1692" w:hanging="360"/>
      </w:pPr>
      <w:rPr>
        <w:rFonts w:ascii="Courier New" w:hAnsi="Courier New" w:hint="default"/>
      </w:rPr>
    </w:lvl>
    <w:lvl w:ilvl="2">
      <w:start w:val="1"/>
      <w:numFmt w:val="bullet"/>
      <w:lvlText w:val=""/>
      <w:lvlJc w:val="left"/>
      <w:pPr>
        <w:tabs>
          <w:tab w:val="num" w:pos="2412"/>
        </w:tabs>
        <w:ind w:left="2412" w:hanging="360"/>
      </w:pPr>
      <w:rPr>
        <w:rFonts w:ascii="Wingdings" w:hAnsi="Wingdings" w:hint="default"/>
      </w:rPr>
    </w:lvl>
    <w:lvl w:ilvl="3">
      <w:start w:val="1"/>
      <w:numFmt w:val="bullet"/>
      <w:lvlText w:val=""/>
      <w:lvlJc w:val="left"/>
      <w:pPr>
        <w:tabs>
          <w:tab w:val="num" w:pos="3132"/>
        </w:tabs>
        <w:ind w:left="3132" w:hanging="360"/>
      </w:pPr>
      <w:rPr>
        <w:rFonts w:ascii="Symbol" w:hAnsi="Symbol" w:hint="default"/>
      </w:rPr>
    </w:lvl>
    <w:lvl w:ilvl="4">
      <w:start w:val="1"/>
      <w:numFmt w:val="bullet"/>
      <w:lvlText w:val="o"/>
      <w:lvlJc w:val="left"/>
      <w:pPr>
        <w:tabs>
          <w:tab w:val="num" w:pos="3852"/>
        </w:tabs>
        <w:ind w:left="3852" w:hanging="360"/>
      </w:pPr>
      <w:rPr>
        <w:rFonts w:ascii="Courier New" w:hAnsi="Courier New" w:hint="default"/>
      </w:rPr>
    </w:lvl>
    <w:lvl w:ilvl="5">
      <w:start w:val="1"/>
      <w:numFmt w:val="bullet"/>
      <w:lvlText w:val=""/>
      <w:lvlJc w:val="left"/>
      <w:pPr>
        <w:tabs>
          <w:tab w:val="num" w:pos="4572"/>
        </w:tabs>
        <w:ind w:left="4572" w:hanging="360"/>
      </w:pPr>
      <w:rPr>
        <w:rFonts w:ascii="Wingdings" w:hAnsi="Wingdings" w:hint="default"/>
      </w:rPr>
    </w:lvl>
    <w:lvl w:ilvl="6">
      <w:start w:val="1"/>
      <w:numFmt w:val="bullet"/>
      <w:lvlText w:val=""/>
      <w:lvlJc w:val="left"/>
      <w:pPr>
        <w:tabs>
          <w:tab w:val="num" w:pos="5292"/>
        </w:tabs>
        <w:ind w:left="5292" w:hanging="360"/>
      </w:pPr>
      <w:rPr>
        <w:rFonts w:ascii="Symbol" w:hAnsi="Symbol" w:hint="default"/>
      </w:rPr>
    </w:lvl>
    <w:lvl w:ilvl="7">
      <w:start w:val="1"/>
      <w:numFmt w:val="bullet"/>
      <w:lvlText w:val="o"/>
      <w:lvlJc w:val="left"/>
      <w:pPr>
        <w:tabs>
          <w:tab w:val="num" w:pos="6012"/>
        </w:tabs>
        <w:ind w:left="6012" w:hanging="360"/>
      </w:pPr>
      <w:rPr>
        <w:rFonts w:ascii="Courier New" w:hAnsi="Courier New" w:hint="default"/>
      </w:rPr>
    </w:lvl>
    <w:lvl w:ilvl="8">
      <w:start w:val="1"/>
      <w:numFmt w:val="bullet"/>
      <w:lvlText w:val=""/>
      <w:lvlJc w:val="left"/>
      <w:pPr>
        <w:tabs>
          <w:tab w:val="num" w:pos="6732"/>
        </w:tabs>
        <w:ind w:left="6732" w:hanging="360"/>
      </w:pPr>
      <w:rPr>
        <w:rFonts w:ascii="Wingdings" w:hAnsi="Wingdings" w:hint="default"/>
      </w:rPr>
    </w:lvl>
  </w:abstractNum>
  <w:abstractNum w:abstractNumId="12" w15:restartNumberingAfterBreak="0">
    <w:nsid w:val="65815A2B"/>
    <w:multiLevelType w:val="multilevel"/>
    <w:tmpl w:val="CDB8BD32"/>
    <w:numStyleLink w:val="Bulletedlist"/>
  </w:abstractNum>
  <w:abstractNum w:abstractNumId="13" w15:restartNumberingAfterBreak="0">
    <w:nsid w:val="66D55432"/>
    <w:multiLevelType w:val="multilevel"/>
    <w:tmpl w:val="CDB8BD32"/>
    <w:numStyleLink w:val="Bulletedlist"/>
  </w:abstractNum>
  <w:abstractNum w:abstractNumId="14" w15:restartNumberingAfterBreak="0">
    <w:nsid w:val="6C9B3B44"/>
    <w:multiLevelType w:val="multilevel"/>
    <w:tmpl w:val="C150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A07621"/>
    <w:multiLevelType w:val="multilevel"/>
    <w:tmpl w:val="C150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5"/>
  </w:num>
  <w:num w:numId="4">
    <w:abstractNumId w:val="13"/>
  </w:num>
  <w:num w:numId="5">
    <w:abstractNumId w:val="12"/>
  </w:num>
  <w:num w:numId="6">
    <w:abstractNumId w:val="10"/>
  </w:num>
  <w:num w:numId="7">
    <w:abstractNumId w:val="3"/>
  </w:num>
  <w:num w:numId="8">
    <w:abstractNumId w:val="1"/>
  </w:num>
  <w:num w:numId="9">
    <w:abstractNumId w:val="14"/>
  </w:num>
  <w:num w:numId="10">
    <w:abstractNumId w:val="4"/>
  </w:num>
  <w:num w:numId="11">
    <w:abstractNumId w:val="8"/>
  </w:num>
  <w:num w:numId="12">
    <w:abstractNumId w:val="7"/>
  </w:num>
  <w:num w:numId="13">
    <w:abstractNumId w:val="9"/>
  </w:num>
  <w:num w:numId="14">
    <w:abstractNumId w:val="2"/>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808"/>
    <w:rsid w:val="0004237E"/>
    <w:rsid w:val="000964DF"/>
    <w:rsid w:val="000E066D"/>
    <w:rsid w:val="00137731"/>
    <w:rsid w:val="001A2588"/>
    <w:rsid w:val="00234B34"/>
    <w:rsid w:val="00400BDB"/>
    <w:rsid w:val="00402349"/>
    <w:rsid w:val="00426199"/>
    <w:rsid w:val="00565808"/>
    <w:rsid w:val="00573211"/>
    <w:rsid w:val="005D1892"/>
    <w:rsid w:val="006067E0"/>
    <w:rsid w:val="00623CB4"/>
    <w:rsid w:val="00715CCF"/>
    <w:rsid w:val="0093007F"/>
    <w:rsid w:val="00950ACF"/>
    <w:rsid w:val="00A03849"/>
    <w:rsid w:val="00A16B72"/>
    <w:rsid w:val="00A32C43"/>
    <w:rsid w:val="00A36D97"/>
    <w:rsid w:val="00AD3D19"/>
    <w:rsid w:val="00BD00F3"/>
    <w:rsid w:val="00BD0FAE"/>
    <w:rsid w:val="00BE1741"/>
    <w:rsid w:val="00C205D6"/>
    <w:rsid w:val="00CC0F3D"/>
    <w:rsid w:val="00CF3795"/>
    <w:rsid w:val="00CF746B"/>
    <w:rsid w:val="00E000F2"/>
    <w:rsid w:val="00E26F38"/>
    <w:rsid w:val="00E35C18"/>
    <w:rsid w:val="00F27FA9"/>
    <w:rsid w:val="00F70B5A"/>
    <w:rsid w:val="00F84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3479574-4CED-4CD5-BAAA-EBF56316D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FAE"/>
    <w:rPr>
      <w:rFonts w:ascii="Garamond" w:hAnsi="Garamond"/>
      <w:szCs w:val="24"/>
    </w:rPr>
  </w:style>
  <w:style w:type="paragraph" w:styleId="Heading1">
    <w:name w:val="heading 1"/>
    <w:basedOn w:val="Normal"/>
    <w:next w:val="Normal"/>
    <w:qFormat/>
    <w:rsid w:val="00E000F2"/>
    <w:pPr>
      <w:spacing w:after="80"/>
      <w:ind w:left="259"/>
      <w:outlineLvl w:val="0"/>
    </w:pPr>
    <w:rPr>
      <w:b/>
      <w:i/>
      <w:sz w:val="26"/>
      <w:szCs w:val="26"/>
    </w:rPr>
  </w:style>
  <w:style w:type="paragraph" w:styleId="Heading2">
    <w:name w:val="heading 2"/>
    <w:basedOn w:val="Normal"/>
    <w:next w:val="Normal"/>
    <w:qFormat/>
    <w:rsid w:val="000E066D"/>
    <w:pPr>
      <w:spacing w:before="160" w:after="80"/>
      <w:ind w:left="259"/>
      <w:outlineLvl w:val="1"/>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cation">
    <w:name w:val="Location"/>
    <w:basedOn w:val="Normal"/>
    <w:rsid w:val="000E066D"/>
    <w:pPr>
      <w:ind w:left="1332"/>
    </w:pPr>
    <w:rPr>
      <w:szCs w:val="20"/>
    </w:rPr>
  </w:style>
  <w:style w:type="numbering" w:customStyle="1" w:styleId="Bulletedlist">
    <w:name w:val="Bulleted list"/>
    <w:basedOn w:val="NoList"/>
    <w:rsid w:val="00BD0FAE"/>
    <w:pPr>
      <w:numPr>
        <w:numId w:val="1"/>
      </w:numPr>
    </w:pPr>
  </w:style>
  <w:style w:type="paragraph" w:customStyle="1" w:styleId="smallspacing">
    <w:name w:val="small spacing"/>
    <w:basedOn w:val="Normal"/>
    <w:rsid w:val="00BD0FAE"/>
    <w:pPr>
      <w:ind w:left="360"/>
    </w:pPr>
    <w:rPr>
      <w:sz w:val="8"/>
      <w:szCs w:val="8"/>
    </w:rPr>
  </w:style>
  <w:style w:type="paragraph" w:customStyle="1" w:styleId="Text">
    <w:name w:val="Text"/>
    <w:basedOn w:val="Normal"/>
    <w:rsid w:val="00E000F2"/>
    <w:pPr>
      <w:spacing w:after="80"/>
      <w:ind w:left="259"/>
    </w:pPr>
    <w:rPr>
      <w:szCs w:val="20"/>
    </w:rPr>
  </w:style>
  <w:style w:type="paragraph" w:customStyle="1" w:styleId="Testimonial">
    <w:name w:val="Testimonial"/>
    <w:basedOn w:val="Normal"/>
    <w:rsid w:val="00573211"/>
    <w:pPr>
      <w:keepLines/>
      <w:spacing w:before="200" w:line="480" w:lineRule="auto"/>
      <w:jc w:val="right"/>
    </w:pPr>
    <w:rPr>
      <w:i/>
      <w:iCs/>
      <w:szCs w:val="20"/>
    </w:rPr>
  </w:style>
  <w:style w:type="paragraph" w:customStyle="1" w:styleId="Bulletedlistwspace">
    <w:name w:val="Bulleted list w/space"/>
    <w:basedOn w:val="Normal"/>
    <w:rsid w:val="000E066D"/>
    <w:pPr>
      <w:numPr>
        <w:numId w:val="2"/>
      </w:numPr>
      <w:spacing w:after="80"/>
      <w:ind w:left="979"/>
    </w:pPr>
  </w:style>
  <w:style w:type="paragraph" w:customStyle="1" w:styleId="Affiliation">
    <w:name w:val="Affiliation"/>
    <w:basedOn w:val="Normal"/>
    <w:rsid w:val="000E066D"/>
    <w:pPr>
      <w:ind w:left="259"/>
    </w:pPr>
    <w:rPr>
      <w:szCs w:val="20"/>
    </w:rPr>
  </w:style>
  <w:style w:type="paragraph" w:customStyle="1" w:styleId="Education">
    <w:name w:val="Education"/>
    <w:basedOn w:val="Normal"/>
    <w:rsid w:val="000E066D"/>
    <w:pPr>
      <w:ind w:left="252"/>
    </w:pPr>
    <w:rPr>
      <w:b/>
      <w:bCs/>
      <w:szCs w:val="20"/>
    </w:rPr>
  </w:style>
  <w:style w:type="character" w:customStyle="1" w:styleId="Position">
    <w:name w:val="Position"/>
    <w:basedOn w:val="DefaultParagraphFont"/>
    <w:rsid w:val="000E066D"/>
    <w:rPr>
      <w:b/>
      <w:bCs/>
    </w:rPr>
  </w:style>
  <w:style w:type="paragraph" w:customStyle="1" w:styleId="Reference">
    <w:name w:val="Reference"/>
    <w:basedOn w:val="Normal"/>
    <w:rsid w:val="00573211"/>
    <w:pPr>
      <w:spacing w:after="920"/>
      <w:jc w:val="right"/>
    </w:pPr>
    <w:rPr>
      <w:szCs w:val="20"/>
    </w:rPr>
  </w:style>
  <w:style w:type="paragraph" w:styleId="ListParagraph">
    <w:name w:val="List Paragraph"/>
    <w:basedOn w:val="Normal"/>
    <w:uiPriority w:val="34"/>
    <w:qFormat/>
    <w:rsid w:val="00A03849"/>
    <w:pPr>
      <w:ind w:left="720"/>
      <w:contextualSpacing/>
    </w:pPr>
  </w:style>
  <w:style w:type="paragraph" w:styleId="BalloonText">
    <w:name w:val="Balloon Text"/>
    <w:basedOn w:val="Normal"/>
    <w:link w:val="BalloonTextChar"/>
    <w:rsid w:val="00BD00F3"/>
    <w:rPr>
      <w:rFonts w:ascii="Tahoma" w:hAnsi="Tahoma" w:cs="Tahoma"/>
      <w:sz w:val="16"/>
      <w:szCs w:val="16"/>
    </w:rPr>
  </w:style>
  <w:style w:type="character" w:customStyle="1" w:styleId="BalloonTextChar">
    <w:name w:val="Balloon Text Char"/>
    <w:basedOn w:val="DefaultParagraphFont"/>
    <w:link w:val="BalloonText"/>
    <w:rsid w:val="00BD00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116867">
      <w:bodyDiv w:val="1"/>
      <w:marLeft w:val="0"/>
      <w:marRight w:val="0"/>
      <w:marTop w:val="0"/>
      <w:marBottom w:val="0"/>
      <w:divBdr>
        <w:top w:val="none" w:sz="0" w:space="0" w:color="auto"/>
        <w:left w:val="none" w:sz="0" w:space="0" w:color="auto"/>
        <w:bottom w:val="none" w:sz="0" w:space="0" w:color="auto"/>
        <w:right w:val="none" w:sz="0" w:space="0" w:color="auto"/>
      </w:divBdr>
    </w:div>
    <w:div w:id="645278859">
      <w:bodyDiv w:val="1"/>
      <w:marLeft w:val="0"/>
      <w:marRight w:val="0"/>
      <w:marTop w:val="0"/>
      <w:marBottom w:val="0"/>
      <w:divBdr>
        <w:top w:val="none" w:sz="0" w:space="0" w:color="auto"/>
        <w:left w:val="none" w:sz="0" w:space="0" w:color="auto"/>
        <w:bottom w:val="none" w:sz="0" w:space="0" w:color="auto"/>
        <w:right w:val="none" w:sz="0" w:space="0" w:color="auto"/>
      </w:divBdr>
    </w:div>
    <w:div w:id="190922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acher%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EC7FE-992E-4672-9ED1-03887542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Teacher resume</Template>
  <TotalTime>0</TotalTime>
  <Pages>4</Pages>
  <Words>974</Words>
  <Characters>5555</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McGraw-Hill</Company>
  <LinksUpToDate>false</LinksUpToDate>
  <CharactersWithSpaces>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MJ</cp:lastModifiedBy>
  <cp:revision>2</cp:revision>
  <cp:lastPrinted>2014-04-18T15:48:00Z</cp:lastPrinted>
  <dcterms:created xsi:type="dcterms:W3CDTF">2016-03-03T02:46:00Z</dcterms:created>
  <dcterms:modified xsi:type="dcterms:W3CDTF">2016-03-03T02:46:00Z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TC063694861033</vt:lpwstr>
  </property>
</Properties>
</file>