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4B" w:rsidRDefault="00F354CD" w:rsidP="00F17625">
      <w:pPr>
        <w:pStyle w:val="Name"/>
        <w:spacing w:before="0"/>
      </w:pPr>
      <w:bookmarkStart w:id="0" w:name="_GoBack"/>
      <w:bookmarkEnd w:id="0"/>
      <w:r>
        <w:t>Angela Fida</w:t>
      </w:r>
    </w:p>
    <w:p w:rsidR="00AB210F" w:rsidRPr="00AB210F" w:rsidRDefault="00F354CD" w:rsidP="00F17625">
      <w:pPr>
        <w:pStyle w:val="ContactInfo"/>
      </w:pPr>
      <w:r>
        <w:t>21 Keats Drive</w:t>
      </w:r>
      <w:r w:rsidR="00DA39F8">
        <w:t xml:space="preserve">  </w:t>
      </w:r>
      <w:r w:rsidR="00DA39F8">
        <w:rPr>
          <w:rFonts w:eastAsia="MS Mincho"/>
        </w:rPr>
        <w:sym w:font="Wingdings 2" w:char="F0BF"/>
      </w:r>
      <w:r w:rsidR="00AB210F">
        <w:t xml:space="preserve">  </w:t>
      </w:r>
      <w:r>
        <w:t>Claymont, DE 19703</w:t>
      </w:r>
      <w:r w:rsidR="00DA39F8">
        <w:t xml:space="preserve">  </w:t>
      </w:r>
      <w:r w:rsidR="00DA39F8">
        <w:rPr>
          <w:rFonts w:eastAsia="MS Mincho"/>
        </w:rPr>
        <w:sym w:font="Wingdings 2" w:char="F0BF"/>
      </w:r>
      <w:r w:rsidR="00F17625">
        <w:t xml:space="preserve">  </w:t>
      </w:r>
      <w:r>
        <w:t>(484) 639-7569</w:t>
      </w:r>
      <w:r w:rsidR="00F17625">
        <w:t xml:space="preserve"> </w:t>
      </w:r>
      <w:r w:rsidR="00DA39F8">
        <w:rPr>
          <w:rFonts w:eastAsia="MS Mincho"/>
        </w:rPr>
        <w:sym w:font="Wingdings 2" w:char="F0BF"/>
      </w:r>
      <w:r w:rsidR="00DA39F8">
        <w:rPr>
          <w:rFonts w:eastAsia="MS Mincho"/>
        </w:rPr>
        <w:t xml:space="preserve"> </w:t>
      </w:r>
      <w:r w:rsidRPr="00F354CD">
        <w:rPr>
          <w:rFonts w:eastAsia="MS Mincho"/>
        </w:rPr>
        <w:t>Angelafida06@gmail.com</w:t>
      </w:r>
    </w:p>
    <w:p w:rsidR="005D674B" w:rsidRDefault="005D674B" w:rsidP="00F17625">
      <w:pPr>
        <w:pStyle w:val="Horizontalline"/>
      </w:pPr>
    </w:p>
    <w:p w:rsidR="005D674B" w:rsidRDefault="00506C0F" w:rsidP="00F17625">
      <w:pPr>
        <w:pStyle w:val="Heading1"/>
      </w:pPr>
      <w:r>
        <w:t>Education Professional</w:t>
      </w:r>
    </w:p>
    <w:p w:rsidR="005D674B" w:rsidRDefault="00506C0F" w:rsidP="002260D6">
      <w:pPr>
        <w:pStyle w:val="BulletedList"/>
      </w:pPr>
      <w:r>
        <w:t>A</w:t>
      </w:r>
      <w:r w:rsidR="00AE770F">
        <w:t>s a dedicated and knowledgeable education professional, I seek to bring my abilities to your school. I bring a proven track record of success in the classroom, fostering student success and growth. My skills balance effective planning, classroom teaching, and assessment.</w:t>
      </w:r>
    </w:p>
    <w:p w:rsidR="00506C0F" w:rsidRDefault="00506C0F" w:rsidP="00506C0F">
      <w:pPr>
        <w:pStyle w:val="CategoryHeading"/>
        <w:rPr>
          <w:rFonts w:eastAsia="MS Mincho"/>
        </w:rPr>
      </w:pPr>
      <w:r>
        <w:rPr>
          <w:rFonts w:eastAsia="MS Mincho"/>
        </w:rPr>
        <w:t>Key Competencies</w:t>
      </w:r>
    </w:p>
    <w:p w:rsidR="00506C0F" w:rsidRDefault="00AE770F" w:rsidP="00585048">
      <w:pPr>
        <w:pStyle w:val="BulletedList-Indent"/>
        <w:spacing w:after="40"/>
      </w:pPr>
      <w:r>
        <w:t>Determining individual student abilities, learning styles, and needs for adaptation.</w:t>
      </w:r>
    </w:p>
    <w:p w:rsidR="00506C0F" w:rsidRDefault="00AE770F" w:rsidP="00585048">
      <w:pPr>
        <w:pStyle w:val="BulletedList-Indent"/>
        <w:spacing w:after="40"/>
      </w:pPr>
      <w:r>
        <w:t xml:space="preserve">Designing effective curricula, combining official standards with </w:t>
      </w:r>
      <w:r w:rsidR="00585048">
        <w:t>engaging content.</w:t>
      </w:r>
    </w:p>
    <w:p w:rsidR="00506C0F" w:rsidRDefault="00585048" w:rsidP="00585048">
      <w:pPr>
        <w:pStyle w:val="BulletedList-Indent"/>
        <w:spacing w:after="40"/>
      </w:pPr>
      <w:r>
        <w:t>Planning effective classroom lessons around student-centered activities and strategies.</w:t>
      </w:r>
    </w:p>
    <w:p w:rsidR="00506C0F" w:rsidRDefault="00585048" w:rsidP="00585048">
      <w:pPr>
        <w:pStyle w:val="BulletedList-Indent"/>
        <w:spacing w:after="40"/>
      </w:pPr>
      <w:r>
        <w:t>Collaborating with administrators and other teachers to plan and carry out objectives.</w:t>
      </w:r>
    </w:p>
    <w:p w:rsidR="00506C0F" w:rsidRDefault="00585048" w:rsidP="00585048">
      <w:pPr>
        <w:pStyle w:val="BulletedList-Indent"/>
        <w:spacing w:after="40"/>
      </w:pPr>
      <w:r>
        <w:t>Communicating clearly and effectively with students, parents, and colleagues.</w:t>
      </w:r>
    </w:p>
    <w:p w:rsidR="005D674B" w:rsidRDefault="00DA39F8" w:rsidP="00480937">
      <w:pPr>
        <w:pStyle w:val="CategoryHeading"/>
        <w:rPr>
          <w:rFonts w:eastAsia="MS Mincho"/>
        </w:rPr>
      </w:pPr>
      <w:r>
        <w:rPr>
          <w:rFonts w:eastAsia="MS Mincho"/>
        </w:rPr>
        <w:t>Professional Experience</w:t>
      </w:r>
    </w:p>
    <w:p w:rsidR="005D674B" w:rsidRDefault="00506C0F" w:rsidP="00F17625">
      <w:pPr>
        <w:pStyle w:val="Heading2"/>
      </w:pPr>
      <w:r>
        <w:rPr>
          <w:rStyle w:val="Employer"/>
        </w:rPr>
        <w:t>Aston Elementary, Penn Delco School District</w:t>
      </w:r>
      <w:r w:rsidR="002260D6">
        <w:t xml:space="preserve"> — </w:t>
      </w:r>
      <w:r>
        <w:t>Aston, PA</w:t>
      </w:r>
    </w:p>
    <w:p w:rsidR="00A507CD" w:rsidRDefault="00506C0F" w:rsidP="00585048">
      <w:pPr>
        <w:pStyle w:val="Job"/>
        <w:spacing w:before="0" w:after="40"/>
      </w:pPr>
      <w:r>
        <w:rPr>
          <w:rStyle w:val="JobTitle"/>
        </w:rPr>
        <w:t>Long-Term Substitute</w:t>
      </w:r>
      <w:r w:rsidR="008763AD">
        <w:t xml:space="preserve">, </w:t>
      </w:r>
      <w:r>
        <w:t>2013</w:t>
      </w:r>
      <w:r w:rsidR="00A205C5">
        <w:t xml:space="preserve"> – </w:t>
      </w:r>
      <w:r>
        <w:t>2015</w:t>
      </w:r>
      <w:r w:rsidR="00A205C5">
        <w:t xml:space="preserve"> </w:t>
      </w:r>
      <w:r w:rsidR="002260D6">
        <w:t xml:space="preserve"> </w:t>
      </w:r>
    </w:p>
    <w:p w:rsidR="00A205C5" w:rsidRDefault="00585048" w:rsidP="00585048">
      <w:pPr>
        <w:pStyle w:val="BulletedList-Indent"/>
        <w:spacing w:after="40"/>
      </w:pPr>
      <w:r>
        <w:t>Implemented lessons based on standards, curricula, and lesson plans effectively.</w:t>
      </w:r>
    </w:p>
    <w:p w:rsidR="00585048" w:rsidRDefault="00585048" w:rsidP="00585048">
      <w:pPr>
        <w:pStyle w:val="BulletedList-Indent"/>
        <w:spacing w:after="40"/>
      </w:pPr>
      <w:r>
        <w:t>Differentiated and modified lessons according to individual student needs.</w:t>
      </w:r>
    </w:p>
    <w:p w:rsidR="00585048" w:rsidRDefault="00585048" w:rsidP="00585048">
      <w:pPr>
        <w:pStyle w:val="BulletedList-Indent"/>
        <w:spacing w:after="40"/>
      </w:pPr>
      <w:r>
        <w:t>Assessed student learning continuously to adapt goals and re-teach as needed.</w:t>
      </w:r>
    </w:p>
    <w:p w:rsidR="00A205C5" w:rsidRPr="00DB6798" w:rsidRDefault="00A205C5" w:rsidP="00A205C5">
      <w:pPr>
        <w:pStyle w:val="BulletedList-Indent"/>
        <w:numPr>
          <w:ilvl w:val="0"/>
          <w:numId w:val="0"/>
        </w:numPr>
        <w:ind w:left="720"/>
        <w:rPr>
          <w:sz w:val="12"/>
          <w:szCs w:val="12"/>
        </w:rPr>
      </w:pPr>
    </w:p>
    <w:p w:rsidR="00A205C5" w:rsidRDefault="00506C0F" w:rsidP="00A205C5">
      <w:pPr>
        <w:pStyle w:val="Heading2"/>
      </w:pPr>
      <w:r>
        <w:rPr>
          <w:rStyle w:val="Employer"/>
        </w:rPr>
        <w:t>Chester Community Charter School, Chester School District</w:t>
      </w:r>
      <w:r w:rsidR="00A205C5">
        <w:t xml:space="preserve"> — </w:t>
      </w:r>
      <w:r>
        <w:t>Chester, PA</w:t>
      </w:r>
    </w:p>
    <w:p w:rsidR="00A205C5" w:rsidRDefault="00506C0F" w:rsidP="00585048">
      <w:pPr>
        <w:pStyle w:val="Job"/>
        <w:spacing w:before="0" w:after="40"/>
      </w:pPr>
      <w:r>
        <w:rPr>
          <w:rStyle w:val="JobTitle"/>
        </w:rPr>
        <w:t>Substitute</w:t>
      </w:r>
      <w:r w:rsidR="00A205C5">
        <w:t xml:space="preserve">, </w:t>
      </w:r>
      <w:r>
        <w:t>2013</w:t>
      </w:r>
      <w:r w:rsidR="00A205C5">
        <w:t xml:space="preserve">  </w:t>
      </w:r>
    </w:p>
    <w:p w:rsidR="00585048" w:rsidRDefault="00585048" w:rsidP="00585048">
      <w:pPr>
        <w:pStyle w:val="BulletedList-Indent"/>
        <w:spacing w:after="40"/>
      </w:pPr>
      <w:r w:rsidRPr="00585048">
        <w:rPr>
          <w:rFonts w:ascii="Bookman Old Style" w:hAnsi="Bookman Old Style" w:cs="Bookman Old Style"/>
        </w:rPr>
        <w:t xml:space="preserve">Developed </w:t>
      </w:r>
      <w:r>
        <w:rPr>
          <w:rFonts w:ascii="Bookman Old Style" w:hAnsi="Bookman Old Style" w:cs="Bookman Old Style"/>
        </w:rPr>
        <w:t>student-centered lessons to effectively teach standards and content.</w:t>
      </w:r>
    </w:p>
    <w:p w:rsidR="00A205C5" w:rsidRDefault="00585048" w:rsidP="00585048">
      <w:pPr>
        <w:pStyle w:val="BulletedList-Indent"/>
        <w:spacing w:after="40"/>
      </w:pPr>
      <w:r>
        <w:t>Managed the classroom, implementing policies, procedures, and disciplinary needs.</w:t>
      </w:r>
    </w:p>
    <w:p w:rsidR="00585048" w:rsidRDefault="00585048" w:rsidP="00585048">
      <w:pPr>
        <w:pStyle w:val="BulletedList-Indent"/>
        <w:spacing w:after="40"/>
      </w:pPr>
      <w:r>
        <w:t>Addressed student and parent questions and concerns knowledgeably.</w:t>
      </w:r>
    </w:p>
    <w:p w:rsidR="00A205C5" w:rsidRPr="00DB6798" w:rsidRDefault="00A205C5" w:rsidP="00A205C5">
      <w:pPr>
        <w:pStyle w:val="BulletedList-Indent"/>
        <w:numPr>
          <w:ilvl w:val="0"/>
          <w:numId w:val="0"/>
        </w:numPr>
        <w:ind w:left="720"/>
        <w:rPr>
          <w:sz w:val="12"/>
          <w:szCs w:val="12"/>
        </w:rPr>
      </w:pPr>
    </w:p>
    <w:p w:rsidR="00A205C5" w:rsidRDefault="00506C0F" w:rsidP="00A205C5">
      <w:pPr>
        <w:pStyle w:val="Heading2"/>
      </w:pPr>
      <w:r>
        <w:rPr>
          <w:rStyle w:val="Employer"/>
        </w:rPr>
        <w:t>Penn Wood Elementary School, West Chester School District</w:t>
      </w:r>
      <w:r w:rsidR="00A205C5">
        <w:t xml:space="preserve"> — </w:t>
      </w:r>
      <w:r>
        <w:t>Chester, PA</w:t>
      </w:r>
    </w:p>
    <w:p w:rsidR="00A205C5" w:rsidRDefault="00506C0F" w:rsidP="00585048">
      <w:pPr>
        <w:pStyle w:val="Job"/>
        <w:spacing w:before="0" w:after="40"/>
      </w:pPr>
      <w:r>
        <w:rPr>
          <w:rStyle w:val="JobTitle"/>
        </w:rPr>
        <w:t>First Student Teaching / Second Student Teaching</w:t>
      </w:r>
      <w:r w:rsidR="00A205C5">
        <w:t xml:space="preserve">, </w:t>
      </w:r>
      <w:r>
        <w:t>2013</w:t>
      </w:r>
      <w:r w:rsidR="00A205C5">
        <w:t xml:space="preserve">  </w:t>
      </w:r>
    </w:p>
    <w:p w:rsidR="00A205C5" w:rsidRDefault="00585048" w:rsidP="00585048">
      <w:pPr>
        <w:pStyle w:val="BulletedList-Indent"/>
        <w:spacing w:after="40"/>
      </w:pPr>
      <w:r>
        <w:t>Created lessons based on data-driven assessment and standards.</w:t>
      </w:r>
    </w:p>
    <w:p w:rsidR="00585048" w:rsidRDefault="00585048" w:rsidP="00585048">
      <w:pPr>
        <w:pStyle w:val="BulletedList-Indent"/>
        <w:spacing w:after="40"/>
      </w:pPr>
      <w:r>
        <w:t>Communicated with students to determine abilities and address any arising concerns.</w:t>
      </w:r>
    </w:p>
    <w:p w:rsidR="00585048" w:rsidRDefault="00585048" w:rsidP="00585048">
      <w:pPr>
        <w:pStyle w:val="BulletedList-Indent"/>
        <w:spacing w:after="40"/>
      </w:pPr>
      <w:r>
        <w:t>Adapted lessons proactively to ensure student comprehension and achievement.</w:t>
      </w:r>
    </w:p>
    <w:p w:rsidR="00506C0F" w:rsidRDefault="00506C0F" w:rsidP="00506C0F">
      <w:pPr>
        <w:pStyle w:val="CategoryHeading"/>
        <w:rPr>
          <w:rFonts w:eastAsia="MS Mincho"/>
        </w:rPr>
      </w:pPr>
      <w:r>
        <w:rPr>
          <w:rFonts w:eastAsia="MS Mincho"/>
        </w:rPr>
        <w:t>Certification</w:t>
      </w:r>
    </w:p>
    <w:p w:rsidR="00506C0F" w:rsidRDefault="00506C0F" w:rsidP="00506C0F">
      <w:pPr>
        <w:pStyle w:val="BulletedList-Indent"/>
      </w:pPr>
      <w:r>
        <w:t>Pennsylvania Instruction I – Elementary Education K-6, 2013</w:t>
      </w:r>
    </w:p>
    <w:p w:rsidR="005D674B" w:rsidRDefault="00DA39F8" w:rsidP="00F17625">
      <w:pPr>
        <w:pStyle w:val="CategoryHeading"/>
        <w:rPr>
          <w:rFonts w:eastAsia="MS Mincho"/>
        </w:rPr>
      </w:pPr>
      <w:r>
        <w:rPr>
          <w:rFonts w:eastAsia="MS Mincho"/>
        </w:rPr>
        <w:t>E</w:t>
      </w:r>
      <w:r w:rsidR="00A205C5">
        <w:rPr>
          <w:rFonts w:eastAsia="MS Mincho"/>
        </w:rPr>
        <w:t>ducation</w:t>
      </w:r>
    </w:p>
    <w:p w:rsidR="002023AE" w:rsidRDefault="00506C0F" w:rsidP="00F17625">
      <w:pPr>
        <w:pStyle w:val="Heading2"/>
        <w:rPr>
          <w:szCs w:val="21"/>
        </w:rPr>
      </w:pPr>
      <w:r>
        <w:rPr>
          <w:rStyle w:val="Employer"/>
        </w:rPr>
        <w:t>Bachelor of Arts in Elementary Education</w:t>
      </w:r>
    </w:p>
    <w:p w:rsidR="008763AD" w:rsidRDefault="00506C0F" w:rsidP="002260D6">
      <w:pPr>
        <w:pStyle w:val="CollegeDegree"/>
        <w:rPr>
          <w:rStyle w:val="JobChar"/>
        </w:rPr>
      </w:pPr>
      <w:r>
        <w:rPr>
          <w:rStyle w:val="JobChar"/>
        </w:rPr>
        <w:t xml:space="preserve">Alvernia University, reading, PA, </w:t>
      </w:r>
      <w:r w:rsidR="00DB6798">
        <w:rPr>
          <w:rStyle w:val="JobChar"/>
        </w:rPr>
        <w:t xml:space="preserve">Graduated Cum Laude </w:t>
      </w:r>
      <w:r>
        <w:rPr>
          <w:rStyle w:val="JobChar"/>
        </w:rPr>
        <w:t>2013</w:t>
      </w:r>
    </w:p>
    <w:p w:rsidR="00DB6798" w:rsidRDefault="00DB6798" w:rsidP="00DB6798">
      <w:pPr>
        <w:pStyle w:val="BulletedList-Indent"/>
        <w:spacing w:after="40"/>
      </w:pPr>
      <w:r>
        <w:t>Dean’s List Recognition</w:t>
      </w:r>
    </w:p>
    <w:p w:rsidR="00506C0F" w:rsidRDefault="00506C0F" w:rsidP="00506C0F">
      <w:pPr>
        <w:pStyle w:val="CategoryHeading"/>
        <w:rPr>
          <w:rFonts w:eastAsia="MS Mincho"/>
        </w:rPr>
      </w:pPr>
      <w:r>
        <w:rPr>
          <w:rFonts w:eastAsia="MS Mincho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3"/>
        <w:gridCol w:w="4963"/>
      </w:tblGrid>
      <w:tr w:rsidR="00506C0F" w:rsidTr="00506C0F">
        <w:tc>
          <w:tcPr>
            <w:tcW w:w="5076" w:type="dxa"/>
          </w:tcPr>
          <w:p w:rsidR="00506C0F" w:rsidRDefault="00506C0F" w:rsidP="002260D6">
            <w:pPr>
              <w:pStyle w:val="CollegeDegree"/>
              <w:rPr>
                <w:rFonts w:asciiTheme="minorHAnsi" w:hAnsiTheme="minorHAnsi"/>
                <w:sz w:val="19"/>
                <w:szCs w:val="19"/>
              </w:rPr>
            </w:pPr>
            <w:r>
              <w:rPr>
                <w:rFonts w:asciiTheme="minorHAnsi" w:hAnsiTheme="minorHAnsi"/>
                <w:b/>
                <w:sz w:val="19"/>
                <w:szCs w:val="19"/>
              </w:rPr>
              <w:t>Kelly Campagna</w:t>
            </w:r>
          </w:p>
          <w:p w:rsidR="00506C0F" w:rsidRDefault="00506C0F" w:rsidP="002260D6">
            <w:pPr>
              <w:pStyle w:val="CollegeDegree"/>
              <w:rPr>
                <w:rFonts w:asciiTheme="minorHAnsi" w:hAnsiTheme="minorHAnsi"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Fifth Grade Teacher</w:t>
            </w:r>
          </w:p>
          <w:p w:rsidR="00506C0F" w:rsidRDefault="00506C0F" w:rsidP="002260D6">
            <w:pPr>
              <w:pStyle w:val="CollegeDegree"/>
              <w:rPr>
                <w:rFonts w:asciiTheme="minorHAnsi" w:hAnsiTheme="minorHAnsi"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Aston Elementary</w:t>
            </w:r>
          </w:p>
          <w:p w:rsidR="00506C0F" w:rsidRPr="00506C0F" w:rsidRDefault="00506C0F" w:rsidP="002260D6">
            <w:pPr>
              <w:pStyle w:val="CollegeDegree"/>
              <w:rPr>
                <w:rFonts w:asciiTheme="minorHAnsi" w:hAnsiTheme="minorHAnsi"/>
                <w:sz w:val="19"/>
                <w:szCs w:val="19"/>
              </w:rPr>
            </w:pPr>
            <w:r w:rsidRPr="00506C0F">
              <w:rPr>
                <w:rFonts w:asciiTheme="minorHAnsi" w:hAnsiTheme="minorHAnsi"/>
                <w:sz w:val="19"/>
                <w:szCs w:val="19"/>
              </w:rPr>
              <w:t>kcampagna@pdsd.org</w:t>
            </w:r>
          </w:p>
        </w:tc>
        <w:tc>
          <w:tcPr>
            <w:tcW w:w="5076" w:type="dxa"/>
          </w:tcPr>
          <w:p w:rsidR="00506C0F" w:rsidRDefault="00506C0F" w:rsidP="002260D6">
            <w:pPr>
              <w:pStyle w:val="CollegeDegree"/>
              <w:rPr>
                <w:rFonts w:asciiTheme="minorHAnsi" w:hAnsiTheme="minorHAnsi"/>
                <w:sz w:val="19"/>
                <w:szCs w:val="19"/>
              </w:rPr>
            </w:pPr>
            <w:r>
              <w:rPr>
                <w:rFonts w:asciiTheme="minorHAnsi" w:hAnsiTheme="minorHAnsi"/>
                <w:b/>
                <w:sz w:val="19"/>
                <w:szCs w:val="19"/>
              </w:rPr>
              <w:t>Michele DeLong</w:t>
            </w:r>
          </w:p>
          <w:p w:rsidR="00506C0F" w:rsidRDefault="00506C0F" w:rsidP="002260D6">
            <w:pPr>
              <w:pStyle w:val="CollegeDegree"/>
              <w:rPr>
                <w:rFonts w:asciiTheme="minorHAnsi" w:hAnsiTheme="minorHAnsi"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First Grade Teacher</w:t>
            </w:r>
          </w:p>
          <w:p w:rsidR="00506C0F" w:rsidRDefault="00506C0F" w:rsidP="002260D6">
            <w:pPr>
              <w:pStyle w:val="CollegeDegree"/>
              <w:rPr>
                <w:rFonts w:asciiTheme="minorHAnsi" w:hAnsiTheme="minorHAnsi"/>
                <w:sz w:val="19"/>
                <w:szCs w:val="19"/>
              </w:rPr>
            </w:pPr>
            <w:r>
              <w:rPr>
                <w:rFonts w:asciiTheme="minorHAnsi" w:hAnsiTheme="minorHAnsi"/>
                <w:sz w:val="19"/>
                <w:szCs w:val="19"/>
              </w:rPr>
              <w:t>Aston Elementary</w:t>
            </w:r>
          </w:p>
          <w:p w:rsidR="00506C0F" w:rsidRPr="00506C0F" w:rsidRDefault="00506C0F" w:rsidP="002260D6">
            <w:pPr>
              <w:pStyle w:val="CollegeDegree"/>
              <w:rPr>
                <w:rFonts w:asciiTheme="minorHAnsi" w:hAnsiTheme="minorHAnsi"/>
                <w:sz w:val="19"/>
                <w:szCs w:val="19"/>
              </w:rPr>
            </w:pPr>
            <w:r w:rsidRPr="00506C0F">
              <w:rPr>
                <w:rFonts w:asciiTheme="minorHAnsi" w:hAnsiTheme="minorHAnsi"/>
                <w:sz w:val="19"/>
                <w:szCs w:val="19"/>
              </w:rPr>
              <w:t>mdelong@pdsd.org</w:t>
            </w:r>
          </w:p>
        </w:tc>
      </w:tr>
    </w:tbl>
    <w:p w:rsidR="00506C0F" w:rsidRPr="005E5CD7" w:rsidRDefault="00506C0F" w:rsidP="002260D6">
      <w:pPr>
        <w:pStyle w:val="CollegeDegree"/>
        <w:rPr>
          <w:rFonts w:asciiTheme="minorHAnsi" w:hAnsiTheme="minorHAnsi"/>
          <w:sz w:val="19"/>
          <w:szCs w:val="19"/>
        </w:rPr>
      </w:pPr>
    </w:p>
    <w:sectPr w:rsidR="00506C0F" w:rsidRPr="005E5CD7" w:rsidSect="00793AC7">
      <w:headerReference w:type="default" r:id="rId8"/>
      <w:footerReference w:type="default" r:id="rId9"/>
      <w:footerReference w:type="first" r:id="rId10"/>
      <w:pgSz w:w="12240" w:h="15840" w:code="1"/>
      <w:pgMar w:top="720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6C5" w:rsidRDefault="00A956C5">
      <w:r>
        <w:separator/>
      </w:r>
    </w:p>
  </w:endnote>
  <w:endnote w:type="continuationSeparator" w:id="0">
    <w:p w:rsidR="00A956C5" w:rsidRDefault="00A9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C2" w:rsidRDefault="002C51C2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C2" w:rsidRDefault="002C51C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6C5" w:rsidRDefault="00A956C5">
      <w:r>
        <w:separator/>
      </w:r>
    </w:p>
  </w:footnote>
  <w:footnote w:type="continuationSeparator" w:id="0">
    <w:p w:rsidR="00A956C5" w:rsidRDefault="00A95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C2" w:rsidRDefault="002C51C2"/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2C51C2">
      <w:tc>
        <w:tcPr>
          <w:tcW w:w="4302" w:type="dxa"/>
          <w:vAlign w:val="bottom"/>
        </w:tcPr>
        <w:p w:rsidR="002C51C2" w:rsidRDefault="002C51C2" w:rsidP="008763AD">
          <w:pPr>
            <w:pStyle w:val="Name-Header"/>
          </w:pPr>
          <w:r>
            <w:rPr>
              <w:szCs w:val="19"/>
            </w:rPr>
            <w:t>Name</w:t>
          </w:r>
        </w:p>
      </w:tc>
      <w:tc>
        <w:tcPr>
          <w:tcW w:w="5790" w:type="dxa"/>
          <w:vAlign w:val="bottom"/>
        </w:tcPr>
        <w:p w:rsidR="002C51C2" w:rsidRDefault="002C51C2" w:rsidP="00F17625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  <w:r>
            <w:rPr>
              <w:rStyle w:val="PhoneNumber"/>
            </w:rPr>
            <w:t>Phone: Phone</w:t>
          </w:r>
          <w:r>
            <w:rPr>
              <w:sz w:val="19"/>
              <w:szCs w:val="19"/>
            </w:rPr>
            <w:t xml:space="preserve">  </w:t>
          </w:r>
          <w:r>
            <w:rPr>
              <w:rFonts w:eastAsia="MS Mincho" w:cs="Arial"/>
              <w:sz w:val="14"/>
            </w:rPr>
            <w:sym w:font="Wingdings" w:char="F06E"/>
          </w:r>
          <w:r>
            <w:rPr>
              <w:sz w:val="19"/>
              <w:szCs w:val="19"/>
            </w:rPr>
            <w:t xml:space="preserve">  </w:t>
          </w:r>
          <w:r>
            <w:rPr>
              <w:rStyle w:val="PageNumber"/>
            </w:rPr>
            <w:t xml:space="preserve">Page </w:t>
          </w:r>
          <w:r w:rsidR="00BE0C1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E0C15">
            <w:rPr>
              <w:rStyle w:val="PageNumber"/>
            </w:rPr>
            <w:fldChar w:fldCharType="separate"/>
          </w:r>
          <w:r w:rsidR="00DB6798">
            <w:rPr>
              <w:rStyle w:val="PageNumber"/>
              <w:noProof/>
            </w:rPr>
            <w:t>2</w:t>
          </w:r>
          <w:r w:rsidR="00BE0C15">
            <w:rPr>
              <w:rStyle w:val="PageNumber"/>
            </w:rPr>
            <w:fldChar w:fldCharType="end"/>
          </w:r>
        </w:p>
      </w:tc>
    </w:tr>
  </w:tbl>
  <w:p w:rsidR="002C51C2" w:rsidRDefault="002C51C2" w:rsidP="008512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41691F"/>
    <w:multiLevelType w:val="hybridMultilevel"/>
    <w:tmpl w:val="ED3CA046"/>
    <w:lvl w:ilvl="0" w:tplc="7E46D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1"/>
  </w:num>
  <w:num w:numId="4">
    <w:abstractNumId w:val="38"/>
  </w:num>
  <w:num w:numId="5">
    <w:abstractNumId w:val="26"/>
  </w:num>
  <w:num w:numId="6">
    <w:abstractNumId w:val="24"/>
  </w:num>
  <w:num w:numId="7">
    <w:abstractNumId w:val="10"/>
  </w:num>
  <w:num w:numId="8">
    <w:abstractNumId w:val="21"/>
  </w:num>
  <w:num w:numId="9">
    <w:abstractNumId w:val="15"/>
  </w:num>
  <w:num w:numId="10">
    <w:abstractNumId w:val="19"/>
  </w:num>
  <w:num w:numId="11">
    <w:abstractNumId w:val="22"/>
  </w:num>
  <w:num w:numId="12">
    <w:abstractNumId w:val="31"/>
  </w:num>
  <w:num w:numId="13">
    <w:abstractNumId w:val="37"/>
  </w:num>
  <w:num w:numId="14">
    <w:abstractNumId w:val="28"/>
  </w:num>
  <w:num w:numId="15">
    <w:abstractNumId w:val="34"/>
  </w:num>
  <w:num w:numId="16">
    <w:abstractNumId w:val="35"/>
  </w:num>
  <w:num w:numId="17">
    <w:abstractNumId w:val="30"/>
  </w:num>
  <w:num w:numId="18">
    <w:abstractNumId w:val="27"/>
  </w:num>
  <w:num w:numId="19">
    <w:abstractNumId w:val="36"/>
  </w:num>
  <w:num w:numId="20">
    <w:abstractNumId w:val="20"/>
  </w:num>
  <w:num w:numId="21">
    <w:abstractNumId w:val="14"/>
  </w:num>
  <w:num w:numId="22">
    <w:abstractNumId w:val="23"/>
  </w:num>
  <w:num w:numId="23">
    <w:abstractNumId w:val="33"/>
  </w:num>
  <w:num w:numId="24">
    <w:abstractNumId w:val="17"/>
  </w:num>
  <w:num w:numId="25">
    <w:abstractNumId w:val="12"/>
  </w:num>
  <w:num w:numId="26">
    <w:abstractNumId w:val="32"/>
  </w:num>
  <w:num w:numId="27">
    <w:abstractNumId w:val="16"/>
  </w:num>
  <w:num w:numId="28">
    <w:abstractNumId w:val="25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displayBackgroundShape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revisionView w:inkAnnotations="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C2"/>
    <w:rsid w:val="00040901"/>
    <w:rsid w:val="0005133D"/>
    <w:rsid w:val="000552C2"/>
    <w:rsid w:val="00056637"/>
    <w:rsid w:val="00080062"/>
    <w:rsid w:val="000A544E"/>
    <w:rsid w:val="000B1AD4"/>
    <w:rsid w:val="000F7F13"/>
    <w:rsid w:val="00107280"/>
    <w:rsid w:val="001409FB"/>
    <w:rsid w:val="00151694"/>
    <w:rsid w:val="00155274"/>
    <w:rsid w:val="001816C1"/>
    <w:rsid w:val="001874AF"/>
    <w:rsid w:val="00192563"/>
    <w:rsid w:val="002023AE"/>
    <w:rsid w:val="002260D6"/>
    <w:rsid w:val="00237766"/>
    <w:rsid w:val="00284E70"/>
    <w:rsid w:val="002C24F3"/>
    <w:rsid w:val="002C51C2"/>
    <w:rsid w:val="002F145D"/>
    <w:rsid w:val="00301AA4"/>
    <w:rsid w:val="00301B5A"/>
    <w:rsid w:val="003054C6"/>
    <w:rsid w:val="003235CC"/>
    <w:rsid w:val="0032550C"/>
    <w:rsid w:val="003256A5"/>
    <w:rsid w:val="003B0B13"/>
    <w:rsid w:val="003E60CA"/>
    <w:rsid w:val="00403616"/>
    <w:rsid w:val="004240EF"/>
    <w:rsid w:val="00432271"/>
    <w:rsid w:val="00464C71"/>
    <w:rsid w:val="00472AC2"/>
    <w:rsid w:val="00472DB6"/>
    <w:rsid w:val="00480937"/>
    <w:rsid w:val="004927A3"/>
    <w:rsid w:val="004A7C34"/>
    <w:rsid w:val="004B591B"/>
    <w:rsid w:val="004B75F6"/>
    <w:rsid w:val="004D4D77"/>
    <w:rsid w:val="005024F8"/>
    <w:rsid w:val="00506C0F"/>
    <w:rsid w:val="00512A96"/>
    <w:rsid w:val="0056295E"/>
    <w:rsid w:val="0057717B"/>
    <w:rsid w:val="00580012"/>
    <w:rsid w:val="00585048"/>
    <w:rsid w:val="005B38A9"/>
    <w:rsid w:val="005B4253"/>
    <w:rsid w:val="005C4D3F"/>
    <w:rsid w:val="005D674B"/>
    <w:rsid w:val="005E0C63"/>
    <w:rsid w:val="005E5CD7"/>
    <w:rsid w:val="00600EB0"/>
    <w:rsid w:val="00603C5D"/>
    <w:rsid w:val="00615AF1"/>
    <w:rsid w:val="00616629"/>
    <w:rsid w:val="006250C5"/>
    <w:rsid w:val="00636408"/>
    <w:rsid w:val="00686A42"/>
    <w:rsid w:val="006F3AB4"/>
    <w:rsid w:val="0072049B"/>
    <w:rsid w:val="00731E19"/>
    <w:rsid w:val="00747EF8"/>
    <w:rsid w:val="00771F71"/>
    <w:rsid w:val="007930CF"/>
    <w:rsid w:val="00793AC7"/>
    <w:rsid w:val="007B5E9F"/>
    <w:rsid w:val="007E3EC5"/>
    <w:rsid w:val="007E482E"/>
    <w:rsid w:val="007F1C73"/>
    <w:rsid w:val="0081272B"/>
    <w:rsid w:val="0081788F"/>
    <w:rsid w:val="00832E60"/>
    <w:rsid w:val="00851245"/>
    <w:rsid w:val="00860A13"/>
    <w:rsid w:val="0086429D"/>
    <w:rsid w:val="008763AD"/>
    <w:rsid w:val="0089137A"/>
    <w:rsid w:val="008A03AF"/>
    <w:rsid w:val="008D72FE"/>
    <w:rsid w:val="008F1109"/>
    <w:rsid w:val="00925392"/>
    <w:rsid w:val="00943220"/>
    <w:rsid w:val="009436DF"/>
    <w:rsid w:val="00957A1F"/>
    <w:rsid w:val="009948FE"/>
    <w:rsid w:val="00994E4A"/>
    <w:rsid w:val="009C1F6C"/>
    <w:rsid w:val="009F59D4"/>
    <w:rsid w:val="00A173D7"/>
    <w:rsid w:val="00A205C5"/>
    <w:rsid w:val="00A42A97"/>
    <w:rsid w:val="00A507CD"/>
    <w:rsid w:val="00A653E5"/>
    <w:rsid w:val="00A91109"/>
    <w:rsid w:val="00A956C5"/>
    <w:rsid w:val="00AA0103"/>
    <w:rsid w:val="00AB210F"/>
    <w:rsid w:val="00AC1992"/>
    <w:rsid w:val="00AC562A"/>
    <w:rsid w:val="00AD3C36"/>
    <w:rsid w:val="00AE770F"/>
    <w:rsid w:val="00B002EE"/>
    <w:rsid w:val="00B14657"/>
    <w:rsid w:val="00B17285"/>
    <w:rsid w:val="00B20D04"/>
    <w:rsid w:val="00B35C14"/>
    <w:rsid w:val="00B53D3E"/>
    <w:rsid w:val="00B55F8A"/>
    <w:rsid w:val="00B61A79"/>
    <w:rsid w:val="00B62493"/>
    <w:rsid w:val="00B9637A"/>
    <w:rsid w:val="00BA21A8"/>
    <w:rsid w:val="00BB4B21"/>
    <w:rsid w:val="00BB7CE7"/>
    <w:rsid w:val="00BD18F3"/>
    <w:rsid w:val="00BE0C15"/>
    <w:rsid w:val="00BF0D4F"/>
    <w:rsid w:val="00C06ACB"/>
    <w:rsid w:val="00C759A5"/>
    <w:rsid w:val="00C817BE"/>
    <w:rsid w:val="00CB4527"/>
    <w:rsid w:val="00CB53BC"/>
    <w:rsid w:val="00D16FDA"/>
    <w:rsid w:val="00D262A5"/>
    <w:rsid w:val="00D52237"/>
    <w:rsid w:val="00D72202"/>
    <w:rsid w:val="00D8091E"/>
    <w:rsid w:val="00D91A90"/>
    <w:rsid w:val="00DA39F8"/>
    <w:rsid w:val="00DB491D"/>
    <w:rsid w:val="00DB6798"/>
    <w:rsid w:val="00DC706F"/>
    <w:rsid w:val="00DD09D2"/>
    <w:rsid w:val="00DF732B"/>
    <w:rsid w:val="00E02D44"/>
    <w:rsid w:val="00E22A75"/>
    <w:rsid w:val="00E54494"/>
    <w:rsid w:val="00E73196"/>
    <w:rsid w:val="00ED5DAA"/>
    <w:rsid w:val="00EE3829"/>
    <w:rsid w:val="00EE533F"/>
    <w:rsid w:val="00EF3E18"/>
    <w:rsid w:val="00F17625"/>
    <w:rsid w:val="00F21E4B"/>
    <w:rsid w:val="00F245F3"/>
    <w:rsid w:val="00F31C7F"/>
    <w:rsid w:val="00F354CD"/>
    <w:rsid w:val="00F818CA"/>
    <w:rsid w:val="00F85C7D"/>
    <w:rsid w:val="00FA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245"/>
    <w:rPr>
      <w:rFonts w:asciiTheme="majorHAnsi" w:hAnsiTheme="majorHAnsi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rFonts w:asciiTheme="minorHAnsi" w:hAnsiTheme="minorHAnsi"/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rFonts w:asciiTheme="minorHAnsi" w:hAnsiTheme="minorHAnsi"/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rFonts w:asciiTheme="minorHAnsi" w:hAnsiTheme="minorHAnsi"/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D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51245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rsid w:val="00851245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rsid w:val="00851245"/>
    <w:rPr>
      <w:rFonts w:asciiTheme="minorHAnsi" w:hAnsiTheme="minorHAnsi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Theme="minorHAnsi" w:hAnsiTheme="minorHAnsi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rFonts w:asciiTheme="minorHAnsi" w:hAnsiTheme="minorHAnsi"/>
      <w:sz w:val="19"/>
      <w:szCs w:val="19"/>
    </w:rPr>
  </w:style>
  <w:style w:type="character" w:customStyle="1" w:styleId="ContactInfoChar">
    <w:name w:val="Contact Info Char"/>
    <w:basedOn w:val="DefaultParagraphFont"/>
    <w:link w:val="ContactInfo"/>
    <w:rsid w:val="00851245"/>
    <w:rPr>
      <w:rFonts w:asciiTheme="minorHAnsi" w:hAnsiTheme="minorHAnsi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851245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rFonts w:asciiTheme="minorHAnsi" w:hAnsiTheme="minorHAnsi"/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</w:style>
  <w:style w:type="character" w:customStyle="1" w:styleId="Employer">
    <w:name w:val="Employer"/>
    <w:basedOn w:val="DefaultParagraphFont"/>
    <w:rsid w:val="005D674B"/>
    <w:rPr>
      <w:bCs/>
      <w:caps/>
      <w:sz w:val="21"/>
    </w:rPr>
  </w:style>
  <w:style w:type="character" w:customStyle="1" w:styleId="Heading4Char">
    <w:name w:val="Heading 4 Char"/>
    <w:basedOn w:val="DefaultParagraphFont"/>
    <w:link w:val="Heading4"/>
    <w:rsid w:val="00851245"/>
    <w:rPr>
      <w:rFonts w:asciiTheme="minorHAnsi" w:hAnsiTheme="minorHAnsi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basedOn w:val="DefaultParagraphFont"/>
    <w:link w:val="Job"/>
    <w:rsid w:val="00851245"/>
    <w:rPr>
      <w:rFonts w:asciiTheme="minorHAnsi" w:hAnsiTheme="minorHAnsi"/>
      <w:sz w:val="19"/>
      <w:szCs w:val="19"/>
    </w:rPr>
  </w:style>
  <w:style w:type="character" w:customStyle="1" w:styleId="JobTitle">
    <w:name w:val="Job Title"/>
    <w:basedOn w:val="DefaultParagraphFont"/>
    <w:rsid w:val="005D674B"/>
    <w:rPr>
      <w:b/>
      <w:bCs/>
      <w:sz w:val="19"/>
      <w:u w:val="single"/>
    </w:rPr>
  </w:style>
  <w:style w:type="paragraph" w:customStyle="1" w:styleId="EmployerDescription">
    <w:name w:val="Employer Description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character" w:customStyle="1" w:styleId="PhoneNumber">
    <w:name w:val="Phone Number"/>
    <w:basedOn w:val="ContactInfoChar"/>
    <w:rsid w:val="00851245"/>
    <w:rPr>
      <w:rFonts w:asciiTheme="minorHAnsi" w:hAnsiTheme="minorHAnsi"/>
      <w:sz w:val="19"/>
      <w:szCs w:val="19"/>
    </w:rPr>
  </w:style>
  <w:style w:type="paragraph" w:customStyle="1" w:styleId="SubmitResume">
    <w:name w:val="Submit Resume"/>
    <w:basedOn w:val="Normal"/>
    <w:rsid w:val="005D674B"/>
    <w:pPr>
      <w:spacing w:before="200"/>
    </w:pPr>
    <w:rPr>
      <w:rFonts w:cs="MS Shell Dlg"/>
      <w:i/>
      <w:color w:val="333399"/>
      <w:sz w:val="18"/>
      <w:szCs w:val="15"/>
    </w:rPr>
  </w:style>
  <w:style w:type="paragraph" w:customStyle="1" w:styleId="text3">
    <w:name w:val="text3"/>
    <w:basedOn w:val="Normal"/>
    <w:uiPriority w:val="99"/>
    <w:semiHidden/>
    <w:rsid w:val="002C24F3"/>
    <w:pPr>
      <w:spacing w:before="100" w:beforeAutospacing="1" w:after="100" w:afterAutospacing="1"/>
    </w:pPr>
    <w:rPr>
      <w:rFonts w:ascii="Times New Roman" w:eastAsia="Calibri" w:hAnsi="Times New Roman"/>
      <w:color w:val="000000"/>
      <w:sz w:val="29"/>
      <w:szCs w:val="29"/>
    </w:rPr>
  </w:style>
  <w:style w:type="character" w:styleId="Hyperlink">
    <w:name w:val="Hyperlink"/>
    <w:basedOn w:val="DefaultParagraphFont"/>
    <w:rsid w:val="004B59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B9B9B9"/>
                        <w:bottom w:val="none" w:sz="0" w:space="0" w:color="auto"/>
                        <w:right w:val="single" w:sz="6" w:space="12" w:color="B9B9B9"/>
                      </w:divBdr>
                    </w:div>
                  </w:divsChild>
                </w:div>
              </w:divsChild>
            </w:div>
          </w:divsChild>
        </w:div>
      </w:divsChild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57784\Application%20Data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Bookman Old Style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MN_HRGeneralistResume</Template>
  <TotalTime>0</TotalTime>
  <Pages>2</Pages>
  <Words>330</Words>
  <Characters>1885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2211</CharactersWithSpaces>
  <SharedDoc>false</SharedDoc>
  <HyperlinkBase/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3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2009-08-18T20:02:00Z</cp:lastPrinted>
  <dcterms:created xsi:type="dcterms:W3CDTF">2016-03-04T04:16:00Z</dcterms:created>
  <dcterms:modified xsi:type="dcterms:W3CDTF">2016-03-04T04:16:00Z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